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1948" w14:textId="77777777" w:rsidR="00F768B9" w:rsidRPr="00AF21F6" w:rsidRDefault="00F768B9" w:rsidP="00F768B9">
      <w:pPr>
        <w:jc w:val="center"/>
        <w:rPr>
          <w:rFonts w:ascii="Arial Black" w:hAnsi="Arial Black" w:cs="Courier New"/>
          <w:color w:val="C00000"/>
          <w:sz w:val="56"/>
          <w:szCs w:val="56"/>
        </w:rPr>
      </w:pPr>
      <w:r w:rsidRPr="00AF21F6">
        <w:rPr>
          <w:rFonts w:ascii="Arial Black" w:hAnsi="Arial Black" w:cs="Courier New"/>
          <w:color w:val="C00000"/>
          <w:sz w:val="56"/>
          <w:szCs w:val="56"/>
        </w:rPr>
        <w:t>CCNP ROUTING AND SWITCHING</w:t>
      </w:r>
    </w:p>
    <w:p w14:paraId="7ECD92B4" w14:textId="77777777" w:rsidR="00F768B9" w:rsidRPr="00D614BE" w:rsidRDefault="00F768B9" w:rsidP="00F768B9">
      <w:pPr>
        <w:pBdr>
          <w:between w:val="single" w:sz="12" w:space="1" w:color="auto"/>
        </w:pBdr>
        <w:rPr>
          <w:rFonts w:ascii="Arial Black" w:hAnsi="Arial Black" w:cs="Courier New"/>
          <w:sz w:val="48"/>
          <w:szCs w:val="48"/>
        </w:rPr>
      </w:pPr>
      <w:r>
        <w:rPr>
          <w:rFonts w:ascii="Arial Black" w:hAnsi="Arial Black" w:cs="Courier New"/>
          <w:noProof/>
          <w:sz w:val="48"/>
          <w:szCs w:val="48"/>
        </w:rPr>
        <mc:AlternateContent>
          <mc:Choice Requires="wps">
            <w:drawing>
              <wp:anchor distT="0" distB="0" distL="114300" distR="114300" simplePos="0" relativeHeight="251660288" behindDoc="0" locked="0" layoutInCell="1" allowOverlap="1" wp14:anchorId="1ED52273" wp14:editId="719763A0">
                <wp:simplePos x="0" y="0"/>
                <wp:positionH relativeFrom="margin">
                  <wp:posOffset>-138545</wp:posOffset>
                </wp:positionH>
                <wp:positionV relativeFrom="paragraph">
                  <wp:posOffset>154016</wp:posOffset>
                </wp:positionV>
                <wp:extent cx="7138554" cy="14176"/>
                <wp:effectExtent l="0" t="0" r="24765" b="24130"/>
                <wp:wrapNone/>
                <wp:docPr id="7" name="Straight Connector 7"/>
                <wp:cNvGraphicFramePr/>
                <a:graphic xmlns:a="http://schemas.openxmlformats.org/drawingml/2006/main">
                  <a:graphicData uri="http://schemas.microsoft.com/office/word/2010/wordprocessingShape">
                    <wps:wsp>
                      <wps:cNvCnPr/>
                      <wps:spPr>
                        <a:xfrm flipV="1">
                          <a:off x="0" y="0"/>
                          <a:ext cx="7138554" cy="141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Straight Connector 7"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3pt" from="-10.9pt,12.15pt" to="551.2pt,13.25pt" w14:anchorId="0D9F0F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">
                <w10:wrap anchorx="margin"/>
              </v:line>
            </w:pict>
          </mc:Fallback>
        </mc:AlternateContent>
      </w:r>
    </w:p>
    <w:p w14:paraId="2F820265" w14:textId="77777777" w:rsidR="00F768B9" w:rsidRDefault="00F768B9" w:rsidP="00F768B9">
      <w:pPr>
        <w:rPr>
          <w:rFonts w:ascii="Arial" w:hAnsi="Arial" w:cs="Arial"/>
        </w:rPr>
      </w:pPr>
    </w:p>
    <w:p w14:paraId="29A2B209" w14:textId="77777777" w:rsidR="00F768B9" w:rsidRDefault="00F768B9" w:rsidP="00F768B9">
      <w:pPr>
        <w:rPr>
          <w:rFonts w:ascii="Arial" w:hAnsi="Arial" w:cs="Arial"/>
        </w:rPr>
      </w:pPr>
    </w:p>
    <w:p w14:paraId="6194D8D6" w14:textId="77777777" w:rsidR="00F768B9" w:rsidRDefault="00F768B9" w:rsidP="00F768B9">
      <w:pPr>
        <w:rPr>
          <w:rFonts w:ascii="Arial" w:hAnsi="Arial" w:cs="Arial"/>
        </w:rPr>
      </w:pPr>
    </w:p>
    <w:p w14:paraId="264F7438" w14:textId="77777777" w:rsidR="00F768B9" w:rsidRDefault="00F768B9" w:rsidP="00F768B9">
      <w:pPr>
        <w:rPr>
          <w:rFonts w:ascii="Arial" w:hAnsi="Arial" w:cs="Arial"/>
        </w:rPr>
      </w:pPr>
    </w:p>
    <w:p w14:paraId="512A4017" w14:textId="77777777" w:rsidR="00F768B9" w:rsidRDefault="00F768B9" w:rsidP="00F768B9">
      <w:pPr>
        <w:jc w:val="center"/>
        <w:rPr>
          <w:rFonts w:ascii="Arial" w:hAnsi="Arial" w:cs="Arial"/>
        </w:rPr>
      </w:pPr>
      <w:r>
        <w:rPr>
          <w:noProof/>
        </w:rPr>
        <w:drawing>
          <wp:inline distT="0" distB="0" distL="0" distR="0" wp14:anchorId="57D5E6C3" wp14:editId="4402A793">
            <wp:extent cx="2019300" cy="106488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1384" cy="1118714"/>
                    </a:xfrm>
                    <a:prstGeom prst="rect">
                      <a:avLst/>
                    </a:prstGeom>
                    <a:noFill/>
                    <a:ln>
                      <a:noFill/>
                    </a:ln>
                  </pic:spPr>
                </pic:pic>
              </a:graphicData>
            </a:graphic>
          </wp:inline>
        </w:drawing>
      </w:r>
    </w:p>
    <w:p w14:paraId="5CE99196" w14:textId="77777777" w:rsidR="00F768B9" w:rsidRDefault="00F768B9" w:rsidP="00F768B9">
      <w:pPr>
        <w:rPr>
          <w:rFonts w:ascii="Arial" w:hAnsi="Arial" w:cs="Arial"/>
        </w:rPr>
      </w:pPr>
    </w:p>
    <w:p w14:paraId="07832287" w14:textId="77777777" w:rsidR="00F768B9" w:rsidRDefault="00F768B9" w:rsidP="00F768B9">
      <w:pPr>
        <w:rPr>
          <w:rFonts w:ascii="Arial" w:hAnsi="Arial" w:cs="Arial"/>
        </w:rPr>
      </w:pPr>
    </w:p>
    <w:p w14:paraId="4CD05242" w14:textId="77777777" w:rsidR="00F768B9" w:rsidRDefault="00F768B9" w:rsidP="00F768B9">
      <w:pPr>
        <w:jc w:val="center"/>
        <w:rPr>
          <w:rFonts w:ascii="Arial Black" w:hAnsi="Arial Black" w:cs="Arial"/>
          <w:color w:val="002060"/>
          <w:sz w:val="96"/>
          <w:szCs w:val="96"/>
        </w:rPr>
      </w:pPr>
      <w:r w:rsidRPr="008064D3">
        <w:rPr>
          <w:rFonts w:ascii="Arial Black" w:hAnsi="Arial Black" w:cs="Arial"/>
          <w:color w:val="002060"/>
          <w:sz w:val="96"/>
          <w:szCs w:val="96"/>
        </w:rPr>
        <w:t xml:space="preserve">Configuring </w:t>
      </w:r>
    </w:p>
    <w:p w14:paraId="6EF0972C" w14:textId="759A52E3" w:rsidR="00F768B9" w:rsidRPr="008064D3" w:rsidRDefault="00BF23C9" w:rsidP="00F768B9">
      <w:pPr>
        <w:jc w:val="center"/>
        <w:rPr>
          <w:rFonts w:ascii="Arial Black" w:hAnsi="Arial Black" w:cs="Arial"/>
          <w:color w:val="002060"/>
          <w:sz w:val="96"/>
          <w:szCs w:val="96"/>
        </w:rPr>
      </w:pPr>
      <w:r>
        <w:rPr>
          <w:rFonts w:ascii="Arial Black" w:hAnsi="Arial Black" w:cs="Arial"/>
          <w:color w:val="002060"/>
          <w:sz w:val="96"/>
          <w:szCs w:val="96"/>
        </w:rPr>
        <w:t>i</w:t>
      </w:r>
      <w:r w:rsidR="00F768B9" w:rsidRPr="008064D3">
        <w:rPr>
          <w:rFonts w:ascii="Arial Black" w:hAnsi="Arial Black" w:cs="Arial"/>
          <w:color w:val="002060"/>
          <w:sz w:val="96"/>
          <w:szCs w:val="96"/>
        </w:rPr>
        <w:t>BGP</w:t>
      </w:r>
      <w:r w:rsidR="00F768B9">
        <w:rPr>
          <w:rFonts w:ascii="Arial Black" w:hAnsi="Arial Black" w:cs="Arial"/>
          <w:color w:val="002060"/>
          <w:sz w:val="96"/>
          <w:szCs w:val="96"/>
        </w:rPr>
        <w:t xml:space="preserve"> R</w:t>
      </w:r>
      <w:r w:rsidR="009276C8">
        <w:rPr>
          <w:rFonts w:ascii="Arial Black" w:hAnsi="Arial Black" w:cs="Arial"/>
          <w:color w:val="002060"/>
          <w:sz w:val="96"/>
          <w:szCs w:val="96"/>
        </w:rPr>
        <w:t>outing</w:t>
      </w:r>
    </w:p>
    <w:p w14:paraId="1EE47417" w14:textId="77777777" w:rsidR="00F768B9" w:rsidRDefault="00F768B9" w:rsidP="00F768B9">
      <w:pPr>
        <w:jc w:val="center"/>
        <w:rPr>
          <w:rFonts w:ascii="Arial" w:hAnsi="Arial" w:cs="Arial"/>
        </w:rPr>
      </w:pPr>
    </w:p>
    <w:p w14:paraId="3D4648A2" w14:textId="77777777" w:rsidR="00F768B9" w:rsidRDefault="00F768B9" w:rsidP="00F768B9">
      <w:pPr>
        <w:jc w:val="center"/>
        <w:rPr>
          <w:rFonts w:ascii="Arial" w:hAnsi="Arial" w:cs="Arial"/>
        </w:rPr>
      </w:pPr>
      <w:r>
        <w:rPr>
          <w:rFonts w:ascii="Arial" w:hAnsi="Arial" w:cs="Arial"/>
        </w:rPr>
        <w:t xml:space="preserve">                         </w:t>
      </w:r>
    </w:p>
    <w:p w14:paraId="4C5D441F" w14:textId="77777777" w:rsidR="00F768B9" w:rsidRDefault="00F768B9" w:rsidP="00F768B9">
      <w:pPr>
        <w:rPr>
          <w:rFonts w:ascii="Arial" w:hAnsi="Arial" w:cs="Arial"/>
        </w:rPr>
      </w:pPr>
    </w:p>
    <w:p w14:paraId="310B27DD" w14:textId="77777777" w:rsidR="00F768B9" w:rsidRDefault="00F768B9" w:rsidP="00F768B9">
      <w:pPr>
        <w:rPr>
          <w:rFonts w:ascii="Arial" w:hAnsi="Arial" w:cs="Arial"/>
        </w:rPr>
      </w:pPr>
    </w:p>
    <w:p w14:paraId="14051185" w14:textId="77777777" w:rsidR="00F768B9" w:rsidRDefault="00F768B9" w:rsidP="00F768B9">
      <w:pPr>
        <w:rPr>
          <w:rFonts w:ascii="Arial" w:hAnsi="Arial" w:cs="Arial"/>
        </w:rPr>
      </w:pPr>
    </w:p>
    <w:p w14:paraId="217DD2B1" w14:textId="77777777" w:rsidR="00F768B9" w:rsidRDefault="00F768B9" w:rsidP="00F768B9">
      <w:pPr>
        <w:rPr>
          <w:rFonts w:ascii="Arial" w:hAnsi="Arial" w:cs="Arial"/>
        </w:rPr>
      </w:pPr>
    </w:p>
    <w:p w14:paraId="73088CB1" w14:textId="77777777" w:rsidR="00F768B9" w:rsidRDefault="00F768B9" w:rsidP="00F768B9">
      <w:pPr>
        <w:rPr>
          <w:rFonts w:ascii="Arial" w:hAnsi="Arial" w:cs="Arial"/>
        </w:rPr>
      </w:pPr>
    </w:p>
    <w:p w14:paraId="2A0A4B94" w14:textId="77777777" w:rsidR="00F768B9" w:rsidRDefault="00F768B9" w:rsidP="00F768B9">
      <w:pPr>
        <w:rPr>
          <w:rFonts w:ascii="Arial" w:hAnsi="Arial" w:cs="Arial"/>
        </w:rPr>
      </w:pPr>
    </w:p>
    <w:p w14:paraId="6802282F" w14:textId="77777777" w:rsidR="00F768B9" w:rsidRDefault="00F768B9" w:rsidP="00F768B9">
      <w:pPr>
        <w:rPr>
          <w:rFonts w:ascii="Arial" w:hAnsi="Arial" w:cs="Arial"/>
        </w:rPr>
      </w:pPr>
    </w:p>
    <w:p w14:paraId="35CC6E7D" w14:textId="77777777" w:rsidR="00F768B9" w:rsidRDefault="00F768B9" w:rsidP="00F768B9">
      <w:pPr>
        <w:rPr>
          <w:rFonts w:ascii="Arial" w:hAnsi="Arial" w:cs="Arial"/>
        </w:rPr>
      </w:pPr>
    </w:p>
    <w:p w14:paraId="7EB77BF6" w14:textId="77777777" w:rsidR="00F768B9" w:rsidRDefault="00F768B9" w:rsidP="00F768B9">
      <w:pPr>
        <w:rPr>
          <w:rFonts w:ascii="Arial" w:hAnsi="Arial" w:cs="Arial"/>
        </w:rPr>
      </w:pPr>
    </w:p>
    <w:p w14:paraId="601B824D" w14:textId="77777777" w:rsidR="00F768B9" w:rsidRDefault="00F768B9" w:rsidP="00F768B9">
      <w:pPr>
        <w:rPr>
          <w:rFonts w:ascii="Arial" w:hAnsi="Arial" w:cs="Arial"/>
        </w:rPr>
      </w:pPr>
    </w:p>
    <w:p w14:paraId="1A62C095" w14:textId="77777777" w:rsidR="00F768B9" w:rsidRDefault="00F768B9" w:rsidP="00F768B9">
      <w:pPr>
        <w:rPr>
          <w:rFonts w:ascii="Arial" w:hAnsi="Arial" w:cs="Arial"/>
        </w:rPr>
      </w:pPr>
    </w:p>
    <w:p w14:paraId="5982CA3A" w14:textId="77777777" w:rsidR="00F768B9" w:rsidRDefault="00F768B9" w:rsidP="00F768B9">
      <w:pPr>
        <w:rPr>
          <w:rFonts w:ascii="Arial" w:hAnsi="Arial" w:cs="Arial"/>
        </w:rPr>
      </w:pPr>
    </w:p>
    <w:p w14:paraId="0994F275" w14:textId="77777777" w:rsidR="00F768B9" w:rsidRDefault="00F768B9" w:rsidP="00F768B9">
      <w:pPr>
        <w:rPr>
          <w:rFonts w:ascii="Arial" w:hAnsi="Arial" w:cs="Arial"/>
        </w:rPr>
      </w:pPr>
    </w:p>
    <w:p w14:paraId="32262EBF" w14:textId="77777777" w:rsidR="00F768B9" w:rsidRDefault="00F768B9" w:rsidP="00F768B9">
      <w:pPr>
        <w:rPr>
          <w:rFonts w:ascii="Arial" w:hAnsi="Arial" w:cs="Arial"/>
        </w:rPr>
      </w:pPr>
    </w:p>
    <w:p w14:paraId="3259B961" w14:textId="28BBD95F" w:rsidR="00F768B9" w:rsidRDefault="00F768B9" w:rsidP="31013059">
      <w:pPr>
        <w:rPr>
          <w:rFonts w:ascii="Arial" w:hAnsi="Arial" w:cs="Arial"/>
        </w:rPr>
      </w:pPr>
    </w:p>
    <w:p w14:paraId="37297B88" w14:textId="77777777" w:rsidR="00F768B9" w:rsidRDefault="00F768B9" w:rsidP="00F768B9">
      <w:pPr>
        <w:rPr>
          <w:rFonts w:asciiTheme="majorHAnsi" w:hAnsiTheme="majorHAnsi" w:cs="Arial"/>
        </w:rPr>
      </w:pPr>
    </w:p>
    <w:p w14:paraId="4D74F137" w14:textId="77777777" w:rsidR="00F768B9" w:rsidRDefault="00F768B9" w:rsidP="00F768B9">
      <w:pPr>
        <w:rPr>
          <w:rFonts w:asciiTheme="majorHAnsi" w:hAnsiTheme="majorHAnsi" w:cs="Arial"/>
        </w:rPr>
      </w:pPr>
      <w:r>
        <w:rPr>
          <w:rFonts w:ascii="Arial" w:hAnsi="Arial" w:cs="Arial"/>
          <w:noProof/>
        </w:rPr>
        <mc:AlternateContent>
          <mc:Choice Requires="wps">
            <w:drawing>
              <wp:anchor distT="0" distB="0" distL="114300" distR="114300" simplePos="0" relativeHeight="251659264" behindDoc="0" locked="0" layoutInCell="1" allowOverlap="1" wp14:anchorId="34E378FC" wp14:editId="15A5396F">
                <wp:simplePos x="0" y="0"/>
                <wp:positionH relativeFrom="column">
                  <wp:posOffset>-139700</wp:posOffset>
                </wp:positionH>
                <wp:positionV relativeFrom="paragraph">
                  <wp:posOffset>249555</wp:posOffset>
                </wp:positionV>
                <wp:extent cx="5549900" cy="368300"/>
                <wp:effectExtent l="0" t="0" r="31750" b="12700"/>
                <wp:wrapNone/>
                <wp:docPr id="10" name="Arrow: Pentagon 10"/>
                <wp:cNvGraphicFramePr/>
                <a:graphic xmlns:a="http://schemas.openxmlformats.org/drawingml/2006/main">
                  <a:graphicData uri="http://schemas.microsoft.com/office/word/2010/wordprocessingShape">
                    <wps:wsp>
                      <wps:cNvSpPr/>
                      <wps:spPr>
                        <a:xfrm>
                          <a:off x="0" y="0"/>
                          <a:ext cx="5549900" cy="368300"/>
                        </a:xfrm>
                        <a:prstGeom prst="homePlat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type id="_x0000_t15" coordsize="21600,21600" o:spt="15" adj="16200" path="m@0,l,,,21600@0,21600,21600,10800xe" w14:anchorId="411A22D7">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Arrow: Pentagon 10" style="position:absolute;margin-left:-11pt;margin-top:19.65pt;width:437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00000" strokecolor="#c00000" strokeweight="2pt" type="#_x0000_t15" adj="20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"/>
            </w:pict>
          </mc:Fallback>
        </mc:AlternateContent>
      </w:r>
    </w:p>
    <w:p w14:paraId="1A569889" w14:textId="77777777" w:rsidR="00F768B9" w:rsidRPr="00885708" w:rsidRDefault="00F768B9" w:rsidP="00F768B9">
      <w:pPr>
        <w:rPr>
          <w:rFonts w:asciiTheme="majorHAnsi" w:hAnsiTheme="majorHAnsi" w:cs="Arial"/>
        </w:rPr>
      </w:pPr>
      <w:r w:rsidRPr="001F5A80">
        <w:rPr>
          <w:rFonts w:asciiTheme="majorHAnsi" w:hAnsiTheme="majorHAnsi" w:cs="Arial"/>
        </w:rPr>
        <w:t xml:space="preserve">                                                                                                           Brennen T</w:t>
      </w:r>
      <w:r w:rsidRPr="001F5A80">
        <w:rPr>
          <w:rFonts w:asciiTheme="majorHAnsi" w:hAnsiTheme="majorHAnsi" w:cs="Arial"/>
          <w:sz w:val="22"/>
          <w:szCs w:val="22"/>
        </w:rPr>
        <w:t>se</w:t>
      </w:r>
    </w:p>
    <w:p w14:paraId="0726732D" w14:textId="4582AAD7" w:rsidR="00F768B9" w:rsidRDefault="00F768B9" w:rsidP="00F768B9">
      <w:pPr>
        <w:rPr>
          <w:rFonts w:ascii="Arial" w:hAnsi="Arial" w:cs="Arial"/>
        </w:rPr>
      </w:pPr>
      <w:r w:rsidRPr="001F5A80">
        <w:rPr>
          <w:rFonts w:asciiTheme="majorHAnsi" w:hAnsiTheme="majorHAnsi" w:cs="Arial"/>
          <w:sz w:val="22"/>
          <w:szCs w:val="22"/>
        </w:rPr>
        <w:t xml:space="preserve">                                                                                                                     </w:t>
      </w:r>
      <w:r>
        <w:rPr>
          <w:rFonts w:asciiTheme="majorHAnsi" w:hAnsiTheme="majorHAnsi" w:cs="Arial"/>
          <w:sz w:val="22"/>
          <w:szCs w:val="22"/>
        </w:rPr>
        <w:t>1</w:t>
      </w:r>
      <w:r w:rsidRPr="001F5A80">
        <w:rPr>
          <w:rFonts w:asciiTheme="majorHAnsi" w:hAnsiTheme="majorHAnsi" w:cs="Arial"/>
          <w:sz w:val="22"/>
          <w:szCs w:val="22"/>
        </w:rPr>
        <w:t>/</w:t>
      </w:r>
      <w:r w:rsidR="0037460B">
        <w:rPr>
          <w:rFonts w:asciiTheme="majorHAnsi" w:hAnsiTheme="majorHAnsi" w:cs="Arial"/>
          <w:sz w:val="22"/>
          <w:szCs w:val="22"/>
        </w:rPr>
        <w:t>29</w:t>
      </w:r>
      <w:r w:rsidRPr="001F5A80">
        <w:rPr>
          <w:rFonts w:asciiTheme="majorHAnsi" w:hAnsiTheme="majorHAnsi" w:cs="Arial"/>
          <w:sz w:val="22"/>
          <w:szCs w:val="22"/>
        </w:rPr>
        <w:t>/202</w:t>
      </w:r>
      <w:r w:rsidR="0037460B">
        <w:rPr>
          <w:rFonts w:asciiTheme="majorHAnsi" w:hAnsiTheme="majorHAnsi" w:cs="Arial"/>
          <w:sz w:val="22"/>
          <w:szCs w:val="22"/>
        </w:rPr>
        <w:t>2</w:t>
      </w:r>
    </w:p>
    <w:p w14:paraId="3078C5CB" w14:textId="77777777" w:rsidR="00F768B9" w:rsidRPr="003A798E" w:rsidRDefault="00F768B9"/>
    <w:p w14:paraId="2C55F4AC" w14:textId="698E26CF" w:rsidR="005050D3" w:rsidRDefault="005050D3" w:rsidP="31013059">
      <w:pPr>
        <w:rPr>
          <w:rFonts w:ascii="Arial" w:hAnsi="Arial" w:cs="Arial"/>
          <w:b/>
          <w:bCs/>
        </w:rPr>
      </w:pPr>
      <w:r w:rsidRPr="31013059">
        <w:rPr>
          <w:rFonts w:ascii="Arial" w:hAnsi="Arial" w:cs="Arial"/>
          <w:b/>
          <w:bCs/>
        </w:rPr>
        <w:t>Purpose:</w:t>
      </w:r>
    </w:p>
    <w:p w14:paraId="0D73D32E" w14:textId="77777777" w:rsidR="00384219" w:rsidRPr="00B905B5" w:rsidRDefault="00384219" w:rsidP="31013059">
      <w:pPr>
        <w:rPr>
          <w:rFonts w:ascii="Arial" w:hAnsi="Arial" w:cs="Arial"/>
          <w:b/>
          <w:bCs/>
        </w:rPr>
      </w:pPr>
    </w:p>
    <w:p w14:paraId="78983050" w14:textId="77777777" w:rsidR="005050D3" w:rsidRPr="00B905B5" w:rsidRDefault="005050D3" w:rsidP="31013059">
      <w:pPr>
        <w:ind w:firstLine="720"/>
        <w:rPr>
          <w:rFonts w:ascii="Arial" w:hAnsi="Arial" w:cs="Arial"/>
        </w:rPr>
      </w:pPr>
      <w:r w:rsidRPr="31013059">
        <w:rPr>
          <w:rFonts w:ascii="Arial" w:hAnsi="Arial" w:cs="Arial"/>
        </w:rPr>
        <w:t xml:space="preserve">The purpose of this lab is to configure IBGP on an internal network for IPv4 and IPv6, allowing EBGP configurations for two border networks to be preserved through IBGP.IGBP will run overtop of EIGRP, and EBGP will be used to redistribute routes from OSPF border networks into the internal EIGRP network. Students will learn how to configure IBGP and run two routing protocols simultaneously. </w:t>
      </w:r>
    </w:p>
    <w:p w14:paraId="05500850" w14:textId="1230E019" w:rsidR="005050D3" w:rsidRPr="00B905B5" w:rsidRDefault="005050D3" w:rsidP="31013059">
      <w:pPr>
        <w:rPr>
          <w:rFonts w:ascii="Arial" w:hAnsi="Arial" w:cs="Arial"/>
        </w:rPr>
      </w:pPr>
    </w:p>
    <w:p w14:paraId="6A5BA2F4" w14:textId="77777777" w:rsidR="005050D3" w:rsidRPr="00B905B5" w:rsidRDefault="005050D3" w:rsidP="31013059">
      <w:pPr>
        <w:rPr>
          <w:rFonts w:ascii="Arial" w:hAnsi="Arial" w:cs="Arial"/>
          <w:b/>
          <w:bCs/>
        </w:rPr>
      </w:pPr>
      <w:r w:rsidRPr="31013059">
        <w:rPr>
          <w:rFonts w:ascii="Arial" w:hAnsi="Arial" w:cs="Arial"/>
          <w:b/>
          <w:bCs/>
        </w:rPr>
        <w:t>Background:</w:t>
      </w:r>
    </w:p>
    <w:p w14:paraId="58875153" w14:textId="221E2B57" w:rsidR="005050D3" w:rsidRPr="00B905B5" w:rsidRDefault="005050D3" w:rsidP="31013059">
      <w:pPr>
        <w:ind w:firstLine="720"/>
        <w:rPr>
          <w:rFonts w:ascii="Arial" w:hAnsi="Arial" w:cs="Arial"/>
        </w:rPr>
      </w:pPr>
      <w:r w:rsidRPr="31013059">
        <w:rPr>
          <w:rFonts w:ascii="Arial" w:hAnsi="Arial" w:cs="Arial"/>
        </w:rPr>
        <w:t xml:space="preserve">While IGBP is not as widely used as EBGP, it still serves an important purpose in many networks on the internet. IBGP is an interior routing protocol, but not in the traditional sense. Unlike OSPF or EIGRP, IBGP does not use its own routes, instead they provide a way to route EBGP route advertisements overtop of traditional IGP protocols like OSPF. IBGP neighbors or peers do not have to be directly connected, although they do have to be configured through neighbor peer relationships. The commands neighbor and neighbor activate creates this full mesh. IBGP also supports multi-hop connections so as long as there is a path to the router and they are within the same AS they can be IBGP neighbors. </w:t>
      </w:r>
      <w:r w:rsidR="00AE1D25" w:rsidRPr="31013059">
        <w:rPr>
          <w:rFonts w:ascii="Arial" w:hAnsi="Arial" w:cs="Arial"/>
        </w:rPr>
        <w:t>IBGP helps provide more information to internal routers and retains the BGP routes through IBGP instead of redistributing them through a routing protocol like EIGRP.</w:t>
      </w:r>
      <w:r w:rsidR="00C45D34" w:rsidRPr="31013059">
        <w:rPr>
          <w:rFonts w:ascii="Arial" w:hAnsi="Arial" w:cs="Arial"/>
        </w:rPr>
        <w:t xml:space="preserve"> If you don’t use synchronization, route recursion is a way to share route lookups. Using the destination network can help determine where the packet gets sent instead of the AS-path. </w:t>
      </w:r>
    </w:p>
    <w:p w14:paraId="5A47C035" w14:textId="45EC9E32" w:rsidR="005050D3" w:rsidRPr="00B905B5" w:rsidRDefault="005050D3" w:rsidP="31013059">
      <w:pPr>
        <w:rPr>
          <w:rFonts w:ascii="Arial" w:hAnsi="Arial" w:cs="Arial"/>
        </w:rPr>
      </w:pPr>
    </w:p>
    <w:p w14:paraId="0DA5900B" w14:textId="77777777" w:rsidR="005050D3" w:rsidRPr="00B905B5" w:rsidRDefault="005050D3" w:rsidP="31013059">
      <w:pPr>
        <w:rPr>
          <w:rFonts w:ascii="Arial" w:hAnsi="Arial" w:cs="Arial"/>
          <w:b/>
          <w:bCs/>
        </w:rPr>
      </w:pPr>
      <w:r w:rsidRPr="31013059">
        <w:rPr>
          <w:rFonts w:ascii="Arial" w:hAnsi="Arial" w:cs="Arial"/>
          <w:b/>
          <w:bCs/>
        </w:rPr>
        <w:t>Lab Summary:</w:t>
      </w:r>
    </w:p>
    <w:p w14:paraId="2393A0DB" w14:textId="19A6AB91" w:rsidR="005050D3" w:rsidRPr="00B905B5" w:rsidRDefault="005050D3" w:rsidP="31013059">
      <w:pPr>
        <w:ind w:firstLine="720"/>
        <w:rPr>
          <w:rFonts w:ascii="Arial" w:hAnsi="Arial" w:cs="Arial"/>
        </w:rPr>
      </w:pPr>
      <w:r w:rsidRPr="31013059">
        <w:rPr>
          <w:rFonts w:ascii="Arial" w:hAnsi="Arial" w:cs="Arial"/>
        </w:rPr>
        <w:t>When configuring this IBGP lab, I set up seven 4321 Cisco Routers connected with copper crossover cables between their Gig 0/0/0 and 0/0/1 interfaces. Routers used the IPv4 network of 10.0.0.0 with a /30 subnet from 10.0.0-10.0.0.22. They also used the IPv6 network of 2001:db8:acad::/64. Loopback addresses are used in the place of LANs. Loopbacks have the IPv4 addresses in the 192.168.0.0/16 network and are subnetted into /30s. They use IPv6 addresses in the 2001:db8:acad:0::1/64 network. I also configured OSPFv2 and OSPFv3 router 1,2,6,7, EIGRP for router 3,4,5, EBGP for 2,3,5,6 and IBGP for 3,4,5. I set loopback interfaces as passive interfaces and pinged all addresses in the network to ensure routes and IBGP was working.</w:t>
      </w:r>
      <w:r w:rsidR="003A5B7A" w:rsidRPr="31013059">
        <w:rPr>
          <w:rFonts w:ascii="Arial" w:hAnsi="Arial" w:cs="Arial"/>
        </w:rPr>
        <w:t xml:space="preserve"> To check that IBGP is working, consult page 25, 31, 45, and 47, the appropriate areas should be highlighted in </w:t>
      </w:r>
      <w:r w:rsidR="003A5B7A" w:rsidRPr="31013059">
        <w:rPr>
          <w:rFonts w:ascii="Arial" w:hAnsi="Arial" w:cs="Arial"/>
          <w:color w:val="FF0000"/>
        </w:rPr>
        <w:t>red</w:t>
      </w:r>
      <w:r w:rsidR="003A5B7A" w:rsidRPr="31013059">
        <w:rPr>
          <w:rFonts w:ascii="Arial" w:hAnsi="Arial" w:cs="Arial"/>
        </w:rPr>
        <w:t xml:space="preserve">. </w:t>
      </w:r>
    </w:p>
    <w:p w14:paraId="718EC780" w14:textId="77777777" w:rsidR="005050D3" w:rsidRPr="00081AD0" w:rsidRDefault="005050D3" w:rsidP="005050D3">
      <w:pPr>
        <w:rPr>
          <w:rFonts w:ascii="Arial" w:hAnsi="Arial" w:cs="Arial"/>
          <w:sz w:val="16"/>
          <w:szCs w:val="16"/>
        </w:rPr>
      </w:pPr>
      <w:r w:rsidRPr="00081AD0">
        <w:rPr>
          <w:rFonts w:ascii="Arial" w:hAnsi="Arial" w:cs="Arial"/>
          <w:sz w:val="16"/>
          <w:szCs w:val="16"/>
        </w:rPr>
        <w:t xml:space="preserve"> </w:t>
      </w:r>
    </w:p>
    <w:p w14:paraId="0D886074" w14:textId="77777777" w:rsidR="005050D3" w:rsidRDefault="005050D3" w:rsidP="005050D3">
      <w:pPr>
        <w:rPr>
          <w:rFonts w:ascii="Courier New" w:hAnsi="Courier New" w:cs="Courier New"/>
          <w:sz w:val="16"/>
          <w:szCs w:val="16"/>
        </w:rPr>
      </w:pPr>
      <w:r>
        <w:rPr>
          <w:rFonts w:ascii="Courier New" w:hAnsi="Courier New" w:cs="Courier New"/>
          <w:sz w:val="16"/>
          <w:szCs w:val="16"/>
        </w:rPr>
        <w:t>Lab Commands:</w:t>
      </w:r>
    </w:p>
    <w:p w14:paraId="43E90BCC" w14:textId="77777777" w:rsidR="005050D3" w:rsidRDefault="005050D3" w:rsidP="005050D3">
      <w:pPr>
        <w:rPr>
          <w:rFonts w:ascii="Courier New" w:hAnsi="Courier New" w:cs="Courier New"/>
          <w:sz w:val="16"/>
          <w:szCs w:val="16"/>
        </w:rPr>
      </w:pPr>
    </w:p>
    <w:p w14:paraId="5E7659CA" w14:textId="77777777" w:rsidR="005050D3" w:rsidRDefault="005050D3" w:rsidP="005050D3">
      <w:pPr>
        <w:rPr>
          <w:rFonts w:ascii="Courier New" w:hAnsi="Courier New" w:cs="Courier New"/>
          <w:b/>
          <w:bCs/>
          <w:sz w:val="16"/>
          <w:szCs w:val="16"/>
        </w:rPr>
      </w:pPr>
      <w:r>
        <w:rPr>
          <w:rFonts w:ascii="Courier New" w:hAnsi="Courier New" w:cs="Courier New"/>
          <w:sz w:val="16"/>
          <w:szCs w:val="16"/>
        </w:rPr>
        <w:t>Router(config-router)#</w:t>
      </w:r>
      <w:r w:rsidRPr="00437B80">
        <w:rPr>
          <w:rFonts w:ascii="Courier New" w:hAnsi="Courier New" w:cs="Courier New"/>
          <w:b/>
          <w:bCs/>
          <w:sz w:val="16"/>
          <w:szCs w:val="16"/>
        </w:rPr>
        <w:t>neighbor # update-source #</w:t>
      </w:r>
    </w:p>
    <w:p w14:paraId="7D5F7B90" w14:textId="77777777" w:rsidR="005050D3" w:rsidRPr="00787C91" w:rsidRDefault="005050D3" w:rsidP="005050D3">
      <w:pPr>
        <w:rPr>
          <w:rFonts w:ascii="Courier New" w:hAnsi="Courier New" w:cs="Courier New"/>
          <w:sz w:val="16"/>
          <w:szCs w:val="16"/>
        </w:rPr>
      </w:pPr>
      <w:r>
        <w:rPr>
          <w:rFonts w:ascii="Courier New" w:hAnsi="Courier New" w:cs="Courier New"/>
          <w:sz w:val="16"/>
          <w:szCs w:val="16"/>
        </w:rPr>
        <w:t>Definition: This command specifies that the router should use IBGP peers as the source address.</w:t>
      </w:r>
    </w:p>
    <w:p w14:paraId="531433B4" w14:textId="77777777" w:rsidR="005050D3" w:rsidRDefault="005050D3" w:rsidP="005050D3">
      <w:pPr>
        <w:rPr>
          <w:rFonts w:ascii="Courier New" w:hAnsi="Courier New" w:cs="Courier New"/>
          <w:b/>
          <w:bCs/>
          <w:sz w:val="16"/>
          <w:szCs w:val="16"/>
        </w:rPr>
      </w:pPr>
      <w:r>
        <w:rPr>
          <w:rFonts w:ascii="Courier New" w:hAnsi="Courier New" w:cs="Courier New"/>
          <w:sz w:val="16"/>
          <w:szCs w:val="16"/>
        </w:rPr>
        <w:t>Router#</w:t>
      </w:r>
      <w:r w:rsidRPr="004661EC">
        <w:rPr>
          <w:rFonts w:ascii="Courier New" w:hAnsi="Courier New" w:cs="Courier New"/>
          <w:b/>
          <w:bCs/>
          <w:sz w:val="16"/>
          <w:szCs w:val="16"/>
        </w:rPr>
        <w:t>show ip bgp summary</w:t>
      </w:r>
    </w:p>
    <w:p w14:paraId="49106BEA" w14:textId="77777777" w:rsidR="005050D3" w:rsidRPr="00787C91" w:rsidRDefault="005050D3" w:rsidP="005050D3">
      <w:pPr>
        <w:rPr>
          <w:rFonts w:ascii="Courier New" w:hAnsi="Courier New" w:cs="Courier New"/>
          <w:sz w:val="16"/>
          <w:szCs w:val="16"/>
        </w:rPr>
      </w:pPr>
      <w:r>
        <w:rPr>
          <w:rFonts w:ascii="Courier New" w:hAnsi="Courier New" w:cs="Courier New"/>
          <w:sz w:val="16"/>
          <w:szCs w:val="16"/>
        </w:rPr>
        <w:t>Definition: Displays the BGP path, prefix, and attribute information for all connections to BGP Neighbors.</w:t>
      </w:r>
    </w:p>
    <w:p w14:paraId="1608BC96" w14:textId="77777777" w:rsidR="005050D3" w:rsidRDefault="005050D3" w:rsidP="005050D3">
      <w:pPr>
        <w:rPr>
          <w:rFonts w:ascii="Courier New" w:hAnsi="Courier New" w:cs="Courier New"/>
          <w:b/>
          <w:bCs/>
          <w:sz w:val="16"/>
          <w:szCs w:val="16"/>
        </w:rPr>
      </w:pPr>
      <w:r>
        <w:rPr>
          <w:rFonts w:ascii="Courier New" w:hAnsi="Courier New" w:cs="Courier New"/>
          <w:sz w:val="16"/>
          <w:szCs w:val="16"/>
        </w:rPr>
        <w:t>Router#</w:t>
      </w:r>
      <w:r w:rsidRPr="004661EC">
        <w:rPr>
          <w:rFonts w:ascii="Courier New" w:hAnsi="Courier New" w:cs="Courier New"/>
          <w:b/>
          <w:bCs/>
          <w:sz w:val="16"/>
          <w:szCs w:val="16"/>
        </w:rPr>
        <w:t>show bgp ipv6 unicast summary</w:t>
      </w:r>
    </w:p>
    <w:p w14:paraId="68379264" w14:textId="77777777" w:rsidR="005050D3" w:rsidRPr="0083762F" w:rsidRDefault="005050D3" w:rsidP="005050D3">
      <w:pPr>
        <w:rPr>
          <w:rFonts w:ascii="Courier New" w:hAnsi="Courier New" w:cs="Courier New"/>
          <w:sz w:val="16"/>
          <w:szCs w:val="16"/>
        </w:rPr>
      </w:pPr>
      <w:r>
        <w:rPr>
          <w:rFonts w:ascii="Courier New" w:hAnsi="Courier New" w:cs="Courier New"/>
          <w:sz w:val="16"/>
          <w:szCs w:val="16"/>
        </w:rPr>
        <w:t>Definition:</w:t>
      </w:r>
    </w:p>
    <w:p w14:paraId="36F8069B" w14:textId="77777777" w:rsidR="005050D3" w:rsidRDefault="005050D3" w:rsidP="005050D3">
      <w:pPr>
        <w:rPr>
          <w:rFonts w:ascii="Courier New" w:hAnsi="Courier New" w:cs="Courier New"/>
          <w:b/>
          <w:bCs/>
          <w:sz w:val="16"/>
          <w:szCs w:val="16"/>
        </w:rPr>
      </w:pPr>
      <w:r>
        <w:rPr>
          <w:rFonts w:ascii="Courier New" w:hAnsi="Courier New" w:cs="Courier New"/>
          <w:sz w:val="16"/>
          <w:szCs w:val="16"/>
        </w:rPr>
        <w:t>Router#</w:t>
      </w:r>
      <w:r w:rsidRPr="004661EC">
        <w:rPr>
          <w:rFonts w:ascii="Courier New" w:hAnsi="Courier New" w:cs="Courier New"/>
          <w:b/>
          <w:bCs/>
          <w:sz w:val="16"/>
          <w:szCs w:val="16"/>
        </w:rPr>
        <w:t>show ip bgp neighbors</w:t>
      </w:r>
    </w:p>
    <w:p w14:paraId="642240F2" w14:textId="77777777" w:rsidR="005050D3" w:rsidRPr="005D2768" w:rsidRDefault="005050D3" w:rsidP="005050D3">
      <w:pPr>
        <w:pStyle w:val="pb1body1"/>
        <w:shd w:val="clear" w:color="auto" w:fill="FFFFFF"/>
        <w:spacing w:before="0" w:beforeAutospacing="0" w:after="0" w:afterAutospacing="0"/>
        <w:textAlignment w:val="baseline"/>
        <w:rPr>
          <w:rFonts w:ascii="Arial" w:hAnsi="Arial" w:cs="Arial"/>
          <w:sz w:val="21"/>
          <w:szCs w:val="21"/>
        </w:rPr>
      </w:pPr>
      <w:r>
        <w:rPr>
          <w:rFonts w:ascii="Courier New" w:hAnsi="Courier New" w:cs="Courier New"/>
          <w:sz w:val="16"/>
          <w:szCs w:val="16"/>
        </w:rPr>
        <w:t xml:space="preserve">Definition: This command displays information about IPv4 BGP and TCP connections to neighbors. </w:t>
      </w:r>
      <w:r w:rsidRPr="005D2768">
        <w:rPr>
          <w:rFonts w:ascii="Courier New" w:hAnsi="Courier New" w:cs="Courier New"/>
          <w:sz w:val="16"/>
          <w:szCs w:val="16"/>
        </w:rPr>
        <w:t>For BGP, this includes detailed neighbor attribute, capability, path, and prefix information. For TCP, this includes statistics related to BGP neighbor session establishment and maintenance.</w:t>
      </w:r>
    </w:p>
    <w:p w14:paraId="11227F8D" w14:textId="77777777" w:rsidR="005050D3" w:rsidRDefault="005050D3" w:rsidP="005050D3">
      <w:pPr>
        <w:rPr>
          <w:rFonts w:ascii="Courier New" w:hAnsi="Courier New" w:cs="Courier New"/>
          <w:b/>
          <w:bCs/>
          <w:sz w:val="16"/>
          <w:szCs w:val="16"/>
        </w:rPr>
      </w:pPr>
      <w:r>
        <w:rPr>
          <w:rFonts w:ascii="Courier New" w:hAnsi="Courier New" w:cs="Courier New"/>
          <w:sz w:val="16"/>
          <w:szCs w:val="16"/>
        </w:rPr>
        <w:t>Router#</w:t>
      </w:r>
      <w:r w:rsidRPr="004661EC">
        <w:rPr>
          <w:rFonts w:ascii="Courier New" w:hAnsi="Courier New" w:cs="Courier New"/>
          <w:b/>
          <w:bCs/>
          <w:sz w:val="16"/>
          <w:szCs w:val="16"/>
        </w:rPr>
        <w:t>show bgp</w:t>
      </w:r>
      <w:r>
        <w:rPr>
          <w:rFonts w:ascii="Courier New" w:hAnsi="Courier New" w:cs="Courier New"/>
          <w:b/>
          <w:bCs/>
          <w:sz w:val="16"/>
          <w:szCs w:val="16"/>
        </w:rPr>
        <w:t xml:space="preserve"> ipv6</w:t>
      </w:r>
      <w:r w:rsidRPr="004661EC">
        <w:rPr>
          <w:rFonts w:ascii="Courier New" w:hAnsi="Courier New" w:cs="Courier New"/>
          <w:b/>
          <w:bCs/>
          <w:sz w:val="16"/>
          <w:szCs w:val="16"/>
        </w:rPr>
        <w:t xml:space="preserve"> neighbors</w:t>
      </w:r>
    </w:p>
    <w:p w14:paraId="7383EC75" w14:textId="77777777" w:rsidR="005050D3" w:rsidRPr="005D2768" w:rsidRDefault="005050D3" w:rsidP="005050D3">
      <w:pPr>
        <w:pStyle w:val="pb1body1"/>
        <w:shd w:val="clear" w:color="auto" w:fill="FFFFFF"/>
        <w:spacing w:before="0" w:beforeAutospacing="0" w:after="0" w:afterAutospacing="0"/>
        <w:textAlignment w:val="baseline"/>
        <w:rPr>
          <w:rFonts w:ascii="Arial" w:hAnsi="Arial" w:cs="Arial"/>
          <w:sz w:val="21"/>
          <w:szCs w:val="21"/>
        </w:rPr>
      </w:pPr>
      <w:r>
        <w:rPr>
          <w:rFonts w:ascii="Courier New" w:hAnsi="Courier New" w:cs="Courier New"/>
          <w:sz w:val="16"/>
          <w:szCs w:val="16"/>
        </w:rPr>
        <w:t xml:space="preserve">Definition: This command displays information about IPv6 BGP and TCP connections to neighbors. </w:t>
      </w:r>
      <w:r w:rsidRPr="005D2768">
        <w:rPr>
          <w:rFonts w:ascii="Courier New" w:hAnsi="Courier New" w:cs="Courier New"/>
          <w:sz w:val="16"/>
          <w:szCs w:val="16"/>
        </w:rPr>
        <w:t>For BGP, this includes detailed neighbor attribute, capability, path, and prefix information. For TCP, this includes statistics related to BGP neighbor session establishment and maintenance.</w:t>
      </w:r>
    </w:p>
    <w:p w14:paraId="2713331A" w14:textId="77777777" w:rsidR="005050D3" w:rsidRDefault="005050D3" w:rsidP="005050D3">
      <w:pPr>
        <w:rPr>
          <w:rFonts w:ascii="Courier New" w:hAnsi="Courier New" w:cs="Courier New"/>
          <w:sz w:val="16"/>
          <w:szCs w:val="16"/>
        </w:rPr>
      </w:pPr>
      <w:r>
        <w:rPr>
          <w:rFonts w:ascii="Courier New" w:hAnsi="Courier New" w:cs="Courier New"/>
          <w:sz w:val="16"/>
          <w:szCs w:val="16"/>
        </w:rPr>
        <w:t>Router#</w:t>
      </w:r>
      <w:r w:rsidRPr="004661EC">
        <w:rPr>
          <w:rFonts w:ascii="Courier New" w:hAnsi="Courier New" w:cs="Courier New"/>
          <w:b/>
          <w:bCs/>
          <w:sz w:val="16"/>
          <w:szCs w:val="16"/>
        </w:rPr>
        <w:t>show ip bgp</w:t>
      </w:r>
      <w:r>
        <w:rPr>
          <w:rFonts w:ascii="Courier New" w:hAnsi="Courier New" w:cs="Courier New"/>
          <w:sz w:val="16"/>
          <w:szCs w:val="16"/>
        </w:rPr>
        <w:t xml:space="preserve"> </w:t>
      </w:r>
    </w:p>
    <w:p w14:paraId="269C23D2" w14:textId="77777777" w:rsidR="005050D3" w:rsidRDefault="005050D3" w:rsidP="005050D3">
      <w:pPr>
        <w:rPr>
          <w:rFonts w:ascii="Courier New" w:hAnsi="Courier New" w:cs="Courier New"/>
          <w:sz w:val="16"/>
          <w:szCs w:val="16"/>
        </w:rPr>
      </w:pPr>
      <w:r>
        <w:rPr>
          <w:rFonts w:ascii="Courier New" w:hAnsi="Courier New" w:cs="Courier New"/>
          <w:sz w:val="16"/>
          <w:szCs w:val="16"/>
        </w:rPr>
        <w:t xml:space="preserve">Definition: This command displays the contents of the IPv4 BGP routing table, including prefixes, entries and other BGP entries. </w:t>
      </w:r>
    </w:p>
    <w:p w14:paraId="4F16EBAE" w14:textId="77777777" w:rsidR="005050D3" w:rsidRDefault="005050D3" w:rsidP="005050D3">
      <w:pPr>
        <w:rPr>
          <w:rFonts w:ascii="Courier New" w:hAnsi="Courier New" w:cs="Courier New"/>
          <w:sz w:val="16"/>
          <w:szCs w:val="16"/>
        </w:rPr>
      </w:pPr>
      <w:r>
        <w:rPr>
          <w:rFonts w:ascii="Courier New" w:hAnsi="Courier New" w:cs="Courier New"/>
          <w:sz w:val="16"/>
          <w:szCs w:val="16"/>
        </w:rPr>
        <w:t>Router#</w:t>
      </w:r>
      <w:r w:rsidRPr="004661EC">
        <w:rPr>
          <w:rFonts w:ascii="Courier New" w:hAnsi="Courier New" w:cs="Courier New"/>
          <w:b/>
          <w:bCs/>
          <w:sz w:val="16"/>
          <w:szCs w:val="16"/>
        </w:rPr>
        <w:t>show bgp ipv6</w:t>
      </w:r>
      <w:r>
        <w:rPr>
          <w:rFonts w:ascii="Courier New" w:hAnsi="Courier New" w:cs="Courier New"/>
          <w:sz w:val="16"/>
          <w:szCs w:val="16"/>
        </w:rPr>
        <w:t xml:space="preserve"> </w:t>
      </w:r>
    </w:p>
    <w:p w14:paraId="3D5C5B7C" w14:textId="77777777" w:rsidR="005050D3" w:rsidRDefault="005050D3" w:rsidP="005050D3">
      <w:pPr>
        <w:rPr>
          <w:rFonts w:ascii="Courier New" w:hAnsi="Courier New" w:cs="Courier New"/>
          <w:sz w:val="16"/>
          <w:szCs w:val="16"/>
        </w:rPr>
      </w:pPr>
      <w:r>
        <w:rPr>
          <w:rFonts w:ascii="Courier New" w:hAnsi="Courier New" w:cs="Courier New"/>
          <w:sz w:val="16"/>
          <w:szCs w:val="16"/>
        </w:rPr>
        <w:t>Definition:</w:t>
      </w:r>
      <w:r w:rsidRPr="00362123">
        <w:rPr>
          <w:rFonts w:ascii="Courier New" w:hAnsi="Courier New" w:cs="Courier New"/>
          <w:sz w:val="16"/>
          <w:szCs w:val="16"/>
        </w:rPr>
        <w:t xml:space="preserve"> </w:t>
      </w:r>
      <w:r>
        <w:rPr>
          <w:rFonts w:ascii="Courier New" w:hAnsi="Courier New" w:cs="Courier New"/>
          <w:sz w:val="16"/>
          <w:szCs w:val="16"/>
        </w:rPr>
        <w:t>This command displays the contents of the IPv6 BGP routing table, including prefixes, entries and other BGP entries.</w:t>
      </w:r>
    </w:p>
    <w:p w14:paraId="1B2E85C2" w14:textId="096B89A3" w:rsidR="005050D3" w:rsidRDefault="005050D3" w:rsidP="005050D3">
      <w:pPr>
        <w:rPr>
          <w:rFonts w:ascii="Courier New" w:hAnsi="Courier New" w:cs="Courier New"/>
          <w:sz w:val="16"/>
          <w:szCs w:val="16"/>
        </w:rPr>
      </w:pPr>
    </w:p>
    <w:p w14:paraId="62CE118E" w14:textId="77777777" w:rsidR="005050D3" w:rsidRDefault="005050D3" w:rsidP="005050D3">
      <w:pPr>
        <w:rPr>
          <w:rFonts w:ascii="Courier New" w:hAnsi="Courier New" w:cs="Courier New"/>
          <w:sz w:val="16"/>
          <w:szCs w:val="16"/>
        </w:rPr>
      </w:pPr>
    </w:p>
    <w:p w14:paraId="168469A0" w14:textId="77777777" w:rsidR="005050D3" w:rsidRDefault="005050D3" w:rsidP="005050D3">
      <w:pPr>
        <w:rPr>
          <w:rFonts w:ascii="Courier New" w:hAnsi="Courier New" w:cs="Courier New"/>
          <w:sz w:val="16"/>
          <w:szCs w:val="16"/>
        </w:rPr>
      </w:pPr>
    </w:p>
    <w:p w14:paraId="70D4EE52" w14:textId="77777777" w:rsidR="005050D3" w:rsidRDefault="005050D3" w:rsidP="005050D3">
      <w:pPr>
        <w:rPr>
          <w:rFonts w:ascii="Courier New" w:hAnsi="Courier New" w:cs="Courier New"/>
          <w:sz w:val="16"/>
          <w:szCs w:val="16"/>
        </w:rPr>
      </w:pPr>
      <w:r>
        <w:rPr>
          <w:rFonts w:ascii="Courier New" w:hAnsi="Courier New" w:cs="Courier New"/>
          <w:sz w:val="16"/>
          <w:szCs w:val="16"/>
        </w:rPr>
        <w:t>Topology Diagram:</w:t>
      </w:r>
    </w:p>
    <w:p w14:paraId="33C7BFC5" w14:textId="77777777" w:rsidR="005050D3" w:rsidRDefault="005050D3" w:rsidP="005050D3">
      <w:pPr>
        <w:rPr>
          <w:rFonts w:ascii="Courier New" w:hAnsi="Courier New" w:cs="Courier New"/>
          <w:sz w:val="16"/>
          <w:szCs w:val="16"/>
        </w:rPr>
      </w:pPr>
      <w:r>
        <w:rPr>
          <w:noProof/>
        </w:rPr>
        <w:drawing>
          <wp:inline distT="0" distB="0" distL="0" distR="0" wp14:anchorId="330C67EF" wp14:editId="7DFC1822">
            <wp:extent cx="3190875" cy="428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4286250"/>
                    </a:xfrm>
                    <a:prstGeom prst="rect">
                      <a:avLst/>
                    </a:prstGeom>
                  </pic:spPr>
                </pic:pic>
              </a:graphicData>
            </a:graphic>
          </wp:inline>
        </w:drawing>
      </w:r>
    </w:p>
    <w:p w14:paraId="1114A556" w14:textId="77777777" w:rsidR="005050D3" w:rsidRDefault="005050D3" w:rsidP="005050D3">
      <w:pPr>
        <w:rPr>
          <w:rFonts w:ascii="Courier New" w:hAnsi="Courier New" w:cs="Courier New"/>
          <w:sz w:val="16"/>
          <w:szCs w:val="16"/>
        </w:rPr>
      </w:pPr>
      <w:r>
        <w:rPr>
          <w:rFonts w:ascii="Courier New" w:hAnsi="Courier New" w:cs="Courier New"/>
          <w:sz w:val="16"/>
          <w:szCs w:val="16"/>
        </w:rPr>
        <w:t>Blue: EBGP</w:t>
      </w:r>
    </w:p>
    <w:p w14:paraId="601793A1" w14:textId="77777777" w:rsidR="005050D3" w:rsidRDefault="005050D3" w:rsidP="005050D3">
      <w:pPr>
        <w:rPr>
          <w:rFonts w:ascii="Courier New" w:hAnsi="Courier New" w:cs="Courier New"/>
          <w:sz w:val="16"/>
          <w:szCs w:val="16"/>
        </w:rPr>
      </w:pPr>
      <w:r>
        <w:rPr>
          <w:rFonts w:ascii="Courier New" w:hAnsi="Courier New" w:cs="Courier New"/>
          <w:sz w:val="16"/>
          <w:szCs w:val="16"/>
        </w:rPr>
        <w:t>Pink: OSPF</w:t>
      </w:r>
    </w:p>
    <w:p w14:paraId="03877AF5" w14:textId="77777777" w:rsidR="005050D3" w:rsidRDefault="005050D3" w:rsidP="005050D3">
      <w:pPr>
        <w:rPr>
          <w:rFonts w:ascii="Courier New" w:hAnsi="Courier New" w:cs="Courier New"/>
          <w:sz w:val="16"/>
          <w:szCs w:val="16"/>
        </w:rPr>
      </w:pPr>
      <w:r>
        <w:rPr>
          <w:rFonts w:ascii="Courier New" w:hAnsi="Courier New" w:cs="Courier New"/>
          <w:sz w:val="16"/>
          <w:szCs w:val="16"/>
        </w:rPr>
        <w:t>Dark Blue: IBGP</w:t>
      </w:r>
    </w:p>
    <w:p w14:paraId="7F84B8F4" w14:textId="77777777" w:rsidR="005050D3" w:rsidRDefault="005050D3" w:rsidP="005050D3">
      <w:pPr>
        <w:rPr>
          <w:rFonts w:ascii="Courier New" w:hAnsi="Courier New" w:cs="Courier New"/>
          <w:sz w:val="16"/>
          <w:szCs w:val="16"/>
        </w:rPr>
      </w:pPr>
      <w:r>
        <w:rPr>
          <w:rFonts w:ascii="Courier New" w:hAnsi="Courier New" w:cs="Courier New"/>
          <w:sz w:val="16"/>
          <w:szCs w:val="16"/>
        </w:rPr>
        <w:t>Light Blue: EIGRP</w:t>
      </w:r>
    </w:p>
    <w:p w14:paraId="21B87270" w14:textId="77777777" w:rsidR="005050D3" w:rsidRDefault="005050D3" w:rsidP="005050D3">
      <w:pPr>
        <w:rPr>
          <w:rFonts w:ascii="Courier New" w:hAnsi="Courier New" w:cs="Courier New"/>
          <w:sz w:val="16"/>
          <w:szCs w:val="16"/>
        </w:rPr>
      </w:pPr>
    </w:p>
    <w:p w14:paraId="3C0AE7AA" w14:textId="77777777" w:rsidR="005050D3" w:rsidRDefault="005050D3" w:rsidP="005050D3">
      <w:pPr>
        <w:rPr>
          <w:rFonts w:ascii="Courier New" w:hAnsi="Courier New" w:cs="Courier New"/>
          <w:sz w:val="16"/>
          <w:szCs w:val="16"/>
        </w:rPr>
      </w:pPr>
      <w:r>
        <w:rPr>
          <w:rFonts w:ascii="Courier New" w:hAnsi="Courier New" w:cs="Courier New"/>
          <w:sz w:val="16"/>
          <w:szCs w:val="16"/>
        </w:rPr>
        <w:t>Addressing Table:</w:t>
      </w:r>
    </w:p>
    <w:p w14:paraId="09662859" w14:textId="77777777" w:rsidR="005050D3" w:rsidRDefault="005050D3" w:rsidP="005050D3">
      <w:pPr>
        <w:rPr>
          <w:rFonts w:ascii="Courier New" w:hAnsi="Courier New" w:cs="Courier New"/>
          <w:sz w:val="16"/>
          <w:szCs w:val="16"/>
        </w:rPr>
      </w:pPr>
    </w:p>
    <w:tbl>
      <w:tblPr>
        <w:tblStyle w:val="TableGrid"/>
        <w:tblW w:w="8730" w:type="dxa"/>
        <w:tblInd w:w="535" w:type="dxa"/>
        <w:tblLayout w:type="fixed"/>
        <w:tblLook w:val="06A0" w:firstRow="1" w:lastRow="0" w:firstColumn="1" w:lastColumn="0" w:noHBand="1" w:noVBand="1"/>
      </w:tblPr>
      <w:tblGrid>
        <w:gridCol w:w="1170"/>
        <w:gridCol w:w="1710"/>
        <w:gridCol w:w="2201"/>
        <w:gridCol w:w="2479"/>
        <w:gridCol w:w="1170"/>
      </w:tblGrid>
      <w:tr w:rsidR="005050D3" w:rsidRPr="00616F96" w14:paraId="3E5BF134" w14:textId="77777777" w:rsidTr="00663EBE">
        <w:trPr>
          <w:trHeight w:val="300"/>
        </w:trPr>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268BAA" w14:textId="77777777" w:rsidR="005050D3" w:rsidRPr="00616F96" w:rsidRDefault="005050D3" w:rsidP="00663EBE">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Device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C8CE79" w14:textId="77777777" w:rsidR="005050D3" w:rsidRPr="00616F96" w:rsidRDefault="005050D3" w:rsidP="00663EBE">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Interface</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5F05E" w14:textId="77777777" w:rsidR="005050D3" w:rsidRPr="00616F96" w:rsidRDefault="005050D3" w:rsidP="00663EBE">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IP Address</w:t>
            </w:r>
          </w:p>
        </w:tc>
        <w:tc>
          <w:tcPr>
            <w:tcW w:w="2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31C18"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IPv6 Address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9854F"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Link-Local Addresses</w:t>
            </w:r>
          </w:p>
        </w:tc>
      </w:tr>
      <w:tr w:rsidR="005050D3" w:rsidRPr="00616F96" w14:paraId="7915AD0C" w14:textId="77777777" w:rsidTr="00663EBE">
        <w:trPr>
          <w:trHeight w:val="300"/>
        </w:trPr>
        <w:tc>
          <w:tcPr>
            <w:tcW w:w="11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138FF" w14:textId="77777777" w:rsidR="005050D3" w:rsidRPr="00616F96" w:rsidRDefault="005050D3" w:rsidP="00663EBE">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R1</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347810"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EC717" w14:textId="77777777" w:rsidR="005050D3" w:rsidRPr="00616F96" w:rsidRDefault="005050D3" w:rsidP="00663EBE">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10.0.0.1/30</w:t>
            </w:r>
          </w:p>
        </w:tc>
        <w:tc>
          <w:tcPr>
            <w:tcW w:w="2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58AFEC"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2001:db8:acad:1::1/64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1C029"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fe80::1</w:t>
            </w:r>
          </w:p>
        </w:tc>
      </w:tr>
      <w:tr w:rsidR="005050D3" w:rsidRPr="00616F96" w14:paraId="27B7F2E5" w14:textId="77777777" w:rsidTr="00663EBE">
        <w:tc>
          <w:tcPr>
            <w:tcW w:w="117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9CA27D" w14:textId="77777777" w:rsidR="005050D3" w:rsidRPr="00616F96" w:rsidRDefault="005050D3" w:rsidP="00663EB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127C70"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3CA529" w14:textId="77777777" w:rsidR="005050D3" w:rsidRPr="00616F96" w:rsidRDefault="005050D3" w:rsidP="00663EBE">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192.168.0.1/</w:t>
            </w:r>
            <w:r>
              <w:rPr>
                <w:rFonts w:ascii="Times New Roman" w:eastAsia="Times New Roman" w:hAnsi="Times New Roman" w:cs="Times New Roman"/>
                <w:color w:val="000000" w:themeColor="text1"/>
              </w:rPr>
              <w:t>24</w:t>
            </w:r>
          </w:p>
        </w:tc>
        <w:tc>
          <w:tcPr>
            <w:tcW w:w="2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8F2E1"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2001:db8:acad:a::1/64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A8B8A"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fe80::1</w:t>
            </w:r>
          </w:p>
        </w:tc>
      </w:tr>
      <w:tr w:rsidR="005050D3" w:rsidRPr="00616F96" w14:paraId="175BD8DD" w14:textId="77777777" w:rsidTr="00663EBE">
        <w:tc>
          <w:tcPr>
            <w:tcW w:w="1170" w:type="dxa"/>
            <w:vMerge w:val="restart"/>
            <w:tcBorders>
              <w:top w:val="single" w:sz="4" w:space="0" w:color="000000" w:themeColor="text1"/>
              <w:left w:val="single" w:sz="4" w:space="0" w:color="000000" w:themeColor="text1"/>
              <w:right w:val="single" w:sz="4" w:space="0" w:color="000000" w:themeColor="text1"/>
            </w:tcBorders>
          </w:tcPr>
          <w:p w14:paraId="56EDF2CA"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w:t>
            </w:r>
            <w:r w:rsidRPr="00616F96">
              <w:rPr>
                <w:rFonts w:ascii="Times New Roman" w:eastAsia="Times New Roman" w:hAnsi="Times New Roman" w:cs="Times New Roman"/>
                <w:color w:val="000000" w:themeColor="text1"/>
              </w:rPr>
              <w:t>2</w:t>
            </w:r>
          </w:p>
          <w:p w14:paraId="018800AF" w14:textId="77777777" w:rsidR="005050D3" w:rsidRPr="00616F96" w:rsidRDefault="005050D3" w:rsidP="00663EB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8EF01F"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9EB818"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10.0.0.2/30</w:t>
            </w:r>
          </w:p>
        </w:tc>
        <w:tc>
          <w:tcPr>
            <w:tcW w:w="2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9460F"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2001:db8:acad:1::2/64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1A961"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fe80::2</w:t>
            </w:r>
          </w:p>
        </w:tc>
      </w:tr>
      <w:tr w:rsidR="005050D3" w:rsidRPr="00616F96" w14:paraId="1AE5F4CD" w14:textId="77777777" w:rsidTr="00663EBE">
        <w:trPr>
          <w:trHeight w:val="125"/>
        </w:trPr>
        <w:tc>
          <w:tcPr>
            <w:tcW w:w="1170" w:type="dxa"/>
            <w:vMerge/>
            <w:tcBorders>
              <w:left w:val="single" w:sz="4" w:space="0" w:color="000000" w:themeColor="text1"/>
              <w:right w:val="single" w:sz="4" w:space="0" w:color="000000" w:themeColor="text1"/>
            </w:tcBorders>
            <w:vAlign w:val="center"/>
            <w:hideMark/>
          </w:tcPr>
          <w:p w14:paraId="399B5BF8" w14:textId="77777777" w:rsidR="005050D3" w:rsidRPr="00616F96" w:rsidRDefault="005050D3" w:rsidP="00663EB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241017"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top w:val="single" w:sz="4" w:space="0" w:color="000000" w:themeColor="text1"/>
              <w:left w:val="single" w:sz="4" w:space="0" w:color="000000" w:themeColor="text1"/>
              <w:right w:val="single" w:sz="4" w:space="0" w:color="000000" w:themeColor="text1"/>
            </w:tcBorders>
            <w:hideMark/>
          </w:tcPr>
          <w:p w14:paraId="3A89F169" w14:textId="77777777" w:rsidR="005050D3" w:rsidRPr="00616F96" w:rsidRDefault="005050D3" w:rsidP="00663EBE">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10.0.0.</w:t>
            </w:r>
            <w:r>
              <w:rPr>
                <w:rFonts w:ascii="Times New Roman" w:eastAsia="Times New Roman" w:hAnsi="Times New Roman" w:cs="Times New Roman"/>
                <w:color w:val="000000" w:themeColor="text1"/>
              </w:rPr>
              <w:t>5</w:t>
            </w:r>
            <w:r w:rsidRPr="00616F96">
              <w:rPr>
                <w:rFonts w:ascii="Times New Roman" w:eastAsia="Times New Roman" w:hAnsi="Times New Roman" w:cs="Times New Roman"/>
                <w:color w:val="000000" w:themeColor="text1"/>
              </w:rPr>
              <w:t>/30</w:t>
            </w:r>
          </w:p>
        </w:tc>
        <w:tc>
          <w:tcPr>
            <w:tcW w:w="2479" w:type="dxa"/>
            <w:tcBorders>
              <w:top w:val="single" w:sz="4" w:space="0" w:color="000000" w:themeColor="text1"/>
              <w:left w:val="single" w:sz="4" w:space="0" w:color="000000" w:themeColor="text1"/>
              <w:right w:val="single" w:sz="4" w:space="0" w:color="000000" w:themeColor="text1"/>
            </w:tcBorders>
          </w:tcPr>
          <w:p w14:paraId="58FF25AE"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2001:db8:acad:2::1/64</w:t>
            </w:r>
          </w:p>
        </w:tc>
        <w:tc>
          <w:tcPr>
            <w:tcW w:w="1170" w:type="dxa"/>
            <w:tcBorders>
              <w:top w:val="single" w:sz="4" w:space="0" w:color="000000" w:themeColor="text1"/>
              <w:left w:val="single" w:sz="4" w:space="0" w:color="000000" w:themeColor="text1"/>
              <w:right w:val="single" w:sz="4" w:space="0" w:color="000000" w:themeColor="text1"/>
            </w:tcBorders>
          </w:tcPr>
          <w:p w14:paraId="4F556A90"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fe80::2</w:t>
            </w:r>
          </w:p>
        </w:tc>
      </w:tr>
      <w:tr w:rsidR="005050D3" w14:paraId="0521B225" w14:textId="77777777" w:rsidTr="00663EBE">
        <w:trPr>
          <w:trHeight w:val="101"/>
        </w:trPr>
        <w:tc>
          <w:tcPr>
            <w:tcW w:w="1170" w:type="dxa"/>
            <w:vMerge/>
            <w:tcBorders>
              <w:left w:val="single" w:sz="4" w:space="0" w:color="000000" w:themeColor="text1"/>
              <w:bottom w:val="single" w:sz="4" w:space="0" w:color="000000" w:themeColor="text1"/>
              <w:right w:val="single" w:sz="4" w:space="0" w:color="000000" w:themeColor="text1"/>
            </w:tcBorders>
            <w:vAlign w:val="center"/>
          </w:tcPr>
          <w:p w14:paraId="02ED11D3" w14:textId="77777777" w:rsidR="005050D3" w:rsidRPr="00616F96" w:rsidRDefault="005050D3" w:rsidP="00663EB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18BB7"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left w:val="single" w:sz="4" w:space="0" w:color="000000" w:themeColor="text1"/>
              <w:bottom w:val="single" w:sz="4" w:space="0" w:color="000000" w:themeColor="text1"/>
              <w:right w:val="single" w:sz="4" w:space="0" w:color="000000" w:themeColor="text1"/>
            </w:tcBorders>
          </w:tcPr>
          <w:p w14:paraId="10E9D0F0" w14:textId="77777777" w:rsidR="005050D3" w:rsidRPr="008E4AF6" w:rsidRDefault="005050D3" w:rsidP="00663EBE">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192.168.1.1/</w:t>
            </w:r>
            <w:r>
              <w:rPr>
                <w:rFonts w:ascii="Times New Roman" w:eastAsia="Times New Roman" w:hAnsi="Times New Roman" w:cs="Times New Roman"/>
                <w:color w:val="000000" w:themeColor="text1"/>
              </w:rPr>
              <w:t>24</w:t>
            </w:r>
          </w:p>
        </w:tc>
        <w:tc>
          <w:tcPr>
            <w:tcW w:w="2479" w:type="dxa"/>
            <w:tcBorders>
              <w:left w:val="single" w:sz="4" w:space="0" w:color="000000" w:themeColor="text1"/>
              <w:bottom w:val="single" w:sz="4" w:space="0" w:color="000000" w:themeColor="text1"/>
              <w:right w:val="single" w:sz="4" w:space="0" w:color="000000" w:themeColor="text1"/>
            </w:tcBorders>
          </w:tcPr>
          <w:p w14:paraId="75014F6A"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2001:db8:acad:b::1/64</w:t>
            </w:r>
          </w:p>
        </w:tc>
        <w:tc>
          <w:tcPr>
            <w:tcW w:w="1170" w:type="dxa"/>
            <w:tcBorders>
              <w:left w:val="single" w:sz="4" w:space="0" w:color="000000" w:themeColor="text1"/>
              <w:bottom w:val="single" w:sz="4" w:space="0" w:color="000000" w:themeColor="text1"/>
              <w:right w:val="single" w:sz="4" w:space="0" w:color="000000" w:themeColor="text1"/>
            </w:tcBorders>
          </w:tcPr>
          <w:p w14:paraId="4E50999B"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fe80::2</w:t>
            </w:r>
          </w:p>
        </w:tc>
      </w:tr>
      <w:tr w:rsidR="005050D3" w:rsidRPr="00616F96" w14:paraId="07DFADAB" w14:textId="77777777" w:rsidTr="00663EBE">
        <w:tc>
          <w:tcPr>
            <w:tcW w:w="1170" w:type="dxa"/>
            <w:vMerge w:val="restart"/>
            <w:tcBorders>
              <w:top w:val="single" w:sz="4" w:space="0" w:color="000000" w:themeColor="text1"/>
              <w:left w:val="single" w:sz="4" w:space="0" w:color="000000" w:themeColor="text1"/>
              <w:right w:val="single" w:sz="4" w:space="0" w:color="000000" w:themeColor="text1"/>
            </w:tcBorders>
          </w:tcPr>
          <w:p w14:paraId="78BBD8F4" w14:textId="77777777" w:rsidR="005050D3" w:rsidRPr="00616F96" w:rsidRDefault="005050D3" w:rsidP="00663EBE">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R3</w:t>
            </w:r>
          </w:p>
          <w:p w14:paraId="597F0C97" w14:textId="77777777" w:rsidR="005050D3" w:rsidRPr="00616F96" w:rsidRDefault="005050D3" w:rsidP="00663EB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12D1BF"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0584DF"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10.0.0.6/30</w:t>
            </w:r>
          </w:p>
        </w:tc>
        <w:tc>
          <w:tcPr>
            <w:tcW w:w="2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C73BD9"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2001:db8:acad:2::2/64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FCFB1"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fe80::3</w:t>
            </w:r>
          </w:p>
        </w:tc>
      </w:tr>
      <w:tr w:rsidR="005050D3" w14:paraId="6C9B5D70" w14:textId="77777777" w:rsidTr="00663EBE">
        <w:tc>
          <w:tcPr>
            <w:tcW w:w="1170" w:type="dxa"/>
            <w:vMerge/>
            <w:tcBorders>
              <w:top w:val="single" w:sz="4" w:space="0" w:color="000000" w:themeColor="text1"/>
              <w:left w:val="single" w:sz="4" w:space="0" w:color="000000" w:themeColor="text1"/>
              <w:right w:val="single" w:sz="4" w:space="0" w:color="000000" w:themeColor="text1"/>
            </w:tcBorders>
          </w:tcPr>
          <w:p w14:paraId="2B162FF8" w14:textId="77777777" w:rsidR="005050D3" w:rsidRPr="00616F96" w:rsidRDefault="005050D3" w:rsidP="00663EB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B1570"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22315"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10.0.0.9/30</w:t>
            </w:r>
          </w:p>
        </w:tc>
        <w:tc>
          <w:tcPr>
            <w:tcW w:w="2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8BBB8"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2001:db8:acad:3::1/64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62237"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fe80::3</w:t>
            </w:r>
          </w:p>
        </w:tc>
      </w:tr>
      <w:tr w:rsidR="005050D3" w:rsidRPr="00616F96" w14:paraId="20CCAF64" w14:textId="77777777" w:rsidTr="00663EBE">
        <w:tc>
          <w:tcPr>
            <w:tcW w:w="1170" w:type="dxa"/>
            <w:vMerge/>
            <w:tcBorders>
              <w:left w:val="single" w:sz="4" w:space="0" w:color="000000" w:themeColor="text1"/>
              <w:bottom w:val="single" w:sz="4" w:space="0" w:color="000000" w:themeColor="text1"/>
              <w:right w:val="single" w:sz="4" w:space="0" w:color="000000" w:themeColor="text1"/>
            </w:tcBorders>
            <w:vAlign w:val="center"/>
            <w:hideMark/>
          </w:tcPr>
          <w:p w14:paraId="1F5C9125" w14:textId="77777777" w:rsidR="005050D3" w:rsidRPr="00616F96" w:rsidRDefault="005050D3" w:rsidP="00663EB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38EADE"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9729DA" w14:textId="77777777" w:rsidR="005050D3" w:rsidRPr="00616F96" w:rsidRDefault="005050D3" w:rsidP="00663EBE">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192.168.2.1/</w:t>
            </w:r>
            <w:r>
              <w:rPr>
                <w:rFonts w:ascii="Times New Roman" w:eastAsia="Times New Roman" w:hAnsi="Times New Roman" w:cs="Times New Roman"/>
                <w:color w:val="000000" w:themeColor="text1"/>
              </w:rPr>
              <w:t>24</w:t>
            </w:r>
          </w:p>
        </w:tc>
        <w:tc>
          <w:tcPr>
            <w:tcW w:w="2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D7CEC"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2001:db8:acad:c::1/64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E0C5A"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fe80::3</w:t>
            </w:r>
          </w:p>
        </w:tc>
      </w:tr>
      <w:tr w:rsidR="005050D3" w:rsidRPr="00616F96" w14:paraId="68988EF0" w14:textId="77777777" w:rsidTr="00663EBE">
        <w:trPr>
          <w:trHeight w:val="182"/>
        </w:trPr>
        <w:tc>
          <w:tcPr>
            <w:tcW w:w="1170" w:type="dxa"/>
            <w:vMerge w:val="restart"/>
            <w:tcBorders>
              <w:top w:val="single" w:sz="4" w:space="0" w:color="000000" w:themeColor="text1"/>
              <w:left w:val="single" w:sz="4" w:space="0" w:color="000000" w:themeColor="text1"/>
              <w:right w:val="single" w:sz="4" w:space="0" w:color="000000" w:themeColor="text1"/>
            </w:tcBorders>
          </w:tcPr>
          <w:p w14:paraId="67715456" w14:textId="77777777" w:rsidR="005050D3" w:rsidRPr="00616F96" w:rsidRDefault="005050D3" w:rsidP="00663EBE">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R4</w:t>
            </w:r>
          </w:p>
          <w:p w14:paraId="01BD4C40" w14:textId="77777777" w:rsidR="005050D3" w:rsidRPr="00616F96" w:rsidRDefault="005050D3" w:rsidP="00663EB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22E108"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0/0/0</w:t>
            </w:r>
          </w:p>
        </w:tc>
        <w:tc>
          <w:tcPr>
            <w:tcW w:w="2201" w:type="dxa"/>
            <w:tcBorders>
              <w:top w:val="single" w:sz="4" w:space="0" w:color="000000" w:themeColor="text1"/>
              <w:left w:val="single" w:sz="4" w:space="0" w:color="000000" w:themeColor="text1"/>
              <w:right w:val="single" w:sz="4" w:space="0" w:color="000000" w:themeColor="text1"/>
            </w:tcBorders>
            <w:hideMark/>
          </w:tcPr>
          <w:p w14:paraId="131FC914"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10.0.0.10/30</w:t>
            </w:r>
          </w:p>
        </w:tc>
        <w:tc>
          <w:tcPr>
            <w:tcW w:w="2479" w:type="dxa"/>
            <w:tcBorders>
              <w:top w:val="single" w:sz="4" w:space="0" w:color="000000" w:themeColor="text1"/>
              <w:left w:val="single" w:sz="4" w:space="0" w:color="000000" w:themeColor="text1"/>
              <w:right w:val="single" w:sz="4" w:space="0" w:color="000000" w:themeColor="text1"/>
            </w:tcBorders>
          </w:tcPr>
          <w:p w14:paraId="4571AE3A"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2001:db8:acad:3::2/64</w:t>
            </w:r>
          </w:p>
        </w:tc>
        <w:tc>
          <w:tcPr>
            <w:tcW w:w="1170" w:type="dxa"/>
            <w:tcBorders>
              <w:top w:val="single" w:sz="4" w:space="0" w:color="000000" w:themeColor="text1"/>
              <w:left w:val="single" w:sz="4" w:space="0" w:color="000000" w:themeColor="text1"/>
              <w:right w:val="single" w:sz="4" w:space="0" w:color="000000" w:themeColor="text1"/>
            </w:tcBorders>
          </w:tcPr>
          <w:p w14:paraId="3535B61F"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fe80::4</w:t>
            </w:r>
          </w:p>
        </w:tc>
      </w:tr>
      <w:tr w:rsidR="005050D3" w14:paraId="48D60C7C" w14:textId="77777777" w:rsidTr="00663EBE">
        <w:trPr>
          <w:trHeight w:val="182"/>
        </w:trPr>
        <w:tc>
          <w:tcPr>
            <w:tcW w:w="1170" w:type="dxa"/>
            <w:vMerge/>
            <w:tcBorders>
              <w:left w:val="single" w:sz="4" w:space="0" w:color="000000" w:themeColor="text1"/>
              <w:right w:val="single" w:sz="4" w:space="0" w:color="000000" w:themeColor="text1"/>
            </w:tcBorders>
          </w:tcPr>
          <w:p w14:paraId="3FB0788F" w14:textId="77777777" w:rsidR="005050D3" w:rsidRPr="00616F96" w:rsidRDefault="005050D3" w:rsidP="00663EB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DEAF3"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left w:val="single" w:sz="4" w:space="0" w:color="000000" w:themeColor="text1"/>
              <w:right w:val="single" w:sz="4" w:space="0" w:color="000000" w:themeColor="text1"/>
            </w:tcBorders>
          </w:tcPr>
          <w:p w14:paraId="60FB66C9" w14:textId="77777777" w:rsidR="005050D3" w:rsidRPr="008E4AF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10.0.0.13/30</w:t>
            </w:r>
          </w:p>
        </w:tc>
        <w:tc>
          <w:tcPr>
            <w:tcW w:w="2479" w:type="dxa"/>
            <w:tcBorders>
              <w:left w:val="single" w:sz="4" w:space="0" w:color="000000" w:themeColor="text1"/>
              <w:right w:val="single" w:sz="4" w:space="0" w:color="000000" w:themeColor="text1"/>
            </w:tcBorders>
          </w:tcPr>
          <w:p w14:paraId="27A30643"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2001:db8:acad:4::1/64</w:t>
            </w:r>
          </w:p>
        </w:tc>
        <w:tc>
          <w:tcPr>
            <w:tcW w:w="1170" w:type="dxa"/>
            <w:tcBorders>
              <w:left w:val="single" w:sz="4" w:space="0" w:color="000000" w:themeColor="text1"/>
              <w:right w:val="single" w:sz="4" w:space="0" w:color="000000" w:themeColor="text1"/>
            </w:tcBorders>
          </w:tcPr>
          <w:p w14:paraId="3433F8A1"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fe80::4</w:t>
            </w:r>
          </w:p>
        </w:tc>
      </w:tr>
      <w:tr w:rsidR="005050D3" w:rsidRPr="00616F96" w14:paraId="2CF08667" w14:textId="77777777" w:rsidTr="00663EBE">
        <w:tc>
          <w:tcPr>
            <w:tcW w:w="1170" w:type="dxa"/>
            <w:vMerge/>
            <w:tcBorders>
              <w:left w:val="single" w:sz="4" w:space="0" w:color="000000" w:themeColor="text1"/>
              <w:bottom w:val="single" w:sz="4" w:space="0" w:color="000000" w:themeColor="text1"/>
              <w:right w:val="single" w:sz="4" w:space="0" w:color="000000" w:themeColor="text1"/>
            </w:tcBorders>
            <w:vAlign w:val="center"/>
            <w:hideMark/>
          </w:tcPr>
          <w:p w14:paraId="56A9BC46" w14:textId="77777777" w:rsidR="005050D3" w:rsidRPr="00616F96" w:rsidRDefault="005050D3" w:rsidP="00663EB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A8B15B"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8C76E" w14:textId="77777777" w:rsidR="005050D3" w:rsidRPr="00616F96" w:rsidRDefault="005050D3" w:rsidP="00663EBE">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192.168.3.1/</w:t>
            </w:r>
            <w:r>
              <w:rPr>
                <w:rFonts w:ascii="Times New Roman" w:eastAsia="Times New Roman" w:hAnsi="Times New Roman" w:cs="Times New Roman"/>
                <w:color w:val="000000" w:themeColor="text1"/>
              </w:rPr>
              <w:t>24</w:t>
            </w:r>
          </w:p>
        </w:tc>
        <w:tc>
          <w:tcPr>
            <w:tcW w:w="2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7727F"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2001:db8:acad:d::1/64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F03A12"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fe80::4</w:t>
            </w:r>
          </w:p>
        </w:tc>
      </w:tr>
      <w:tr w:rsidR="005050D3" w:rsidRPr="00616F96" w14:paraId="307AB2CA" w14:textId="77777777" w:rsidTr="00663EBE">
        <w:trPr>
          <w:trHeight w:val="255"/>
        </w:trPr>
        <w:tc>
          <w:tcPr>
            <w:tcW w:w="1170" w:type="dxa"/>
            <w:vMerge w:val="restart"/>
            <w:tcBorders>
              <w:top w:val="single" w:sz="4" w:space="0" w:color="000000" w:themeColor="text1"/>
              <w:left w:val="single" w:sz="4" w:space="0" w:color="000000" w:themeColor="text1"/>
              <w:right w:val="single" w:sz="4" w:space="0" w:color="000000" w:themeColor="text1"/>
            </w:tcBorders>
          </w:tcPr>
          <w:p w14:paraId="2260EA4C" w14:textId="77777777" w:rsidR="005050D3" w:rsidRPr="00616F96" w:rsidRDefault="005050D3" w:rsidP="00663EBE">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R5</w:t>
            </w:r>
          </w:p>
          <w:p w14:paraId="7B092705" w14:textId="77777777" w:rsidR="005050D3" w:rsidRPr="00616F96" w:rsidRDefault="005050D3" w:rsidP="00663EB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2ADA9C" w14:textId="77777777" w:rsidR="005050D3" w:rsidRPr="00616F96" w:rsidRDefault="005050D3" w:rsidP="00663EBE">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lastRenderedPageBreak/>
              <w:t>G 0/0/</w:t>
            </w:r>
            <w:r>
              <w:rPr>
                <w:rFonts w:ascii="Times New Roman" w:eastAsia="Times New Roman" w:hAnsi="Times New Roman" w:cs="Times New Roman"/>
                <w:color w:val="000000" w:themeColor="text1"/>
              </w:rPr>
              <w:t>0</w:t>
            </w:r>
          </w:p>
        </w:tc>
        <w:tc>
          <w:tcPr>
            <w:tcW w:w="2201" w:type="dxa"/>
            <w:tcBorders>
              <w:top w:val="single" w:sz="4" w:space="0" w:color="000000" w:themeColor="text1"/>
              <w:left w:val="single" w:sz="4" w:space="0" w:color="000000" w:themeColor="text1"/>
              <w:right w:val="single" w:sz="4" w:space="0" w:color="000000" w:themeColor="text1"/>
            </w:tcBorders>
            <w:hideMark/>
          </w:tcPr>
          <w:p w14:paraId="6C116CCF"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10.0.0.14/30</w:t>
            </w:r>
          </w:p>
        </w:tc>
        <w:tc>
          <w:tcPr>
            <w:tcW w:w="2479" w:type="dxa"/>
            <w:tcBorders>
              <w:top w:val="single" w:sz="4" w:space="0" w:color="000000" w:themeColor="text1"/>
              <w:left w:val="single" w:sz="4" w:space="0" w:color="000000" w:themeColor="text1"/>
              <w:right w:val="single" w:sz="4" w:space="0" w:color="000000" w:themeColor="text1"/>
            </w:tcBorders>
          </w:tcPr>
          <w:p w14:paraId="73882EBE"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2001:db8:acad:4::2/64</w:t>
            </w:r>
          </w:p>
        </w:tc>
        <w:tc>
          <w:tcPr>
            <w:tcW w:w="1170" w:type="dxa"/>
            <w:tcBorders>
              <w:top w:val="single" w:sz="4" w:space="0" w:color="000000" w:themeColor="text1"/>
              <w:left w:val="single" w:sz="4" w:space="0" w:color="000000" w:themeColor="text1"/>
              <w:right w:val="single" w:sz="4" w:space="0" w:color="000000" w:themeColor="text1"/>
            </w:tcBorders>
          </w:tcPr>
          <w:p w14:paraId="4A761E71"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fe80::5</w:t>
            </w:r>
          </w:p>
        </w:tc>
      </w:tr>
      <w:tr w:rsidR="005050D3" w14:paraId="25DEB4BF" w14:textId="77777777" w:rsidTr="00663EBE">
        <w:trPr>
          <w:trHeight w:val="255"/>
        </w:trPr>
        <w:tc>
          <w:tcPr>
            <w:tcW w:w="1170" w:type="dxa"/>
            <w:vMerge/>
            <w:tcBorders>
              <w:top w:val="single" w:sz="4" w:space="0" w:color="000000" w:themeColor="text1"/>
              <w:left w:val="single" w:sz="4" w:space="0" w:color="000000" w:themeColor="text1"/>
              <w:right w:val="single" w:sz="4" w:space="0" w:color="000000" w:themeColor="text1"/>
            </w:tcBorders>
          </w:tcPr>
          <w:p w14:paraId="6E29ABC6" w14:textId="77777777" w:rsidR="005050D3" w:rsidRPr="00616F96" w:rsidRDefault="005050D3" w:rsidP="00663EB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FB434"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top w:val="single" w:sz="4" w:space="0" w:color="000000" w:themeColor="text1"/>
              <w:left w:val="single" w:sz="4" w:space="0" w:color="000000" w:themeColor="text1"/>
              <w:right w:val="single" w:sz="4" w:space="0" w:color="000000" w:themeColor="text1"/>
            </w:tcBorders>
          </w:tcPr>
          <w:p w14:paraId="22A110AD"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10.0.0.17/30</w:t>
            </w:r>
          </w:p>
        </w:tc>
        <w:tc>
          <w:tcPr>
            <w:tcW w:w="2479" w:type="dxa"/>
            <w:tcBorders>
              <w:top w:val="single" w:sz="4" w:space="0" w:color="000000" w:themeColor="text1"/>
              <w:left w:val="single" w:sz="4" w:space="0" w:color="000000" w:themeColor="text1"/>
              <w:right w:val="single" w:sz="4" w:space="0" w:color="000000" w:themeColor="text1"/>
            </w:tcBorders>
          </w:tcPr>
          <w:p w14:paraId="180971E6"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2001:db8:acad:5::1/64</w:t>
            </w:r>
          </w:p>
        </w:tc>
        <w:tc>
          <w:tcPr>
            <w:tcW w:w="1170" w:type="dxa"/>
            <w:tcBorders>
              <w:top w:val="single" w:sz="4" w:space="0" w:color="000000" w:themeColor="text1"/>
              <w:left w:val="single" w:sz="4" w:space="0" w:color="000000" w:themeColor="text1"/>
              <w:right w:val="single" w:sz="4" w:space="0" w:color="000000" w:themeColor="text1"/>
            </w:tcBorders>
          </w:tcPr>
          <w:p w14:paraId="3D634F1C"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fe80::5</w:t>
            </w:r>
          </w:p>
        </w:tc>
      </w:tr>
      <w:tr w:rsidR="005050D3" w14:paraId="1C3A4A61" w14:textId="77777777" w:rsidTr="00663EBE">
        <w:trPr>
          <w:trHeight w:val="105"/>
        </w:trPr>
        <w:tc>
          <w:tcPr>
            <w:tcW w:w="1170" w:type="dxa"/>
            <w:vMerge/>
            <w:tcBorders>
              <w:left w:val="single" w:sz="4" w:space="0" w:color="000000" w:themeColor="text1"/>
              <w:bottom w:val="single" w:sz="4" w:space="0" w:color="000000" w:themeColor="text1"/>
              <w:right w:val="single" w:sz="4" w:space="0" w:color="000000" w:themeColor="text1"/>
            </w:tcBorders>
          </w:tcPr>
          <w:p w14:paraId="6BC8D97A" w14:textId="77777777" w:rsidR="005050D3" w:rsidRPr="00616F96" w:rsidRDefault="005050D3" w:rsidP="00663EB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C1236"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left w:val="single" w:sz="4" w:space="0" w:color="000000" w:themeColor="text1"/>
              <w:bottom w:val="single" w:sz="4" w:space="0" w:color="000000" w:themeColor="text1"/>
              <w:right w:val="single" w:sz="4" w:space="0" w:color="000000" w:themeColor="text1"/>
            </w:tcBorders>
          </w:tcPr>
          <w:p w14:paraId="686362E1" w14:textId="77777777" w:rsidR="005050D3" w:rsidRPr="008E4AF6" w:rsidRDefault="005050D3" w:rsidP="00663EBE">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192.168.4.1/32</w:t>
            </w:r>
          </w:p>
        </w:tc>
        <w:tc>
          <w:tcPr>
            <w:tcW w:w="2479" w:type="dxa"/>
            <w:tcBorders>
              <w:left w:val="single" w:sz="4" w:space="0" w:color="000000" w:themeColor="text1"/>
              <w:bottom w:val="single" w:sz="4" w:space="0" w:color="000000" w:themeColor="text1"/>
              <w:right w:val="single" w:sz="4" w:space="0" w:color="000000" w:themeColor="text1"/>
            </w:tcBorders>
          </w:tcPr>
          <w:p w14:paraId="47D53398"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2001:db8:acad:e::1/64</w:t>
            </w:r>
          </w:p>
        </w:tc>
        <w:tc>
          <w:tcPr>
            <w:tcW w:w="1170" w:type="dxa"/>
            <w:tcBorders>
              <w:left w:val="single" w:sz="4" w:space="0" w:color="000000" w:themeColor="text1"/>
              <w:bottom w:val="single" w:sz="4" w:space="0" w:color="000000" w:themeColor="text1"/>
              <w:right w:val="single" w:sz="4" w:space="0" w:color="000000" w:themeColor="text1"/>
            </w:tcBorders>
          </w:tcPr>
          <w:p w14:paraId="59293099"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fe80::5</w:t>
            </w:r>
          </w:p>
        </w:tc>
      </w:tr>
      <w:tr w:rsidR="005050D3" w:rsidRPr="00616F96" w14:paraId="7799154D" w14:textId="77777777" w:rsidTr="00663EBE">
        <w:trPr>
          <w:trHeight w:val="251"/>
        </w:trPr>
        <w:tc>
          <w:tcPr>
            <w:tcW w:w="1170" w:type="dxa"/>
            <w:vMerge w:val="restart"/>
            <w:tcBorders>
              <w:top w:val="single" w:sz="4" w:space="0" w:color="000000" w:themeColor="text1"/>
              <w:left w:val="single" w:sz="4" w:space="0" w:color="000000" w:themeColor="text1"/>
              <w:right w:val="single" w:sz="4" w:space="0" w:color="000000" w:themeColor="text1"/>
            </w:tcBorders>
          </w:tcPr>
          <w:p w14:paraId="03443B31"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R6</w:t>
            </w:r>
            <w:r>
              <w:rPr>
                <w:rFonts w:ascii="Times New Roman" w:eastAsia="Times New Roman" w:hAnsi="Times New Roman" w:cs="Times New Roman"/>
                <w:color w:val="000000" w:themeColor="text1"/>
              </w:rPr>
              <w:br/>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9F7302"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0/0/0</w:t>
            </w:r>
          </w:p>
        </w:tc>
        <w:tc>
          <w:tcPr>
            <w:tcW w:w="2201" w:type="dxa"/>
            <w:tcBorders>
              <w:top w:val="single" w:sz="4" w:space="0" w:color="000000" w:themeColor="text1"/>
              <w:left w:val="single" w:sz="4" w:space="0" w:color="000000" w:themeColor="text1"/>
              <w:right w:val="single" w:sz="4" w:space="0" w:color="000000" w:themeColor="text1"/>
            </w:tcBorders>
          </w:tcPr>
          <w:p w14:paraId="5F0BF403" w14:textId="77777777" w:rsidR="005050D3" w:rsidRPr="00616F96" w:rsidRDefault="005050D3" w:rsidP="00663EBE">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10.0.0.</w:t>
            </w:r>
            <w:r>
              <w:rPr>
                <w:rFonts w:ascii="Times New Roman" w:eastAsia="Times New Roman" w:hAnsi="Times New Roman" w:cs="Times New Roman"/>
                <w:color w:val="000000" w:themeColor="text1"/>
              </w:rPr>
              <w:t>18</w:t>
            </w:r>
            <w:r w:rsidRPr="008E4AF6">
              <w:rPr>
                <w:rFonts w:ascii="Times New Roman" w:eastAsia="Times New Roman" w:hAnsi="Times New Roman" w:cs="Times New Roman"/>
                <w:color w:val="000000" w:themeColor="text1"/>
              </w:rPr>
              <w:t>/3</w:t>
            </w:r>
            <w:r>
              <w:rPr>
                <w:rFonts w:ascii="Times New Roman" w:eastAsia="Times New Roman" w:hAnsi="Times New Roman" w:cs="Times New Roman"/>
                <w:color w:val="000000" w:themeColor="text1"/>
              </w:rPr>
              <w:t>0</w:t>
            </w:r>
          </w:p>
        </w:tc>
        <w:tc>
          <w:tcPr>
            <w:tcW w:w="2479" w:type="dxa"/>
            <w:tcBorders>
              <w:top w:val="single" w:sz="4" w:space="0" w:color="000000" w:themeColor="text1"/>
              <w:left w:val="single" w:sz="4" w:space="0" w:color="000000" w:themeColor="text1"/>
              <w:right w:val="single" w:sz="4" w:space="0" w:color="000000" w:themeColor="text1"/>
            </w:tcBorders>
          </w:tcPr>
          <w:p w14:paraId="689CF13A"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2001:db8:acad:5::2/64</w:t>
            </w:r>
          </w:p>
        </w:tc>
        <w:tc>
          <w:tcPr>
            <w:tcW w:w="1170" w:type="dxa"/>
            <w:tcBorders>
              <w:top w:val="single" w:sz="4" w:space="0" w:color="000000" w:themeColor="text1"/>
              <w:left w:val="single" w:sz="4" w:space="0" w:color="000000" w:themeColor="text1"/>
              <w:right w:val="single" w:sz="4" w:space="0" w:color="000000" w:themeColor="text1"/>
            </w:tcBorders>
          </w:tcPr>
          <w:p w14:paraId="67DF2B9D" w14:textId="77777777" w:rsidR="005050D3" w:rsidRPr="00616F9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fe80::6</w:t>
            </w:r>
          </w:p>
        </w:tc>
      </w:tr>
      <w:tr w:rsidR="005050D3" w:rsidRPr="00616F96" w14:paraId="1A38B14C" w14:textId="77777777" w:rsidTr="00663EBE">
        <w:trPr>
          <w:trHeight w:val="207"/>
        </w:trPr>
        <w:tc>
          <w:tcPr>
            <w:tcW w:w="1170" w:type="dxa"/>
            <w:vMerge/>
            <w:tcBorders>
              <w:top w:val="single" w:sz="4" w:space="0" w:color="000000" w:themeColor="text1"/>
              <w:left w:val="single" w:sz="4" w:space="0" w:color="000000" w:themeColor="text1"/>
              <w:right w:val="single" w:sz="4" w:space="0" w:color="000000" w:themeColor="text1"/>
            </w:tcBorders>
          </w:tcPr>
          <w:p w14:paraId="46D3210F" w14:textId="77777777" w:rsidR="005050D3" w:rsidRDefault="005050D3" w:rsidP="00663EB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8207B"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top w:val="single" w:sz="4" w:space="0" w:color="000000" w:themeColor="text1"/>
              <w:left w:val="single" w:sz="4" w:space="0" w:color="000000" w:themeColor="text1"/>
              <w:right w:val="single" w:sz="4" w:space="0" w:color="000000" w:themeColor="text1"/>
            </w:tcBorders>
          </w:tcPr>
          <w:p w14:paraId="48F2D4F7" w14:textId="77777777" w:rsidR="005050D3" w:rsidRPr="008E4AF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10.0.0.21/30</w:t>
            </w:r>
          </w:p>
        </w:tc>
        <w:tc>
          <w:tcPr>
            <w:tcW w:w="2479" w:type="dxa"/>
            <w:tcBorders>
              <w:top w:val="single" w:sz="4" w:space="0" w:color="000000" w:themeColor="text1"/>
              <w:left w:val="single" w:sz="4" w:space="0" w:color="000000" w:themeColor="text1"/>
              <w:right w:val="single" w:sz="4" w:space="0" w:color="000000" w:themeColor="text1"/>
            </w:tcBorders>
          </w:tcPr>
          <w:p w14:paraId="26E0F01C"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2001:db8:acad:6::1/64</w:t>
            </w:r>
          </w:p>
        </w:tc>
        <w:tc>
          <w:tcPr>
            <w:tcW w:w="1170" w:type="dxa"/>
            <w:tcBorders>
              <w:top w:val="single" w:sz="4" w:space="0" w:color="000000" w:themeColor="text1"/>
              <w:left w:val="single" w:sz="4" w:space="0" w:color="000000" w:themeColor="text1"/>
              <w:right w:val="single" w:sz="4" w:space="0" w:color="000000" w:themeColor="text1"/>
            </w:tcBorders>
          </w:tcPr>
          <w:p w14:paraId="1E6816A0"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fe80::6</w:t>
            </w:r>
          </w:p>
        </w:tc>
      </w:tr>
      <w:tr w:rsidR="005050D3" w14:paraId="2FF3F62D" w14:textId="77777777" w:rsidTr="00663EBE">
        <w:trPr>
          <w:trHeight w:val="206"/>
        </w:trPr>
        <w:tc>
          <w:tcPr>
            <w:tcW w:w="1170" w:type="dxa"/>
            <w:vMerge/>
            <w:tcBorders>
              <w:left w:val="single" w:sz="4" w:space="0" w:color="000000" w:themeColor="text1"/>
              <w:right w:val="single" w:sz="4" w:space="0" w:color="000000" w:themeColor="text1"/>
            </w:tcBorders>
          </w:tcPr>
          <w:p w14:paraId="0BF67ACB" w14:textId="77777777" w:rsidR="005050D3" w:rsidRDefault="005050D3" w:rsidP="00663EB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16A7B"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left w:val="single" w:sz="4" w:space="0" w:color="000000" w:themeColor="text1"/>
              <w:right w:val="single" w:sz="4" w:space="0" w:color="000000" w:themeColor="text1"/>
            </w:tcBorders>
          </w:tcPr>
          <w:p w14:paraId="41EEB505" w14:textId="77777777" w:rsidR="005050D3" w:rsidRPr="008E4AF6" w:rsidRDefault="005050D3" w:rsidP="00663EBE">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192.168.5.1/32</w:t>
            </w:r>
          </w:p>
        </w:tc>
        <w:tc>
          <w:tcPr>
            <w:tcW w:w="2479" w:type="dxa"/>
            <w:tcBorders>
              <w:left w:val="single" w:sz="4" w:space="0" w:color="000000" w:themeColor="text1"/>
              <w:right w:val="single" w:sz="4" w:space="0" w:color="000000" w:themeColor="text1"/>
            </w:tcBorders>
          </w:tcPr>
          <w:p w14:paraId="7DA34D77"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2001:db8:acad:f::1/64</w:t>
            </w:r>
          </w:p>
        </w:tc>
        <w:tc>
          <w:tcPr>
            <w:tcW w:w="1170" w:type="dxa"/>
            <w:tcBorders>
              <w:left w:val="single" w:sz="4" w:space="0" w:color="000000" w:themeColor="text1"/>
              <w:right w:val="single" w:sz="4" w:space="0" w:color="000000" w:themeColor="text1"/>
            </w:tcBorders>
          </w:tcPr>
          <w:p w14:paraId="7CDFC776"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fe80::6</w:t>
            </w:r>
          </w:p>
        </w:tc>
      </w:tr>
      <w:tr w:rsidR="005050D3" w14:paraId="215E4EE1" w14:textId="77777777" w:rsidTr="00663EBE">
        <w:trPr>
          <w:trHeight w:val="144"/>
        </w:trPr>
        <w:tc>
          <w:tcPr>
            <w:tcW w:w="1170" w:type="dxa"/>
            <w:vMerge w:val="restart"/>
            <w:tcBorders>
              <w:left w:val="single" w:sz="4" w:space="0" w:color="000000" w:themeColor="text1"/>
              <w:right w:val="single" w:sz="4" w:space="0" w:color="000000" w:themeColor="text1"/>
            </w:tcBorders>
          </w:tcPr>
          <w:p w14:paraId="3D37DD03"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R7</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68C91"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0/0/0</w:t>
            </w:r>
          </w:p>
        </w:tc>
        <w:tc>
          <w:tcPr>
            <w:tcW w:w="2201" w:type="dxa"/>
            <w:tcBorders>
              <w:left w:val="single" w:sz="4" w:space="0" w:color="000000" w:themeColor="text1"/>
              <w:right w:val="single" w:sz="4" w:space="0" w:color="000000" w:themeColor="text1"/>
            </w:tcBorders>
          </w:tcPr>
          <w:p w14:paraId="18EB4D4D" w14:textId="77777777" w:rsidR="005050D3" w:rsidRPr="008E4AF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10.0.0.22/30</w:t>
            </w:r>
          </w:p>
        </w:tc>
        <w:tc>
          <w:tcPr>
            <w:tcW w:w="2479" w:type="dxa"/>
            <w:tcBorders>
              <w:left w:val="single" w:sz="4" w:space="0" w:color="000000" w:themeColor="text1"/>
              <w:right w:val="single" w:sz="4" w:space="0" w:color="000000" w:themeColor="text1"/>
            </w:tcBorders>
          </w:tcPr>
          <w:p w14:paraId="16014669"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2001:db8:acad:6::2/64</w:t>
            </w:r>
          </w:p>
        </w:tc>
        <w:tc>
          <w:tcPr>
            <w:tcW w:w="1170" w:type="dxa"/>
            <w:tcBorders>
              <w:left w:val="single" w:sz="4" w:space="0" w:color="000000" w:themeColor="text1"/>
              <w:right w:val="single" w:sz="4" w:space="0" w:color="000000" w:themeColor="text1"/>
            </w:tcBorders>
          </w:tcPr>
          <w:p w14:paraId="49F6EFE7"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fe80::7</w:t>
            </w:r>
          </w:p>
        </w:tc>
      </w:tr>
      <w:tr w:rsidR="005050D3" w14:paraId="6B053DAF" w14:textId="77777777" w:rsidTr="00663EBE">
        <w:trPr>
          <w:trHeight w:val="144"/>
        </w:trPr>
        <w:tc>
          <w:tcPr>
            <w:tcW w:w="1170" w:type="dxa"/>
            <w:vMerge/>
            <w:tcBorders>
              <w:left w:val="single" w:sz="4" w:space="0" w:color="000000" w:themeColor="text1"/>
              <w:bottom w:val="single" w:sz="4" w:space="0" w:color="000000" w:themeColor="text1"/>
              <w:right w:val="single" w:sz="4" w:space="0" w:color="000000" w:themeColor="text1"/>
            </w:tcBorders>
          </w:tcPr>
          <w:p w14:paraId="3A04DF09" w14:textId="77777777" w:rsidR="005050D3" w:rsidRDefault="005050D3" w:rsidP="00663EBE">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D392E"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left w:val="single" w:sz="4" w:space="0" w:color="000000" w:themeColor="text1"/>
              <w:bottom w:val="single" w:sz="4" w:space="0" w:color="000000" w:themeColor="text1"/>
              <w:right w:val="single" w:sz="4" w:space="0" w:color="000000" w:themeColor="text1"/>
            </w:tcBorders>
          </w:tcPr>
          <w:p w14:paraId="12B77C8B" w14:textId="77777777" w:rsidR="005050D3" w:rsidRPr="008E4AF6"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192.168.6.1/32</w:t>
            </w:r>
          </w:p>
        </w:tc>
        <w:tc>
          <w:tcPr>
            <w:tcW w:w="2479" w:type="dxa"/>
            <w:tcBorders>
              <w:left w:val="single" w:sz="4" w:space="0" w:color="000000" w:themeColor="text1"/>
              <w:bottom w:val="single" w:sz="4" w:space="0" w:color="000000" w:themeColor="text1"/>
              <w:right w:val="single" w:sz="4" w:space="0" w:color="000000" w:themeColor="text1"/>
            </w:tcBorders>
          </w:tcPr>
          <w:p w14:paraId="2431AA61"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2001:db8:acad:aa::1/64</w:t>
            </w:r>
          </w:p>
        </w:tc>
        <w:tc>
          <w:tcPr>
            <w:tcW w:w="1170" w:type="dxa"/>
            <w:tcBorders>
              <w:left w:val="single" w:sz="4" w:space="0" w:color="000000" w:themeColor="text1"/>
              <w:bottom w:val="single" w:sz="4" w:space="0" w:color="000000" w:themeColor="text1"/>
              <w:right w:val="single" w:sz="4" w:space="0" w:color="000000" w:themeColor="text1"/>
            </w:tcBorders>
          </w:tcPr>
          <w:p w14:paraId="20620276" w14:textId="77777777" w:rsidR="005050D3" w:rsidRDefault="005050D3" w:rsidP="00663EB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fe80::7</w:t>
            </w:r>
          </w:p>
        </w:tc>
      </w:tr>
    </w:tbl>
    <w:p w14:paraId="431C5417" w14:textId="7E722494" w:rsidR="005050D3" w:rsidRDefault="005050D3" w:rsidP="005050D3">
      <w:pPr>
        <w:rPr>
          <w:rFonts w:ascii="Courier New" w:hAnsi="Courier New" w:cs="Courier New"/>
          <w:sz w:val="16"/>
          <w:szCs w:val="16"/>
        </w:rPr>
      </w:pPr>
    </w:p>
    <w:p w14:paraId="1566F509" w14:textId="77777777" w:rsidR="00E26E8B" w:rsidRDefault="00E26E8B" w:rsidP="00E26E8B">
      <w:pPr>
        <w:rPr>
          <w:rFonts w:ascii="Arial" w:eastAsia="Arial" w:hAnsi="Arial" w:cs="Arial"/>
          <w:b/>
          <w:bCs/>
          <w:sz w:val="28"/>
          <w:szCs w:val="28"/>
        </w:rPr>
      </w:pPr>
      <w:r w:rsidRPr="31013059">
        <w:rPr>
          <w:rFonts w:ascii="Arial" w:eastAsia="Arial" w:hAnsi="Arial" w:cs="Arial"/>
          <w:b/>
          <w:bCs/>
          <w:sz w:val="28"/>
          <w:szCs w:val="28"/>
        </w:rPr>
        <w:t>Problems and Troubleshooting:</w:t>
      </w:r>
    </w:p>
    <w:p w14:paraId="29D32460" w14:textId="77777777" w:rsidR="00E26E8B" w:rsidRPr="003933E2" w:rsidRDefault="00E26E8B" w:rsidP="00E26E8B">
      <w:pPr>
        <w:rPr>
          <w:rFonts w:ascii="Arial" w:eastAsia="Arial" w:hAnsi="Arial" w:cs="Arial"/>
          <w:b/>
          <w:bCs/>
          <w:sz w:val="28"/>
          <w:szCs w:val="28"/>
        </w:rPr>
      </w:pPr>
    </w:p>
    <w:p w14:paraId="24274301" w14:textId="77777777" w:rsidR="00E26E8B" w:rsidRPr="003933E2" w:rsidRDefault="00E26E8B" w:rsidP="00E26E8B">
      <w:pPr>
        <w:rPr>
          <w:rFonts w:ascii="Courier New" w:hAnsi="Courier New" w:cs="Courier New"/>
          <w:sz w:val="16"/>
          <w:szCs w:val="16"/>
        </w:rPr>
      </w:pPr>
    </w:p>
    <w:p w14:paraId="114245D2" w14:textId="77777777" w:rsidR="00E26E8B" w:rsidRPr="00081AD0" w:rsidRDefault="00E26E8B" w:rsidP="00E26E8B">
      <w:pPr>
        <w:ind w:firstLine="720"/>
        <w:rPr>
          <w:rFonts w:ascii="Arial" w:hAnsi="Arial" w:cs="Arial"/>
        </w:rPr>
      </w:pPr>
      <w:r w:rsidRPr="00081AD0">
        <w:rPr>
          <w:rFonts w:ascii="Arial" w:hAnsi="Arial" w:cs="Arial"/>
        </w:rPr>
        <w:t xml:space="preserve">The OSPF and EIGRP routing was configured without any problems. The main issues I had was configuring BGP and the redistribution between BGP and the IGPs. First, iBGP routes were not being put into the routing table. Second, iBGP was not redistributing EIGRP or OSPF routes across the link. Third, iBGP was not redistributing directly connected routes of the routers running BGP. </w:t>
      </w:r>
    </w:p>
    <w:p w14:paraId="367D5591" w14:textId="77777777" w:rsidR="00E26E8B" w:rsidRPr="00081AD0" w:rsidRDefault="00E26E8B" w:rsidP="00E26E8B">
      <w:pPr>
        <w:rPr>
          <w:rFonts w:ascii="Arial" w:hAnsi="Arial" w:cs="Arial"/>
        </w:rPr>
      </w:pPr>
      <w:r w:rsidRPr="00081AD0">
        <w:rPr>
          <w:rFonts w:ascii="Arial" w:hAnsi="Arial" w:cs="Arial"/>
        </w:rPr>
        <w:t xml:space="preserve">iBGP Routes not visible: </w:t>
      </w:r>
    </w:p>
    <w:p w14:paraId="01487212" w14:textId="77777777" w:rsidR="00E26E8B" w:rsidRPr="00081AD0" w:rsidRDefault="00E26E8B" w:rsidP="00E26E8B">
      <w:pPr>
        <w:ind w:firstLine="720"/>
        <w:rPr>
          <w:rFonts w:ascii="Arial" w:hAnsi="Arial" w:cs="Arial"/>
        </w:rPr>
      </w:pPr>
      <w:r w:rsidRPr="00081AD0">
        <w:rPr>
          <w:rFonts w:ascii="Arial" w:hAnsi="Arial" w:cs="Arial"/>
        </w:rPr>
        <w:t>After configuring the IP addressing schemes and enabling OSPF and EIGRP instances, I configured BGP on R2, R3 and R5, R6 using the router bgp asn command and assigned a router-id. I also specified the BGP peers and their remote-as and redistributed either ospf or eigrp in the address-families depending on which router I was on. When I entered the show ip route, I did not see any BGP routes. After researching online, I realized I had to use the update the source loopback in order to start IBGP, and to get it to share BGP routes. After configuring this, I was able to see BGP routes in the autonomous system I was in and the directly connected routes of the BGP router.</w:t>
      </w:r>
    </w:p>
    <w:p w14:paraId="534CE093" w14:textId="77777777" w:rsidR="00E26E8B" w:rsidRPr="00081AD0" w:rsidRDefault="00E26E8B" w:rsidP="00E26E8B">
      <w:pPr>
        <w:rPr>
          <w:rFonts w:ascii="Arial" w:hAnsi="Arial" w:cs="Arial"/>
        </w:rPr>
      </w:pPr>
      <w:r w:rsidRPr="31013059">
        <w:rPr>
          <w:rFonts w:ascii="Arial" w:hAnsi="Arial" w:cs="Arial"/>
        </w:rPr>
        <w:t xml:space="preserve">When I started pinging, I discovered one final issue. The Loopback interface on R3 was not reachable nor was it in the routing table. When I checked the interface, I realized that I had accidentally entered in the wrong subnet for the interface so after I changed it all routers and networks. were reachable. </w:t>
      </w:r>
    </w:p>
    <w:p w14:paraId="47503E8C" w14:textId="77777777" w:rsidR="00E26E8B" w:rsidRPr="00081AD0" w:rsidRDefault="00E26E8B" w:rsidP="00E26E8B">
      <w:pPr>
        <w:rPr>
          <w:rFonts w:ascii="Arial" w:hAnsi="Arial" w:cs="Arial"/>
          <w:b/>
          <w:bCs/>
          <w:sz w:val="16"/>
          <w:szCs w:val="16"/>
        </w:rPr>
      </w:pPr>
    </w:p>
    <w:p w14:paraId="6C7C4950" w14:textId="77777777" w:rsidR="00E26E8B" w:rsidRPr="00081AD0" w:rsidRDefault="00E26E8B" w:rsidP="00E26E8B">
      <w:pPr>
        <w:rPr>
          <w:rFonts w:ascii="Arial" w:hAnsi="Arial" w:cs="Arial"/>
          <w:b/>
          <w:bCs/>
        </w:rPr>
      </w:pPr>
      <w:r w:rsidRPr="31013059">
        <w:rPr>
          <w:rFonts w:ascii="Arial" w:hAnsi="Arial" w:cs="Arial"/>
          <w:b/>
          <w:bCs/>
        </w:rPr>
        <w:t>Conclusion:</w:t>
      </w:r>
    </w:p>
    <w:p w14:paraId="771574B3" w14:textId="77777777" w:rsidR="00E26E8B" w:rsidRPr="00081AD0" w:rsidRDefault="00E26E8B" w:rsidP="00E26E8B">
      <w:pPr>
        <w:ind w:firstLine="720"/>
        <w:rPr>
          <w:rFonts w:ascii="Arial" w:hAnsi="Arial" w:cs="Arial"/>
        </w:rPr>
      </w:pPr>
      <w:r w:rsidRPr="31013059">
        <w:rPr>
          <w:rFonts w:ascii="Arial" w:hAnsi="Arial" w:cs="Arial"/>
        </w:rPr>
        <w:t>While not as widely used, IBGP is still a critical part of major network infrastructures, allowing for configurations in BGP to be preserved while moving over parts of the network without BGP. Routing protocols are designed to solve certain problems. The problem of managing and exchanging huge volume of routes within and between autonomous systems is solved by BGP. The use of BGP as the main routing protocol for the Internet shows its scalability, performance and reliability. iBGP and eBGP can allow for both efficient routing and redistribution of IGPs.</w:t>
      </w:r>
    </w:p>
    <w:p w14:paraId="0D2AF3F0" w14:textId="77777777" w:rsidR="00E26E8B" w:rsidRPr="00081AD0" w:rsidRDefault="00E26E8B" w:rsidP="00E26E8B">
      <w:pPr>
        <w:rPr>
          <w:rFonts w:ascii="Arial" w:hAnsi="Arial" w:cs="Arial"/>
          <w:sz w:val="16"/>
          <w:szCs w:val="16"/>
        </w:rPr>
      </w:pPr>
    </w:p>
    <w:p w14:paraId="7BF231A1" w14:textId="77777777" w:rsidR="00E26E8B" w:rsidRDefault="00E26E8B" w:rsidP="005050D3">
      <w:pPr>
        <w:rPr>
          <w:rFonts w:ascii="Courier New" w:hAnsi="Courier New" w:cs="Courier New"/>
          <w:sz w:val="16"/>
          <w:szCs w:val="16"/>
        </w:rPr>
      </w:pPr>
    </w:p>
    <w:p w14:paraId="30D2D764" w14:textId="77777777" w:rsidR="005050D3" w:rsidRDefault="005050D3" w:rsidP="005050D3">
      <w:pPr>
        <w:rPr>
          <w:rFonts w:ascii="Courier New" w:hAnsi="Courier New" w:cs="Courier New"/>
          <w:sz w:val="16"/>
          <w:szCs w:val="16"/>
        </w:rPr>
      </w:pPr>
      <w:r>
        <w:rPr>
          <w:rFonts w:ascii="Courier New" w:hAnsi="Courier New" w:cs="Courier New"/>
          <w:sz w:val="16"/>
          <w:szCs w:val="16"/>
        </w:rPr>
        <w:t>Pings:</w:t>
      </w:r>
    </w:p>
    <w:p w14:paraId="239DD36C" w14:textId="77777777" w:rsidR="005050D3" w:rsidRPr="00924541" w:rsidRDefault="005050D3" w:rsidP="005050D3">
      <w:pPr>
        <w:rPr>
          <w:rFonts w:ascii="Courier New" w:hAnsi="Courier New" w:cs="Courier New"/>
          <w:sz w:val="16"/>
          <w:szCs w:val="16"/>
        </w:rPr>
      </w:pPr>
    </w:p>
    <w:p w14:paraId="78C4A3A2"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10.0.0.1</w:t>
      </w:r>
    </w:p>
    <w:p w14:paraId="2AC6700B"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19C528F2"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10.0.0.1, timeout is 2 seconds:</w:t>
      </w:r>
    </w:p>
    <w:p w14:paraId="3BC08250"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63540BF4"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2A5B8821"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10.0.0.2</w:t>
      </w:r>
    </w:p>
    <w:p w14:paraId="14821077"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5CBE5ABA"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10.0.0.2, timeout is 2 seconds:</w:t>
      </w:r>
    </w:p>
    <w:p w14:paraId="0DAB85F0"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083DFF0A"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4D6DD49C"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10.0.0.5</w:t>
      </w:r>
    </w:p>
    <w:p w14:paraId="0982446F"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65880F0B"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10.0.0.5, timeout is 2 seconds:</w:t>
      </w:r>
    </w:p>
    <w:p w14:paraId="2FB60618"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75148C2D"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305282CD"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10.0.0.6</w:t>
      </w:r>
    </w:p>
    <w:p w14:paraId="6870AE0A"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45D19EFB"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10.0.0.6, timeout is 2 seconds:</w:t>
      </w:r>
    </w:p>
    <w:p w14:paraId="15CCEBDC"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7181273E"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02CB6AF1"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10.0.0.9</w:t>
      </w:r>
    </w:p>
    <w:p w14:paraId="50D244F0"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2DAB9D88"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10.0.0.9, timeout is 2 seconds:</w:t>
      </w:r>
    </w:p>
    <w:p w14:paraId="2BC73BEE"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1552E4EB"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lastRenderedPageBreak/>
        <w:t>Success rate is 100 percent (5/5), round-trip min/avg/max = 1/1/1 ms</w:t>
      </w:r>
    </w:p>
    <w:p w14:paraId="2824BB7A"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10.0.0.10</w:t>
      </w:r>
    </w:p>
    <w:p w14:paraId="24390253"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3A1AFD2C"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10.0.0.10, timeout is 2 seconds:</w:t>
      </w:r>
    </w:p>
    <w:p w14:paraId="386F64B7"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24779141"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1A0C3D1D"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10.0.0.13</w:t>
      </w:r>
    </w:p>
    <w:p w14:paraId="6291347C"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779766AA"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10.0.0.13, timeout is 2 seconds:</w:t>
      </w:r>
    </w:p>
    <w:p w14:paraId="064A7E00"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72D06B63"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40B4A74E"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10.0.0.14</w:t>
      </w:r>
    </w:p>
    <w:p w14:paraId="6D833C5E"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5EAFC49A"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10.0.0.14, timeout is 2 seconds:</w:t>
      </w:r>
    </w:p>
    <w:p w14:paraId="18163BDD"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280340B0"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1FD56AA5"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10.0.0.17</w:t>
      </w:r>
    </w:p>
    <w:p w14:paraId="5968F316"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2A428735"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10.0.0.17, timeout is 2 seconds:</w:t>
      </w:r>
    </w:p>
    <w:p w14:paraId="5549CB87"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0B11DAA1"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46FD0B22"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10.0.0.18</w:t>
      </w:r>
    </w:p>
    <w:p w14:paraId="74A0FD7A"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5F292143"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10.0.0.18, timeout is 2 seconds:</w:t>
      </w:r>
    </w:p>
    <w:p w14:paraId="47EDEF91"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0E0C5A8E"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0AFABB00"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10.0.0.21</w:t>
      </w:r>
    </w:p>
    <w:p w14:paraId="4FE4B86E"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14842E1A"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10.0.0.21, timeout is 2 seconds:</w:t>
      </w:r>
    </w:p>
    <w:p w14:paraId="2DE962A1"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6D798364"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69B2896A"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10.0.0.22</w:t>
      </w:r>
    </w:p>
    <w:p w14:paraId="014E8B8B"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3D4BF36B"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10.0.0.22, timeout is 2 seconds:</w:t>
      </w:r>
    </w:p>
    <w:p w14:paraId="25C611E3"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3AA8F161"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7E40EDC0" w14:textId="77777777" w:rsidR="005050D3" w:rsidRPr="005D123B" w:rsidRDefault="005050D3" w:rsidP="005050D3">
      <w:pPr>
        <w:rPr>
          <w:rFonts w:ascii="Courier New" w:hAnsi="Courier New" w:cs="Courier New"/>
          <w:sz w:val="12"/>
          <w:szCs w:val="12"/>
        </w:rPr>
      </w:pPr>
    </w:p>
    <w:p w14:paraId="1BEDE4F3" w14:textId="77777777" w:rsidR="005050D3" w:rsidRPr="005D123B" w:rsidRDefault="005050D3" w:rsidP="005050D3">
      <w:pPr>
        <w:rPr>
          <w:rFonts w:ascii="Courier New" w:hAnsi="Courier New" w:cs="Courier New"/>
          <w:sz w:val="12"/>
          <w:szCs w:val="12"/>
        </w:rPr>
      </w:pPr>
    </w:p>
    <w:p w14:paraId="1074FE0B" w14:textId="77777777" w:rsidR="005050D3" w:rsidRPr="005D123B" w:rsidRDefault="005050D3" w:rsidP="005050D3">
      <w:pPr>
        <w:rPr>
          <w:rFonts w:ascii="Courier New" w:hAnsi="Courier New" w:cs="Courier New"/>
          <w:sz w:val="12"/>
          <w:szCs w:val="12"/>
        </w:rPr>
      </w:pPr>
    </w:p>
    <w:p w14:paraId="7342B593" w14:textId="77777777" w:rsidR="005050D3" w:rsidRPr="005D123B" w:rsidRDefault="005050D3" w:rsidP="005050D3">
      <w:pPr>
        <w:rPr>
          <w:rFonts w:ascii="Courier New" w:hAnsi="Courier New" w:cs="Courier New"/>
          <w:sz w:val="12"/>
          <w:szCs w:val="12"/>
        </w:rPr>
      </w:pPr>
    </w:p>
    <w:p w14:paraId="613CB07A"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192.168.0.1</w:t>
      </w:r>
    </w:p>
    <w:p w14:paraId="704B1DB2"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0CBF2CA7"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192.168.0.1, timeout is 2 seconds:</w:t>
      </w:r>
    </w:p>
    <w:p w14:paraId="1D20C73B"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0D87DDA1"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304E2FFF"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192.168.1.1</w:t>
      </w:r>
    </w:p>
    <w:p w14:paraId="4294208E"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47B1B609"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192.168.1.1, timeout is 2 seconds:</w:t>
      </w:r>
    </w:p>
    <w:p w14:paraId="07A157EE"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53B70513"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2F4A8BE9"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192.168.2.1</w:t>
      </w:r>
    </w:p>
    <w:p w14:paraId="59E63399"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6F565922"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192.168.2.1, timeout is 2 seconds:</w:t>
      </w:r>
    </w:p>
    <w:p w14:paraId="5EA66469"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3067021D"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7AC8D093"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192.168.3.1</w:t>
      </w:r>
    </w:p>
    <w:p w14:paraId="04F68088"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7FAD8EE2"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192.168.3.1, timeout is 2 seconds:</w:t>
      </w:r>
    </w:p>
    <w:p w14:paraId="404F7E1F"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44A63537"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37546389"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192.168.4.1</w:t>
      </w:r>
    </w:p>
    <w:p w14:paraId="3B7B4F78"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04A47A20"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192.168.4.1, timeout is 2 seconds:</w:t>
      </w:r>
    </w:p>
    <w:p w14:paraId="34EDD4B3"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23059DE9"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2987C70B"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192.168.5.1</w:t>
      </w:r>
    </w:p>
    <w:p w14:paraId="58EBAAD7"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6405DCA2"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192.168.5.1, timeout is 2 seconds:</w:t>
      </w:r>
    </w:p>
    <w:p w14:paraId="4FEE2D95"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7F579B32"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5EE9C6D9"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192.168.6.1</w:t>
      </w:r>
    </w:p>
    <w:p w14:paraId="497E4C12"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0D393532"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192.168.6.1, timeout is 2 seconds:</w:t>
      </w:r>
    </w:p>
    <w:p w14:paraId="66BA6CCB"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18EC9957"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47C3602B"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2001:db8:acad:1::1</w:t>
      </w:r>
    </w:p>
    <w:p w14:paraId="2D4D28FD"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042A43D0"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2001:DB8:ACAD:1::1, timeout is 2 seconds:</w:t>
      </w:r>
    </w:p>
    <w:p w14:paraId="64782421"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700EEE36"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07D580DC"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2001:db8:acad:1::2</w:t>
      </w:r>
    </w:p>
    <w:p w14:paraId="24BD397C"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0A53216B"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2001:DB8:ACAD:1::2, timeout is 2 seconds:</w:t>
      </w:r>
    </w:p>
    <w:p w14:paraId="3235B168"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50E3AAB6"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4918F058"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2001:db8:acad:2::1</w:t>
      </w:r>
    </w:p>
    <w:p w14:paraId="5CC92CD8"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2CCA423F"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2001:DB8:ACAD:2::1, timeout is 2 seconds:</w:t>
      </w:r>
    </w:p>
    <w:p w14:paraId="665C3450"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7A4FE190"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658D3EDB"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2001:db8:acad:2::2</w:t>
      </w:r>
    </w:p>
    <w:p w14:paraId="76B146F9"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09FCC27C"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2001:DB8:ACAD:2::2, timeout is 2 seconds:</w:t>
      </w:r>
    </w:p>
    <w:p w14:paraId="40BDC49F"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4B2CDCBB"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131CCB07"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2001:db8:acad:3::1</w:t>
      </w:r>
    </w:p>
    <w:p w14:paraId="52A57DE5"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31DB966E"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lastRenderedPageBreak/>
        <w:t>Sending 5, 100-byte ICMP Echos to 2001:DB8:ACAD:3::1, timeout is 2 seconds:</w:t>
      </w:r>
    </w:p>
    <w:p w14:paraId="5026C470"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7A4AEBA7"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273F663F"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2001:db8:acad:3::2</w:t>
      </w:r>
    </w:p>
    <w:p w14:paraId="46424D09"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78923D6A"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2001:DB8:ACAD:3::2, timeout is 2 seconds:</w:t>
      </w:r>
    </w:p>
    <w:p w14:paraId="1D4B01F9"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619767AD"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087136DC"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2001:db8:acad:4::1</w:t>
      </w:r>
    </w:p>
    <w:p w14:paraId="7A5255AF"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43AE0A84"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2001:DB8:ACAD:4::1, timeout is 2 seconds:</w:t>
      </w:r>
    </w:p>
    <w:p w14:paraId="06D6522F"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671B7B96"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1/2/6 ms</w:t>
      </w:r>
    </w:p>
    <w:p w14:paraId="24611145"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2001:db8:acad:4::2</w:t>
      </w:r>
    </w:p>
    <w:p w14:paraId="3AE04D7F"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4A09DB46"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2001:DB8:ACAD:4::2, timeout is 2 seconds:</w:t>
      </w:r>
    </w:p>
    <w:p w14:paraId="772DF9F9"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39DBB4BA"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3CB1135F"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2001:db8:acad:5::1</w:t>
      </w:r>
    </w:p>
    <w:p w14:paraId="7040E825"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0516BBF8"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2001:DB8:ACAD:5::1, timeout is 2 seconds:</w:t>
      </w:r>
    </w:p>
    <w:p w14:paraId="5435DB8E"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3134B4D9"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4E0AAFA4"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2001:db8:acad:5::2</w:t>
      </w:r>
    </w:p>
    <w:p w14:paraId="0B00F302"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3E7751B1"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2001:DB8:ACAD:5::2, timeout is 2 seconds:</w:t>
      </w:r>
    </w:p>
    <w:p w14:paraId="0285D576"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635AC165"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2BBA1C02"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2001:db8:acad:6::1</w:t>
      </w:r>
    </w:p>
    <w:p w14:paraId="1DD13AD1"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7ECA1F57"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2001:DB8:ACAD:6::1, timeout is 2 seconds:</w:t>
      </w:r>
    </w:p>
    <w:p w14:paraId="2B214E62"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37C8D028"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2DE65E1B"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2001:db8:acad:6::2</w:t>
      </w:r>
    </w:p>
    <w:p w14:paraId="79B507E6"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30FCF772"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2001:DB8:ACAD:6::2, timeout is 2 seconds:</w:t>
      </w:r>
    </w:p>
    <w:p w14:paraId="73AD91AC"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64BA7BB4"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61288AEB" w14:textId="77777777" w:rsidR="005050D3" w:rsidRPr="005D123B" w:rsidRDefault="005050D3" w:rsidP="005050D3">
      <w:pPr>
        <w:rPr>
          <w:rFonts w:ascii="Courier New" w:hAnsi="Courier New" w:cs="Courier New"/>
          <w:sz w:val="12"/>
          <w:szCs w:val="12"/>
        </w:rPr>
      </w:pPr>
    </w:p>
    <w:p w14:paraId="6B66541A" w14:textId="77777777" w:rsidR="005050D3" w:rsidRPr="005D123B" w:rsidRDefault="005050D3" w:rsidP="005050D3">
      <w:pPr>
        <w:rPr>
          <w:rFonts w:ascii="Courier New" w:hAnsi="Courier New" w:cs="Courier New"/>
          <w:sz w:val="12"/>
          <w:szCs w:val="12"/>
        </w:rPr>
      </w:pPr>
    </w:p>
    <w:p w14:paraId="4FB55784"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2001:db8:acad:a::1</w:t>
      </w:r>
    </w:p>
    <w:p w14:paraId="7AEB3658"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2C90D48B"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2001:DB8:ACAD:A::1, timeout is 2 seconds:</w:t>
      </w:r>
    </w:p>
    <w:p w14:paraId="4B3694AA"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07F21221"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6CAE43B1"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2001:db8:acad:b::1</w:t>
      </w:r>
    </w:p>
    <w:p w14:paraId="7467D6FB"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4EAF5AC9"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2001:DB8:ACAD:B::1, timeout is 2 seconds:</w:t>
      </w:r>
    </w:p>
    <w:p w14:paraId="383AB7BF"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3FA7F55A"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1/1/2 ms</w:t>
      </w:r>
    </w:p>
    <w:p w14:paraId="297C44CE"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2001:db8:acad:c::1</w:t>
      </w:r>
    </w:p>
    <w:p w14:paraId="1F6854C6"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008903C7"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2001:DB8:ACAD:C::1, timeout is 2 seconds:</w:t>
      </w:r>
    </w:p>
    <w:p w14:paraId="2362A696"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1A9D924D"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2A024FBB"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2001:db8:acad:d::1</w:t>
      </w:r>
    </w:p>
    <w:p w14:paraId="35B97A29"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27904216"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2001:DB8:ACAD:D::1, timeout is 2 seconds:</w:t>
      </w:r>
    </w:p>
    <w:p w14:paraId="64441736"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233B6EED"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3A1B3AB0"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2001:db8:acad:f::1</w:t>
      </w:r>
    </w:p>
    <w:p w14:paraId="41A73B71"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47A03F28"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2001:DB8:ACAD:F::1, timeout is 2 seconds:</w:t>
      </w:r>
    </w:p>
    <w:p w14:paraId="69A3CAF4"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4BADE249"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68CED6B8"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R7#ping 2001:db8:acad:e::1</w:t>
      </w:r>
    </w:p>
    <w:p w14:paraId="621046A1"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25727D02"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2001:DB8:ACAD:E::1, timeout is 2 seconds:</w:t>
      </w:r>
    </w:p>
    <w:p w14:paraId="34328C7F"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1244A4A7"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6E6D5D34" w14:textId="77777777" w:rsidR="005050D3" w:rsidRPr="005D123B" w:rsidRDefault="005050D3" w:rsidP="005050D3">
      <w:pPr>
        <w:rPr>
          <w:rFonts w:ascii="Courier New" w:hAnsi="Courier New" w:cs="Courier New"/>
          <w:sz w:val="12"/>
          <w:szCs w:val="12"/>
        </w:rPr>
      </w:pPr>
    </w:p>
    <w:p w14:paraId="749D791E"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R7# ping 2001:db8:acad:aa::1</w:t>
      </w:r>
    </w:p>
    <w:p w14:paraId="583C5D06"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Type escape sequence to abort.</w:t>
      </w:r>
    </w:p>
    <w:p w14:paraId="1EC98307"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Sending 5, 100-byte ICMP Echos to 2001:DB8:ACAD:AA::1, timeout is 2 seconds:</w:t>
      </w:r>
    </w:p>
    <w:p w14:paraId="33B460D6"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w:t>
      </w:r>
    </w:p>
    <w:p w14:paraId="29F3BB8C" w14:textId="77777777" w:rsidR="005050D3" w:rsidRPr="005D123B" w:rsidRDefault="005050D3" w:rsidP="005050D3">
      <w:pPr>
        <w:rPr>
          <w:rFonts w:ascii="Courier New" w:hAnsi="Courier New" w:cs="Courier New"/>
          <w:sz w:val="12"/>
          <w:szCs w:val="12"/>
        </w:rPr>
      </w:pPr>
      <w:r w:rsidRPr="005D123B">
        <w:rPr>
          <w:rFonts w:ascii="Courier New" w:hAnsi="Courier New" w:cs="Courier New"/>
          <w:sz w:val="12"/>
          <w:szCs w:val="12"/>
        </w:rPr>
        <w:t>Success rate is 100 percent (5/5), round-trip min/avg/max = 1/1/1 ms</w:t>
      </w:r>
    </w:p>
    <w:p w14:paraId="066EC07B" w14:textId="77777777" w:rsidR="005050D3" w:rsidRDefault="005050D3" w:rsidP="005050D3">
      <w:pPr>
        <w:rPr>
          <w:rFonts w:ascii="Courier New" w:hAnsi="Courier New" w:cs="Courier New"/>
          <w:sz w:val="16"/>
          <w:szCs w:val="16"/>
        </w:rPr>
      </w:pPr>
    </w:p>
    <w:p w14:paraId="61DAE142" w14:textId="77777777" w:rsidR="005050D3" w:rsidRDefault="005050D3" w:rsidP="005050D3">
      <w:pPr>
        <w:rPr>
          <w:rFonts w:ascii="Courier New" w:hAnsi="Courier New" w:cs="Courier New"/>
          <w:sz w:val="16"/>
          <w:szCs w:val="16"/>
        </w:rPr>
      </w:pPr>
    </w:p>
    <w:p w14:paraId="2500921F" w14:textId="77777777" w:rsidR="005050D3" w:rsidRDefault="005050D3" w:rsidP="005050D3">
      <w:pPr>
        <w:rPr>
          <w:rFonts w:ascii="Courier New" w:hAnsi="Courier New" w:cs="Courier New"/>
          <w:sz w:val="16"/>
          <w:szCs w:val="16"/>
        </w:rPr>
      </w:pPr>
    </w:p>
    <w:p w14:paraId="21F26D61" w14:textId="77777777" w:rsidR="005050D3" w:rsidRDefault="005050D3" w:rsidP="005050D3">
      <w:pPr>
        <w:rPr>
          <w:rFonts w:ascii="Courier New" w:hAnsi="Courier New" w:cs="Courier New"/>
          <w:sz w:val="16"/>
          <w:szCs w:val="16"/>
        </w:rPr>
      </w:pPr>
    </w:p>
    <w:p w14:paraId="6C5AEBF7" w14:textId="77777777" w:rsidR="005050D3" w:rsidRDefault="005050D3" w:rsidP="005050D3">
      <w:pPr>
        <w:rPr>
          <w:rFonts w:ascii="Courier New" w:hAnsi="Courier New" w:cs="Courier New"/>
          <w:sz w:val="16"/>
          <w:szCs w:val="16"/>
        </w:rPr>
      </w:pPr>
    </w:p>
    <w:p w14:paraId="771B58BD" w14:textId="77777777" w:rsidR="005050D3" w:rsidRDefault="005050D3" w:rsidP="005050D3">
      <w:pPr>
        <w:rPr>
          <w:rFonts w:ascii="Courier New" w:hAnsi="Courier New" w:cs="Courier New"/>
          <w:sz w:val="16"/>
          <w:szCs w:val="16"/>
        </w:rPr>
      </w:pPr>
    </w:p>
    <w:p w14:paraId="6F284E28" w14:textId="77777777" w:rsidR="005050D3" w:rsidRDefault="005050D3" w:rsidP="005050D3">
      <w:pPr>
        <w:rPr>
          <w:rFonts w:ascii="Courier New" w:hAnsi="Courier New" w:cs="Courier New"/>
          <w:sz w:val="16"/>
          <w:szCs w:val="16"/>
        </w:rPr>
      </w:pPr>
    </w:p>
    <w:p w14:paraId="784B4C57" w14:textId="77777777" w:rsidR="005050D3" w:rsidRDefault="005050D3" w:rsidP="005050D3">
      <w:pPr>
        <w:rPr>
          <w:rFonts w:ascii="Courier New" w:hAnsi="Courier New" w:cs="Courier New"/>
          <w:sz w:val="16"/>
          <w:szCs w:val="16"/>
        </w:rPr>
      </w:pPr>
      <w:r>
        <w:rPr>
          <w:rFonts w:ascii="Courier New" w:hAnsi="Courier New" w:cs="Courier New"/>
          <w:sz w:val="16"/>
          <w:szCs w:val="16"/>
        </w:rPr>
        <w:t>Router 1 Config:</w:t>
      </w:r>
    </w:p>
    <w:p w14:paraId="7BBC9086" w14:textId="77777777" w:rsidR="005050D3" w:rsidRDefault="005050D3" w:rsidP="005050D3">
      <w:pPr>
        <w:rPr>
          <w:rFonts w:ascii="Courier New" w:hAnsi="Courier New" w:cs="Courier New"/>
          <w:sz w:val="16"/>
          <w:szCs w:val="16"/>
        </w:rPr>
      </w:pPr>
    </w:p>
    <w:p w14:paraId="0C016CAE" w14:textId="77777777" w:rsidR="005050D3" w:rsidRDefault="005050D3" w:rsidP="005050D3">
      <w:pPr>
        <w:rPr>
          <w:rFonts w:ascii="Courier New" w:hAnsi="Courier New" w:cs="Courier New"/>
          <w:b/>
          <w:bCs/>
          <w:sz w:val="16"/>
          <w:szCs w:val="16"/>
        </w:rPr>
      </w:pPr>
      <w:r w:rsidRPr="00924541">
        <w:rPr>
          <w:rFonts w:ascii="Courier New" w:hAnsi="Courier New" w:cs="Courier New"/>
          <w:b/>
          <w:bCs/>
          <w:sz w:val="16"/>
          <w:szCs w:val="16"/>
        </w:rPr>
        <w:t>Show Run:</w:t>
      </w:r>
    </w:p>
    <w:p w14:paraId="2DB2F666" w14:textId="77777777" w:rsidR="005050D3" w:rsidRDefault="005050D3" w:rsidP="005050D3">
      <w:pPr>
        <w:rPr>
          <w:rFonts w:ascii="Courier New" w:hAnsi="Courier New" w:cs="Courier New"/>
          <w:b/>
          <w:bCs/>
          <w:sz w:val="16"/>
          <w:szCs w:val="16"/>
        </w:rPr>
      </w:pPr>
    </w:p>
    <w:p w14:paraId="45A380D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version 15.5</w:t>
      </w:r>
    </w:p>
    <w:p w14:paraId="2C91C2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service timestamps debug datetime msec</w:t>
      </w:r>
    </w:p>
    <w:p w14:paraId="6EF267C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service timestamps log datetime msec</w:t>
      </w:r>
    </w:p>
    <w:p w14:paraId="648457D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platform punt-keepalive disable-kernel-core</w:t>
      </w:r>
    </w:p>
    <w:p w14:paraId="442BD55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0A511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lastRenderedPageBreak/>
        <w:t>hostname R1</w:t>
      </w:r>
    </w:p>
    <w:p w14:paraId="37AF58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CDD0E7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boot-start-marker</w:t>
      </w:r>
    </w:p>
    <w:p w14:paraId="2780FE0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boot-end-marker</w:t>
      </w:r>
    </w:p>
    <w:p w14:paraId="1A9DB2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EE5EE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vrf definition Mgmt-intf</w:t>
      </w:r>
    </w:p>
    <w:p w14:paraId="460B3F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387ED0D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ipv4</w:t>
      </w:r>
    </w:p>
    <w:p w14:paraId="741E3F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47795C6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15DA43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ipv6</w:t>
      </w:r>
    </w:p>
    <w:p w14:paraId="715CFAF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1714B1A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FF0C22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aaa new-model</w:t>
      </w:r>
    </w:p>
    <w:p w14:paraId="2255A55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AB3E90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unicast-routing</w:t>
      </w:r>
    </w:p>
    <w:p w14:paraId="72FF41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57DDFE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subscriber templating</w:t>
      </w:r>
    </w:p>
    <w:p w14:paraId="090414D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multilink bundle-name authenticated</w:t>
      </w:r>
    </w:p>
    <w:p w14:paraId="7C9F2C40" w14:textId="77777777" w:rsidR="005050D3" w:rsidRDefault="005050D3" w:rsidP="005050D3">
      <w:pPr>
        <w:rPr>
          <w:rFonts w:ascii="Courier New" w:hAnsi="Courier New" w:cs="Courier New"/>
          <w:sz w:val="16"/>
          <w:szCs w:val="16"/>
        </w:rPr>
      </w:pPr>
      <w:r w:rsidRPr="00924541">
        <w:rPr>
          <w:rFonts w:ascii="Courier New" w:hAnsi="Courier New" w:cs="Courier New"/>
          <w:sz w:val="16"/>
          <w:szCs w:val="16"/>
        </w:rPr>
        <w:t>!</w:t>
      </w:r>
    </w:p>
    <w:p w14:paraId="017198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license udi pid ISR4321/K9 sn FDO214811ZM</w:t>
      </w:r>
    </w:p>
    <w:p w14:paraId="7DF052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794239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spanning-tree extend system-id</w:t>
      </w:r>
    </w:p>
    <w:p w14:paraId="5926DF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35FDF0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redundancy</w:t>
      </w:r>
    </w:p>
    <w:p w14:paraId="4FFC71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mode none</w:t>
      </w:r>
    </w:p>
    <w:p w14:paraId="22A4BAE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4A2F5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vlan internal allocation policy ascending</w:t>
      </w:r>
    </w:p>
    <w:p w14:paraId="1ABD8B8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49F694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Loopback0</w:t>
      </w:r>
    </w:p>
    <w:p w14:paraId="2296A67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192.168.0.1 255.255.255.0</w:t>
      </w:r>
    </w:p>
    <w:p w14:paraId="087C8C1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FE80::1 link-local</w:t>
      </w:r>
    </w:p>
    <w:p w14:paraId="2D16B03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2001:DB8:ACAD:A::1/64</w:t>
      </w:r>
    </w:p>
    <w:p w14:paraId="5A73C6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ospf 10 area 0</w:t>
      </w:r>
    </w:p>
    <w:p w14:paraId="26A1CB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7FC7FF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GigabitEthernet0/0/0</w:t>
      </w:r>
    </w:p>
    <w:p w14:paraId="1CC557C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59C4761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60F2DDD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035759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GigabitEthernet0/0/1</w:t>
      </w:r>
    </w:p>
    <w:p w14:paraId="7DEE198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10.0.0.1 255.255.255.252</w:t>
      </w:r>
    </w:p>
    <w:p w14:paraId="3256DFF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49DA9A9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FE80::1 link-local</w:t>
      </w:r>
    </w:p>
    <w:p w14:paraId="62694B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2001:DB8:ACAD:1::1/64</w:t>
      </w:r>
    </w:p>
    <w:p w14:paraId="7C8253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ospf 10 area 0</w:t>
      </w:r>
    </w:p>
    <w:p w14:paraId="2ECF11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8CEA1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Serial0/1/0</w:t>
      </w:r>
    </w:p>
    <w:p w14:paraId="0A12B9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0B5B5A0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4A99619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94277C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Serial0/1/1</w:t>
      </w:r>
    </w:p>
    <w:p w14:paraId="05FB2D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1016C1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5407E9B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E9DC6E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GigabitEthernet0/2/0</w:t>
      </w:r>
    </w:p>
    <w:p w14:paraId="15E4795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790ED36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48D0A1A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06D68D7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FFDC32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GigabitEthernet0/2/1</w:t>
      </w:r>
    </w:p>
    <w:p w14:paraId="7533ABF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5A5920F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28533FE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1CC88C3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4B8E6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w:t>
      </w:r>
    </w:p>
    <w:p w14:paraId="547E6D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vrf forwarding Mgmt-intf</w:t>
      </w:r>
    </w:p>
    <w:p w14:paraId="1138DC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4D5F607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5F04FC2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5D4ABA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6F16CD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Vlan1</w:t>
      </w:r>
    </w:p>
    <w:p w14:paraId="46E83E2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56A643A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437E28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lastRenderedPageBreak/>
        <w:t>!</w:t>
      </w:r>
    </w:p>
    <w:p w14:paraId="59E281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router ospf 1</w:t>
      </w:r>
    </w:p>
    <w:p w14:paraId="619DF7E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router-id 1.1.1.1</w:t>
      </w:r>
    </w:p>
    <w:p w14:paraId="043CE86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passive-interface Loopback0</w:t>
      </w:r>
    </w:p>
    <w:p w14:paraId="2FABD4A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10.0.0.0 0.0.0.3 area 0</w:t>
      </w:r>
    </w:p>
    <w:p w14:paraId="6E0A482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192.168.0.0 0.0.0.255 area 0</w:t>
      </w:r>
    </w:p>
    <w:p w14:paraId="1B7F34E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A1D138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forward-protocol nd</w:t>
      </w:r>
    </w:p>
    <w:p w14:paraId="4882EFD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ip http server</w:t>
      </w:r>
    </w:p>
    <w:p w14:paraId="623713B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ip http secure-server</w:t>
      </w:r>
    </w:p>
    <w:p w14:paraId="75FD52A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tftp source-interface GigabitEthernet0</w:t>
      </w:r>
    </w:p>
    <w:p w14:paraId="12591A2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F4D0E4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A2997E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router ospf 10</w:t>
      </w:r>
    </w:p>
    <w:p w14:paraId="38B5582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router-id 1.1.1.1</w:t>
      </w:r>
    </w:p>
    <w:p w14:paraId="2003A4D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passive-interface Loopback0</w:t>
      </w:r>
    </w:p>
    <w:p w14:paraId="46D7895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5BBF7F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control-plane</w:t>
      </w:r>
    </w:p>
    <w:p w14:paraId="27257FA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49EDBD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con 0</w:t>
      </w:r>
    </w:p>
    <w:p w14:paraId="3D65C85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stopbits 1</w:t>
      </w:r>
    </w:p>
    <w:p w14:paraId="04C277C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aux 0</w:t>
      </w:r>
    </w:p>
    <w:p w14:paraId="337A21E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stopbits 1</w:t>
      </w:r>
    </w:p>
    <w:p w14:paraId="6F726F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vty 0 4</w:t>
      </w:r>
    </w:p>
    <w:p w14:paraId="14316A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login</w:t>
      </w:r>
    </w:p>
    <w:p w14:paraId="46DCEE4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4AF209F" w14:textId="77777777" w:rsidR="005050D3" w:rsidRDefault="005050D3" w:rsidP="005050D3">
      <w:pPr>
        <w:rPr>
          <w:rFonts w:ascii="Courier New" w:hAnsi="Courier New" w:cs="Courier New"/>
          <w:sz w:val="16"/>
          <w:szCs w:val="16"/>
        </w:rPr>
      </w:pPr>
      <w:r w:rsidRPr="00924541">
        <w:rPr>
          <w:rFonts w:ascii="Courier New" w:hAnsi="Courier New" w:cs="Courier New"/>
          <w:sz w:val="16"/>
          <w:szCs w:val="16"/>
        </w:rPr>
        <w:t>End</w:t>
      </w:r>
    </w:p>
    <w:p w14:paraId="6D833805" w14:textId="77777777" w:rsidR="005050D3" w:rsidRDefault="005050D3" w:rsidP="005050D3">
      <w:pPr>
        <w:rPr>
          <w:rFonts w:ascii="Courier New" w:hAnsi="Courier New" w:cs="Courier New"/>
          <w:sz w:val="16"/>
          <w:szCs w:val="16"/>
        </w:rPr>
      </w:pPr>
    </w:p>
    <w:p w14:paraId="5E0903D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R1#                                                   show ip route</w:t>
      </w:r>
    </w:p>
    <w:p w14:paraId="1AE60C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L - local, C - connected, S - static, R - RIP, M - mobile, B - BGP</w:t>
      </w:r>
    </w:p>
    <w:p w14:paraId="067794F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 - EIGRP, EX - EIGRP external, O - OSPF, IA - OSPF inter area</w:t>
      </w:r>
    </w:p>
    <w:p w14:paraId="349A28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N1 - OSPF NSSA external type 1, N2 - OSPF NSSA external type 2</w:t>
      </w:r>
    </w:p>
    <w:p w14:paraId="19213FE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E1 - OSPF external type 1, E2 - OSPF external type 2</w:t>
      </w:r>
    </w:p>
    <w:p w14:paraId="2B9E3E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 - IS-IS, su - IS-IS summary, L1 - IS-IS level-1, L2 - IS-IS level-2</w:t>
      </w:r>
    </w:p>
    <w:p w14:paraId="70D20C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ia - IS-IS inter area, * - candidate default, U - per-user static route</w:t>
      </w:r>
    </w:p>
    <w:p w14:paraId="45497CC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 - ODR, P - periodic downloaded static route, H - NHRP, l - LISP</w:t>
      </w:r>
    </w:p>
    <w:p w14:paraId="2F45F9E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 - application route</w:t>
      </w:r>
    </w:p>
    <w:p w14:paraId="2A8FD6B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 - replicated route, % - next hop override, p - overrides from PfR</w:t>
      </w:r>
    </w:p>
    <w:p w14:paraId="6B2C6013" w14:textId="77777777" w:rsidR="005050D3" w:rsidRPr="00924541" w:rsidRDefault="005050D3" w:rsidP="005050D3">
      <w:pPr>
        <w:rPr>
          <w:rFonts w:ascii="Courier New" w:hAnsi="Courier New" w:cs="Courier New"/>
          <w:sz w:val="16"/>
          <w:szCs w:val="16"/>
        </w:rPr>
      </w:pPr>
    </w:p>
    <w:p w14:paraId="206EAAF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Gateway of last resort is not set</w:t>
      </w:r>
    </w:p>
    <w:p w14:paraId="50A0CB12" w14:textId="77777777" w:rsidR="005050D3" w:rsidRPr="00924541" w:rsidRDefault="005050D3" w:rsidP="005050D3">
      <w:pPr>
        <w:rPr>
          <w:rFonts w:ascii="Courier New" w:hAnsi="Courier New" w:cs="Courier New"/>
          <w:sz w:val="16"/>
          <w:szCs w:val="16"/>
        </w:rPr>
      </w:pPr>
    </w:p>
    <w:p w14:paraId="439B647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10.0.0.0/8 is variably subnetted, 7 subnets, 2 masks</w:t>
      </w:r>
    </w:p>
    <w:p w14:paraId="3B6A8E9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10.0.0.0/30 is directly connected, GigabitEthernet0/0/1</w:t>
      </w:r>
    </w:p>
    <w:p w14:paraId="01ECEA6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10.0.0.1/32 is directly connected, GigabitEthernet0/0/1</w:t>
      </w:r>
    </w:p>
    <w:p w14:paraId="78E9706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10.0.0.4/30 [110/2] via 10.0.0.2, 00:19:19, GigabitEthernet0/0/1</w:t>
      </w:r>
    </w:p>
    <w:p w14:paraId="2E8AB48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E2     10.0.0.8/30</w:t>
      </w:r>
    </w:p>
    <w:p w14:paraId="1A3B9E8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[110/10000000] via 10.0.0.2, 00:17:40, GigabitEthernet0/0/1</w:t>
      </w:r>
    </w:p>
    <w:p w14:paraId="7C3E00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E2     10.0.0.12/30</w:t>
      </w:r>
    </w:p>
    <w:p w14:paraId="71AAFA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[110/10000000] via 10.0.0.2, 00:09:04, GigabitEthernet0/0/1</w:t>
      </w:r>
    </w:p>
    <w:p w14:paraId="4769393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E2     10.0.0.16/30</w:t>
      </w:r>
    </w:p>
    <w:p w14:paraId="2AC54BE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[110/10000000] via 10.0.0.2, 00:07:42, GigabitEthernet0/0/1</w:t>
      </w:r>
    </w:p>
    <w:p w14:paraId="6DFD8A9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E2     10.0.0.20/30</w:t>
      </w:r>
    </w:p>
    <w:p w14:paraId="32BBEE5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[110/10000000] via 10.0.0.2, 00:05:44, GigabitEthernet0/0/1</w:t>
      </w:r>
    </w:p>
    <w:p w14:paraId="6EB2A3A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192.168.0.0/24 is variably subnetted, 2 subnets, 2 masks</w:t>
      </w:r>
    </w:p>
    <w:p w14:paraId="563DB5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192.168.0.0/24 is directly connected, Loopback0</w:t>
      </w:r>
    </w:p>
    <w:p w14:paraId="187576A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192.168.0.1/32 is directly connected, Loopback0</w:t>
      </w:r>
    </w:p>
    <w:p w14:paraId="6D54FEE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192.168.1.0/32 is subnetted, 1 subnets</w:t>
      </w:r>
    </w:p>
    <w:p w14:paraId="70C43D9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192.168.1.1 [110/2] via 10.0.0.2, 00:19:29, GigabitEthernet0/0/1</w:t>
      </w:r>
    </w:p>
    <w:p w14:paraId="337B709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192.168.2.0/30 is subnetted, 1 subnets</w:t>
      </w:r>
    </w:p>
    <w:p w14:paraId="219B4D9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E2     192.168.2.0</w:t>
      </w:r>
    </w:p>
    <w:p w14:paraId="5DFD44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[110/10000000] via 10.0.0.2, 00:18:14, GigabitEthernet0/0/1</w:t>
      </w:r>
    </w:p>
    <w:p w14:paraId="58293D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192.168.3.0/30 is subnetted, 1 subnets</w:t>
      </w:r>
    </w:p>
    <w:p w14:paraId="41301F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E2     192.168.3.0</w:t>
      </w:r>
    </w:p>
    <w:p w14:paraId="6E37D1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[110/10000000] via 10.0.0.2, 00:17:09, GigabitEthernet0/0/1</w:t>
      </w:r>
    </w:p>
    <w:p w14:paraId="6E7EFE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192.168.4.0/30 is subnetted, 1 subnets</w:t>
      </w:r>
    </w:p>
    <w:p w14:paraId="18EA9B9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E2     192.168.4.0</w:t>
      </w:r>
    </w:p>
    <w:p w14:paraId="7B60623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[110/10000000] via 10.0.0.2, 00:08:33, GigabitEthernet0/0/1</w:t>
      </w:r>
    </w:p>
    <w:p w14:paraId="3BA5FC0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192.168.5.0/30 is subnetted, 1 subnets</w:t>
      </w:r>
    </w:p>
    <w:p w14:paraId="69C27D2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E2     192.168.5.0</w:t>
      </w:r>
    </w:p>
    <w:p w14:paraId="6548D8A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[110/10000000] via 10.0.0.2, 00:06:30, GigabitEthernet0/0/1</w:t>
      </w:r>
    </w:p>
    <w:p w14:paraId="36AC461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192.168.6.0/32 is subnetted, 1 subnets</w:t>
      </w:r>
    </w:p>
    <w:p w14:paraId="0A0924B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E2     192.168.6.1</w:t>
      </w:r>
    </w:p>
    <w:p w14:paraId="1BD243D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[110/10000000] via 10.0.0.2, 00:04:59, GigabitEthernet0/0/1</w:t>
      </w:r>
    </w:p>
    <w:p w14:paraId="6C81744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lastRenderedPageBreak/>
        <w:t>R1#show ipv6 route</w:t>
      </w:r>
    </w:p>
    <w:p w14:paraId="3D55EA0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Table - default - 16 entries</w:t>
      </w:r>
    </w:p>
    <w:p w14:paraId="240112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C - Connected, L - Local, S - Static, U - Per-user Static route</w:t>
      </w:r>
    </w:p>
    <w:p w14:paraId="582D86D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 - BGP, R - RIP, I1 - ISIS L1, I2 - ISIS L2</w:t>
      </w:r>
    </w:p>
    <w:p w14:paraId="6599CCE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IA - ISIS interarea, IS - ISIS summary, D - EIGRP, EX - EIGRP external</w:t>
      </w:r>
    </w:p>
    <w:p w14:paraId="58559C1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 ND Default, NDp - ND Prefix, DCE - Destination, NDr - Redirect</w:t>
      </w:r>
    </w:p>
    <w:p w14:paraId="675316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 - OSPF Intra, OI - OSPF Inter, OE1 - OSPF ext 1, OE2 - OSPF ext 2</w:t>
      </w:r>
    </w:p>
    <w:p w14:paraId="7995B98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ON1 - OSPF NSSA ext 1, ON2 - OSPF NSSA ext 2, a - Application</w:t>
      </w:r>
    </w:p>
    <w:p w14:paraId="7FFC403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2001:DB8:ACAD:1::/64 [0/0]</w:t>
      </w:r>
    </w:p>
    <w:p w14:paraId="0B398B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GigabitEthernet0/0/1, directly connected</w:t>
      </w:r>
    </w:p>
    <w:p w14:paraId="39AE51C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2001:DB8:ACAD:1::1/128 [0/0]</w:t>
      </w:r>
    </w:p>
    <w:p w14:paraId="6F83A17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GigabitEthernet0/0/1, receive</w:t>
      </w:r>
    </w:p>
    <w:p w14:paraId="27D66D8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2001:DB8:ACAD:2::/64 [110/2]</w:t>
      </w:r>
    </w:p>
    <w:p w14:paraId="6835CF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FE80::2, GigabitEthernet0/0/1</w:t>
      </w:r>
    </w:p>
    <w:p w14:paraId="735CD55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OE2 2001:DB8:ACAD:3::/64 [110/10000000]</w:t>
      </w:r>
    </w:p>
    <w:p w14:paraId="4B70630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FE80::2, GigabitEthernet0/0/1</w:t>
      </w:r>
    </w:p>
    <w:p w14:paraId="319520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OE2 2001:DB8:ACAD:4::/64 [110/10000000]</w:t>
      </w:r>
    </w:p>
    <w:p w14:paraId="41001D2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FE80::2, GigabitEthernet0/0/1</w:t>
      </w:r>
    </w:p>
    <w:p w14:paraId="3C6AA9C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OE2 2001:DB8:ACAD:5::/64 [110/10000000]</w:t>
      </w:r>
    </w:p>
    <w:p w14:paraId="6300C80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FE80::2, GigabitEthernet0/0/1</w:t>
      </w:r>
    </w:p>
    <w:p w14:paraId="3006BB5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OE2 2001:DB8:ACAD:6::/64 [110/10000000]</w:t>
      </w:r>
    </w:p>
    <w:p w14:paraId="0D4DC9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FE80::2, GigabitEthernet0/0/1</w:t>
      </w:r>
    </w:p>
    <w:p w14:paraId="7C3EE0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2001:DB8:ACAD:A::/64 [0/0]</w:t>
      </w:r>
    </w:p>
    <w:p w14:paraId="132C8D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Loopback0, directly connected</w:t>
      </w:r>
    </w:p>
    <w:p w14:paraId="2F30C01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2001:DB8:ACAD:A::1/128 [0/0]</w:t>
      </w:r>
    </w:p>
    <w:p w14:paraId="7C468D9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Loopback0, receive</w:t>
      </w:r>
    </w:p>
    <w:p w14:paraId="39B2EC7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2001:DB8:ACAD:B::1/128 [110/1]</w:t>
      </w:r>
    </w:p>
    <w:p w14:paraId="2027636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FE80::2, GigabitEthernet0/0/1</w:t>
      </w:r>
    </w:p>
    <w:p w14:paraId="221C76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OE2 2001:DB8:ACAD:C::/64 [110/10000000]</w:t>
      </w:r>
    </w:p>
    <w:p w14:paraId="38FFB1A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FE80::2, GigabitEthernet0/0/1</w:t>
      </w:r>
    </w:p>
    <w:p w14:paraId="444FA2E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OE2 2001:DB8:ACAD:D::/64 [110/10000000]</w:t>
      </w:r>
    </w:p>
    <w:p w14:paraId="3E29FB3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FE80::2, GigabitEthernet0/0/1</w:t>
      </w:r>
    </w:p>
    <w:p w14:paraId="6B986C9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OE2 2001:DB8:ACAD:E::/64 [110/10000000]</w:t>
      </w:r>
    </w:p>
    <w:p w14:paraId="518B9CE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FE80::2, GigabitEthernet0/0/1</w:t>
      </w:r>
    </w:p>
    <w:p w14:paraId="740E0F1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OE2 2001:DB8:ACAD:F::/64 [110/10000000]</w:t>
      </w:r>
    </w:p>
    <w:p w14:paraId="5A66F89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FE80::2, GigabitEthernet0/0/1</w:t>
      </w:r>
    </w:p>
    <w:p w14:paraId="3B5CB60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OE2 2001:DB8:ACAD:AA::1/128 [110/10000000]</w:t>
      </w:r>
    </w:p>
    <w:p w14:paraId="6EBF918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FE80::2, GigabitEthernet0/0/1</w:t>
      </w:r>
    </w:p>
    <w:p w14:paraId="463E5B8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FF00::/8 [0/0]</w:t>
      </w:r>
    </w:p>
    <w:p w14:paraId="614A3D8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Null0, receive</w:t>
      </w:r>
    </w:p>
    <w:p w14:paraId="78267A8A" w14:textId="77777777" w:rsidR="005050D3" w:rsidRPr="00924541" w:rsidRDefault="005050D3" w:rsidP="005050D3">
      <w:pPr>
        <w:rPr>
          <w:rFonts w:ascii="Courier New" w:hAnsi="Courier New" w:cs="Courier New"/>
          <w:sz w:val="16"/>
          <w:szCs w:val="16"/>
        </w:rPr>
      </w:pPr>
    </w:p>
    <w:p w14:paraId="773809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R1#                        show ip ospf neighbor</w:t>
      </w:r>
    </w:p>
    <w:p w14:paraId="3BE1A470" w14:textId="77777777" w:rsidR="005050D3" w:rsidRPr="00924541" w:rsidRDefault="005050D3" w:rsidP="005050D3">
      <w:pPr>
        <w:rPr>
          <w:rFonts w:ascii="Courier New" w:hAnsi="Courier New" w:cs="Courier New"/>
          <w:sz w:val="16"/>
          <w:szCs w:val="16"/>
        </w:rPr>
      </w:pPr>
    </w:p>
    <w:p w14:paraId="5A6E20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Neighbor ID     Pri   State           Dead Time   Address         Interface</w:t>
      </w:r>
    </w:p>
    <w:p w14:paraId="4DDBD0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2.2.2.2           1   FULL/DR         00:00:36    10.0.0.2        GigabitEthernet0/0/1</w:t>
      </w:r>
    </w:p>
    <w:p w14:paraId="04ED983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R1# show ip ospf</w:t>
      </w:r>
    </w:p>
    <w:p w14:paraId="29F6083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Process "ospf 1" with ID 1.1.1.1</w:t>
      </w:r>
    </w:p>
    <w:p w14:paraId="5EA61EB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Start time: 02:44:16.715, Time elapsed: 00:21:36.848</w:t>
      </w:r>
    </w:p>
    <w:p w14:paraId="25F437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only single TOS(TOS0) routes</w:t>
      </w:r>
    </w:p>
    <w:p w14:paraId="2508DDB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opaque LSA</w:t>
      </w:r>
    </w:p>
    <w:p w14:paraId="602E5E3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Link-local Signaling (LLS)</w:t>
      </w:r>
    </w:p>
    <w:p w14:paraId="6DE2432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area transit capability</w:t>
      </w:r>
    </w:p>
    <w:p w14:paraId="1C37AFE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NSSA (compatible with RFC 3101)</w:t>
      </w:r>
    </w:p>
    <w:p w14:paraId="1F62E38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Database Exchange Summary List Optimization (RFC 5243)</w:t>
      </w:r>
    </w:p>
    <w:p w14:paraId="2FC003B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Event-log enabled, Maximum number of events: 1000, Mode: cyclic</w:t>
      </w:r>
    </w:p>
    <w:p w14:paraId="745A7FF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 is not originating router-LSAs with maximum metric</w:t>
      </w:r>
    </w:p>
    <w:p w14:paraId="4EECA27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Initial SPF schedule delay 5000 msecs</w:t>
      </w:r>
    </w:p>
    <w:p w14:paraId="67227B3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Minimum hold time between two consecutive SPFs 10000 msecs</w:t>
      </w:r>
    </w:p>
    <w:p w14:paraId="30DEA73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wait time between two consecutive SPFs 10000 msecs</w:t>
      </w:r>
    </w:p>
    <w:p w14:paraId="68C254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Incremental-SPF disabled</w:t>
      </w:r>
    </w:p>
    <w:p w14:paraId="023588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Minimum LSA interval 5 secs</w:t>
      </w:r>
    </w:p>
    <w:p w14:paraId="5ABA7CF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Minimum LSA arrival 1000 msecs</w:t>
      </w:r>
    </w:p>
    <w:p w14:paraId="3F59C44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LSA group pacing timer 240 secs</w:t>
      </w:r>
    </w:p>
    <w:p w14:paraId="71CC15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 flood pacing timer 33 msecs</w:t>
      </w:r>
    </w:p>
    <w:p w14:paraId="3D5699A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Retransmission pacing timer 66 msecs</w:t>
      </w:r>
    </w:p>
    <w:p w14:paraId="3E5157D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EXCHANGE/LOADING adjacency limit: initial 300, process maximum 300</w:t>
      </w:r>
    </w:p>
    <w:p w14:paraId="51A3811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external LSA 9. Checksum Sum 0x077160</w:t>
      </w:r>
    </w:p>
    <w:p w14:paraId="089CFD3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opaque AS LSA 0. Checksum Sum 0x000000</w:t>
      </w:r>
    </w:p>
    <w:p w14:paraId="09AC06D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DCbitless external and opaque AS LSA 0</w:t>
      </w:r>
    </w:p>
    <w:p w14:paraId="278F65B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DoNotAge external and opaque AS LSA 0</w:t>
      </w:r>
    </w:p>
    <w:p w14:paraId="433DB76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areas in this router is 1. 1 normal 0 stub 0 nssa</w:t>
      </w:r>
    </w:p>
    <w:p w14:paraId="31B1E4C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areas transit capable is 0</w:t>
      </w:r>
    </w:p>
    <w:p w14:paraId="10A2718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External flood list length 0</w:t>
      </w:r>
    </w:p>
    <w:p w14:paraId="42E9E33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lastRenderedPageBreak/>
        <w:t xml:space="preserve"> IETF NSF helper support enabled</w:t>
      </w:r>
    </w:p>
    <w:p w14:paraId="21BF98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Cisco NSF helper support enabled</w:t>
      </w:r>
    </w:p>
    <w:p w14:paraId="4E5934B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Reference bandwidth unit is 100 mbps</w:t>
      </w:r>
    </w:p>
    <w:p w14:paraId="4F488B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BACKBONE(0)</w:t>
      </w:r>
    </w:p>
    <w:p w14:paraId="2D1C95B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interfaces in this area is 2 (1 loopback)</w:t>
      </w:r>
    </w:p>
    <w:p w14:paraId="3CA8CD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has no authentication</w:t>
      </w:r>
    </w:p>
    <w:p w14:paraId="32DE76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SPF algorithm last executed 00:19:36.831 ago</w:t>
      </w:r>
    </w:p>
    <w:p w14:paraId="1B68FF3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SPF algorithm executed 6 times</w:t>
      </w:r>
    </w:p>
    <w:p w14:paraId="2614549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ranges are</w:t>
      </w:r>
    </w:p>
    <w:p w14:paraId="74FD529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LSA 3. Checksum Sum 0x00DC40</w:t>
      </w:r>
    </w:p>
    <w:p w14:paraId="35560D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opaque link LSA 0. Checksum Sum 0x000000</w:t>
      </w:r>
    </w:p>
    <w:p w14:paraId="414CD1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DCbitless LSA 0</w:t>
      </w:r>
    </w:p>
    <w:p w14:paraId="3B1B833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indication LSA 0</w:t>
      </w:r>
    </w:p>
    <w:p w14:paraId="2984D75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DoNotAge LSA 0</w:t>
      </w:r>
    </w:p>
    <w:p w14:paraId="684573E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Flood list length 0</w:t>
      </w:r>
    </w:p>
    <w:p w14:paraId="4B7C3C36" w14:textId="77777777" w:rsidR="005050D3" w:rsidRPr="00924541" w:rsidRDefault="005050D3" w:rsidP="005050D3">
      <w:pPr>
        <w:rPr>
          <w:rFonts w:ascii="Courier New" w:hAnsi="Courier New" w:cs="Courier New"/>
          <w:sz w:val="16"/>
          <w:szCs w:val="16"/>
        </w:rPr>
      </w:pPr>
    </w:p>
    <w:p w14:paraId="781EAE8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R1#                                        show ip ospf interface</w:t>
      </w:r>
    </w:p>
    <w:p w14:paraId="4C1AFC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Loopback0 is up, line protocol is up</w:t>
      </w:r>
    </w:p>
    <w:p w14:paraId="42655E9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Internet Address 192.168.0.1/24, Area 0, Attached via Network Statement</w:t>
      </w:r>
    </w:p>
    <w:p w14:paraId="45E9DE6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Process ID 1, Router ID 1.1.1.1, Network Type LOOPBACK, Cost: 1</w:t>
      </w:r>
    </w:p>
    <w:p w14:paraId="38060D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Topology-MTID    Cost    Disabled    Shutdown      Topology Name</w:t>
      </w:r>
    </w:p>
    <w:p w14:paraId="5B47942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0           1         no          no            Base</w:t>
      </w:r>
    </w:p>
    <w:p w14:paraId="640B114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 interface is treated as a stub Host</w:t>
      </w:r>
    </w:p>
    <w:p w14:paraId="17A3AA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GigabitEthernet0/0/1 is up, line protocol is up</w:t>
      </w:r>
    </w:p>
    <w:p w14:paraId="7CC5C16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Internet Address 10.0.0.1/30, Area 0, Attached via Network Statement</w:t>
      </w:r>
    </w:p>
    <w:p w14:paraId="4999091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Process ID 1, Router ID 1.1.1.1, Network Type BROADCAST, Cost: 1</w:t>
      </w:r>
    </w:p>
    <w:p w14:paraId="0EFFC4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Topology-MTID    Cost    Disabled    Shutdown      Topology Name</w:t>
      </w:r>
    </w:p>
    <w:p w14:paraId="051E6A9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0           1         no          no            Base</w:t>
      </w:r>
    </w:p>
    <w:p w14:paraId="7AEC5ED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Transmit Delay is 1 sec, State BDR, Priority 1</w:t>
      </w:r>
    </w:p>
    <w:p w14:paraId="58FFA0E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Designated Router (ID) 2.2.2.2, Interface address 10.0.0.2</w:t>
      </w:r>
    </w:p>
    <w:p w14:paraId="61CD3B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Backup Designated router (ID) 1.1.1.1, Interface address 10.0.0.1</w:t>
      </w:r>
    </w:p>
    <w:p w14:paraId="196CA4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Timer intervals configured, Hello 10, Dead 40, Wait 40, Retransmit 5</w:t>
      </w:r>
    </w:p>
    <w:p w14:paraId="77F74F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oob-resync timeout 40</w:t>
      </w:r>
    </w:p>
    <w:p w14:paraId="65ADFD3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Hello due in 00:00:05</w:t>
      </w:r>
    </w:p>
    <w:p w14:paraId="5ED89FF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Link-local Signaling (LLS)</w:t>
      </w:r>
    </w:p>
    <w:p w14:paraId="377DB74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Cisco NSF helper support enabled</w:t>
      </w:r>
    </w:p>
    <w:p w14:paraId="6CECCB8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IETF NSF helper support enabled</w:t>
      </w:r>
    </w:p>
    <w:p w14:paraId="5348BE6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1/1/1, flood queue length 0</w:t>
      </w:r>
    </w:p>
    <w:p w14:paraId="28BC5B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Next 0x0(0)/0x0(0)/0x0(0)</w:t>
      </w:r>
    </w:p>
    <w:p w14:paraId="5D1E0CB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length is 1, maximum is 1</w:t>
      </w:r>
    </w:p>
    <w:p w14:paraId="64DA04D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time is 0 msec, maximum is 0 msec</w:t>
      </w:r>
    </w:p>
    <w:p w14:paraId="1AF7C54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Count is 1, Adjacent neighbor count is 1</w:t>
      </w:r>
    </w:p>
    <w:p w14:paraId="2E5913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Adjacent with neighbor 2.2.2.2  (Designated Router)</w:t>
      </w:r>
    </w:p>
    <w:p w14:paraId="2A3DECF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Suppress hello for 0 neighbor(s)</w:t>
      </w:r>
    </w:p>
    <w:p w14:paraId="24B9700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R1# show ip ospf border-routers</w:t>
      </w:r>
    </w:p>
    <w:p w14:paraId="790B1594" w14:textId="77777777" w:rsidR="005050D3" w:rsidRPr="00924541" w:rsidRDefault="005050D3" w:rsidP="005050D3">
      <w:pPr>
        <w:rPr>
          <w:rFonts w:ascii="Courier New" w:hAnsi="Courier New" w:cs="Courier New"/>
          <w:sz w:val="16"/>
          <w:szCs w:val="16"/>
        </w:rPr>
      </w:pPr>
    </w:p>
    <w:p w14:paraId="3947BD9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OSPF Router with ID (1.1.1.1) (Process ID 1)</w:t>
      </w:r>
    </w:p>
    <w:p w14:paraId="1040EFD9" w14:textId="77777777" w:rsidR="005050D3" w:rsidRPr="00924541" w:rsidRDefault="005050D3" w:rsidP="005050D3">
      <w:pPr>
        <w:rPr>
          <w:rFonts w:ascii="Courier New" w:hAnsi="Courier New" w:cs="Courier New"/>
          <w:sz w:val="16"/>
          <w:szCs w:val="16"/>
        </w:rPr>
      </w:pPr>
    </w:p>
    <w:p w14:paraId="263E0ED5" w14:textId="77777777" w:rsidR="005050D3" w:rsidRPr="00924541" w:rsidRDefault="005050D3" w:rsidP="005050D3">
      <w:pPr>
        <w:rPr>
          <w:rFonts w:ascii="Courier New" w:hAnsi="Courier New" w:cs="Courier New"/>
          <w:sz w:val="16"/>
          <w:szCs w:val="16"/>
        </w:rPr>
      </w:pPr>
    </w:p>
    <w:p w14:paraId="35CBC1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Base Topology (MTID 0)</w:t>
      </w:r>
    </w:p>
    <w:p w14:paraId="64C331C3" w14:textId="77777777" w:rsidR="005050D3" w:rsidRPr="00924541" w:rsidRDefault="005050D3" w:rsidP="005050D3">
      <w:pPr>
        <w:rPr>
          <w:rFonts w:ascii="Courier New" w:hAnsi="Courier New" w:cs="Courier New"/>
          <w:sz w:val="16"/>
          <w:szCs w:val="16"/>
        </w:rPr>
      </w:pPr>
    </w:p>
    <w:p w14:paraId="2F58E5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Internal Router Routing Table</w:t>
      </w:r>
    </w:p>
    <w:p w14:paraId="006FDD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i - Intra-area route, I - Inter-area route</w:t>
      </w:r>
    </w:p>
    <w:p w14:paraId="5E92B9BE" w14:textId="77777777" w:rsidR="005050D3" w:rsidRPr="00924541" w:rsidRDefault="005050D3" w:rsidP="005050D3">
      <w:pPr>
        <w:rPr>
          <w:rFonts w:ascii="Courier New" w:hAnsi="Courier New" w:cs="Courier New"/>
          <w:sz w:val="16"/>
          <w:szCs w:val="16"/>
        </w:rPr>
      </w:pPr>
    </w:p>
    <w:p w14:paraId="3DEC9A3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 2.2.2.2 [1] via 10.0.0.2, GigabitEthernet0/0/1, ASBR, Area 0, SPF 6</w:t>
      </w:r>
    </w:p>
    <w:p w14:paraId="38E546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R1#show ipv6 ospf neighbor</w:t>
      </w:r>
    </w:p>
    <w:p w14:paraId="4ED785D2" w14:textId="77777777" w:rsidR="005050D3" w:rsidRPr="00924541" w:rsidRDefault="005050D3" w:rsidP="005050D3">
      <w:pPr>
        <w:rPr>
          <w:rFonts w:ascii="Courier New" w:hAnsi="Courier New" w:cs="Courier New"/>
          <w:sz w:val="16"/>
          <w:szCs w:val="16"/>
        </w:rPr>
      </w:pPr>
    </w:p>
    <w:p w14:paraId="3D3595D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OSPFv3 Router with ID (1.1.1.1) (Process ID 10)</w:t>
      </w:r>
    </w:p>
    <w:p w14:paraId="4BC3318D" w14:textId="77777777" w:rsidR="005050D3" w:rsidRPr="00924541" w:rsidRDefault="005050D3" w:rsidP="005050D3">
      <w:pPr>
        <w:rPr>
          <w:rFonts w:ascii="Courier New" w:hAnsi="Courier New" w:cs="Courier New"/>
          <w:sz w:val="16"/>
          <w:szCs w:val="16"/>
        </w:rPr>
      </w:pPr>
    </w:p>
    <w:p w14:paraId="1A50C82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Neighbor ID     Pri   State           Dead Time   Interface ID    Interface</w:t>
      </w:r>
    </w:p>
    <w:p w14:paraId="281ABF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2.2.2.2           1   FULL/DR         00:00:35    6               GigabitEthernet0/0/1</w:t>
      </w:r>
    </w:p>
    <w:p w14:paraId="252BDB5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R1#show ipv6 ospf interface</w:t>
      </w:r>
    </w:p>
    <w:p w14:paraId="1E89F41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Loopback0 is up, line protocol is up</w:t>
      </w:r>
    </w:p>
    <w:p w14:paraId="2D66EB2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Link Local Address FE80::1, Interface ID 14</w:t>
      </w:r>
    </w:p>
    <w:p w14:paraId="60572EB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0, Process ID 10, Instance ID 0, Router ID 1.1.1.1</w:t>
      </w:r>
    </w:p>
    <w:p w14:paraId="0BA851F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Type LOOPBACK, Cost: 1</w:t>
      </w:r>
    </w:p>
    <w:p w14:paraId="535D33A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 interface is treated as a stub Host</w:t>
      </w:r>
    </w:p>
    <w:p w14:paraId="3992FC4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GigabitEthernet0/0/1 is up, line protocol is up</w:t>
      </w:r>
    </w:p>
    <w:p w14:paraId="56E550F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Link Local Address FE80::1, Interface ID 7</w:t>
      </w:r>
    </w:p>
    <w:p w14:paraId="365FE26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0, Process ID 10, Instance ID 0, Router ID 1.1.1.1</w:t>
      </w:r>
    </w:p>
    <w:p w14:paraId="177D7EF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Type BROADCAST, Cost: 1</w:t>
      </w:r>
    </w:p>
    <w:p w14:paraId="447D3CC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Transmit Delay is 1 sec, State BDR, Priority 1</w:t>
      </w:r>
    </w:p>
    <w:p w14:paraId="1392413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Designated Router (ID) 2.2.2.2, local address FE80::2</w:t>
      </w:r>
    </w:p>
    <w:p w14:paraId="6CDDA6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lastRenderedPageBreak/>
        <w:t xml:space="preserve">  Backup Designated router (ID) 1.1.1.1, local address FE80::1</w:t>
      </w:r>
    </w:p>
    <w:p w14:paraId="0E592C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Timer intervals configured, Hello 10, Dead 40, Wait 40, Retransmit 5</w:t>
      </w:r>
    </w:p>
    <w:p w14:paraId="0DFE04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Hello due in 00:00:05</w:t>
      </w:r>
    </w:p>
    <w:p w14:paraId="6501F2B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 restart helper support enabled</w:t>
      </w:r>
    </w:p>
    <w:p w14:paraId="16C9074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1/2/2, flood queue length 0</w:t>
      </w:r>
    </w:p>
    <w:p w14:paraId="3928525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Next 0x0(0)/0x0(0)/0x0(0)</w:t>
      </w:r>
    </w:p>
    <w:p w14:paraId="5AEB5B2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length is 2, maximum is 2</w:t>
      </w:r>
    </w:p>
    <w:p w14:paraId="12158E1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time is 0 msec, maximum is 0 msec</w:t>
      </w:r>
    </w:p>
    <w:p w14:paraId="5FF8B96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Count is 1, Adjacent neighbor count is 1</w:t>
      </w:r>
    </w:p>
    <w:p w14:paraId="63EEB03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Adjacent with neighbor 2.2.2.2  (Designated Router)</w:t>
      </w:r>
    </w:p>
    <w:p w14:paraId="56EA0B9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Suppress hello for 0 neighbor(s)</w:t>
      </w:r>
    </w:p>
    <w:p w14:paraId="6BCC484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R1#show ipv6 ospf border-routers</w:t>
      </w:r>
    </w:p>
    <w:p w14:paraId="16FD6ECA" w14:textId="77777777" w:rsidR="005050D3" w:rsidRPr="00924541" w:rsidRDefault="005050D3" w:rsidP="005050D3">
      <w:pPr>
        <w:rPr>
          <w:rFonts w:ascii="Courier New" w:hAnsi="Courier New" w:cs="Courier New"/>
          <w:sz w:val="16"/>
          <w:szCs w:val="16"/>
        </w:rPr>
      </w:pPr>
    </w:p>
    <w:p w14:paraId="138FE84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OSPFv3 Router with ID (1.1.1.1) (Process ID 10)</w:t>
      </w:r>
    </w:p>
    <w:p w14:paraId="12CE4AFA" w14:textId="77777777" w:rsidR="005050D3" w:rsidRPr="00924541" w:rsidRDefault="005050D3" w:rsidP="005050D3">
      <w:pPr>
        <w:rPr>
          <w:rFonts w:ascii="Courier New" w:hAnsi="Courier New" w:cs="Courier New"/>
          <w:sz w:val="16"/>
          <w:szCs w:val="16"/>
        </w:rPr>
      </w:pPr>
    </w:p>
    <w:p w14:paraId="0F1F1D3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i - Intra-area route, I - Inter-area route</w:t>
      </w:r>
    </w:p>
    <w:p w14:paraId="37B1340E" w14:textId="77777777" w:rsidR="005050D3" w:rsidRPr="00924541" w:rsidRDefault="005050D3" w:rsidP="005050D3">
      <w:pPr>
        <w:rPr>
          <w:rFonts w:ascii="Courier New" w:hAnsi="Courier New" w:cs="Courier New"/>
          <w:sz w:val="16"/>
          <w:szCs w:val="16"/>
        </w:rPr>
      </w:pPr>
    </w:p>
    <w:p w14:paraId="2426CBD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 2.2.2.2 [1] via FE80::2, GigabitEthernet0/0/1, ASBR, Area 0, SPF 3</w:t>
      </w:r>
    </w:p>
    <w:p w14:paraId="7F66A6E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R1#show ip protocol</w:t>
      </w:r>
    </w:p>
    <w:p w14:paraId="201E0E2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IP Routing is NSF aware ***</w:t>
      </w:r>
    </w:p>
    <w:p w14:paraId="3C11384C" w14:textId="77777777" w:rsidR="005050D3" w:rsidRPr="00924541" w:rsidRDefault="005050D3" w:rsidP="005050D3">
      <w:pPr>
        <w:rPr>
          <w:rFonts w:ascii="Courier New" w:hAnsi="Courier New" w:cs="Courier New"/>
          <w:sz w:val="16"/>
          <w:szCs w:val="16"/>
        </w:rPr>
      </w:pPr>
    </w:p>
    <w:p w14:paraId="7BA97E7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Routing Protocol is "application"</w:t>
      </w:r>
    </w:p>
    <w:p w14:paraId="3064B62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Sending updates every 0 seconds</w:t>
      </w:r>
    </w:p>
    <w:p w14:paraId="22ACCEC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Invalid after 0 seconds, hold down 0, flushed after 0</w:t>
      </w:r>
    </w:p>
    <w:p w14:paraId="5A86B07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Outgoing update filter list for all interfaces is not set</w:t>
      </w:r>
    </w:p>
    <w:p w14:paraId="7C2CBA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Incoming update filter list for all interfaces is not set</w:t>
      </w:r>
    </w:p>
    <w:p w14:paraId="5AEFD8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32</w:t>
      </w:r>
    </w:p>
    <w:p w14:paraId="3E4D78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for Networks:</w:t>
      </w:r>
    </w:p>
    <w:p w14:paraId="3D11D0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Information Sources:</w:t>
      </w:r>
    </w:p>
    <w:p w14:paraId="6F72F5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Gateway         Distance      Last Update</w:t>
      </w:r>
    </w:p>
    <w:p w14:paraId="28530CC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(default is 4)</w:t>
      </w:r>
    </w:p>
    <w:p w14:paraId="151EE8EB" w14:textId="77777777" w:rsidR="005050D3" w:rsidRPr="00924541" w:rsidRDefault="005050D3" w:rsidP="005050D3">
      <w:pPr>
        <w:rPr>
          <w:rFonts w:ascii="Courier New" w:hAnsi="Courier New" w:cs="Courier New"/>
          <w:sz w:val="16"/>
          <w:szCs w:val="16"/>
        </w:rPr>
      </w:pPr>
    </w:p>
    <w:p w14:paraId="5DDA4E0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Routing Protocol is "ospf 1"</w:t>
      </w:r>
    </w:p>
    <w:p w14:paraId="1AF0F1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Outgoing update filter list for all interfaces is not set</w:t>
      </w:r>
    </w:p>
    <w:p w14:paraId="286FD4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Incoming update filter list for all interfaces is not set</w:t>
      </w:r>
    </w:p>
    <w:p w14:paraId="653A7B7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 ID 1.1.1.1</w:t>
      </w:r>
    </w:p>
    <w:p w14:paraId="0F9E83C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areas in this router is 1. 1 normal 0 stub 0 nssa</w:t>
      </w:r>
    </w:p>
    <w:p w14:paraId="4F3342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4</w:t>
      </w:r>
    </w:p>
    <w:p w14:paraId="7C9BC7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for Networks:</w:t>
      </w:r>
    </w:p>
    <w:p w14:paraId="7F41834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10.0.0.0 0.0.0.3 area 0</w:t>
      </w:r>
    </w:p>
    <w:p w14:paraId="0F56AF9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192.168.0.0 0.0.0.255 area 0</w:t>
      </w:r>
    </w:p>
    <w:p w14:paraId="0B9AD12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 Interface(s):</w:t>
      </w:r>
    </w:p>
    <w:p w14:paraId="4D569FD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 Interface(s):</w:t>
      </w:r>
    </w:p>
    <w:p w14:paraId="0F3E7FF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Loopback0</w:t>
      </w:r>
    </w:p>
    <w:p w14:paraId="6BC06C3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Information Sources:</w:t>
      </w:r>
    </w:p>
    <w:p w14:paraId="500558D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Gateway         Distance      Last Update</w:t>
      </w:r>
    </w:p>
    <w:p w14:paraId="782F2E7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2.2.2.2              110      00:05:58</w:t>
      </w:r>
    </w:p>
    <w:p w14:paraId="451661B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(default is 110)</w:t>
      </w:r>
    </w:p>
    <w:p w14:paraId="06AEDB2F" w14:textId="77777777" w:rsidR="005050D3" w:rsidRPr="00924541" w:rsidRDefault="005050D3" w:rsidP="005050D3">
      <w:pPr>
        <w:rPr>
          <w:rFonts w:ascii="Courier New" w:hAnsi="Courier New" w:cs="Courier New"/>
          <w:sz w:val="16"/>
          <w:szCs w:val="16"/>
        </w:rPr>
      </w:pPr>
    </w:p>
    <w:p w14:paraId="7D1B54A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R1#show ipv6 protocol</w:t>
      </w:r>
    </w:p>
    <w:p w14:paraId="1C8BFF9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"connected"</w:t>
      </w:r>
    </w:p>
    <w:p w14:paraId="41D9D54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"application"</w:t>
      </w:r>
    </w:p>
    <w:p w14:paraId="5CD78A7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"ND"</w:t>
      </w:r>
    </w:p>
    <w:p w14:paraId="53E8AF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"ospf 10"</w:t>
      </w:r>
    </w:p>
    <w:p w14:paraId="20AB70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 ID 1.1.1.1</w:t>
      </w:r>
    </w:p>
    <w:p w14:paraId="6C1551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areas: 1 normal, 0 stub, 0 nssa</w:t>
      </w:r>
    </w:p>
    <w:p w14:paraId="08D37B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Interfaces (Area 0):</w:t>
      </w:r>
    </w:p>
    <w:p w14:paraId="3438890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Loopback0</w:t>
      </w:r>
    </w:p>
    <w:p w14:paraId="77EE789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GigabitEthernet0/0/1</w:t>
      </w:r>
    </w:p>
    <w:p w14:paraId="1295DE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Redistribution:</w:t>
      </w:r>
    </w:p>
    <w:p w14:paraId="1A74696C" w14:textId="77777777" w:rsidR="005050D3" w:rsidRDefault="005050D3" w:rsidP="005050D3">
      <w:pPr>
        <w:rPr>
          <w:rFonts w:ascii="Courier New" w:hAnsi="Courier New" w:cs="Courier New"/>
          <w:sz w:val="16"/>
          <w:szCs w:val="16"/>
        </w:rPr>
      </w:pPr>
      <w:r w:rsidRPr="00924541">
        <w:rPr>
          <w:rFonts w:ascii="Courier New" w:hAnsi="Courier New" w:cs="Courier New"/>
          <w:sz w:val="16"/>
          <w:szCs w:val="16"/>
        </w:rPr>
        <w:t xml:space="preserve">    None</w:t>
      </w:r>
    </w:p>
    <w:p w14:paraId="7EFD1FC2" w14:textId="77777777" w:rsidR="005050D3" w:rsidRDefault="005050D3" w:rsidP="005050D3">
      <w:pPr>
        <w:rPr>
          <w:rFonts w:ascii="Courier New" w:hAnsi="Courier New" w:cs="Courier New"/>
          <w:sz w:val="16"/>
          <w:szCs w:val="16"/>
        </w:rPr>
      </w:pPr>
    </w:p>
    <w:p w14:paraId="4FB85946" w14:textId="77777777" w:rsidR="005050D3" w:rsidRDefault="005050D3" w:rsidP="005050D3">
      <w:pPr>
        <w:rPr>
          <w:rFonts w:ascii="Courier New" w:hAnsi="Courier New" w:cs="Courier New"/>
          <w:sz w:val="16"/>
          <w:szCs w:val="16"/>
        </w:rPr>
      </w:pPr>
      <w:r>
        <w:rPr>
          <w:rFonts w:ascii="Courier New" w:hAnsi="Courier New" w:cs="Courier New"/>
          <w:sz w:val="16"/>
          <w:szCs w:val="16"/>
        </w:rPr>
        <w:t>R2 Config:</w:t>
      </w:r>
    </w:p>
    <w:p w14:paraId="6E45BFBF" w14:textId="77777777" w:rsidR="005050D3" w:rsidRDefault="005050D3" w:rsidP="005050D3">
      <w:pPr>
        <w:rPr>
          <w:rFonts w:ascii="Courier New" w:hAnsi="Courier New" w:cs="Courier New"/>
          <w:sz w:val="16"/>
          <w:szCs w:val="16"/>
        </w:rPr>
      </w:pPr>
    </w:p>
    <w:p w14:paraId="04DA031E" w14:textId="77777777" w:rsidR="005050D3" w:rsidRPr="00924541" w:rsidRDefault="005050D3" w:rsidP="005050D3">
      <w:pPr>
        <w:rPr>
          <w:rFonts w:ascii="Courier New" w:hAnsi="Courier New" w:cs="Courier New"/>
          <w:sz w:val="16"/>
          <w:szCs w:val="16"/>
        </w:rPr>
      </w:pPr>
    </w:p>
    <w:p w14:paraId="3AB64BC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R2#show run</w:t>
      </w:r>
    </w:p>
    <w:p w14:paraId="7E85B56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Building configuration...</w:t>
      </w:r>
    </w:p>
    <w:p w14:paraId="6A8D45BF" w14:textId="77777777" w:rsidR="005050D3" w:rsidRPr="00924541" w:rsidRDefault="005050D3" w:rsidP="005050D3">
      <w:pPr>
        <w:rPr>
          <w:rFonts w:ascii="Courier New" w:hAnsi="Courier New" w:cs="Courier New"/>
          <w:sz w:val="16"/>
          <w:szCs w:val="16"/>
        </w:rPr>
      </w:pPr>
    </w:p>
    <w:p w14:paraId="48B9B10A" w14:textId="77777777" w:rsidR="005050D3" w:rsidRPr="00924541" w:rsidRDefault="005050D3" w:rsidP="005050D3">
      <w:pPr>
        <w:rPr>
          <w:rFonts w:ascii="Courier New" w:hAnsi="Courier New" w:cs="Courier New"/>
          <w:sz w:val="16"/>
          <w:szCs w:val="16"/>
        </w:rPr>
      </w:pPr>
    </w:p>
    <w:p w14:paraId="16C9A1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Current configuration : 2524 bytes</w:t>
      </w:r>
    </w:p>
    <w:p w14:paraId="504F29C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80287C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Last configuration change at 18:37:08 UTC Wed Jan 5 2022</w:t>
      </w:r>
    </w:p>
    <w:p w14:paraId="641F473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EFAE63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lastRenderedPageBreak/>
        <w:t>version 15.5</w:t>
      </w:r>
    </w:p>
    <w:p w14:paraId="1A5F77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service timestamps debug datetime msec</w:t>
      </w:r>
    </w:p>
    <w:p w14:paraId="5B88505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service timestamps log datetime msec</w:t>
      </w:r>
    </w:p>
    <w:p w14:paraId="177E9E2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platform punt-keepalive disable-kernel-core</w:t>
      </w:r>
    </w:p>
    <w:p w14:paraId="6F87014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94823C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hostname R2</w:t>
      </w:r>
    </w:p>
    <w:p w14:paraId="4F92862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3316AB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boot-start-marker</w:t>
      </w:r>
    </w:p>
    <w:p w14:paraId="59D80BE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boot-end-marker</w:t>
      </w:r>
    </w:p>
    <w:p w14:paraId="504D8EC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A6C78A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E5CCC1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vrf definition Mgmt-intf</w:t>
      </w:r>
    </w:p>
    <w:p w14:paraId="090EAE7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13485E8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ipv4</w:t>
      </w:r>
    </w:p>
    <w:p w14:paraId="5A5F439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13B032C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69989DA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ipv6</w:t>
      </w:r>
    </w:p>
    <w:p w14:paraId="1EE449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36E5E6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CB5C16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F8C4572" w14:textId="6F1AD668"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aaa new-model</w:t>
      </w:r>
    </w:p>
    <w:p w14:paraId="53510E3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79A373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245AC9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unicast-routing</w:t>
      </w:r>
    </w:p>
    <w:p w14:paraId="2F155C95" w14:textId="7AF8A4D8"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18D976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subscriber templating</w:t>
      </w:r>
    </w:p>
    <w:p w14:paraId="57852F9F" w14:textId="51E03C53"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multilink bundle-name authenticated</w:t>
      </w:r>
    </w:p>
    <w:p w14:paraId="2B80BC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4D9EC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license udi pid ISR4321/K9 sn FDO214414TX</w:t>
      </w:r>
    </w:p>
    <w:p w14:paraId="3742C9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82FA47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spanning-tree extend system-id</w:t>
      </w:r>
    </w:p>
    <w:p w14:paraId="76C571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FB24A4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5D76F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redundancy</w:t>
      </w:r>
    </w:p>
    <w:p w14:paraId="74DFB9E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mode none</w:t>
      </w:r>
    </w:p>
    <w:p w14:paraId="45EAF36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187E02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4AFF5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vlan internal allocation policy ascending</w:t>
      </w:r>
    </w:p>
    <w:p w14:paraId="27C2FF87" w14:textId="04B42DB5"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ED1B50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Loopback0</w:t>
      </w:r>
    </w:p>
    <w:p w14:paraId="4E1AEFB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192.168.1.1 255.255.255.252</w:t>
      </w:r>
    </w:p>
    <w:p w14:paraId="7A6A0F7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FE80::2 link-local</w:t>
      </w:r>
    </w:p>
    <w:p w14:paraId="51E07B4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2001:DB8:ACAD:B::1/64</w:t>
      </w:r>
    </w:p>
    <w:p w14:paraId="2BE764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ospf 10 area 0</w:t>
      </w:r>
    </w:p>
    <w:p w14:paraId="6700FA8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B97EB3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GigabitEthernet0/0/0</w:t>
      </w:r>
    </w:p>
    <w:p w14:paraId="7E27F64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10.0.0.2 255.255.255.252</w:t>
      </w:r>
    </w:p>
    <w:p w14:paraId="5E1FABF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001579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FE80::2 link-local</w:t>
      </w:r>
    </w:p>
    <w:p w14:paraId="52F0667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2001:DB8:ACAD:1::2/64</w:t>
      </w:r>
    </w:p>
    <w:p w14:paraId="6B983EB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ospf 10 area 0</w:t>
      </w:r>
    </w:p>
    <w:p w14:paraId="4AAA1B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ADF097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GigabitEthernet0/0/1</w:t>
      </w:r>
    </w:p>
    <w:p w14:paraId="597B03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10.0.0.5 255.255.255.252</w:t>
      </w:r>
    </w:p>
    <w:p w14:paraId="5F452D9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7BF2D8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FE80::2 link-local</w:t>
      </w:r>
    </w:p>
    <w:p w14:paraId="2E59BDB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2001:DB8:ACAD:2::1/64</w:t>
      </w:r>
    </w:p>
    <w:p w14:paraId="43CF95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ospf 10 area 0</w:t>
      </w:r>
    </w:p>
    <w:p w14:paraId="0D9DC9E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957CD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Serial0/1/0</w:t>
      </w:r>
    </w:p>
    <w:p w14:paraId="387A647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4A6D754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6438561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04CA16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Serial0/1/1</w:t>
      </w:r>
    </w:p>
    <w:p w14:paraId="76D7CFF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50522CB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7B8B522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ADBC04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GigabitEthernet0/2/0</w:t>
      </w:r>
    </w:p>
    <w:p w14:paraId="4B6BD4B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02CCF69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0C1C742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3AA063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62518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GigabitEthernet0/2/1</w:t>
      </w:r>
    </w:p>
    <w:p w14:paraId="4824334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lastRenderedPageBreak/>
        <w:t xml:space="preserve"> no ip address</w:t>
      </w:r>
    </w:p>
    <w:p w14:paraId="2FCEF01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30DCC9D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21390FA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51986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w:t>
      </w:r>
    </w:p>
    <w:p w14:paraId="5F4415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vrf forwarding Mgmt-intf</w:t>
      </w:r>
    </w:p>
    <w:p w14:paraId="520C8F4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46E2A1F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7F6C598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7AB326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5D9A90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Vlan1</w:t>
      </w:r>
    </w:p>
    <w:p w14:paraId="4A36ADB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2EB216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0119C76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5024E8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router ospf 1</w:t>
      </w:r>
    </w:p>
    <w:p w14:paraId="548C0B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router-id 2.2.2.2</w:t>
      </w:r>
    </w:p>
    <w:p w14:paraId="1BAEA7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bgp 100 metric 10000000 subnets</w:t>
      </w:r>
    </w:p>
    <w:p w14:paraId="165A9B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passive-interface Loopback0</w:t>
      </w:r>
    </w:p>
    <w:p w14:paraId="2D131E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10.0.0.0 0.0.0.3 area 0</w:t>
      </w:r>
    </w:p>
    <w:p w14:paraId="519282D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10.0.0.4 0.0.0.3 area 0</w:t>
      </w:r>
    </w:p>
    <w:p w14:paraId="7CB1FA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192.168.1.0 0.0.0.255 area 0</w:t>
      </w:r>
    </w:p>
    <w:p w14:paraId="52EC60C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149768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router bgp 100</w:t>
      </w:r>
    </w:p>
    <w:p w14:paraId="0A55EB4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router-id 2.2.2.2</w:t>
      </w:r>
    </w:p>
    <w:p w14:paraId="1D2F8D1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log-neighbor-changes</w:t>
      </w:r>
    </w:p>
    <w:p w14:paraId="44434DD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10.0.0.6 remote-as 200</w:t>
      </w:r>
    </w:p>
    <w:p w14:paraId="650F1A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2001:DB8:ACAD:2::2 remote-as 200</w:t>
      </w:r>
    </w:p>
    <w:p w14:paraId="0F6C63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4C2F2B1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ipv4</w:t>
      </w:r>
    </w:p>
    <w:p w14:paraId="4894A05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ospf 1</w:t>
      </w:r>
    </w:p>
    <w:p w14:paraId="08D810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10.0.0.6 activate</w:t>
      </w:r>
    </w:p>
    <w:p w14:paraId="63EBE8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neighbor 2001:DB8:ACAD:2::2 activate</w:t>
      </w:r>
    </w:p>
    <w:p w14:paraId="6C3DE9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1E20FE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72DF52C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ipv6</w:t>
      </w:r>
    </w:p>
    <w:p w14:paraId="7C76C5D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connected</w:t>
      </w:r>
    </w:p>
    <w:p w14:paraId="7390187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ospf 10</w:t>
      </w:r>
    </w:p>
    <w:p w14:paraId="7A07DEA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2001:DB8:ACAD:2::2 activate</w:t>
      </w:r>
    </w:p>
    <w:p w14:paraId="1AF5A0E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5C29CD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ABB9C5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forward-protocol nd</w:t>
      </w:r>
    </w:p>
    <w:p w14:paraId="1A691D6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ip http server</w:t>
      </w:r>
    </w:p>
    <w:p w14:paraId="4D99DEE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ip http secure-server</w:t>
      </w:r>
    </w:p>
    <w:p w14:paraId="2309C9C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tftp source-interface GigabitEthernet0</w:t>
      </w:r>
    </w:p>
    <w:p w14:paraId="498F44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838D92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7EFB1F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router ospf 10</w:t>
      </w:r>
    </w:p>
    <w:p w14:paraId="218A3F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router-id 2.2.2.2</w:t>
      </w:r>
    </w:p>
    <w:p w14:paraId="4FAB0AC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passive-interface Loopback0</w:t>
      </w:r>
    </w:p>
    <w:p w14:paraId="6FC9F2D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bgp 100 metric 10000000</w:t>
      </w:r>
    </w:p>
    <w:p w14:paraId="317563C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F812B3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964EFF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055EBA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B3E769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control-plane</w:t>
      </w:r>
    </w:p>
    <w:p w14:paraId="7657F0D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6BF699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8424E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con 0</w:t>
      </w:r>
    </w:p>
    <w:p w14:paraId="42BDCE0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stopbits 1</w:t>
      </w:r>
    </w:p>
    <w:p w14:paraId="0696509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aux 0</w:t>
      </w:r>
    </w:p>
    <w:p w14:paraId="4F9E8D7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stopbits 1</w:t>
      </w:r>
    </w:p>
    <w:p w14:paraId="10A5FB8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vty 0 4</w:t>
      </w:r>
    </w:p>
    <w:p w14:paraId="4AB02A9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login</w:t>
      </w:r>
    </w:p>
    <w:p w14:paraId="635E98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F1048A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EC0BF5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end</w:t>
      </w:r>
    </w:p>
    <w:p w14:paraId="7378F957" w14:textId="77777777" w:rsidR="005050D3" w:rsidRPr="00924541" w:rsidRDefault="005050D3" w:rsidP="005050D3">
      <w:pPr>
        <w:rPr>
          <w:rFonts w:ascii="Courier New" w:hAnsi="Courier New" w:cs="Courier New"/>
          <w:sz w:val="16"/>
          <w:szCs w:val="16"/>
        </w:rPr>
      </w:pPr>
    </w:p>
    <w:p w14:paraId="03027A5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R2#                      show ip route</w:t>
      </w:r>
    </w:p>
    <w:p w14:paraId="111B24B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L - local, C - connected, S - static, R - RIP, M - mobile, B - BGP</w:t>
      </w:r>
    </w:p>
    <w:p w14:paraId="595BFED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 - EIGRP, EX - EIGRP external, O - OSPF, IA - OSPF inter area</w:t>
      </w:r>
    </w:p>
    <w:p w14:paraId="394C225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N1 - OSPF NSSA external type 1, N2 - OSPF NSSA external type 2</w:t>
      </w:r>
    </w:p>
    <w:p w14:paraId="38CF6D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E1 - OSPF external type 1, E2 - OSPF external type 2</w:t>
      </w:r>
    </w:p>
    <w:p w14:paraId="0897841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 - IS-IS, su - IS-IS summary, L1 - IS-IS level-1, L2 - IS-IS level-2</w:t>
      </w:r>
    </w:p>
    <w:p w14:paraId="37B202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lastRenderedPageBreak/>
        <w:t xml:space="preserve">       ia - IS-IS inter area, * - candidate default, U - per-user static route</w:t>
      </w:r>
    </w:p>
    <w:p w14:paraId="4310F47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 - ODR, P - periodic downloaded static route, H - NHRP, l - LISP</w:t>
      </w:r>
    </w:p>
    <w:p w14:paraId="7C7E39E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 - application route</w:t>
      </w:r>
    </w:p>
    <w:p w14:paraId="118190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 - replicated route, % - next hop override, p - overrides from PfR</w:t>
      </w:r>
    </w:p>
    <w:p w14:paraId="328F1A64" w14:textId="77777777" w:rsidR="005050D3" w:rsidRPr="00924541" w:rsidRDefault="005050D3" w:rsidP="005050D3">
      <w:pPr>
        <w:rPr>
          <w:rFonts w:ascii="Courier New" w:hAnsi="Courier New" w:cs="Courier New"/>
          <w:sz w:val="16"/>
          <w:szCs w:val="16"/>
        </w:rPr>
      </w:pPr>
    </w:p>
    <w:p w14:paraId="36F431E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Gateway of last resort is not set</w:t>
      </w:r>
    </w:p>
    <w:p w14:paraId="512BB1B4" w14:textId="77777777" w:rsidR="005050D3" w:rsidRPr="00924541" w:rsidRDefault="005050D3" w:rsidP="005050D3">
      <w:pPr>
        <w:rPr>
          <w:rFonts w:ascii="Courier New" w:hAnsi="Courier New" w:cs="Courier New"/>
          <w:sz w:val="16"/>
          <w:szCs w:val="16"/>
        </w:rPr>
      </w:pPr>
    </w:p>
    <w:p w14:paraId="144D1C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10.0.0.0/8 is variably subnetted, 8 subnets, 2 masks</w:t>
      </w:r>
    </w:p>
    <w:p w14:paraId="6D3C30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10.0.0.0/30 is directly connected, GigabitEthernet0/0/0</w:t>
      </w:r>
    </w:p>
    <w:p w14:paraId="3912AA3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10.0.0.2/32 is directly connected, GigabitEthernet0/0/0</w:t>
      </w:r>
    </w:p>
    <w:p w14:paraId="1C18B9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10.0.0.4/30 is directly connected, GigabitEthernet0/0/1</w:t>
      </w:r>
    </w:p>
    <w:p w14:paraId="7B9AD64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10.0.0.5/32 is directly connected, GigabitEthernet0/0/1</w:t>
      </w:r>
    </w:p>
    <w:p w14:paraId="7E1C938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10.0.0.8/30 [20/0] via 10.0.0.6, 00:20:19</w:t>
      </w:r>
    </w:p>
    <w:p w14:paraId="295575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10.0.0.12/30 [20/3072] via 10.0.0.6, 00:11:43</w:t>
      </w:r>
    </w:p>
    <w:p w14:paraId="4E9C6F2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10.0.0.16/30 [20/3328] via 10.0.0.6, 00:10:21</w:t>
      </w:r>
    </w:p>
    <w:p w14:paraId="6261423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10.0.0.20/30 [20/26368] via 10.0.0.6, 00:08:23</w:t>
      </w:r>
    </w:p>
    <w:p w14:paraId="483665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192.168.0.0/32 is subnetted, 1 subnets</w:t>
      </w:r>
    </w:p>
    <w:p w14:paraId="69E9E6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192.168.0.1 [110/2] via 10.0.0.1, 00:22:07, GigabitEthernet0/0/0</w:t>
      </w:r>
    </w:p>
    <w:p w14:paraId="4D2DDA4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192.168.1.0/24 is variably subnetted, 2 subnets, 2 masks</w:t>
      </w:r>
    </w:p>
    <w:p w14:paraId="731C87C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192.168.1.0/30 is directly connected, Loopback0</w:t>
      </w:r>
    </w:p>
    <w:p w14:paraId="2892966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192.168.1.1/32 is directly connected, Loopback0</w:t>
      </w:r>
    </w:p>
    <w:p w14:paraId="1AA163B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192.168.2.0/30 is subnetted, 1 subnets</w:t>
      </w:r>
    </w:p>
    <w:p w14:paraId="3C7AF29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192.168.2.0 [20/0] via 10.0.0.6, 00:20:53</w:t>
      </w:r>
    </w:p>
    <w:p w14:paraId="53BA65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192.168.3.0/30 is subnetted, 1 subnets</w:t>
      </w:r>
    </w:p>
    <w:p w14:paraId="30D0D7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192.168.3.0 [20/130816] via 10.0.0.6, 00:19:48</w:t>
      </w:r>
    </w:p>
    <w:p w14:paraId="56DF240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192.168.4.0/30 is subnetted, 1 subnets</w:t>
      </w:r>
    </w:p>
    <w:p w14:paraId="497699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192.168.4.0 [20/131072] via 10.0.0.6, 00:11:12</w:t>
      </w:r>
    </w:p>
    <w:p w14:paraId="65F5603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192.168.5.0/30 is subnetted, 1 subnets</w:t>
      </w:r>
    </w:p>
    <w:p w14:paraId="11784B4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192.168.5.0 [20/26368] via 10.0.0.6, 00:09:09</w:t>
      </w:r>
    </w:p>
    <w:p w14:paraId="4EEC0EC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192.168.6.0/32 is subnetted, 1 subnets</w:t>
      </w:r>
    </w:p>
    <w:p w14:paraId="5100908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192.168.6.1 [20/26368] via 10.0.0.6, 00:07:38</w:t>
      </w:r>
    </w:p>
    <w:p w14:paraId="1DB69FBC" w14:textId="77777777" w:rsidR="005050D3" w:rsidRPr="00924541" w:rsidRDefault="005050D3" w:rsidP="005050D3">
      <w:pPr>
        <w:rPr>
          <w:rFonts w:ascii="Courier New" w:hAnsi="Courier New" w:cs="Courier New"/>
          <w:sz w:val="16"/>
          <w:szCs w:val="16"/>
        </w:rPr>
      </w:pPr>
    </w:p>
    <w:p w14:paraId="021AA45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R2#show ipv6 route</w:t>
      </w:r>
    </w:p>
    <w:p w14:paraId="531FB4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Table - default - 17 entries</w:t>
      </w:r>
    </w:p>
    <w:p w14:paraId="026B380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C - Connected, L - Local, S - Static, U - Per-user Static route</w:t>
      </w:r>
    </w:p>
    <w:p w14:paraId="6651C4B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 - BGP, R - RIP, I1 - ISIS L1, I2 - ISIS L2</w:t>
      </w:r>
    </w:p>
    <w:p w14:paraId="69F4FF6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IA - ISIS interarea, IS - ISIS summary, D - EIGRP, EX - EIGRP external</w:t>
      </w:r>
    </w:p>
    <w:p w14:paraId="76F69EC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 ND Default, NDp - ND Prefix, DCE - Destination, NDr - Redirect</w:t>
      </w:r>
    </w:p>
    <w:p w14:paraId="6E36375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 - OSPF Intra, OI - OSPF Inter, OE1 - OSPF ext 1, OE2 - OSPF ext 2</w:t>
      </w:r>
    </w:p>
    <w:p w14:paraId="30F713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ON1 - OSPF NSSA ext 1, ON2 - OSPF NSSA ext 2, a - Application</w:t>
      </w:r>
    </w:p>
    <w:p w14:paraId="11BD774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2001:DB8:ACAD:1::/64 [0/0]</w:t>
      </w:r>
    </w:p>
    <w:p w14:paraId="2C96BA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GigabitEthernet0/0/0, directly connected</w:t>
      </w:r>
    </w:p>
    <w:p w14:paraId="2D8D52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2001:DB8:ACAD:1::2/128 [0/0]</w:t>
      </w:r>
    </w:p>
    <w:p w14:paraId="21ABEB3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GigabitEthernet0/0/0, receive</w:t>
      </w:r>
    </w:p>
    <w:p w14:paraId="5B6A51B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2001:DB8:ACAD:2::/64 [0/0]</w:t>
      </w:r>
    </w:p>
    <w:p w14:paraId="18CD21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GigabitEthernet0/0/1, directly connected</w:t>
      </w:r>
    </w:p>
    <w:p w14:paraId="1099BD7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2001:DB8:ACAD:2::1/128 [0/0]</w:t>
      </w:r>
    </w:p>
    <w:p w14:paraId="7507047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GigabitEthernet0/0/1, receive</w:t>
      </w:r>
    </w:p>
    <w:p w14:paraId="2943B2A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2001:DB8:ACAD:3::/64 [20/0]</w:t>
      </w:r>
    </w:p>
    <w:p w14:paraId="2528C3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FE80::3, GigabitEthernet0/0/1</w:t>
      </w:r>
    </w:p>
    <w:p w14:paraId="27E0C66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2001:DB8:ACAD:4::/64 [20/3072]</w:t>
      </w:r>
    </w:p>
    <w:p w14:paraId="7527A95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FE80::3, GigabitEthernet0/0/1</w:t>
      </w:r>
    </w:p>
    <w:p w14:paraId="0D98659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2001:DB8:ACAD:5::/64 [20/3328]</w:t>
      </w:r>
    </w:p>
    <w:p w14:paraId="2A7E3CC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FE80::3, GigabitEthernet0/0/1</w:t>
      </w:r>
    </w:p>
    <w:p w14:paraId="47EE7FD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2001:DB8:ACAD:6::/64 [20/26368]</w:t>
      </w:r>
    </w:p>
    <w:p w14:paraId="23AB94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FE80::3, GigabitEthernet0/0/1</w:t>
      </w:r>
    </w:p>
    <w:p w14:paraId="0874945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2001:DB8:ACAD:A::1/128 [110/1]</w:t>
      </w:r>
    </w:p>
    <w:p w14:paraId="7B6A692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FE80::1, GigabitEthernet0/0/0</w:t>
      </w:r>
    </w:p>
    <w:p w14:paraId="3C50B77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2001:DB8:ACAD:B::/64 [0/0]</w:t>
      </w:r>
    </w:p>
    <w:p w14:paraId="7F9B0F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Loopback0, directly connected</w:t>
      </w:r>
    </w:p>
    <w:p w14:paraId="7AC173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2001:DB8:ACAD:B::1/128 [0/0]</w:t>
      </w:r>
    </w:p>
    <w:p w14:paraId="6A6DED3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Loopback0, receive</w:t>
      </w:r>
    </w:p>
    <w:p w14:paraId="1631D7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2001:DB8:ACAD:C::/64 [20/0]</w:t>
      </w:r>
    </w:p>
    <w:p w14:paraId="1119D4A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FE80::3, GigabitEthernet0/0/1</w:t>
      </w:r>
    </w:p>
    <w:p w14:paraId="26FF368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2001:DB8:ACAD:D::/64 [20/130816]</w:t>
      </w:r>
    </w:p>
    <w:p w14:paraId="27DB8D3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FE80::3, GigabitEthernet0/0/1</w:t>
      </w:r>
    </w:p>
    <w:p w14:paraId="2CC47AD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2001:DB8:ACAD:E::/64 [20/131072]</w:t>
      </w:r>
    </w:p>
    <w:p w14:paraId="08A8CB5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FE80::3, GigabitEthernet0/0/1</w:t>
      </w:r>
    </w:p>
    <w:p w14:paraId="4E8CB40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2001:DB8:ACAD:F::/64 [20/26368]</w:t>
      </w:r>
    </w:p>
    <w:p w14:paraId="06E31C9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FE80::3, GigabitEthernet0/0/1</w:t>
      </w:r>
    </w:p>
    <w:p w14:paraId="51CD124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2001:DB8:ACAD:AA::1/128 [20/26368]</w:t>
      </w:r>
    </w:p>
    <w:p w14:paraId="434392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FE80::3, GigabitEthernet0/0/1</w:t>
      </w:r>
    </w:p>
    <w:p w14:paraId="125CD3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FF00::/8 [0/0]</w:t>
      </w:r>
    </w:p>
    <w:p w14:paraId="0E2F70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lastRenderedPageBreak/>
        <w:t xml:space="preserve">     via Null0, receive</w:t>
      </w:r>
    </w:p>
    <w:p w14:paraId="4CF219E5" w14:textId="77777777" w:rsidR="005050D3" w:rsidRPr="00924541" w:rsidRDefault="005050D3" w:rsidP="005050D3">
      <w:pPr>
        <w:rPr>
          <w:rFonts w:ascii="Courier New" w:hAnsi="Courier New" w:cs="Courier New"/>
          <w:sz w:val="16"/>
          <w:szCs w:val="16"/>
        </w:rPr>
      </w:pPr>
    </w:p>
    <w:p w14:paraId="7ED84D7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R2# show ip bgp</w:t>
      </w:r>
    </w:p>
    <w:p w14:paraId="4B1FCD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table version is 22, local router ID is 2.2.2.2</w:t>
      </w:r>
    </w:p>
    <w:p w14:paraId="1E18C5A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Status codes: s suppressed, d damped, h history, * valid, &gt; best, i - internal,</w:t>
      </w:r>
    </w:p>
    <w:p w14:paraId="3763AF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 RIB-failure, S Stale, m multipath, b backup-path, f RT-Filter,</w:t>
      </w:r>
    </w:p>
    <w:p w14:paraId="0660CE2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x best-external, a additional-path, c RIB-compressed,</w:t>
      </w:r>
    </w:p>
    <w:p w14:paraId="4AD234D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Origin codes: i - IGP, e - EGP, ? - incomplete</w:t>
      </w:r>
    </w:p>
    <w:p w14:paraId="7D42FC0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RPKI validation codes: V valid, I invalid, N Not found</w:t>
      </w:r>
    </w:p>
    <w:p w14:paraId="0DCC1235" w14:textId="77777777" w:rsidR="005050D3" w:rsidRPr="00924541" w:rsidRDefault="005050D3" w:rsidP="005050D3">
      <w:pPr>
        <w:rPr>
          <w:rFonts w:ascii="Courier New" w:hAnsi="Courier New" w:cs="Courier New"/>
          <w:sz w:val="16"/>
          <w:szCs w:val="16"/>
        </w:rPr>
      </w:pPr>
    </w:p>
    <w:p w14:paraId="68E3376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Next Hop            Metric LocPrf Weight Path</w:t>
      </w:r>
    </w:p>
    <w:p w14:paraId="6FD1FE9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10.0.0.0/30      0.0.0.0                  0         32768 ?</w:t>
      </w:r>
    </w:p>
    <w:p w14:paraId="662148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   10.0.0.4/30      10.0.0.6                 0             0 200 ?</w:t>
      </w:r>
    </w:p>
    <w:p w14:paraId="25D494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0.0.0.0                  0         32768 ?</w:t>
      </w:r>
    </w:p>
    <w:p w14:paraId="675F290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10.0.0.8/30      10.0.0.6                 0             0 200 ?</w:t>
      </w:r>
    </w:p>
    <w:p w14:paraId="48B6472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10.0.0.12/30     10.0.0.6              3072             0 200 ?</w:t>
      </w:r>
    </w:p>
    <w:p w14:paraId="13D4EA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10.0.0.16/30     10.0.0.6              3328             0 200 ?</w:t>
      </w:r>
    </w:p>
    <w:p w14:paraId="6A39EA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10.0.0.20/30     10.0.0.6             26368             0 200 ?</w:t>
      </w:r>
    </w:p>
    <w:p w14:paraId="4ADA537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192.168.0.1/32   10.0.0.1                 2         32768 ?</w:t>
      </w:r>
    </w:p>
    <w:p w14:paraId="34C1954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192.168.1.0/30   0.0.0.0                  0         32768 ?</w:t>
      </w:r>
    </w:p>
    <w:p w14:paraId="0188F8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192.168.2.0/30   10.0.0.6                 0             0 200 ?</w:t>
      </w:r>
    </w:p>
    <w:p w14:paraId="7EA583F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192.168.3.0/30   10.0.0.6            130816             0 200 ?</w:t>
      </w:r>
    </w:p>
    <w:p w14:paraId="2EC4FF6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192.168.4.0/30   10.0.0.6            131072             0 200 ?</w:t>
      </w:r>
    </w:p>
    <w:p w14:paraId="5687529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192.168.5.0/30   10.0.0.6             26368             0 200 ?</w:t>
      </w:r>
    </w:p>
    <w:p w14:paraId="207900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192.168.6.1/32   10.0.0.6             26368             0 200 ?</w:t>
      </w:r>
    </w:p>
    <w:p w14:paraId="5D27CD5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R2#show bgp ipv6</w:t>
      </w:r>
    </w:p>
    <w:p w14:paraId="5AFD5DD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table version is 26, local router ID is 2.2.2.2</w:t>
      </w:r>
    </w:p>
    <w:p w14:paraId="4506F0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Status codes: s suppressed, d damped, h history, * valid, &gt; best, i - internal,</w:t>
      </w:r>
    </w:p>
    <w:p w14:paraId="364A284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 RIB-failure, S Stale, m multipath, b backup-path, f RT-Filter,</w:t>
      </w:r>
    </w:p>
    <w:p w14:paraId="55F90D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x best-external, a additional-path, c RIB-compressed,</w:t>
      </w:r>
    </w:p>
    <w:p w14:paraId="4E8EA1C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Origin codes: i - IGP, e - EGP, ? - incomplete</w:t>
      </w:r>
    </w:p>
    <w:p w14:paraId="50E139C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RPKI validation codes: V valid, I invalid, N Not found</w:t>
      </w:r>
    </w:p>
    <w:p w14:paraId="6B71F250" w14:textId="77777777" w:rsidR="005050D3" w:rsidRPr="00924541" w:rsidRDefault="005050D3" w:rsidP="005050D3">
      <w:pPr>
        <w:rPr>
          <w:rFonts w:ascii="Courier New" w:hAnsi="Courier New" w:cs="Courier New"/>
          <w:sz w:val="16"/>
          <w:szCs w:val="16"/>
        </w:rPr>
      </w:pPr>
    </w:p>
    <w:p w14:paraId="0D69C64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Next Hop            Metric LocPrf Weight Path</w:t>
      </w:r>
    </w:p>
    <w:p w14:paraId="2DE926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2001:DB8:ACAD:1::/64</w:t>
      </w:r>
    </w:p>
    <w:p w14:paraId="6471353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                       0         32768 ?</w:t>
      </w:r>
    </w:p>
    <w:p w14:paraId="6614709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   2001:DB8:ACAD:2::/64</w:t>
      </w:r>
    </w:p>
    <w:p w14:paraId="39309F0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2001:DB8:ACAD:2::2</w:t>
      </w:r>
    </w:p>
    <w:p w14:paraId="1952D77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0             0 200 ?</w:t>
      </w:r>
    </w:p>
    <w:p w14:paraId="1A21DCD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                       0         32768 ?</w:t>
      </w:r>
    </w:p>
    <w:p w14:paraId="2021ABF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2001:DB8:ACAD:3::/64</w:t>
      </w:r>
    </w:p>
    <w:p w14:paraId="46CF4C1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2001:DB8:ACAD:2::2</w:t>
      </w:r>
    </w:p>
    <w:p w14:paraId="19A615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0             0 200 ?</w:t>
      </w:r>
    </w:p>
    <w:p w14:paraId="1393838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2001:DB8:ACAD:4::/64</w:t>
      </w:r>
    </w:p>
    <w:p w14:paraId="1D28A19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2001:DB8:ACAD:2::2</w:t>
      </w:r>
    </w:p>
    <w:p w14:paraId="3ACBDA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3072             0 200 ?</w:t>
      </w:r>
    </w:p>
    <w:p w14:paraId="39864BE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2001:DB8:ACAD:5::/64</w:t>
      </w:r>
    </w:p>
    <w:p w14:paraId="701AB66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2001:DB8:ACAD:2::2</w:t>
      </w:r>
    </w:p>
    <w:p w14:paraId="4BD3A2C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3328             0 200 ?</w:t>
      </w:r>
    </w:p>
    <w:p w14:paraId="111933D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Next Hop            Metric LocPrf Weight Path</w:t>
      </w:r>
    </w:p>
    <w:p w14:paraId="0EE5AC4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2001:DB8:ACAD:A::1/128</w:t>
      </w:r>
    </w:p>
    <w:p w14:paraId="1C0DC62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FE80::1                  1         32768 ?</w:t>
      </w:r>
    </w:p>
    <w:p w14:paraId="5776A04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2001:DB8:ACAD:B::/64</w:t>
      </w:r>
    </w:p>
    <w:p w14:paraId="7CEF97C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                       0         32768 ?</w:t>
      </w:r>
    </w:p>
    <w:p w14:paraId="0E9EEB9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2001:DB8:ACAD:C::/64</w:t>
      </w:r>
    </w:p>
    <w:p w14:paraId="01C1A79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2001:DB8:ACAD:2::2</w:t>
      </w:r>
    </w:p>
    <w:p w14:paraId="7D476FF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0             0 200 ?</w:t>
      </w:r>
    </w:p>
    <w:p w14:paraId="389E8F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2001:DB8:ACAD:D::/64</w:t>
      </w:r>
    </w:p>
    <w:p w14:paraId="35E7904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2001:DB8:ACAD:2::2</w:t>
      </w:r>
    </w:p>
    <w:p w14:paraId="0F96F95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130816             0 200 ?</w:t>
      </w:r>
    </w:p>
    <w:p w14:paraId="2DE7662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2001:DB8:ACAD:E::/64</w:t>
      </w:r>
    </w:p>
    <w:p w14:paraId="2145C15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2001:DB8:ACAD:2::2</w:t>
      </w:r>
    </w:p>
    <w:p w14:paraId="0C1675F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131072             0 200 ?</w:t>
      </w:r>
    </w:p>
    <w:p w14:paraId="54B8D61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2001:DB8:ACAD:AA::1/128</w:t>
      </w:r>
    </w:p>
    <w:p w14:paraId="51F9AA6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2001:DB8:ACAD:2::2</w:t>
      </w:r>
    </w:p>
    <w:p w14:paraId="720C57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26368             0 200 ?</w:t>
      </w:r>
    </w:p>
    <w:p w14:paraId="5E76D7D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NOTE: This command is deprecated. Please use 'show bgp ipv6 unicast'</w:t>
      </w:r>
    </w:p>
    <w:p w14:paraId="10441B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R2#show bgp ipv6 unicast neighbors</w:t>
      </w:r>
    </w:p>
    <w:p w14:paraId="1FE075D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neighbor is 2001:DB8:ACAD:2::2,  remote AS 200, external link</w:t>
      </w:r>
    </w:p>
    <w:p w14:paraId="011484C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version 4, remote router ID 3.3.3.3</w:t>
      </w:r>
    </w:p>
    <w:p w14:paraId="0B35B1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state = Established, up for 00:22:20</w:t>
      </w:r>
    </w:p>
    <w:p w14:paraId="25F8052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read 00:00:42, last write 00:00:31, hold time is 180, keepalive interval is 60 seconds</w:t>
      </w:r>
    </w:p>
    <w:p w14:paraId="36EA7AA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sessions:</w:t>
      </w:r>
    </w:p>
    <w:p w14:paraId="5C7033D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lastRenderedPageBreak/>
        <w:t xml:space="preserve">    1 active, is not multisession capable (disabled)</w:t>
      </w:r>
    </w:p>
    <w:p w14:paraId="5780C4A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capabilities:</w:t>
      </w:r>
    </w:p>
    <w:p w14:paraId="0205DB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 refresh: advertised and received(new)</w:t>
      </w:r>
    </w:p>
    <w:p w14:paraId="35D478A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Four-octets ASN Capability: advertised and received</w:t>
      </w:r>
    </w:p>
    <w:p w14:paraId="3324B9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family IPv6 Unicast: advertised and received</w:t>
      </w:r>
    </w:p>
    <w:p w14:paraId="22FC44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Enhanced Refresh Capability: advertised and received</w:t>
      </w:r>
    </w:p>
    <w:p w14:paraId="42EC53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Multisession Capability:</w:t>
      </w:r>
    </w:p>
    <w:p w14:paraId="7F481EB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Stateful switchover support enabled: NO for session 1</w:t>
      </w:r>
    </w:p>
    <w:p w14:paraId="0CCFF25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Message statistics:</w:t>
      </w:r>
    </w:p>
    <w:p w14:paraId="209161C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InQ depth is 0</w:t>
      </w:r>
    </w:p>
    <w:p w14:paraId="0461E00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OutQ depth is 0</w:t>
      </w:r>
    </w:p>
    <w:p w14:paraId="39DC04E5" w14:textId="77777777" w:rsidR="005050D3" w:rsidRPr="00924541" w:rsidRDefault="005050D3" w:rsidP="005050D3">
      <w:pPr>
        <w:rPr>
          <w:rFonts w:ascii="Courier New" w:hAnsi="Courier New" w:cs="Courier New"/>
          <w:sz w:val="16"/>
          <w:szCs w:val="16"/>
        </w:rPr>
      </w:pPr>
    </w:p>
    <w:p w14:paraId="48B4A04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5476A56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Opens:                  1          1</w:t>
      </w:r>
    </w:p>
    <w:p w14:paraId="66B35A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Notifications:          0          0</w:t>
      </w:r>
    </w:p>
    <w:p w14:paraId="099BEA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Updates:                5         16</w:t>
      </w:r>
    </w:p>
    <w:p w14:paraId="3D74A98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Keepalives:            25         19</w:t>
      </w:r>
    </w:p>
    <w:p w14:paraId="3F9780D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 Refresh:          0          0</w:t>
      </w:r>
    </w:p>
    <w:p w14:paraId="3235D2A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31         36</w:t>
      </w:r>
    </w:p>
    <w:p w14:paraId="55DF2C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Do log neighbor state changes (via global configuration)</w:t>
      </w:r>
    </w:p>
    <w:p w14:paraId="6DC4CB0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Default minimum time between advertisement runs is 30 seconds</w:t>
      </w:r>
    </w:p>
    <w:p w14:paraId="31AD4FAA" w14:textId="77777777" w:rsidR="005050D3" w:rsidRPr="00924541" w:rsidRDefault="005050D3" w:rsidP="005050D3">
      <w:pPr>
        <w:rPr>
          <w:rFonts w:ascii="Courier New" w:hAnsi="Courier New" w:cs="Courier New"/>
          <w:sz w:val="16"/>
          <w:szCs w:val="16"/>
        </w:rPr>
      </w:pPr>
    </w:p>
    <w:p w14:paraId="60D606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For address family: IPv6 Unicast</w:t>
      </w:r>
    </w:p>
    <w:p w14:paraId="0DBC6DC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Session: 2001:DB8:ACAD:2::2</w:t>
      </w:r>
    </w:p>
    <w:p w14:paraId="10CC087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table version 26, neighbor version 26/0</w:t>
      </w:r>
    </w:p>
    <w:p w14:paraId="7E6CA3C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Output queue size : 0</w:t>
      </w:r>
    </w:p>
    <w:p w14:paraId="28D3E32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 Advertise bit 0</w:t>
      </w:r>
    </w:p>
    <w:p w14:paraId="63BD611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 update-group member</w:t>
      </w:r>
    </w:p>
    <w:p w14:paraId="7342DC7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detection is disabled</w:t>
      </w:r>
    </w:p>
    <w:p w14:paraId="670FA52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split-update-group dynamic is disabled</w:t>
      </w:r>
    </w:p>
    <w:p w14:paraId="5E3FBBB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4E11EA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 activity:               ----       ----</w:t>
      </w:r>
    </w:p>
    <w:p w14:paraId="2066835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Current:               4          8 (Consumes 1152 bytes)</w:t>
      </w:r>
    </w:p>
    <w:p w14:paraId="17CA5D8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Total:                 8         14</w:t>
      </w:r>
    </w:p>
    <w:p w14:paraId="4973D11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Implicit Withdraw:              4          2</w:t>
      </w:r>
    </w:p>
    <w:p w14:paraId="7B2994F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Explicit Withdraw:              0          4</w:t>
      </w:r>
    </w:p>
    <w:p w14:paraId="0545466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bestpath:             n/a          7</w:t>
      </w:r>
    </w:p>
    <w:p w14:paraId="4DAB134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multipath:            n/a          0</w:t>
      </w:r>
    </w:p>
    <w:p w14:paraId="370F11D6" w14:textId="77777777" w:rsidR="005050D3" w:rsidRPr="00924541" w:rsidRDefault="005050D3" w:rsidP="005050D3">
      <w:pPr>
        <w:rPr>
          <w:rFonts w:ascii="Courier New" w:hAnsi="Courier New" w:cs="Courier New"/>
          <w:sz w:val="16"/>
          <w:szCs w:val="16"/>
        </w:rPr>
      </w:pPr>
    </w:p>
    <w:p w14:paraId="582C1B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Outbound    Inbound</w:t>
      </w:r>
    </w:p>
    <w:p w14:paraId="2F2518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Local Policy Denied Prefixes:    --------    -------</w:t>
      </w:r>
    </w:p>
    <w:p w14:paraId="3D3892B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Bestpath from this peer:             11        n/a</w:t>
      </w:r>
    </w:p>
    <w:p w14:paraId="3E6106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11          0</w:t>
      </w:r>
    </w:p>
    <w:p w14:paraId="2B384B5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NLRIs in the update sent: max 3, min 0</w:t>
      </w:r>
    </w:p>
    <w:p w14:paraId="29B0116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detected as dynamic slow peer: never</w:t>
      </w:r>
    </w:p>
    <w:p w14:paraId="629804A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Dynamic slow peer recovered: never</w:t>
      </w:r>
    </w:p>
    <w:p w14:paraId="7CF7D7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Epoch: 1</w:t>
      </w:r>
    </w:p>
    <w:p w14:paraId="4B1B0E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Start-of-rib: never</w:t>
      </w:r>
    </w:p>
    <w:p w14:paraId="680627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End-of-rib: never</w:t>
      </w:r>
    </w:p>
    <w:p w14:paraId="4F28E5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Start-of-rib: never</w:t>
      </w:r>
    </w:p>
    <w:p w14:paraId="6EE81BD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End-of-rib: never</w:t>
      </w:r>
    </w:p>
    <w:p w14:paraId="59809AB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35BD0EE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activity:              ----       ----</w:t>
      </w:r>
    </w:p>
    <w:p w14:paraId="30F2011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Start-of-RIB          0          0</w:t>
      </w:r>
    </w:p>
    <w:p w14:paraId="4F1FF61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End-of-RIB            0          0</w:t>
      </w:r>
    </w:p>
    <w:p w14:paraId="1831A9ED" w14:textId="77777777" w:rsidR="005050D3" w:rsidRPr="00924541" w:rsidRDefault="005050D3" w:rsidP="005050D3">
      <w:pPr>
        <w:rPr>
          <w:rFonts w:ascii="Courier New" w:hAnsi="Courier New" w:cs="Courier New"/>
          <w:sz w:val="16"/>
          <w:szCs w:val="16"/>
        </w:rPr>
      </w:pPr>
    </w:p>
    <w:p w14:paraId="4450B8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tracking is enabled, the RIB does have a route to 2001:DB8:ACAD:2::2</w:t>
      </w:r>
    </w:p>
    <w:p w14:paraId="67C0D4F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Connections established 1; dropped 0</w:t>
      </w:r>
    </w:p>
    <w:p w14:paraId="6BB6E29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reset never</w:t>
      </w:r>
    </w:p>
    <w:p w14:paraId="6220ADE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External BGP neighbor configured for connected checks (single-hop no-disable-connected-check)</w:t>
      </w:r>
    </w:p>
    <w:p w14:paraId="1ABC3CF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 associated: GigabitEthernet0/0/1 (peering address in same link)</w:t>
      </w:r>
    </w:p>
    <w:p w14:paraId="427C164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Transport(tcp) path-mtu-discovery is enabled</w:t>
      </w:r>
    </w:p>
    <w:p w14:paraId="2D6FFC0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Graceful-Restart is disabled</w:t>
      </w:r>
    </w:p>
    <w:p w14:paraId="3C25A9D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SSO is disabled</w:t>
      </w:r>
    </w:p>
    <w:p w14:paraId="0BF231A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state is ESTAB, I/O status: 1, unread input bytes: 0</w:t>
      </w:r>
    </w:p>
    <w:p w14:paraId="6568314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is ECN Disabled, Mininum incoming TTL 0, Outgoing TTL 1</w:t>
      </w:r>
    </w:p>
    <w:p w14:paraId="6938626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Local host: 2001:DB8:ACAD:2::1, Local port: 34359</w:t>
      </w:r>
    </w:p>
    <w:p w14:paraId="3324579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Foreign host: 2001:DB8:ACAD:2::2, Foreign port: 179</w:t>
      </w:r>
    </w:p>
    <w:p w14:paraId="144243C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tableid (VRF): 0</w:t>
      </w:r>
    </w:p>
    <w:p w14:paraId="4D3015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Maximum output segment queue size: 50</w:t>
      </w:r>
    </w:p>
    <w:p w14:paraId="48C4C6C9" w14:textId="77777777" w:rsidR="005050D3" w:rsidRPr="00924541" w:rsidRDefault="005050D3" w:rsidP="005050D3">
      <w:pPr>
        <w:rPr>
          <w:rFonts w:ascii="Courier New" w:hAnsi="Courier New" w:cs="Courier New"/>
          <w:sz w:val="16"/>
          <w:szCs w:val="16"/>
        </w:rPr>
      </w:pPr>
    </w:p>
    <w:p w14:paraId="400AE9A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Enqueued packets for retransmit: 0, input: 0  mis-ordered: 0 (0 bytes)</w:t>
      </w:r>
    </w:p>
    <w:p w14:paraId="7DB1B2CE" w14:textId="77777777" w:rsidR="005050D3" w:rsidRPr="00924541" w:rsidRDefault="005050D3" w:rsidP="005050D3">
      <w:pPr>
        <w:rPr>
          <w:rFonts w:ascii="Courier New" w:hAnsi="Courier New" w:cs="Courier New"/>
          <w:sz w:val="16"/>
          <w:szCs w:val="16"/>
        </w:rPr>
      </w:pPr>
    </w:p>
    <w:p w14:paraId="252589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lastRenderedPageBreak/>
        <w:t>Event Timers (current time is 0xACBC40):</w:t>
      </w:r>
    </w:p>
    <w:p w14:paraId="2C1B358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Timer          Starts    Wakeups            Next</w:t>
      </w:r>
    </w:p>
    <w:p w14:paraId="2AE22C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Retrans            28          0             0x0</w:t>
      </w:r>
    </w:p>
    <w:p w14:paraId="41D9BD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TimeWait            0          0             0x0</w:t>
      </w:r>
    </w:p>
    <w:p w14:paraId="595AB9D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AckHold            35         30             0x0</w:t>
      </w:r>
    </w:p>
    <w:p w14:paraId="0898AE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SendWnd             0          0             0x0</w:t>
      </w:r>
    </w:p>
    <w:p w14:paraId="646551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KeepAlive           0          0             0x0</w:t>
      </w:r>
    </w:p>
    <w:p w14:paraId="1DE5BC0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GiveUp              0          0             0x0</w:t>
      </w:r>
    </w:p>
    <w:p w14:paraId="116A062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PmtuAger          525        524        0xACBD48</w:t>
      </w:r>
    </w:p>
    <w:p w14:paraId="2B7A917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DeadWait            0          0             0x0</w:t>
      </w:r>
    </w:p>
    <w:p w14:paraId="182C05E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Linger              0          0             0x0</w:t>
      </w:r>
    </w:p>
    <w:p w14:paraId="6BEC6B0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ProcessQ            0          0             0x0</w:t>
      </w:r>
    </w:p>
    <w:p w14:paraId="67D2D723" w14:textId="77777777" w:rsidR="005050D3" w:rsidRPr="00924541" w:rsidRDefault="005050D3" w:rsidP="005050D3">
      <w:pPr>
        <w:rPr>
          <w:rFonts w:ascii="Courier New" w:hAnsi="Courier New" w:cs="Courier New"/>
          <w:sz w:val="16"/>
          <w:szCs w:val="16"/>
        </w:rPr>
      </w:pPr>
    </w:p>
    <w:p w14:paraId="1E9453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iss:  399757082  snduna:  399758064  sndnxt:  399758064</w:t>
      </w:r>
    </w:p>
    <w:p w14:paraId="3B58E8E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irs: 1014810708  rcvnxt: 1014812409</w:t>
      </w:r>
    </w:p>
    <w:p w14:paraId="5CEBE692" w14:textId="77777777" w:rsidR="005050D3" w:rsidRPr="00924541" w:rsidRDefault="005050D3" w:rsidP="005050D3">
      <w:pPr>
        <w:rPr>
          <w:rFonts w:ascii="Courier New" w:hAnsi="Courier New" w:cs="Courier New"/>
          <w:sz w:val="16"/>
          <w:szCs w:val="16"/>
        </w:rPr>
      </w:pPr>
    </w:p>
    <w:p w14:paraId="60F9442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sndwnd:  15403  scale:      0  maxrcvwnd:  16384</w:t>
      </w:r>
    </w:p>
    <w:p w14:paraId="55B8998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rcvwnd:  16132  scale:      0  delrcvwnd:    252</w:t>
      </w:r>
    </w:p>
    <w:p w14:paraId="25E7D36D" w14:textId="77777777" w:rsidR="005050D3" w:rsidRPr="00924541" w:rsidRDefault="005050D3" w:rsidP="005050D3">
      <w:pPr>
        <w:rPr>
          <w:rFonts w:ascii="Courier New" w:hAnsi="Courier New" w:cs="Courier New"/>
          <w:sz w:val="16"/>
          <w:szCs w:val="16"/>
        </w:rPr>
      </w:pPr>
    </w:p>
    <w:p w14:paraId="49A6B33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SRTT: 976 ms, RTTO: 1166 ms, RTV: 190 ms, KRTT: 0 ms</w:t>
      </w:r>
    </w:p>
    <w:p w14:paraId="1B36552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minRTT: 2 ms, maxRTT: 1000 ms, ACK hold: 200 ms</w:t>
      </w:r>
    </w:p>
    <w:p w14:paraId="0E6D323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uptime: 1340998 ms, Sent idletime: 31207 ms, Receive idletime: 31006 ms</w:t>
      </w:r>
    </w:p>
    <w:p w14:paraId="0E2BAC7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Status Flags: active open</w:t>
      </w:r>
    </w:p>
    <w:p w14:paraId="3C8508B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Option Flags: nagle, path mtu capable</w:t>
      </w:r>
    </w:p>
    <w:p w14:paraId="56ABE4A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Precedence value : 6</w:t>
      </w:r>
    </w:p>
    <w:p w14:paraId="1B703097" w14:textId="77777777" w:rsidR="005050D3" w:rsidRPr="00924541" w:rsidRDefault="005050D3" w:rsidP="005050D3">
      <w:pPr>
        <w:rPr>
          <w:rFonts w:ascii="Courier New" w:hAnsi="Courier New" w:cs="Courier New"/>
          <w:sz w:val="16"/>
          <w:szCs w:val="16"/>
        </w:rPr>
      </w:pPr>
    </w:p>
    <w:p w14:paraId="3A04DAB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Datagrams (max data segment is 1440 bytes):</w:t>
      </w:r>
    </w:p>
    <w:p w14:paraId="67483BE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Rcvd: 63 (out of order: 0), with data: 35, total data bytes: 1700</w:t>
      </w:r>
    </w:p>
    <w:p w14:paraId="592E21E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Sent: 62 (retransmit: 0, fastretransmit: 0, partialack: 0, Second Congestion: 0), with data: 62, total data bytes: 3469</w:t>
      </w:r>
    </w:p>
    <w:p w14:paraId="59D825E3" w14:textId="77777777" w:rsidR="005050D3" w:rsidRPr="00924541" w:rsidRDefault="005050D3" w:rsidP="005050D3">
      <w:pPr>
        <w:rPr>
          <w:rFonts w:ascii="Courier New" w:hAnsi="Courier New" w:cs="Courier New"/>
          <w:sz w:val="16"/>
          <w:szCs w:val="16"/>
        </w:rPr>
      </w:pPr>
    </w:p>
    <w:p w14:paraId="5432566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Packets received in fast path: 0, fast processed: 0, slow path: 0</w:t>
      </w:r>
    </w:p>
    <w:p w14:paraId="2A2A48B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fast lock acquisition failures: 0, slow path: 0</w:t>
      </w:r>
    </w:p>
    <w:p w14:paraId="3334B2B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TCP Semaphore      0x7F32C5A81BA8  FREE</w:t>
      </w:r>
    </w:p>
    <w:p w14:paraId="07B97B64" w14:textId="77777777" w:rsidR="005050D3" w:rsidRPr="00924541" w:rsidRDefault="005050D3" w:rsidP="005050D3">
      <w:pPr>
        <w:rPr>
          <w:rFonts w:ascii="Courier New" w:hAnsi="Courier New" w:cs="Courier New"/>
          <w:sz w:val="16"/>
          <w:szCs w:val="16"/>
        </w:rPr>
      </w:pPr>
    </w:p>
    <w:p w14:paraId="71BF5B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R2# show ip bgp summary</w:t>
      </w:r>
    </w:p>
    <w:p w14:paraId="55237C5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router identifier 2.2.2.2, local AS number 100</w:t>
      </w:r>
    </w:p>
    <w:p w14:paraId="4D65759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table version is 22, main routing table version 22</w:t>
      </w:r>
    </w:p>
    <w:p w14:paraId="485DCC5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13 network entries using 3224 bytes of memory</w:t>
      </w:r>
    </w:p>
    <w:p w14:paraId="5176252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14 path entries using 1680 bytes of memory</w:t>
      </w:r>
    </w:p>
    <w:p w14:paraId="3C7C8F2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8/8 BGP path/bestpath attribute entries using 1984 bytes of memory</w:t>
      </w:r>
    </w:p>
    <w:p w14:paraId="118BBAC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 BGP AS-PATH entries using 24 bytes of memory</w:t>
      </w:r>
    </w:p>
    <w:p w14:paraId="388963A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0 BGP route-map cache entries using 0 bytes of memory</w:t>
      </w:r>
    </w:p>
    <w:p w14:paraId="09C18F3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0 BGP filter-list cache entries using 0 bytes of memory</w:t>
      </w:r>
    </w:p>
    <w:p w14:paraId="61A0AAC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using 6912 total bytes of memory</w:t>
      </w:r>
    </w:p>
    <w:p w14:paraId="6BC4F7D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activity 30/6 prefixes, 36/10 paths, scan interval 60 secs</w:t>
      </w:r>
    </w:p>
    <w:p w14:paraId="7E653252" w14:textId="77777777" w:rsidR="005050D3" w:rsidRPr="00924541" w:rsidRDefault="005050D3" w:rsidP="005050D3">
      <w:pPr>
        <w:rPr>
          <w:rFonts w:ascii="Courier New" w:hAnsi="Courier New" w:cs="Courier New"/>
          <w:sz w:val="16"/>
          <w:szCs w:val="16"/>
        </w:rPr>
      </w:pPr>
    </w:p>
    <w:p w14:paraId="0B48629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Neighbor        V           AS MsgRcvd MsgSent   TblVer  InQ OutQ Up/Down  State/PfxRcd</w:t>
      </w:r>
    </w:p>
    <w:p w14:paraId="72FBC70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10.0.0.6        4          200      34      30       22    0    0 00:22:40       10</w:t>
      </w:r>
    </w:p>
    <w:p w14:paraId="400F0E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R2#show bgp ipv6 unicast summary</w:t>
      </w:r>
    </w:p>
    <w:p w14:paraId="1CADAA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router identifier 2.2.2.2, local AS number 100</w:t>
      </w:r>
    </w:p>
    <w:p w14:paraId="4D7515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table version is 26, main routing table version 26</w:t>
      </w:r>
    </w:p>
    <w:p w14:paraId="1FC2E8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11 network entries using 2992 bytes of memory</w:t>
      </w:r>
    </w:p>
    <w:p w14:paraId="134B7B8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12 path entries using 1728 bytes of memory</w:t>
      </w:r>
    </w:p>
    <w:p w14:paraId="51CECB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8/8 BGP path/bestpath attribute entries using 1984 bytes of memory</w:t>
      </w:r>
    </w:p>
    <w:p w14:paraId="0573F8C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 BGP AS-PATH entries using 24 bytes of memory</w:t>
      </w:r>
    </w:p>
    <w:p w14:paraId="4D1CDF8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0 BGP route-map cache entries using 0 bytes of memory</w:t>
      </w:r>
    </w:p>
    <w:p w14:paraId="67B774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0 BGP filter-list cache entries using 0 bytes of memory</w:t>
      </w:r>
    </w:p>
    <w:p w14:paraId="040D041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using 6728 total bytes of memory</w:t>
      </w:r>
    </w:p>
    <w:p w14:paraId="02617F2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activity 30/6 prefixes, 36/10 paths, scan interval 60 secs</w:t>
      </w:r>
    </w:p>
    <w:p w14:paraId="7156D9FF" w14:textId="77777777" w:rsidR="005050D3" w:rsidRPr="00924541" w:rsidRDefault="005050D3" w:rsidP="005050D3">
      <w:pPr>
        <w:rPr>
          <w:rFonts w:ascii="Courier New" w:hAnsi="Courier New" w:cs="Courier New"/>
          <w:sz w:val="16"/>
          <w:szCs w:val="16"/>
        </w:rPr>
      </w:pPr>
    </w:p>
    <w:p w14:paraId="2BF5F0A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Neighbor        V           AS MsgRcvd MsgSent   TblVer  InQ OutQ Up/Down  State/PfxRcd</w:t>
      </w:r>
    </w:p>
    <w:p w14:paraId="151DAEC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2001:DB8:ACAD:2::2</w:t>
      </w:r>
    </w:p>
    <w:p w14:paraId="2EC7C5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4          200      37      31       26    0    0 00:22:38        8</w:t>
      </w:r>
    </w:p>
    <w:p w14:paraId="40F21B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R2#show ip ospf neighbor</w:t>
      </w:r>
    </w:p>
    <w:p w14:paraId="231695BC" w14:textId="77777777" w:rsidR="005050D3" w:rsidRPr="00924541" w:rsidRDefault="005050D3" w:rsidP="005050D3">
      <w:pPr>
        <w:rPr>
          <w:rFonts w:ascii="Courier New" w:hAnsi="Courier New" w:cs="Courier New"/>
          <w:sz w:val="16"/>
          <w:szCs w:val="16"/>
        </w:rPr>
      </w:pPr>
    </w:p>
    <w:p w14:paraId="347B0DA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Neighbor ID     Pri   State           Dead Time   Address         Interface</w:t>
      </w:r>
    </w:p>
    <w:p w14:paraId="6FC7E7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1.1.1.1           1   FULL/BDR        00:00:35    10.0.0.1        GigabitEthernet0/0/0</w:t>
      </w:r>
    </w:p>
    <w:p w14:paraId="63037B8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R2#show ip ospf</w:t>
      </w:r>
    </w:p>
    <w:p w14:paraId="17A6D26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Process "ospf 1" with ID 2.2.2.2</w:t>
      </w:r>
    </w:p>
    <w:p w14:paraId="75E32D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Start time: 02:45:07.103, Time elapsed: 00:23:58.656</w:t>
      </w:r>
    </w:p>
    <w:p w14:paraId="275C721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only single TOS(TOS0) routes</w:t>
      </w:r>
    </w:p>
    <w:p w14:paraId="209266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opaque LSA</w:t>
      </w:r>
    </w:p>
    <w:p w14:paraId="2B703DA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lastRenderedPageBreak/>
        <w:t xml:space="preserve"> Supports Link-local Signaling (LLS)</w:t>
      </w:r>
    </w:p>
    <w:p w14:paraId="0BFA62F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area transit capability</w:t>
      </w:r>
    </w:p>
    <w:p w14:paraId="1FB3B77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NSSA (compatible with RFC 3101)</w:t>
      </w:r>
    </w:p>
    <w:p w14:paraId="4C92DF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Database Exchange Summary List Optimization (RFC 5243)</w:t>
      </w:r>
    </w:p>
    <w:p w14:paraId="39910D3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Event-log enabled, Maximum number of events: 1000, Mode: cyclic</w:t>
      </w:r>
    </w:p>
    <w:p w14:paraId="0CB5DE6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It is an autonomous system boundary router</w:t>
      </w:r>
    </w:p>
    <w:p w14:paraId="382248A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External Routes from,</w:t>
      </w:r>
    </w:p>
    <w:p w14:paraId="1649CE5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100 with metric mapped to 10000000, includes subnets in redistribution</w:t>
      </w:r>
    </w:p>
    <w:p w14:paraId="287E994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 is not originating router-LSAs with maximum metric</w:t>
      </w:r>
    </w:p>
    <w:p w14:paraId="1BCA39C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Initial SPF schedule delay 5000 msecs</w:t>
      </w:r>
    </w:p>
    <w:p w14:paraId="3817D8C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Minimum hold time between two consecutive SPFs 10000 msecs</w:t>
      </w:r>
    </w:p>
    <w:p w14:paraId="05E4B87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wait time between two consecutive SPFs 10000 msecs</w:t>
      </w:r>
    </w:p>
    <w:p w14:paraId="32867DF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Incremental-SPF disabled</w:t>
      </w:r>
    </w:p>
    <w:p w14:paraId="6C9B051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Minimum LSA interval 5 secs</w:t>
      </w:r>
    </w:p>
    <w:p w14:paraId="121ED1B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Minimum LSA arrival 1000 msecs</w:t>
      </w:r>
    </w:p>
    <w:p w14:paraId="43613B1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LSA group pacing timer 240 secs</w:t>
      </w:r>
    </w:p>
    <w:p w14:paraId="0423DB3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 flood pacing timer 33 msecs</w:t>
      </w:r>
    </w:p>
    <w:p w14:paraId="6E9E616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Retransmission pacing timer 66 msecs</w:t>
      </w:r>
    </w:p>
    <w:p w14:paraId="4D0B15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EXCHANGE/LOADING adjacency limit: initial 300, process maximum 300</w:t>
      </w:r>
    </w:p>
    <w:p w14:paraId="3D55858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external LSA 9. Checksum Sum 0x077160</w:t>
      </w:r>
    </w:p>
    <w:p w14:paraId="14EFA69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opaque AS LSA 0. Checksum Sum 0x000000</w:t>
      </w:r>
    </w:p>
    <w:p w14:paraId="48D6CAF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DCbitless external and opaque AS LSA 0</w:t>
      </w:r>
    </w:p>
    <w:p w14:paraId="7334627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DoNotAge external and opaque AS LSA 0</w:t>
      </w:r>
    </w:p>
    <w:p w14:paraId="3BB1F35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areas in this router is 1. 1 normal 0 stub 0 nssa</w:t>
      </w:r>
    </w:p>
    <w:p w14:paraId="34D19D3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areas transit capable is 0</w:t>
      </w:r>
    </w:p>
    <w:p w14:paraId="6889E2F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External flood list length 0</w:t>
      </w:r>
    </w:p>
    <w:p w14:paraId="0CD4BAE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IETF NSF helper support enabled</w:t>
      </w:r>
    </w:p>
    <w:p w14:paraId="5812167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Cisco NSF helper support enabled</w:t>
      </w:r>
    </w:p>
    <w:p w14:paraId="48F4AD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Reference bandwidth unit is 100 mbps</w:t>
      </w:r>
    </w:p>
    <w:p w14:paraId="6DA05D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BACKBONE(0)</w:t>
      </w:r>
    </w:p>
    <w:p w14:paraId="3C24BA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interfaces in this area is 3 (1 loopback)</w:t>
      </w:r>
    </w:p>
    <w:p w14:paraId="6800AD0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has no authentication</w:t>
      </w:r>
    </w:p>
    <w:p w14:paraId="7CFAB84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SPF algorithm last executed 00:22:48.757 ago</w:t>
      </w:r>
    </w:p>
    <w:p w14:paraId="397BD08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SPF algorithm executed 5 times</w:t>
      </w:r>
    </w:p>
    <w:p w14:paraId="5DFCDF4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ranges are</w:t>
      </w:r>
    </w:p>
    <w:p w14:paraId="490EA51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LSA 3. Checksum Sum 0x00DC40</w:t>
      </w:r>
    </w:p>
    <w:p w14:paraId="51E179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opaque link LSA 0. Checksum Sum 0x000000</w:t>
      </w:r>
    </w:p>
    <w:p w14:paraId="520096D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DCbitless LSA 0</w:t>
      </w:r>
    </w:p>
    <w:p w14:paraId="7BA6E18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indication LSA 0</w:t>
      </w:r>
    </w:p>
    <w:p w14:paraId="4C2635A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DoNotAge LSA 0</w:t>
      </w:r>
    </w:p>
    <w:p w14:paraId="70E54A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Flood list length 0</w:t>
      </w:r>
    </w:p>
    <w:p w14:paraId="276A8308" w14:textId="77777777" w:rsidR="005050D3" w:rsidRPr="00924541" w:rsidRDefault="005050D3" w:rsidP="005050D3">
      <w:pPr>
        <w:rPr>
          <w:rFonts w:ascii="Courier New" w:hAnsi="Courier New" w:cs="Courier New"/>
          <w:sz w:val="16"/>
          <w:szCs w:val="16"/>
        </w:rPr>
      </w:pPr>
    </w:p>
    <w:p w14:paraId="3C31822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R2#show ip ospf interface</w:t>
      </w:r>
    </w:p>
    <w:p w14:paraId="525BE1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Loopback0 is up, line protocol is up</w:t>
      </w:r>
    </w:p>
    <w:p w14:paraId="29F9D1D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Internet Address 192.168.1.1/30, Area 0, Attached via Network Statement</w:t>
      </w:r>
    </w:p>
    <w:p w14:paraId="6FF34B7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Process ID 1, Router ID 2.2.2.2, Network Type LOOPBACK, Cost: 1</w:t>
      </w:r>
    </w:p>
    <w:p w14:paraId="63A3F15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Topology-MTID    Cost    Disabled    Shutdown      Topology Name</w:t>
      </w:r>
    </w:p>
    <w:p w14:paraId="236DBAD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0           1         no          no            Base</w:t>
      </w:r>
    </w:p>
    <w:p w14:paraId="43A4D09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 interface is treated as a stub Host</w:t>
      </w:r>
    </w:p>
    <w:p w14:paraId="24E2596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GigabitEthernet0/0/1 is up, line protocol is up</w:t>
      </w:r>
    </w:p>
    <w:p w14:paraId="1A8D125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Internet Address 10.0.0.5/30, Area 0, Attached via Network Statement</w:t>
      </w:r>
    </w:p>
    <w:p w14:paraId="3104B35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Process ID 1, Router ID 2.2.2.2, Network Type BROADCAST, Cost: 1</w:t>
      </w:r>
    </w:p>
    <w:p w14:paraId="1C60415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Topology-MTID    Cost    Disabled    Shutdown      Topology Name</w:t>
      </w:r>
    </w:p>
    <w:p w14:paraId="33B72CF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0           1         no          no            Base</w:t>
      </w:r>
    </w:p>
    <w:p w14:paraId="1545372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Transmit Delay is 1 sec, State DR, Priority 1</w:t>
      </w:r>
    </w:p>
    <w:p w14:paraId="1B61C6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Designated Router (ID) 2.2.2.2, Interface address 10.0.0.5</w:t>
      </w:r>
    </w:p>
    <w:p w14:paraId="10FCCBF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backup designated router on this network</w:t>
      </w:r>
    </w:p>
    <w:p w14:paraId="4D28D8B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Timer intervals configured, Hello 10, Dead 40, Wait 40, Retransmit 5</w:t>
      </w:r>
    </w:p>
    <w:p w14:paraId="330E70C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oob-resync timeout 40</w:t>
      </w:r>
    </w:p>
    <w:p w14:paraId="4C09075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Hello due in 00:00:03</w:t>
      </w:r>
    </w:p>
    <w:p w14:paraId="116A686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Link-local Signaling (LLS)</w:t>
      </w:r>
    </w:p>
    <w:p w14:paraId="3A34C15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Cisco NSF helper support enabled</w:t>
      </w:r>
    </w:p>
    <w:p w14:paraId="14E9F2B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IETF NSF helper support enabled</w:t>
      </w:r>
    </w:p>
    <w:p w14:paraId="6E11DE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1/2/2, flood queue length 0</w:t>
      </w:r>
    </w:p>
    <w:p w14:paraId="3E9B5E6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Next 0x0(0)/0x0(0)/0x0(0)</w:t>
      </w:r>
    </w:p>
    <w:p w14:paraId="6980F8D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length is 0, maximum is 0</w:t>
      </w:r>
    </w:p>
    <w:p w14:paraId="13D854F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time is 0 msec, maximum is 0 msec</w:t>
      </w:r>
    </w:p>
    <w:p w14:paraId="6D4116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Count is 0, Adjacent neighbor count is 0</w:t>
      </w:r>
    </w:p>
    <w:p w14:paraId="7506F78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Suppress hello for 0 neighbor(s)</w:t>
      </w:r>
    </w:p>
    <w:p w14:paraId="2752769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GigabitEthernet0/0/0 is up, line protocol is up</w:t>
      </w:r>
    </w:p>
    <w:p w14:paraId="219B7D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Internet Address 10.0.0.2/30, Area 0, Attached via Network Statement</w:t>
      </w:r>
    </w:p>
    <w:p w14:paraId="6517718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Process ID 1, Router ID 2.2.2.2, Network Type BROADCAST, Cost: 1</w:t>
      </w:r>
    </w:p>
    <w:p w14:paraId="4F6AD3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Topology-MTID    Cost    Disabled    Shutdown      Topology Name</w:t>
      </w:r>
    </w:p>
    <w:p w14:paraId="503574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lastRenderedPageBreak/>
        <w:t xml:space="preserve">        0           1         no          no            Base</w:t>
      </w:r>
    </w:p>
    <w:p w14:paraId="2DC5B0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Transmit Delay is 1 sec, State DR, Priority 1</w:t>
      </w:r>
    </w:p>
    <w:p w14:paraId="140280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Designated Router (ID) 2.2.2.2, Interface address 10.0.0.2</w:t>
      </w:r>
    </w:p>
    <w:p w14:paraId="3EF98CC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Backup Designated router (ID) 1.1.1.1, Interface address 10.0.0.1</w:t>
      </w:r>
    </w:p>
    <w:p w14:paraId="0699DF7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Timer intervals configured, Hello 10, Dead 40, Wait 40, Retransmit 5</w:t>
      </w:r>
    </w:p>
    <w:p w14:paraId="581ED52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oob-resync timeout 40</w:t>
      </w:r>
    </w:p>
    <w:p w14:paraId="31E371B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Hello due in 00:00:01</w:t>
      </w:r>
    </w:p>
    <w:p w14:paraId="7D8D3BD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Link-local Signaling (LLS)</w:t>
      </w:r>
    </w:p>
    <w:p w14:paraId="2E3D64D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Cisco NSF helper support enabled</w:t>
      </w:r>
    </w:p>
    <w:p w14:paraId="0452A6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IETF NSF helper support enabled</w:t>
      </w:r>
    </w:p>
    <w:p w14:paraId="71BA57E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1/1/1, flood queue length 0</w:t>
      </w:r>
    </w:p>
    <w:p w14:paraId="14CA54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Next 0x0(0)/0x0(0)/0x0(0)</w:t>
      </w:r>
    </w:p>
    <w:p w14:paraId="311076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length is 1, maximum is 3</w:t>
      </w:r>
    </w:p>
    <w:p w14:paraId="5FB0EA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time is 0 msec, maximum is 1 msec</w:t>
      </w:r>
    </w:p>
    <w:p w14:paraId="21342F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Count is 1, Adjacent neighbor count is 1</w:t>
      </w:r>
    </w:p>
    <w:p w14:paraId="6A1C71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Adjacent with neighbor 1.1.1.1  (Backup Designated Router)</w:t>
      </w:r>
    </w:p>
    <w:p w14:paraId="603345C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Suppress hello for 0 neighbor(s)</w:t>
      </w:r>
    </w:p>
    <w:p w14:paraId="2A09B77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R2#show ip ospf border-routers</w:t>
      </w:r>
    </w:p>
    <w:p w14:paraId="51D042F2" w14:textId="77777777" w:rsidR="005050D3" w:rsidRPr="00924541" w:rsidRDefault="005050D3" w:rsidP="005050D3">
      <w:pPr>
        <w:rPr>
          <w:rFonts w:ascii="Courier New" w:hAnsi="Courier New" w:cs="Courier New"/>
          <w:sz w:val="16"/>
          <w:szCs w:val="16"/>
        </w:rPr>
      </w:pPr>
    </w:p>
    <w:p w14:paraId="3DA51B4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OSPF Router with ID (2.2.2.2) (Process ID 1)</w:t>
      </w:r>
    </w:p>
    <w:p w14:paraId="021432B6" w14:textId="77777777" w:rsidR="005050D3" w:rsidRPr="00924541" w:rsidRDefault="005050D3" w:rsidP="005050D3">
      <w:pPr>
        <w:rPr>
          <w:rFonts w:ascii="Courier New" w:hAnsi="Courier New" w:cs="Courier New"/>
          <w:sz w:val="16"/>
          <w:szCs w:val="16"/>
        </w:rPr>
      </w:pPr>
    </w:p>
    <w:p w14:paraId="5BEA2145" w14:textId="77777777" w:rsidR="005050D3" w:rsidRPr="00924541" w:rsidRDefault="005050D3" w:rsidP="005050D3">
      <w:pPr>
        <w:rPr>
          <w:rFonts w:ascii="Courier New" w:hAnsi="Courier New" w:cs="Courier New"/>
          <w:sz w:val="16"/>
          <w:szCs w:val="16"/>
        </w:rPr>
      </w:pPr>
    </w:p>
    <w:p w14:paraId="400B33E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Base Topology (MTID 0)</w:t>
      </w:r>
    </w:p>
    <w:p w14:paraId="08D2FB9D" w14:textId="77777777" w:rsidR="005050D3" w:rsidRPr="00924541" w:rsidRDefault="005050D3" w:rsidP="005050D3">
      <w:pPr>
        <w:rPr>
          <w:rFonts w:ascii="Courier New" w:hAnsi="Courier New" w:cs="Courier New"/>
          <w:sz w:val="16"/>
          <w:szCs w:val="16"/>
        </w:rPr>
      </w:pPr>
    </w:p>
    <w:p w14:paraId="210B6F9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Internal Router Routing Table</w:t>
      </w:r>
    </w:p>
    <w:p w14:paraId="4EC46DC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i - Intra-area route, I - Inter-area route</w:t>
      </w:r>
    </w:p>
    <w:p w14:paraId="60B49CDF" w14:textId="77777777" w:rsidR="005050D3" w:rsidRPr="00924541" w:rsidRDefault="005050D3" w:rsidP="005050D3">
      <w:pPr>
        <w:rPr>
          <w:rFonts w:ascii="Courier New" w:hAnsi="Courier New" w:cs="Courier New"/>
          <w:sz w:val="16"/>
          <w:szCs w:val="16"/>
        </w:rPr>
      </w:pPr>
    </w:p>
    <w:p w14:paraId="0BF3039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R2#show ipv6 ospf interface</w:t>
      </w:r>
    </w:p>
    <w:p w14:paraId="04DD4C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Loopback0 is up, line protocol is up</w:t>
      </w:r>
    </w:p>
    <w:p w14:paraId="38CE02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Link Local Address FE80::2, Interface ID 14</w:t>
      </w:r>
    </w:p>
    <w:p w14:paraId="524A928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0, Process ID 10, Instance ID 0, Router ID 2.2.2.2</w:t>
      </w:r>
    </w:p>
    <w:p w14:paraId="11E4F8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Type LOOPBACK, Cost: 1</w:t>
      </w:r>
    </w:p>
    <w:p w14:paraId="182E5D7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 interface is treated as a stub Host</w:t>
      </w:r>
    </w:p>
    <w:p w14:paraId="45C3542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GigabitEthernet0/0/1 is up, line protocol is up</w:t>
      </w:r>
    </w:p>
    <w:p w14:paraId="7180141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Link Local Address FE80::2, Interface ID 7</w:t>
      </w:r>
    </w:p>
    <w:p w14:paraId="598E96F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0, Process ID 10, Instance ID 0, Router ID 2.2.2.2</w:t>
      </w:r>
    </w:p>
    <w:p w14:paraId="4E430E0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Type BROADCAST, Cost: 1</w:t>
      </w:r>
    </w:p>
    <w:p w14:paraId="7D7ECDA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Transmit Delay is 1 sec, State DR, Priority 1</w:t>
      </w:r>
    </w:p>
    <w:p w14:paraId="04A484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Designated Router (ID) 2.2.2.2, local address FE80::2</w:t>
      </w:r>
    </w:p>
    <w:p w14:paraId="366B588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backup designated router on this network</w:t>
      </w:r>
    </w:p>
    <w:p w14:paraId="4F2F9FB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Timer intervals configured, Hello 10, Dead 40, Wait 40, Retransmit 5</w:t>
      </w:r>
    </w:p>
    <w:p w14:paraId="710EE83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Hello due in 00:00:03</w:t>
      </w:r>
    </w:p>
    <w:p w14:paraId="63EED99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 restart helper support enabled</w:t>
      </w:r>
    </w:p>
    <w:p w14:paraId="5D1F949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1/3/3, flood queue length 0</w:t>
      </w:r>
    </w:p>
    <w:p w14:paraId="1F94009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Next 0x0(0)/0x0(0)/0x0(0)</w:t>
      </w:r>
    </w:p>
    <w:p w14:paraId="0BE70F8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length is 0, maximum is 0</w:t>
      </w:r>
    </w:p>
    <w:p w14:paraId="3A4C494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time is 0 msec, maximum is 0 msec</w:t>
      </w:r>
    </w:p>
    <w:p w14:paraId="1BA3CCF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Count is 0, Adjacent neighbor count is 0</w:t>
      </w:r>
    </w:p>
    <w:p w14:paraId="75FBAF1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Suppress hello for 0 neighbor(s)</w:t>
      </w:r>
    </w:p>
    <w:p w14:paraId="537A0E5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GigabitEthernet0/0/0 is up, line protocol is up</w:t>
      </w:r>
    </w:p>
    <w:p w14:paraId="0C8587A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Link Local Address FE80::2, Interface ID 6</w:t>
      </w:r>
    </w:p>
    <w:p w14:paraId="79B2269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0, Process ID 10, Instance ID 0, Router ID 2.2.2.2</w:t>
      </w:r>
    </w:p>
    <w:p w14:paraId="4280A5D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Type BROADCAST, Cost: 1</w:t>
      </w:r>
    </w:p>
    <w:p w14:paraId="5C67CB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Transmit Delay is 1 sec, State DR, Priority 1</w:t>
      </w:r>
    </w:p>
    <w:p w14:paraId="150074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Designated Router (ID) 2.2.2.2, local address FE80::2</w:t>
      </w:r>
    </w:p>
    <w:p w14:paraId="4D9511D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Backup Designated router (ID) 1.1.1.1, local address FE80::1</w:t>
      </w:r>
    </w:p>
    <w:p w14:paraId="6ADAF9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Timer intervals configured, Hello 10, Dead 40, Wait 40, Retransmit 5</w:t>
      </w:r>
    </w:p>
    <w:p w14:paraId="6DABB9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Hello due in 00:00:08</w:t>
      </w:r>
    </w:p>
    <w:p w14:paraId="6FEBD46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 restart helper support enabled</w:t>
      </w:r>
    </w:p>
    <w:p w14:paraId="453F6FC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1/2/2, flood queue length 0</w:t>
      </w:r>
    </w:p>
    <w:p w14:paraId="2DAFAD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Next 0x0(0)/0x0(0)/0x0(0)</w:t>
      </w:r>
    </w:p>
    <w:p w14:paraId="478D1AC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length is 1, maximum is 6</w:t>
      </w:r>
    </w:p>
    <w:p w14:paraId="0B48A06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time is 0 msec, maximum is 1 msec</w:t>
      </w:r>
    </w:p>
    <w:p w14:paraId="7C3E690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Count is 1, Adjacent neighbor count is 1</w:t>
      </w:r>
    </w:p>
    <w:p w14:paraId="01503B0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Adjacent with neighbor 1.1.1.1  (Backup Designated Router)</w:t>
      </w:r>
    </w:p>
    <w:p w14:paraId="7DF5AE1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Suppress hello for 0 neighbor(s)</w:t>
      </w:r>
    </w:p>
    <w:p w14:paraId="5524C92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R2#show ipv6 ospf neighbor</w:t>
      </w:r>
    </w:p>
    <w:p w14:paraId="7F45BAE6" w14:textId="77777777" w:rsidR="005050D3" w:rsidRPr="00924541" w:rsidRDefault="005050D3" w:rsidP="005050D3">
      <w:pPr>
        <w:rPr>
          <w:rFonts w:ascii="Courier New" w:hAnsi="Courier New" w:cs="Courier New"/>
          <w:sz w:val="16"/>
          <w:szCs w:val="16"/>
        </w:rPr>
      </w:pPr>
    </w:p>
    <w:p w14:paraId="312012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OSPFv3 Router with ID (2.2.2.2) (Process ID 10)</w:t>
      </w:r>
    </w:p>
    <w:p w14:paraId="367939E9" w14:textId="77777777" w:rsidR="005050D3" w:rsidRPr="00924541" w:rsidRDefault="005050D3" w:rsidP="005050D3">
      <w:pPr>
        <w:rPr>
          <w:rFonts w:ascii="Courier New" w:hAnsi="Courier New" w:cs="Courier New"/>
          <w:sz w:val="16"/>
          <w:szCs w:val="16"/>
        </w:rPr>
      </w:pPr>
    </w:p>
    <w:p w14:paraId="63AF68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Neighbor ID     Pri   State           Dead Time   Interface ID    Interface</w:t>
      </w:r>
    </w:p>
    <w:p w14:paraId="5B5918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1.1.1.1           1   FULL/BDR        00:00:39    7               GigabitEthernet0/0/0</w:t>
      </w:r>
    </w:p>
    <w:p w14:paraId="040611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R2#show ipv6 ospf border-router</w:t>
      </w:r>
    </w:p>
    <w:p w14:paraId="77D63E35" w14:textId="77777777" w:rsidR="005050D3" w:rsidRPr="00924541" w:rsidRDefault="005050D3" w:rsidP="005050D3">
      <w:pPr>
        <w:rPr>
          <w:rFonts w:ascii="Courier New" w:hAnsi="Courier New" w:cs="Courier New"/>
          <w:sz w:val="16"/>
          <w:szCs w:val="16"/>
        </w:rPr>
      </w:pPr>
    </w:p>
    <w:p w14:paraId="711D746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OSPFv3 Router with ID (2.2.2.2) (Process ID 10)</w:t>
      </w:r>
    </w:p>
    <w:p w14:paraId="1206BAA2" w14:textId="77777777" w:rsidR="005050D3" w:rsidRPr="00924541" w:rsidRDefault="005050D3" w:rsidP="005050D3">
      <w:pPr>
        <w:rPr>
          <w:rFonts w:ascii="Courier New" w:hAnsi="Courier New" w:cs="Courier New"/>
          <w:sz w:val="16"/>
          <w:szCs w:val="16"/>
        </w:rPr>
      </w:pPr>
    </w:p>
    <w:p w14:paraId="2732830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i - Intra-area route, I - Inter-area route</w:t>
      </w:r>
    </w:p>
    <w:p w14:paraId="57D9D439" w14:textId="77777777" w:rsidR="005050D3" w:rsidRPr="00924541" w:rsidRDefault="005050D3" w:rsidP="005050D3">
      <w:pPr>
        <w:rPr>
          <w:rFonts w:ascii="Courier New" w:hAnsi="Courier New" w:cs="Courier New"/>
          <w:sz w:val="16"/>
          <w:szCs w:val="16"/>
        </w:rPr>
      </w:pPr>
    </w:p>
    <w:p w14:paraId="5AAF746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R2#show ip prot</w:t>
      </w:r>
    </w:p>
    <w:p w14:paraId="1810C0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IP Routing is NSF aware ***</w:t>
      </w:r>
    </w:p>
    <w:p w14:paraId="55A65985" w14:textId="77777777" w:rsidR="005050D3" w:rsidRPr="00924541" w:rsidRDefault="005050D3" w:rsidP="005050D3">
      <w:pPr>
        <w:rPr>
          <w:rFonts w:ascii="Courier New" w:hAnsi="Courier New" w:cs="Courier New"/>
          <w:sz w:val="16"/>
          <w:szCs w:val="16"/>
        </w:rPr>
      </w:pPr>
    </w:p>
    <w:p w14:paraId="69C5265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Routing Protocol is "application"</w:t>
      </w:r>
    </w:p>
    <w:p w14:paraId="4B5DE9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Sending updates every 0 seconds</w:t>
      </w:r>
    </w:p>
    <w:p w14:paraId="6CCBD9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Invalid after 0 seconds, hold down 0, flushed after 0</w:t>
      </w:r>
    </w:p>
    <w:p w14:paraId="6370965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Outgoing update filter list for all interfaces is not set</w:t>
      </w:r>
    </w:p>
    <w:p w14:paraId="7143AED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Incoming update filter list for all interfaces is not set</w:t>
      </w:r>
    </w:p>
    <w:p w14:paraId="4C9658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32</w:t>
      </w:r>
    </w:p>
    <w:p w14:paraId="3ECA1E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for Networks:</w:t>
      </w:r>
    </w:p>
    <w:p w14:paraId="6AF50F2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Information Sources:</w:t>
      </w:r>
    </w:p>
    <w:p w14:paraId="5653EED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Gateway         Distance      Last Update</w:t>
      </w:r>
    </w:p>
    <w:p w14:paraId="6CFF731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(default is 4)</w:t>
      </w:r>
    </w:p>
    <w:p w14:paraId="1EEE4AC4" w14:textId="77777777" w:rsidR="005050D3" w:rsidRPr="00924541" w:rsidRDefault="005050D3" w:rsidP="005050D3">
      <w:pPr>
        <w:rPr>
          <w:rFonts w:ascii="Courier New" w:hAnsi="Courier New" w:cs="Courier New"/>
          <w:sz w:val="16"/>
          <w:szCs w:val="16"/>
        </w:rPr>
      </w:pPr>
    </w:p>
    <w:p w14:paraId="36B6F0C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Routing Protocol is "ospf 1"</w:t>
      </w:r>
    </w:p>
    <w:p w14:paraId="23400F9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Outgoing update filter list for all interfaces is not set</w:t>
      </w:r>
    </w:p>
    <w:p w14:paraId="6BA39D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Incoming update filter list for all interfaces is not set</w:t>
      </w:r>
    </w:p>
    <w:p w14:paraId="7ED1A87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 ID 2.2.2.2</w:t>
      </w:r>
    </w:p>
    <w:p w14:paraId="4C3853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It is an autonomous system boundary router</w:t>
      </w:r>
    </w:p>
    <w:p w14:paraId="27EAAB0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External Routes from,</w:t>
      </w:r>
    </w:p>
    <w:p w14:paraId="70B0251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100 with metric mapped to 10000000, includes subnets in redistribution</w:t>
      </w:r>
    </w:p>
    <w:p w14:paraId="308B3B9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areas in this router is 1. 1 normal 0 stub 0 nssa</w:t>
      </w:r>
    </w:p>
    <w:p w14:paraId="687918A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4</w:t>
      </w:r>
    </w:p>
    <w:p w14:paraId="08B34C2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for Networks:</w:t>
      </w:r>
    </w:p>
    <w:p w14:paraId="617D68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10.0.0.0 0.0.0.3 area 0</w:t>
      </w:r>
    </w:p>
    <w:p w14:paraId="2325C65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10.0.0.4 0.0.0.3 area 0</w:t>
      </w:r>
    </w:p>
    <w:p w14:paraId="7B37878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192.168.1.0 0.0.0.255 area 0</w:t>
      </w:r>
    </w:p>
    <w:p w14:paraId="1C56D9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 Interface(s):</w:t>
      </w:r>
    </w:p>
    <w:p w14:paraId="4AEF4BB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Loopback0</w:t>
      </w:r>
    </w:p>
    <w:p w14:paraId="5937AF8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Information Sources:</w:t>
      </w:r>
    </w:p>
    <w:p w14:paraId="48567D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Gateway         Distance      Last Update</w:t>
      </w:r>
    </w:p>
    <w:p w14:paraId="3916AA3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1.1.1.1              110      00:23:38</w:t>
      </w:r>
    </w:p>
    <w:p w14:paraId="358C13B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(default is 110)</w:t>
      </w:r>
    </w:p>
    <w:p w14:paraId="59DCF4E6" w14:textId="77777777" w:rsidR="005050D3" w:rsidRPr="00924541" w:rsidRDefault="005050D3" w:rsidP="005050D3">
      <w:pPr>
        <w:rPr>
          <w:rFonts w:ascii="Courier New" w:hAnsi="Courier New" w:cs="Courier New"/>
          <w:sz w:val="16"/>
          <w:szCs w:val="16"/>
        </w:rPr>
      </w:pPr>
    </w:p>
    <w:p w14:paraId="0CABF5D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Routing Protocol is "bgp 100"</w:t>
      </w:r>
    </w:p>
    <w:p w14:paraId="3C03349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Outgoing update filter list for all interfaces is not set</w:t>
      </w:r>
    </w:p>
    <w:p w14:paraId="6205458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Incoming update filter list for all interfaces is not set</w:t>
      </w:r>
    </w:p>
    <w:p w14:paraId="7F48CFC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IGP synchronization is disabled</w:t>
      </w:r>
    </w:p>
    <w:p w14:paraId="2758555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Automatic route summarization is disabled</w:t>
      </w:r>
    </w:p>
    <w:p w14:paraId="02CFE10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ospf 1 (internal)</w:t>
      </w:r>
    </w:p>
    <w:p w14:paraId="7BF86FE7" w14:textId="77777777" w:rsidR="005050D3" w:rsidRPr="00924541" w:rsidRDefault="005050D3" w:rsidP="005050D3">
      <w:pPr>
        <w:rPr>
          <w:rFonts w:ascii="Courier New" w:hAnsi="Courier New" w:cs="Courier New"/>
          <w:sz w:val="16"/>
          <w:szCs w:val="16"/>
        </w:rPr>
      </w:pPr>
    </w:p>
    <w:p w14:paraId="04E9F1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Neighbor(s):</w:t>
      </w:r>
    </w:p>
    <w:p w14:paraId="1DD41A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FiltIn FiltOut DistIn DistOut Weight RouteMap</w:t>
      </w:r>
    </w:p>
    <w:p w14:paraId="6D1A398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10.0.0.6</w:t>
      </w:r>
    </w:p>
    <w:p w14:paraId="221D25A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1</w:t>
      </w:r>
    </w:p>
    <w:p w14:paraId="5339D05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Information Sources:</w:t>
      </w:r>
    </w:p>
    <w:p w14:paraId="6BFA18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Gateway         Distance      Last Update</w:t>
      </w:r>
    </w:p>
    <w:p w14:paraId="74986A7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Gateway         Distance      Last Update</w:t>
      </w:r>
    </w:p>
    <w:p w14:paraId="163845A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10.0.0.6              20      00:09:11</w:t>
      </w:r>
    </w:p>
    <w:p w14:paraId="07D4A7A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external 20 internal 200 local 200</w:t>
      </w:r>
    </w:p>
    <w:p w14:paraId="042F996B" w14:textId="77777777" w:rsidR="005050D3" w:rsidRPr="00924541" w:rsidRDefault="005050D3" w:rsidP="005050D3">
      <w:pPr>
        <w:rPr>
          <w:rFonts w:ascii="Courier New" w:hAnsi="Courier New" w:cs="Courier New"/>
          <w:sz w:val="16"/>
          <w:szCs w:val="16"/>
        </w:rPr>
      </w:pPr>
    </w:p>
    <w:p w14:paraId="311D4D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R2#show ipv6 prot</w:t>
      </w:r>
    </w:p>
    <w:p w14:paraId="4C3C9B3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"connected"</w:t>
      </w:r>
    </w:p>
    <w:p w14:paraId="4C1B460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"application"</w:t>
      </w:r>
    </w:p>
    <w:p w14:paraId="4D59509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"ND"</w:t>
      </w:r>
    </w:p>
    <w:p w14:paraId="767625A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"ospf 10"</w:t>
      </w:r>
    </w:p>
    <w:p w14:paraId="2D8F14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 ID 2.2.2.2</w:t>
      </w:r>
    </w:p>
    <w:p w14:paraId="652142A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Autonomous system boundary router</w:t>
      </w:r>
    </w:p>
    <w:p w14:paraId="4807A42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areas: 1 normal, 0 stub, 0 nssa</w:t>
      </w:r>
    </w:p>
    <w:p w14:paraId="6830C2E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Interfaces (Area 0):</w:t>
      </w:r>
    </w:p>
    <w:p w14:paraId="31B12E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Loopback0</w:t>
      </w:r>
    </w:p>
    <w:p w14:paraId="755A21C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GigabitEthernet0/0/1</w:t>
      </w:r>
    </w:p>
    <w:p w14:paraId="1DCEE6C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GigabitEthernet0/0/0</w:t>
      </w:r>
    </w:p>
    <w:p w14:paraId="257904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Redistribution:</w:t>
      </w:r>
    </w:p>
    <w:p w14:paraId="2EB79E5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protocol bgp 100 with metric 10000000</w:t>
      </w:r>
    </w:p>
    <w:p w14:paraId="5541C3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"bgp 100"</w:t>
      </w:r>
    </w:p>
    <w:p w14:paraId="5706128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IGP synchronization is disabled</w:t>
      </w:r>
    </w:p>
    <w:p w14:paraId="1F02483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Redistribution:</w:t>
      </w:r>
    </w:p>
    <w:p w14:paraId="3599717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lastRenderedPageBreak/>
        <w:t xml:space="preserve">    Redistributing protocol connected</w:t>
      </w:r>
    </w:p>
    <w:p w14:paraId="5AA3F7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protocol ospf 10 (internal)</w:t>
      </w:r>
    </w:p>
    <w:p w14:paraId="5F4FF0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Neighbor(s):</w:t>
      </w:r>
    </w:p>
    <w:p w14:paraId="18C1412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FiltIn FiltOut Weight RoutemapIn RoutemapOut</w:t>
      </w:r>
    </w:p>
    <w:p w14:paraId="48ECACC9" w14:textId="77777777" w:rsidR="005050D3"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2001:DB8:ACAD:2::2</w:t>
      </w:r>
    </w:p>
    <w:p w14:paraId="3AAD8964" w14:textId="77777777" w:rsidR="005050D3" w:rsidRPr="00924541" w:rsidRDefault="005050D3" w:rsidP="005050D3">
      <w:pPr>
        <w:rPr>
          <w:rFonts w:ascii="Courier New" w:hAnsi="Courier New" w:cs="Courier New"/>
          <w:sz w:val="16"/>
          <w:szCs w:val="16"/>
        </w:rPr>
      </w:pPr>
    </w:p>
    <w:p w14:paraId="2E7C8A2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R2#show ip bgp neighbor</w:t>
      </w:r>
    </w:p>
    <w:p w14:paraId="7ACD0FA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neighbor is 10.0.0.6,  remote AS 200, external link</w:t>
      </w:r>
    </w:p>
    <w:p w14:paraId="27DE3B7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version 4, remote router ID 3.3.3.3</w:t>
      </w:r>
    </w:p>
    <w:p w14:paraId="139BBD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state = Established, up for 00:30:53</w:t>
      </w:r>
    </w:p>
    <w:p w14:paraId="58C410C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read 00:00:56, last write 00:00:15, hold time is 180, keepalive interval is 60 seconds</w:t>
      </w:r>
    </w:p>
    <w:p w14:paraId="74C4AF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sessions:</w:t>
      </w:r>
    </w:p>
    <w:p w14:paraId="389A5CC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 active, is not multisession capable (disabled)</w:t>
      </w:r>
    </w:p>
    <w:p w14:paraId="14E6862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capabilities:</w:t>
      </w:r>
    </w:p>
    <w:p w14:paraId="6AB4642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 refresh: advertised and received(new)</w:t>
      </w:r>
    </w:p>
    <w:p w14:paraId="2573D11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Four-octets ASN Capability: advertised and received</w:t>
      </w:r>
    </w:p>
    <w:p w14:paraId="67282D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family IPv4 Unicast: advertised and received</w:t>
      </w:r>
    </w:p>
    <w:p w14:paraId="0B76B22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Enhanced Refresh Capability: advertised and received</w:t>
      </w:r>
    </w:p>
    <w:p w14:paraId="639CEF2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Multisession Capability:</w:t>
      </w:r>
    </w:p>
    <w:p w14:paraId="168EE65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Stateful switchover support enabled: NO for session 1</w:t>
      </w:r>
    </w:p>
    <w:p w14:paraId="0326415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Message statistics:</w:t>
      </w:r>
    </w:p>
    <w:p w14:paraId="6DA4610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InQ depth is 0</w:t>
      </w:r>
    </w:p>
    <w:p w14:paraId="562AD72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OutQ depth is 0</w:t>
      </w:r>
    </w:p>
    <w:p w14:paraId="448DF2E0" w14:textId="77777777" w:rsidR="005050D3" w:rsidRPr="00924541" w:rsidRDefault="005050D3" w:rsidP="005050D3">
      <w:pPr>
        <w:rPr>
          <w:rFonts w:ascii="Courier New" w:hAnsi="Courier New" w:cs="Courier New"/>
          <w:sz w:val="16"/>
          <w:szCs w:val="16"/>
        </w:rPr>
      </w:pPr>
    </w:p>
    <w:p w14:paraId="14AB5C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0CFC44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Opens:                  1          1</w:t>
      </w:r>
    </w:p>
    <w:p w14:paraId="44E187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Notifications:          0          0</w:t>
      </w:r>
    </w:p>
    <w:p w14:paraId="1B27008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Updates:                3         17</w:t>
      </w:r>
    </w:p>
    <w:p w14:paraId="424C3EE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Keepalives:            35         25</w:t>
      </w:r>
    </w:p>
    <w:p w14:paraId="02168B3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 Refresh:          0          0</w:t>
      </w:r>
    </w:p>
    <w:p w14:paraId="35E7D8F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39         43</w:t>
      </w:r>
    </w:p>
    <w:p w14:paraId="1A7BF5C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Do log neighbor state changes (via global configuration)</w:t>
      </w:r>
    </w:p>
    <w:p w14:paraId="2090563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Default minimum time between advertisement runs is 30 seconds</w:t>
      </w:r>
    </w:p>
    <w:p w14:paraId="5C48590A" w14:textId="77777777" w:rsidR="005050D3" w:rsidRPr="00924541" w:rsidRDefault="005050D3" w:rsidP="005050D3">
      <w:pPr>
        <w:rPr>
          <w:rFonts w:ascii="Courier New" w:hAnsi="Courier New" w:cs="Courier New"/>
          <w:sz w:val="16"/>
          <w:szCs w:val="16"/>
        </w:rPr>
      </w:pPr>
    </w:p>
    <w:p w14:paraId="5E8CC5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For address family: IPv4 Unicast</w:t>
      </w:r>
    </w:p>
    <w:p w14:paraId="597DC2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Session: 10.0.0.6</w:t>
      </w:r>
    </w:p>
    <w:p w14:paraId="488A716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table version 22, neighbor version 22/0</w:t>
      </w:r>
    </w:p>
    <w:p w14:paraId="022E0A0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Output queue size : 0</w:t>
      </w:r>
    </w:p>
    <w:p w14:paraId="3B42DD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 Advertise bit 0</w:t>
      </w:r>
    </w:p>
    <w:p w14:paraId="0F3450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 update-group member</w:t>
      </w:r>
    </w:p>
    <w:p w14:paraId="64FD285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detection is disabled</w:t>
      </w:r>
    </w:p>
    <w:p w14:paraId="5F00FF1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split-update-group dynamic is disabled</w:t>
      </w:r>
    </w:p>
    <w:p w14:paraId="4447411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7C98F57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 activity:               ----       ----</w:t>
      </w:r>
    </w:p>
    <w:p w14:paraId="130E5F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Current:               4         10 (Consumes 1200 bytes)</w:t>
      </w:r>
    </w:p>
    <w:p w14:paraId="2977655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Total:                 4         14</w:t>
      </w:r>
    </w:p>
    <w:p w14:paraId="6477FA9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Implicit Withdraw:              0          0</w:t>
      </w:r>
    </w:p>
    <w:p w14:paraId="69D49AD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Explicit Withdraw:              0          4</w:t>
      </w:r>
    </w:p>
    <w:p w14:paraId="1C440D5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bestpath:             n/a          9</w:t>
      </w:r>
    </w:p>
    <w:p w14:paraId="79C1363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multipath:            n/a          0</w:t>
      </w:r>
    </w:p>
    <w:p w14:paraId="044909B7" w14:textId="77777777" w:rsidR="005050D3" w:rsidRPr="00924541" w:rsidRDefault="005050D3" w:rsidP="005050D3">
      <w:pPr>
        <w:rPr>
          <w:rFonts w:ascii="Courier New" w:hAnsi="Courier New" w:cs="Courier New"/>
          <w:sz w:val="16"/>
          <w:szCs w:val="16"/>
        </w:rPr>
      </w:pPr>
    </w:p>
    <w:p w14:paraId="010654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Outbound    Inbound</w:t>
      </w:r>
    </w:p>
    <w:p w14:paraId="6AD7F9A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Local Policy Denied Prefixes:    --------    -------</w:t>
      </w:r>
    </w:p>
    <w:p w14:paraId="7A910AB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Bestpath from this peer:             13        n/a</w:t>
      </w:r>
    </w:p>
    <w:p w14:paraId="29557A9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13          0</w:t>
      </w:r>
    </w:p>
    <w:p w14:paraId="4F4C671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NLRIs in the update sent: max 3, min 0</w:t>
      </w:r>
    </w:p>
    <w:p w14:paraId="411BC9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detected as dynamic slow peer: never</w:t>
      </w:r>
    </w:p>
    <w:p w14:paraId="6215CA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Dynamic slow peer recovered: never</w:t>
      </w:r>
    </w:p>
    <w:p w14:paraId="7915781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Epoch: 1</w:t>
      </w:r>
    </w:p>
    <w:p w14:paraId="47AE41A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Start-of-rib: never</w:t>
      </w:r>
    </w:p>
    <w:p w14:paraId="0319C8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End-of-rib: never</w:t>
      </w:r>
    </w:p>
    <w:p w14:paraId="0F36B40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Start-of-rib: never</w:t>
      </w:r>
    </w:p>
    <w:p w14:paraId="40A65C2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End-of-rib: never</w:t>
      </w:r>
    </w:p>
    <w:p w14:paraId="492AE1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0D22329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activity:              ----       ----</w:t>
      </w:r>
    </w:p>
    <w:p w14:paraId="73FC00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Start-of-RIB          0          0</w:t>
      </w:r>
    </w:p>
    <w:p w14:paraId="25B9B3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End-of-RIB            0          0</w:t>
      </w:r>
    </w:p>
    <w:p w14:paraId="601F0C25" w14:textId="77777777" w:rsidR="005050D3" w:rsidRPr="00924541" w:rsidRDefault="005050D3" w:rsidP="005050D3">
      <w:pPr>
        <w:rPr>
          <w:rFonts w:ascii="Courier New" w:hAnsi="Courier New" w:cs="Courier New"/>
          <w:sz w:val="16"/>
          <w:szCs w:val="16"/>
        </w:rPr>
      </w:pPr>
    </w:p>
    <w:p w14:paraId="2221DC7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tracking is enabled, the RIB does have a route to 10.0.0.6</w:t>
      </w:r>
    </w:p>
    <w:p w14:paraId="081429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Connections established 1; dropped 0</w:t>
      </w:r>
    </w:p>
    <w:p w14:paraId="08979C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reset never</w:t>
      </w:r>
    </w:p>
    <w:p w14:paraId="3B63FB9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External BGP neighbor configured for connected checks (single-hop no-disable-connected-check)</w:t>
      </w:r>
    </w:p>
    <w:p w14:paraId="05B875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 associated: GigabitEthernet0/0/1 (peering address in same link)</w:t>
      </w:r>
    </w:p>
    <w:p w14:paraId="107DA3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lastRenderedPageBreak/>
        <w:t xml:space="preserve">  Transport(tcp) path-mtu-discovery is enabled</w:t>
      </w:r>
    </w:p>
    <w:p w14:paraId="3EFDE05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Graceful-Restart is disabled</w:t>
      </w:r>
    </w:p>
    <w:p w14:paraId="2C9473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SSO is disabled</w:t>
      </w:r>
    </w:p>
    <w:p w14:paraId="561BEB5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state is ESTAB, I/O status: 1, unread input bytes: 0</w:t>
      </w:r>
    </w:p>
    <w:p w14:paraId="081F656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is ECN Disabled, Mininum incoming TTL 0, Outgoing TTL 1</w:t>
      </w:r>
    </w:p>
    <w:p w14:paraId="37821E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Local host: 10.0.0.5, Local port: 16694</w:t>
      </w:r>
    </w:p>
    <w:p w14:paraId="15DCA8E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Foreign host: 10.0.0.6, Foreign port: 179</w:t>
      </w:r>
    </w:p>
    <w:p w14:paraId="4D4961A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tableid (VRF): 0</w:t>
      </w:r>
    </w:p>
    <w:p w14:paraId="1334A13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Maximum output segment queue size: 50</w:t>
      </w:r>
    </w:p>
    <w:p w14:paraId="651A328B" w14:textId="77777777" w:rsidR="005050D3" w:rsidRPr="00924541" w:rsidRDefault="005050D3" w:rsidP="005050D3">
      <w:pPr>
        <w:rPr>
          <w:rFonts w:ascii="Courier New" w:hAnsi="Courier New" w:cs="Courier New"/>
          <w:sz w:val="16"/>
          <w:szCs w:val="16"/>
        </w:rPr>
      </w:pPr>
    </w:p>
    <w:p w14:paraId="3911DDB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Enqueued packets for retransmit: 0, input: 0  mis-ordered: 0 (0 bytes)</w:t>
      </w:r>
    </w:p>
    <w:p w14:paraId="7D742399" w14:textId="77777777" w:rsidR="005050D3" w:rsidRPr="00924541" w:rsidRDefault="005050D3" w:rsidP="005050D3">
      <w:pPr>
        <w:rPr>
          <w:rFonts w:ascii="Courier New" w:hAnsi="Courier New" w:cs="Courier New"/>
          <w:sz w:val="16"/>
          <w:szCs w:val="16"/>
        </w:rPr>
      </w:pPr>
    </w:p>
    <w:p w14:paraId="6B86AE8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Event Timers (current time is 0xB46FD4):</w:t>
      </w:r>
    </w:p>
    <w:p w14:paraId="28E233F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Timer          Starts    Wakeups            Next</w:t>
      </w:r>
    </w:p>
    <w:p w14:paraId="08EFF9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Retrans            39          1             0x0</w:t>
      </w:r>
    </w:p>
    <w:p w14:paraId="79407FA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TimeWait            0          0             0x0</w:t>
      </w:r>
    </w:p>
    <w:p w14:paraId="3A6DCDD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AckHold            42         39             0x0</w:t>
      </w:r>
    </w:p>
    <w:p w14:paraId="217F409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SendWnd             0          0             0x0</w:t>
      </w:r>
    </w:p>
    <w:p w14:paraId="29DCFE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KeepAlive           0          0             0x0</w:t>
      </w:r>
    </w:p>
    <w:p w14:paraId="1E0CF5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GiveUp              0          0             0x0</w:t>
      </w:r>
    </w:p>
    <w:p w14:paraId="72406D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PmtuAger          980        979        0xB47024</w:t>
      </w:r>
    </w:p>
    <w:p w14:paraId="2CC262B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DeadWait            0          0             0x0</w:t>
      </w:r>
    </w:p>
    <w:p w14:paraId="3851D45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Linger              0          0             0x0</w:t>
      </w:r>
    </w:p>
    <w:p w14:paraId="364B902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ProcessQ            0          0             0x0</w:t>
      </w:r>
    </w:p>
    <w:p w14:paraId="0BE608C1" w14:textId="77777777" w:rsidR="005050D3" w:rsidRPr="00924541" w:rsidRDefault="005050D3" w:rsidP="005050D3">
      <w:pPr>
        <w:rPr>
          <w:rFonts w:ascii="Courier New" w:hAnsi="Courier New" w:cs="Courier New"/>
          <w:sz w:val="16"/>
          <w:szCs w:val="16"/>
        </w:rPr>
      </w:pPr>
    </w:p>
    <w:p w14:paraId="12EA8CC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iss: 3641403094  snduna: 3641403960  sndnxt: 3641403960</w:t>
      </w:r>
    </w:p>
    <w:p w14:paraId="4B26D49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irs: 2108471956  rcvnxt: 2108473321</w:t>
      </w:r>
    </w:p>
    <w:p w14:paraId="2BB707E4" w14:textId="77777777" w:rsidR="005050D3" w:rsidRPr="00924541" w:rsidRDefault="005050D3" w:rsidP="005050D3">
      <w:pPr>
        <w:rPr>
          <w:rFonts w:ascii="Courier New" w:hAnsi="Courier New" w:cs="Courier New"/>
          <w:sz w:val="16"/>
          <w:szCs w:val="16"/>
        </w:rPr>
      </w:pPr>
    </w:p>
    <w:p w14:paraId="27B6778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sndwnd:  15519  scale:      0  maxrcvwnd:  16384</w:t>
      </w:r>
    </w:p>
    <w:p w14:paraId="1E14CE7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rcvwnd:  15020  scale:      0  delrcvwnd:   1364</w:t>
      </w:r>
    </w:p>
    <w:p w14:paraId="1F406858" w14:textId="77777777" w:rsidR="005050D3" w:rsidRPr="00924541" w:rsidRDefault="005050D3" w:rsidP="005050D3">
      <w:pPr>
        <w:rPr>
          <w:rFonts w:ascii="Courier New" w:hAnsi="Courier New" w:cs="Courier New"/>
          <w:sz w:val="16"/>
          <w:szCs w:val="16"/>
        </w:rPr>
      </w:pPr>
    </w:p>
    <w:p w14:paraId="04EFC0A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SRTT: 993 ms, RTTO: 1052 ms, RTV: 59 ms, KRTT: 0 ms</w:t>
      </w:r>
    </w:p>
    <w:p w14:paraId="7CBE817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minRTT: 2 ms, maxRTT: 1000 ms, ACK hold: 200 ms</w:t>
      </w:r>
    </w:p>
    <w:p w14:paraId="337A627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uptime: 1855962 ms, Sent idletime: 15697 ms, Receive idletime: 15496 ms</w:t>
      </w:r>
    </w:p>
    <w:p w14:paraId="791F4E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Status Flags: active open</w:t>
      </w:r>
    </w:p>
    <w:p w14:paraId="41083A3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Option Flags: nagle, path mtu capable</w:t>
      </w:r>
    </w:p>
    <w:p w14:paraId="73AD5C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Precedence value : 6</w:t>
      </w:r>
    </w:p>
    <w:p w14:paraId="5CB791D4" w14:textId="77777777" w:rsidR="005050D3" w:rsidRPr="00924541" w:rsidRDefault="005050D3" w:rsidP="005050D3">
      <w:pPr>
        <w:rPr>
          <w:rFonts w:ascii="Courier New" w:hAnsi="Courier New" w:cs="Courier New"/>
          <w:sz w:val="16"/>
          <w:szCs w:val="16"/>
        </w:rPr>
      </w:pPr>
    </w:p>
    <w:p w14:paraId="096268E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Datagrams (max data segment is 1460 bytes):</w:t>
      </w:r>
    </w:p>
    <w:p w14:paraId="1F6030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Rcvd: 80 (out of order: 0), with data: 42, total data bytes: 1364</w:t>
      </w:r>
    </w:p>
    <w:p w14:paraId="482048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Sent: 79 (retransmit: 1, fastretransmit: 0, partialack: 0, Second Congestion: 0), with data: 37, total data bytes: 865</w:t>
      </w:r>
    </w:p>
    <w:p w14:paraId="19865D8E" w14:textId="77777777" w:rsidR="005050D3" w:rsidRPr="00924541" w:rsidRDefault="005050D3" w:rsidP="005050D3">
      <w:pPr>
        <w:rPr>
          <w:rFonts w:ascii="Courier New" w:hAnsi="Courier New" w:cs="Courier New"/>
          <w:sz w:val="16"/>
          <w:szCs w:val="16"/>
        </w:rPr>
      </w:pPr>
    </w:p>
    <w:p w14:paraId="52BFC4A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Packets received in fast path: 0, fast processed: 0, slow path: 0</w:t>
      </w:r>
    </w:p>
    <w:p w14:paraId="21E86A7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fast lock acquisition failures: 0, slow path: 0</w:t>
      </w:r>
    </w:p>
    <w:p w14:paraId="6C489C8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TCP Semaphore      0x7F32C5A81AE8  FREE</w:t>
      </w:r>
    </w:p>
    <w:p w14:paraId="38AB1189" w14:textId="77777777" w:rsidR="005050D3" w:rsidRDefault="005050D3" w:rsidP="005050D3">
      <w:pPr>
        <w:rPr>
          <w:rFonts w:ascii="Courier New" w:hAnsi="Courier New" w:cs="Courier New"/>
          <w:sz w:val="16"/>
          <w:szCs w:val="16"/>
        </w:rPr>
      </w:pPr>
    </w:p>
    <w:p w14:paraId="15CC8AB7" w14:textId="77777777" w:rsidR="005050D3" w:rsidRDefault="005050D3" w:rsidP="005050D3">
      <w:pPr>
        <w:rPr>
          <w:rFonts w:ascii="Courier New" w:hAnsi="Courier New" w:cs="Courier New"/>
          <w:sz w:val="16"/>
          <w:szCs w:val="16"/>
        </w:rPr>
      </w:pPr>
      <w:r>
        <w:rPr>
          <w:rFonts w:ascii="Courier New" w:hAnsi="Courier New" w:cs="Courier New"/>
          <w:sz w:val="16"/>
          <w:szCs w:val="16"/>
        </w:rPr>
        <w:t>Router 3 Config:</w:t>
      </w:r>
    </w:p>
    <w:p w14:paraId="62F24F11" w14:textId="77777777" w:rsidR="005050D3" w:rsidRDefault="005050D3" w:rsidP="005050D3">
      <w:pPr>
        <w:rPr>
          <w:rFonts w:ascii="Courier New" w:hAnsi="Courier New" w:cs="Courier New"/>
          <w:sz w:val="16"/>
          <w:szCs w:val="16"/>
        </w:rPr>
      </w:pPr>
    </w:p>
    <w:p w14:paraId="04D02F0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R3#show run</w:t>
      </w:r>
    </w:p>
    <w:p w14:paraId="41A99A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Building configuration...</w:t>
      </w:r>
    </w:p>
    <w:p w14:paraId="2289C0DF" w14:textId="77777777" w:rsidR="005050D3" w:rsidRPr="00924541" w:rsidRDefault="005050D3" w:rsidP="005050D3">
      <w:pPr>
        <w:rPr>
          <w:rFonts w:ascii="Courier New" w:hAnsi="Courier New" w:cs="Courier New"/>
          <w:sz w:val="16"/>
          <w:szCs w:val="16"/>
        </w:rPr>
      </w:pPr>
    </w:p>
    <w:p w14:paraId="19B8F44B" w14:textId="77777777" w:rsidR="005050D3" w:rsidRPr="00924541" w:rsidRDefault="005050D3" w:rsidP="005050D3">
      <w:pPr>
        <w:rPr>
          <w:rFonts w:ascii="Courier New" w:hAnsi="Courier New" w:cs="Courier New"/>
          <w:sz w:val="16"/>
          <w:szCs w:val="16"/>
        </w:rPr>
      </w:pPr>
    </w:p>
    <w:p w14:paraId="6780AD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Current configuration : 2656 bytes</w:t>
      </w:r>
    </w:p>
    <w:p w14:paraId="4E8AE43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161670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Last configuration change at 18:30:51 UTC Wed Jan 5 2022</w:t>
      </w:r>
    </w:p>
    <w:p w14:paraId="50BB0E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319C88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version 15.5</w:t>
      </w:r>
    </w:p>
    <w:p w14:paraId="7F2DBF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service timestamps debug datetime msec</w:t>
      </w:r>
    </w:p>
    <w:p w14:paraId="1914914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service timestamps log datetime msec</w:t>
      </w:r>
    </w:p>
    <w:p w14:paraId="4516604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platform punt-keepalive disable-kernel-core</w:t>
      </w:r>
    </w:p>
    <w:p w14:paraId="06787DE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783C9C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hostname R3</w:t>
      </w:r>
    </w:p>
    <w:p w14:paraId="75E0F1F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1AEA72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boot-start-marker</w:t>
      </w:r>
    </w:p>
    <w:p w14:paraId="344F86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boot-end-marker</w:t>
      </w:r>
    </w:p>
    <w:p w14:paraId="69D7208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D07B98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C654BC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vrf definition Mgmt-intf</w:t>
      </w:r>
    </w:p>
    <w:p w14:paraId="451811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4765C09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ipv4</w:t>
      </w:r>
    </w:p>
    <w:p w14:paraId="259A12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22B4966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04FBDB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lastRenderedPageBreak/>
        <w:t xml:space="preserve"> address-family ipv6</w:t>
      </w:r>
    </w:p>
    <w:p w14:paraId="4D2FA3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3793DE0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EB95C8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81E8F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aaa new-model</w:t>
      </w:r>
    </w:p>
    <w:p w14:paraId="7783CFA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6C357F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F11C3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798C26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A6625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BA69DC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1FFFC9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48AEFA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1187A4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31736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C9A737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C4CF23A" w14:textId="77777777" w:rsidR="005050D3" w:rsidRPr="00924541" w:rsidRDefault="005050D3" w:rsidP="005050D3">
      <w:pPr>
        <w:rPr>
          <w:rFonts w:ascii="Courier New" w:hAnsi="Courier New" w:cs="Courier New"/>
          <w:sz w:val="16"/>
          <w:szCs w:val="16"/>
        </w:rPr>
      </w:pPr>
    </w:p>
    <w:p w14:paraId="4EF56BEB" w14:textId="77777777" w:rsidR="005050D3" w:rsidRPr="00924541" w:rsidRDefault="005050D3" w:rsidP="005050D3">
      <w:pPr>
        <w:rPr>
          <w:rFonts w:ascii="Courier New" w:hAnsi="Courier New" w:cs="Courier New"/>
          <w:sz w:val="16"/>
          <w:szCs w:val="16"/>
        </w:rPr>
      </w:pPr>
    </w:p>
    <w:p w14:paraId="3839EFD6" w14:textId="77777777" w:rsidR="005050D3" w:rsidRPr="00924541" w:rsidRDefault="005050D3" w:rsidP="005050D3">
      <w:pPr>
        <w:rPr>
          <w:rFonts w:ascii="Courier New" w:hAnsi="Courier New" w:cs="Courier New"/>
          <w:sz w:val="16"/>
          <w:szCs w:val="16"/>
        </w:rPr>
      </w:pPr>
    </w:p>
    <w:p w14:paraId="21B2B9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093F3D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6FD8BA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7E2EF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unicast-routing</w:t>
      </w:r>
    </w:p>
    <w:p w14:paraId="081BB07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94D9C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1832B3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01DE9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68FB0A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17955F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6E3569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A7CEC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subscriber templating</w:t>
      </w:r>
    </w:p>
    <w:p w14:paraId="057ED74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multilink bundle-name authenticated</w:t>
      </w:r>
    </w:p>
    <w:p w14:paraId="6E152B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D1FEDB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CEFD81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8424DF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2B6B60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license udi pid ISR4321/K9 sn FDO214328EH</w:t>
      </w:r>
    </w:p>
    <w:p w14:paraId="46712F1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F27457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spanning-tree extend system-id</w:t>
      </w:r>
    </w:p>
    <w:p w14:paraId="20A0B9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0E9F06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9B7ECE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redundancy</w:t>
      </w:r>
    </w:p>
    <w:p w14:paraId="6008BCE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mode none</w:t>
      </w:r>
    </w:p>
    <w:p w14:paraId="4A42BE7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D925E1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33121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vlan internal allocation policy ascending</w:t>
      </w:r>
    </w:p>
    <w:p w14:paraId="3EDD2B7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5DA5E3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55D047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C8275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3F1B2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A55D59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9EFAFE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Loopback0</w:t>
      </w:r>
    </w:p>
    <w:p w14:paraId="2B3D58D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192.168.2.1 255.255.255.252</w:t>
      </w:r>
    </w:p>
    <w:p w14:paraId="6B86E57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FE80::3 link-local</w:t>
      </w:r>
    </w:p>
    <w:p w14:paraId="311E9FA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2001:DB8:ACAD:C::1/64</w:t>
      </w:r>
    </w:p>
    <w:p w14:paraId="7EDFF9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eigrp 10</w:t>
      </w:r>
    </w:p>
    <w:p w14:paraId="71746F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AE3C2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GigabitEthernet0/0/0</w:t>
      </w:r>
    </w:p>
    <w:p w14:paraId="2EAC65B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10.0.0.6 255.255.255.252</w:t>
      </w:r>
    </w:p>
    <w:p w14:paraId="26C7991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5248DF3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FE80::3 link-local</w:t>
      </w:r>
    </w:p>
    <w:p w14:paraId="50A9503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2001:DB8:ACAD:2::2/64</w:t>
      </w:r>
    </w:p>
    <w:p w14:paraId="0A7685F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eigrp 10</w:t>
      </w:r>
    </w:p>
    <w:p w14:paraId="7FFE8C4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35966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GigabitEthernet0/0/1</w:t>
      </w:r>
    </w:p>
    <w:p w14:paraId="77CE5CC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10.0.0.9 255.255.255.252</w:t>
      </w:r>
    </w:p>
    <w:p w14:paraId="42CB01F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0117EE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FE80::3 link-local</w:t>
      </w:r>
    </w:p>
    <w:p w14:paraId="0E218E5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2001:DB8:ACAD:3::1/64</w:t>
      </w:r>
    </w:p>
    <w:p w14:paraId="385E0D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eigrp 10</w:t>
      </w:r>
    </w:p>
    <w:p w14:paraId="0B2962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DB82F9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Serial0/1/0</w:t>
      </w:r>
    </w:p>
    <w:p w14:paraId="2E06B3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5230B56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31AB2BD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EBED77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Serial0/1/1</w:t>
      </w:r>
    </w:p>
    <w:p w14:paraId="4A5DA9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0631251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26684D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A6E39C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Service-Engine0/2/0</w:t>
      </w:r>
    </w:p>
    <w:p w14:paraId="41ABDE4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797A8F0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6DCEAF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D41E3F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w:t>
      </w:r>
    </w:p>
    <w:p w14:paraId="53D31B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vrf forwarding Mgmt-intf</w:t>
      </w:r>
    </w:p>
    <w:p w14:paraId="64D798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3E15609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5527D8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74A3B77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7C1D74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Vlan1</w:t>
      </w:r>
    </w:p>
    <w:p w14:paraId="726C754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45DB8D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12D2C1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A62A6C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5A5D6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router eigrp 1</w:t>
      </w:r>
    </w:p>
    <w:p w14:paraId="76257F8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10.0.0.4 0.0.0.3</w:t>
      </w:r>
    </w:p>
    <w:p w14:paraId="179AF5E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10.0.0.8 0.0.0.3</w:t>
      </w:r>
    </w:p>
    <w:p w14:paraId="2ED862E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192.168.2.0</w:t>
      </w:r>
    </w:p>
    <w:p w14:paraId="3E5621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bgp 200 metric 100000 1 255 1 1500</w:t>
      </w:r>
    </w:p>
    <w:p w14:paraId="095FCF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passive-interface Loopback0</w:t>
      </w:r>
    </w:p>
    <w:p w14:paraId="3B99AC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eigrp router-id 3.3.3.3</w:t>
      </w:r>
    </w:p>
    <w:p w14:paraId="116F4B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5A9E7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router bgp 200</w:t>
      </w:r>
    </w:p>
    <w:p w14:paraId="1233461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router-id 3.3.3.3</w:t>
      </w:r>
    </w:p>
    <w:p w14:paraId="5414B5D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log-neighbor-changes</w:t>
      </w:r>
    </w:p>
    <w:p w14:paraId="399129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10.0.0.5 remote-as 100</w:t>
      </w:r>
    </w:p>
    <w:p w14:paraId="10EBAA7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10.0.0.14 remote-as 200</w:t>
      </w:r>
    </w:p>
    <w:p w14:paraId="3BF7C2D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10.0.0.14 update-source Loopback0</w:t>
      </w:r>
    </w:p>
    <w:p w14:paraId="2AF9A41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2001:DB8:ACAD:2::1 remote-as 100</w:t>
      </w:r>
    </w:p>
    <w:p w14:paraId="4619E4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2001:DB8:ACAD:4::2 remote-as 200</w:t>
      </w:r>
    </w:p>
    <w:p w14:paraId="6A684E2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2001:DB8:ACAD:4::2 update-source Loopback0</w:t>
      </w:r>
    </w:p>
    <w:p w14:paraId="3E8BB3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1083FD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ipv4</w:t>
      </w:r>
    </w:p>
    <w:p w14:paraId="32A49B8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eigrp 1</w:t>
      </w:r>
    </w:p>
    <w:p w14:paraId="6FEEF4F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10.0.0.5 activate</w:t>
      </w:r>
    </w:p>
    <w:p w14:paraId="3D3966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10.0.0.14 activate</w:t>
      </w:r>
    </w:p>
    <w:p w14:paraId="5E11A54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neighbor 2001:DB8:ACAD:2::1 activate</w:t>
      </w:r>
    </w:p>
    <w:p w14:paraId="65FED2A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2001:DB8:ACAD:4::2 activate</w:t>
      </w:r>
    </w:p>
    <w:p w14:paraId="7BE481D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0857381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1510337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ipv6</w:t>
      </w:r>
    </w:p>
    <w:p w14:paraId="2992EC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connected</w:t>
      </w:r>
    </w:p>
    <w:p w14:paraId="048A411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eigrp 10</w:t>
      </w:r>
    </w:p>
    <w:p w14:paraId="46EF84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2001:DB8:ACAD:2::1 activate</w:t>
      </w:r>
    </w:p>
    <w:p w14:paraId="6DB203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612B646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8B7D8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forward-protocol nd</w:t>
      </w:r>
    </w:p>
    <w:p w14:paraId="1FFD583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ip http server</w:t>
      </w:r>
    </w:p>
    <w:p w14:paraId="552E591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ip http secure-server</w:t>
      </w:r>
    </w:p>
    <w:p w14:paraId="6E1CFE7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tftp source-interface GigabitEthernet0</w:t>
      </w:r>
    </w:p>
    <w:p w14:paraId="695B8BD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810011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9065D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router eigrp 10</w:t>
      </w:r>
    </w:p>
    <w:p w14:paraId="244CD6F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passive-interface Loopback0</w:t>
      </w:r>
    </w:p>
    <w:p w14:paraId="32DF5AC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eigrp router-id 3.3.3.3</w:t>
      </w:r>
    </w:p>
    <w:p w14:paraId="3DA991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bgp 200 metric 1000000 1 255 1 1500</w:t>
      </w:r>
    </w:p>
    <w:p w14:paraId="2D42B1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29056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64258B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A52213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BD253A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control-plane</w:t>
      </w:r>
    </w:p>
    <w:p w14:paraId="6EDF87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064F48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C05C27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con 0</w:t>
      </w:r>
    </w:p>
    <w:p w14:paraId="5402773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stopbits 1</w:t>
      </w:r>
    </w:p>
    <w:p w14:paraId="7DA4825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aux 0</w:t>
      </w:r>
    </w:p>
    <w:p w14:paraId="2B2881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stopbits 1</w:t>
      </w:r>
    </w:p>
    <w:p w14:paraId="4C0EDC7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vty 0 4</w:t>
      </w:r>
    </w:p>
    <w:p w14:paraId="712B8A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login</w:t>
      </w:r>
    </w:p>
    <w:p w14:paraId="2E63CA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54C8C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4AA808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end</w:t>
      </w:r>
    </w:p>
    <w:p w14:paraId="3C1271C5" w14:textId="77777777" w:rsidR="005050D3" w:rsidRPr="00924541" w:rsidRDefault="005050D3" w:rsidP="005050D3">
      <w:pPr>
        <w:rPr>
          <w:rFonts w:ascii="Courier New" w:hAnsi="Courier New" w:cs="Courier New"/>
          <w:sz w:val="16"/>
          <w:szCs w:val="16"/>
        </w:rPr>
      </w:pPr>
    </w:p>
    <w:p w14:paraId="2AA3768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R3#                show ip route</w:t>
      </w:r>
    </w:p>
    <w:p w14:paraId="5C06B1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L - local, C - connected, S - static, R - RIP, M - mobile, B - BGP</w:t>
      </w:r>
    </w:p>
    <w:p w14:paraId="07E749C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 - EIGRP, EX - EIGRP external, O - OSPF, IA - OSPF inter area</w:t>
      </w:r>
    </w:p>
    <w:p w14:paraId="4F05E50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N1 - OSPF NSSA external type 1, N2 - OSPF NSSA external type 2</w:t>
      </w:r>
    </w:p>
    <w:p w14:paraId="302F3A6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E1 - OSPF external type 1, E2 - OSPF external type 2</w:t>
      </w:r>
    </w:p>
    <w:p w14:paraId="1EE0F9A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 - IS-IS, su - IS-IS summary, L1 - IS-IS level-1, L2 - IS-IS level-2</w:t>
      </w:r>
    </w:p>
    <w:p w14:paraId="37D673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ia - IS-IS inter area, * - candidate default, U - per-user static route</w:t>
      </w:r>
    </w:p>
    <w:p w14:paraId="39105A8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 - ODR, P - periodic downloaded static route, H - NHRP, l - LISP</w:t>
      </w:r>
    </w:p>
    <w:p w14:paraId="436EE0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 - application route</w:t>
      </w:r>
    </w:p>
    <w:p w14:paraId="0FA8D7A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 - replicated route, % - next hop override, p - overrides from PfR</w:t>
      </w:r>
    </w:p>
    <w:p w14:paraId="5B656952" w14:textId="77777777" w:rsidR="005050D3" w:rsidRPr="00924541" w:rsidRDefault="005050D3" w:rsidP="005050D3">
      <w:pPr>
        <w:rPr>
          <w:rFonts w:ascii="Courier New" w:hAnsi="Courier New" w:cs="Courier New"/>
          <w:sz w:val="16"/>
          <w:szCs w:val="16"/>
        </w:rPr>
      </w:pPr>
    </w:p>
    <w:p w14:paraId="5C86583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Gateway of last resort is not set</w:t>
      </w:r>
    </w:p>
    <w:p w14:paraId="28F2FF43" w14:textId="77777777" w:rsidR="005050D3" w:rsidRPr="00924541" w:rsidRDefault="005050D3" w:rsidP="005050D3">
      <w:pPr>
        <w:rPr>
          <w:rFonts w:ascii="Courier New" w:hAnsi="Courier New" w:cs="Courier New"/>
          <w:sz w:val="16"/>
          <w:szCs w:val="16"/>
        </w:rPr>
      </w:pPr>
    </w:p>
    <w:p w14:paraId="0D37798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10.0.0.0/8 is variably subnetted, 8 subnets, 2 masks</w:t>
      </w:r>
    </w:p>
    <w:p w14:paraId="243E98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10.0.0.0/30 [20/0] via 10.0.0.5, 00:26:44</w:t>
      </w:r>
    </w:p>
    <w:p w14:paraId="107D5D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10.0.0.4/30 is directly connected, GigabitEthernet0/0/0</w:t>
      </w:r>
    </w:p>
    <w:p w14:paraId="3487CA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10.0.0.6/32 is directly connected, GigabitEthernet0/0/0</w:t>
      </w:r>
    </w:p>
    <w:p w14:paraId="5874101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10.0.0.8/30 is directly connected, GigabitEthernet0/0/1</w:t>
      </w:r>
    </w:p>
    <w:p w14:paraId="779A519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10.0.0.9/32 is directly connected, GigabitEthernet0/0/1</w:t>
      </w:r>
    </w:p>
    <w:p w14:paraId="7639FF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10.0.0.12/30 [90/3072] via 10.0.0.10, 00:17:34, GigabitEthernet0/0/1</w:t>
      </w:r>
    </w:p>
    <w:p w14:paraId="2A10864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10.0.0.16/30 [90/3328] via 10.0.0.10, 00:16:12, GigabitEthernet0/0/1</w:t>
      </w:r>
    </w:p>
    <w:p w14:paraId="56FB191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EX     10.0.0.20/30</w:t>
      </w:r>
    </w:p>
    <w:p w14:paraId="79FE915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[170/26368] via 10.0.0.10, 00:14:14, GigabitEthernet0/0/1</w:t>
      </w:r>
    </w:p>
    <w:p w14:paraId="361BD9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192.168.0.0/32 is subnetted, 1 subnets</w:t>
      </w:r>
    </w:p>
    <w:p w14:paraId="657ABEE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192.168.0.1 [20/2] via 10.0.0.5, 00:26:44</w:t>
      </w:r>
    </w:p>
    <w:p w14:paraId="30FA83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192.168.1.0/30 is subnetted, 1 subnets</w:t>
      </w:r>
    </w:p>
    <w:p w14:paraId="15A022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192.168.1.0 [20/0] via 10.0.0.5, 00:26:44</w:t>
      </w:r>
    </w:p>
    <w:p w14:paraId="3B5F055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192.168.2.0/24 is variably subnetted, 2 subnets, 2 masks</w:t>
      </w:r>
    </w:p>
    <w:p w14:paraId="475CA0D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192.168.2.0/30 is directly connected, Loopback0</w:t>
      </w:r>
    </w:p>
    <w:p w14:paraId="47922C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192.168.2.1/32 is directly connected, Loopback0</w:t>
      </w:r>
    </w:p>
    <w:p w14:paraId="4DD4050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192.168.3.0/30 is subnetted, 1 subnets</w:t>
      </w:r>
    </w:p>
    <w:p w14:paraId="59D1BCB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192.168.3.0 [90/130816] via 10.0.0.10, 00:26:04, GigabitEthernet0/0/1</w:t>
      </w:r>
    </w:p>
    <w:p w14:paraId="5E41131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192.168.4.0/30 is subnetted, 1 subnets</w:t>
      </w:r>
    </w:p>
    <w:p w14:paraId="0186410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192.168.4.0 [90/131072] via 10.0.0.10, 00:17:29, GigabitEthernet0/0/1</w:t>
      </w:r>
    </w:p>
    <w:p w14:paraId="167A9EE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192.168.5.0/30 is subnetted, 1 subnets</w:t>
      </w:r>
    </w:p>
    <w:p w14:paraId="792F2EE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EX     192.168.5.0 [170/26368] via 10.0.0.10, 00:15:00, GigabitEthernet0/0/1</w:t>
      </w:r>
    </w:p>
    <w:p w14:paraId="22274C9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192.168.6.0/32 is subnetted, 1 subnets</w:t>
      </w:r>
    </w:p>
    <w:p w14:paraId="58B2180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EX     192.168.6.1 [170/26368] via 10.0.0.10, 00:13:30, GigabitEthernet0/0/1</w:t>
      </w:r>
    </w:p>
    <w:p w14:paraId="43513A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R3&gt;show ipv6 route</w:t>
      </w:r>
    </w:p>
    <w:p w14:paraId="1E2B3AA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Table - default - 17 entries</w:t>
      </w:r>
    </w:p>
    <w:p w14:paraId="7B7660B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C - Connected, L - Local, S - Static, U - Per-user Static route</w:t>
      </w:r>
    </w:p>
    <w:p w14:paraId="076998A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 - BGP, R - RIP, I1 - ISIS L1, I2 - ISIS L2</w:t>
      </w:r>
    </w:p>
    <w:p w14:paraId="7912642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IA - ISIS interarea, IS - ISIS summary, D - EIGRP, EX - EIGRP external</w:t>
      </w:r>
    </w:p>
    <w:p w14:paraId="519A424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 ND Default, NDp - ND Prefix, DCE - Destination, NDr - Redirect</w:t>
      </w:r>
    </w:p>
    <w:p w14:paraId="25ED8A8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 - OSPF Intra, OI - OSPF Inter, OE1 - OSPF ext 1, OE2 - OSPF ext 2</w:t>
      </w:r>
    </w:p>
    <w:p w14:paraId="24E7B2E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ON1 - OSPF NSSA ext 1, ON2 - OSPF NSSA ext 2, a - Application</w:t>
      </w:r>
    </w:p>
    <w:p w14:paraId="67C8518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2001:DB8:ACAD:1::/64 [20/0]</w:t>
      </w:r>
    </w:p>
    <w:p w14:paraId="0AEC14D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FE80::2, GigabitEthernet0/0/0</w:t>
      </w:r>
    </w:p>
    <w:p w14:paraId="1DE928F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2001:DB8:ACAD:2::/64 [0/0]</w:t>
      </w:r>
    </w:p>
    <w:p w14:paraId="14D48A6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GigabitEthernet0/0/0, directly connected</w:t>
      </w:r>
    </w:p>
    <w:p w14:paraId="38CE7DF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2001:DB8:ACAD:2::2/128 [0/0]</w:t>
      </w:r>
    </w:p>
    <w:p w14:paraId="64C4345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GigabitEthernet0/0/0, receive</w:t>
      </w:r>
    </w:p>
    <w:p w14:paraId="5617E65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2001:DB8:ACAD:3::/64 [0/0]</w:t>
      </w:r>
    </w:p>
    <w:p w14:paraId="6DED36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GigabitEthernet0/0/1, directly connected</w:t>
      </w:r>
    </w:p>
    <w:p w14:paraId="4053BF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2001:DB8:ACAD:3::1/128 [0/0]</w:t>
      </w:r>
    </w:p>
    <w:p w14:paraId="67F30FC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GigabitEthernet0/0/1, receive</w:t>
      </w:r>
    </w:p>
    <w:p w14:paraId="72B1A82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2001:DB8:ACAD:4::/64 [90/3072]</w:t>
      </w:r>
    </w:p>
    <w:p w14:paraId="248DA07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FE80::4, GigabitEthernet0/0/1</w:t>
      </w:r>
    </w:p>
    <w:p w14:paraId="6852A2A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2001:DB8:ACAD:5::/64 [90/3328]</w:t>
      </w:r>
    </w:p>
    <w:p w14:paraId="453749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FE80::4, GigabitEthernet0/0/1</w:t>
      </w:r>
    </w:p>
    <w:p w14:paraId="751E873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EX  2001:DB8:ACAD:6::/64 [170/26368]</w:t>
      </w:r>
    </w:p>
    <w:p w14:paraId="2F3713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FE80::4, GigabitEthernet0/0/1</w:t>
      </w:r>
    </w:p>
    <w:p w14:paraId="6EF6646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2001:DB8:ACAD:A::1/128 [20/1]</w:t>
      </w:r>
    </w:p>
    <w:p w14:paraId="7D77F07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FE80::2, GigabitEthernet0/0/0</w:t>
      </w:r>
    </w:p>
    <w:p w14:paraId="7D5095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2001:DB8:ACAD:B::/64 [20/0]</w:t>
      </w:r>
    </w:p>
    <w:p w14:paraId="177E068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FE80::2, GigabitEthernet0/0/0</w:t>
      </w:r>
    </w:p>
    <w:p w14:paraId="58CDD7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2001:DB8:ACAD:C::/64 [0/0]</w:t>
      </w:r>
    </w:p>
    <w:p w14:paraId="6BD2A93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Loopback0, directly connected</w:t>
      </w:r>
    </w:p>
    <w:p w14:paraId="0BB191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2001:DB8:ACAD:C::1/128 [0/0]</w:t>
      </w:r>
    </w:p>
    <w:p w14:paraId="3623AC6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Loopback0, receive</w:t>
      </w:r>
    </w:p>
    <w:p w14:paraId="1198D32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2001:DB8:ACAD:D::/64 [90/130816]</w:t>
      </w:r>
    </w:p>
    <w:p w14:paraId="2EE9C8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FE80::4, GigabitEthernet0/0/1</w:t>
      </w:r>
    </w:p>
    <w:p w14:paraId="59BDB2F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2001:DB8:ACAD:E::/64 [90/131072]</w:t>
      </w:r>
    </w:p>
    <w:p w14:paraId="5D8766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FE80::4, GigabitEthernet0/0/1</w:t>
      </w:r>
    </w:p>
    <w:p w14:paraId="2E7DB6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EX  2001:DB8:ACAD:F::/64 [170/26368]</w:t>
      </w:r>
    </w:p>
    <w:p w14:paraId="27C99C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FE80::4, GigabitEthernet0/0/1</w:t>
      </w:r>
    </w:p>
    <w:p w14:paraId="7C81B8A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EX  2001:DB8:ACAD:AA::1/128 [170/26368]</w:t>
      </w:r>
    </w:p>
    <w:p w14:paraId="17953F4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FE80::4, GigabitEthernet0/0/1</w:t>
      </w:r>
    </w:p>
    <w:p w14:paraId="53A9363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FF00::/8 [0/0]</w:t>
      </w:r>
    </w:p>
    <w:p w14:paraId="1D9201B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Null0, receive</w:t>
      </w:r>
    </w:p>
    <w:p w14:paraId="0558E7F5" w14:textId="77777777" w:rsidR="005050D3" w:rsidRPr="00924541" w:rsidRDefault="005050D3" w:rsidP="005050D3">
      <w:pPr>
        <w:rPr>
          <w:rFonts w:ascii="Courier New" w:hAnsi="Courier New" w:cs="Courier New"/>
          <w:sz w:val="16"/>
          <w:szCs w:val="16"/>
        </w:rPr>
      </w:pPr>
    </w:p>
    <w:p w14:paraId="3EC75C00"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R3#show ip bgp</w:t>
      </w:r>
    </w:p>
    <w:p w14:paraId="0121361C"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BGP table version is 22, local router ID is 3.3.3.3</w:t>
      </w:r>
    </w:p>
    <w:p w14:paraId="722575EF"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Status codes: s suppressed, d damped, h history, * valid, &gt; best, i - internal,</w:t>
      </w:r>
    </w:p>
    <w:p w14:paraId="222A40A6"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r RIB-failure, S Stale, m multipath, b backup-path, f RT-Filter,</w:t>
      </w:r>
    </w:p>
    <w:p w14:paraId="49FED1D5"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x best-external, a additional-path, c RIB-compressed,</w:t>
      </w:r>
    </w:p>
    <w:p w14:paraId="4FC4B4B1"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Origin codes: i - IGP, e - EGP, ? - incomplete</w:t>
      </w:r>
    </w:p>
    <w:p w14:paraId="4854BBBF"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RPKI validation codes: V valid, I invalid, N Not found</w:t>
      </w:r>
    </w:p>
    <w:p w14:paraId="75B3793B" w14:textId="77777777" w:rsidR="005050D3" w:rsidRPr="005050D3" w:rsidRDefault="005050D3" w:rsidP="005050D3">
      <w:pPr>
        <w:rPr>
          <w:rFonts w:ascii="Courier New" w:hAnsi="Courier New" w:cs="Courier New"/>
          <w:color w:val="FF0000"/>
          <w:sz w:val="16"/>
          <w:szCs w:val="16"/>
        </w:rPr>
      </w:pPr>
    </w:p>
    <w:p w14:paraId="013ECD64"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Network          Next Hop            Metric LocPrf Weight Path</w:t>
      </w:r>
    </w:p>
    <w:p w14:paraId="615A19AB"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  10.0.0.0/30      10.0.0.5                 0             0 100 ?</w:t>
      </w:r>
    </w:p>
    <w:p w14:paraId="589792A2"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   10.0.0.4/30      10.0.0.5                 0             0 100 ?</w:t>
      </w:r>
    </w:p>
    <w:p w14:paraId="49E12A2A"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                   0.0.0.0                  0         32768 ?</w:t>
      </w:r>
    </w:p>
    <w:p w14:paraId="5E1B7AE0"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  10.0.0.8/30      0.0.0.0                  0         32768 ?</w:t>
      </w:r>
    </w:p>
    <w:p w14:paraId="5F45D99C"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*&gt;i 10.0.0.12/30     10.0.0.10             3072         32768 ?</w:t>
      </w:r>
    </w:p>
    <w:p w14:paraId="15BA27A4"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*&gt;i 10.0.0.16/30     10.0.0.10             3328         32768 ?</w:t>
      </w:r>
    </w:p>
    <w:p w14:paraId="218F7C9F"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*&gt;i 10.0.0.20/30     10.0.0.10            26368         32768 ?</w:t>
      </w:r>
    </w:p>
    <w:p w14:paraId="18ACA287"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  192.168.0.1/32   10.0.0.5                 2             0 100 ?</w:t>
      </w:r>
    </w:p>
    <w:p w14:paraId="31E3C273"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  192.168.1.0/30   10.0.0.5                 0             0 100 ?</w:t>
      </w:r>
    </w:p>
    <w:p w14:paraId="09A79278"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  192.168.2.0/30   0.0.0.0                  0         32768 ?</w:t>
      </w:r>
    </w:p>
    <w:p w14:paraId="7CAAAD27"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*&gt;i 192.168.3.0/30   10.0.0.10           130816         32768 ?</w:t>
      </w:r>
    </w:p>
    <w:p w14:paraId="3AC1ADC6"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*&gt;i 192.168.4.0/30   10.0.0.10           131072         32768 ?</w:t>
      </w:r>
    </w:p>
    <w:p w14:paraId="33346178"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*&gt;i 192.168.5.0/30   10.0.0.10            26368         32768 ?</w:t>
      </w:r>
    </w:p>
    <w:p w14:paraId="7B8BF894"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*&gt;i 192.168.6.1/32   10.0.0.10            26368         32768 ?</w:t>
      </w:r>
    </w:p>
    <w:p w14:paraId="43CC4A9D"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R3# show bgp ipv6</w:t>
      </w:r>
    </w:p>
    <w:p w14:paraId="0F5744D3"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BGP table version is 25, local router ID is 3.3.3.3</w:t>
      </w:r>
    </w:p>
    <w:p w14:paraId="21F819B0"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Status codes: s suppressed, d damped, h history, * valid, &gt; best, i - internal,</w:t>
      </w:r>
    </w:p>
    <w:p w14:paraId="45FE2FE8"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r RIB-failure, S Stale, m multipath, b backup-path, f RT-Filter,</w:t>
      </w:r>
    </w:p>
    <w:p w14:paraId="4380AF3F"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x best-external, a additional-path, c RIB-compressed,</w:t>
      </w:r>
    </w:p>
    <w:p w14:paraId="3ACFE72B"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Origin codes: i - IGP, e - EGP, ? - incomplete</w:t>
      </w:r>
    </w:p>
    <w:p w14:paraId="54E429F2"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RPKI validation codes: V valid, I invalid, N Not found</w:t>
      </w:r>
    </w:p>
    <w:p w14:paraId="502A1423" w14:textId="77777777" w:rsidR="005050D3" w:rsidRPr="005050D3" w:rsidRDefault="005050D3" w:rsidP="005050D3">
      <w:pPr>
        <w:rPr>
          <w:rFonts w:ascii="Courier New" w:hAnsi="Courier New" w:cs="Courier New"/>
          <w:color w:val="FF0000"/>
          <w:sz w:val="16"/>
          <w:szCs w:val="16"/>
        </w:rPr>
      </w:pPr>
    </w:p>
    <w:p w14:paraId="795359C7"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Network          Next Hop            Metric LocPrf Weight Path</w:t>
      </w:r>
    </w:p>
    <w:p w14:paraId="0DA82A0C"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  2001:DB8:ACAD:1::/64</w:t>
      </w:r>
    </w:p>
    <w:p w14:paraId="0761C07D"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2001:DB8:ACAD:2::1</w:t>
      </w:r>
    </w:p>
    <w:p w14:paraId="4C2242BE"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0             0 100 ?</w:t>
      </w:r>
    </w:p>
    <w:p w14:paraId="596749DD"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   2001:DB8:ACAD:2::/64</w:t>
      </w:r>
    </w:p>
    <w:p w14:paraId="6A899121"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2001:DB8:ACAD:2::1</w:t>
      </w:r>
    </w:p>
    <w:p w14:paraId="3A9183C4"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0             0 100 ?</w:t>
      </w:r>
    </w:p>
    <w:p w14:paraId="7B78DBCD"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                   ::                       0         32768 ?</w:t>
      </w:r>
    </w:p>
    <w:p w14:paraId="6695535D"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  2001:DB8:ACAD:3::/64</w:t>
      </w:r>
    </w:p>
    <w:p w14:paraId="09ABF56C"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                       0         32768 ?</w:t>
      </w:r>
    </w:p>
    <w:p w14:paraId="24F2F386"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*&gt;i 2001:DB8:ACAD:4::/64</w:t>
      </w:r>
    </w:p>
    <w:p w14:paraId="17751381"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FE80::4               3072         32768 ?</w:t>
      </w:r>
    </w:p>
    <w:p w14:paraId="0179FBB5"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*&gt;i 2001:DB8:ACAD:5::/64</w:t>
      </w:r>
    </w:p>
    <w:p w14:paraId="3FB9F8F0"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FE80::4               3328         32768 ?</w:t>
      </w:r>
    </w:p>
    <w:p w14:paraId="5C8FF324"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*&gt;i 2001:DB8:ACAD:6::/64</w:t>
      </w:r>
    </w:p>
    <w:p w14:paraId="196F9D39"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FE80::4               3650         32768 ?</w:t>
      </w:r>
    </w:p>
    <w:p w14:paraId="69EF51D2" w14:textId="77777777" w:rsidR="005050D3" w:rsidRPr="005050D3" w:rsidRDefault="005050D3" w:rsidP="005050D3">
      <w:pPr>
        <w:rPr>
          <w:rFonts w:ascii="Courier New" w:hAnsi="Courier New" w:cs="Courier New"/>
          <w:color w:val="FF0000"/>
          <w:sz w:val="16"/>
          <w:szCs w:val="16"/>
        </w:rPr>
      </w:pPr>
    </w:p>
    <w:p w14:paraId="1D22D562"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 2001:DB8:ACAD:A::1/128</w:t>
      </w:r>
    </w:p>
    <w:p w14:paraId="5C60E040"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2001:DB8:ACAD:2::1</w:t>
      </w:r>
    </w:p>
    <w:p w14:paraId="0B87D451"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1             0 100 ?</w:t>
      </w:r>
    </w:p>
    <w:p w14:paraId="74E8CB77"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  2001:DB8:ACAD:B::/64</w:t>
      </w:r>
    </w:p>
    <w:p w14:paraId="21D27C3C"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2001:DB8:ACAD:2::1</w:t>
      </w:r>
    </w:p>
    <w:p w14:paraId="22F4C1C5"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0             0 100 ?</w:t>
      </w:r>
    </w:p>
    <w:p w14:paraId="22BA7058"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  2001:DB8:ACAD:C::/64</w:t>
      </w:r>
    </w:p>
    <w:p w14:paraId="6574A846"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                       0         32768 ?</w:t>
      </w:r>
    </w:p>
    <w:p w14:paraId="47686A22"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*&gt;i 2001:DB8:ACAD:D::/64</w:t>
      </w:r>
    </w:p>
    <w:p w14:paraId="0BBC78FD"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FE80::4             130816         32768 ?</w:t>
      </w:r>
    </w:p>
    <w:p w14:paraId="587A4532"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*&gt;i 2001:DB8:ACAD:E::/64</w:t>
      </w:r>
    </w:p>
    <w:p w14:paraId="65BD6D59"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FE80::4             131072         32768 ?</w:t>
      </w:r>
    </w:p>
    <w:p w14:paraId="2F18D589"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*&gt;i 2001:DB8:ACAD:F::/64</w:t>
      </w:r>
    </w:p>
    <w:p w14:paraId="66C4B951"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FE80::4             131251         32768 ?</w:t>
      </w:r>
    </w:p>
    <w:p w14:paraId="24063C62" w14:textId="77777777" w:rsidR="005050D3" w:rsidRPr="005050D3" w:rsidRDefault="005050D3" w:rsidP="005050D3">
      <w:pPr>
        <w:rPr>
          <w:rFonts w:ascii="Courier New" w:hAnsi="Courier New" w:cs="Courier New"/>
          <w:color w:val="FF0000"/>
          <w:sz w:val="16"/>
          <w:szCs w:val="16"/>
        </w:rPr>
      </w:pPr>
    </w:p>
    <w:p w14:paraId="1E473AEB"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*&gt;i 2001:DB8:ACAD:AA::1/128</w:t>
      </w:r>
    </w:p>
    <w:p w14:paraId="2DAC0F81"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FE80::4              26368         32768 ?</w:t>
      </w:r>
    </w:p>
    <w:p w14:paraId="3CDBA24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NOTE: This command is deprecated. Please use 'show bgp ipv6 unicast'</w:t>
      </w:r>
    </w:p>
    <w:p w14:paraId="50EE470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R3#show bgp ipv6 unicast neighbors</w:t>
      </w:r>
    </w:p>
    <w:p w14:paraId="6027B65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neighbor is 2001:DB8:ACAD:2::1,  remote AS 100, external link</w:t>
      </w:r>
    </w:p>
    <w:p w14:paraId="6E8A85B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version 4, remote router ID 2.2.2.2</w:t>
      </w:r>
    </w:p>
    <w:p w14:paraId="5339799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state = Established, up for 00:28:12</w:t>
      </w:r>
    </w:p>
    <w:p w14:paraId="5EFAEF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read 00:00:09, last write 00:00:55, hold time is 180, keepalive interval is 60 seconds</w:t>
      </w:r>
    </w:p>
    <w:p w14:paraId="5BD4F3E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sessions:</w:t>
      </w:r>
    </w:p>
    <w:p w14:paraId="139ECE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 active, is not multisession capable (disabled)</w:t>
      </w:r>
    </w:p>
    <w:p w14:paraId="4E62D53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capabilities:</w:t>
      </w:r>
    </w:p>
    <w:p w14:paraId="409A64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 refresh: advertised and received(new)</w:t>
      </w:r>
    </w:p>
    <w:p w14:paraId="7E17849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Four-octets ASN Capability: advertised and received</w:t>
      </w:r>
    </w:p>
    <w:p w14:paraId="6747990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family IPv6 Unicast: advertised and received</w:t>
      </w:r>
    </w:p>
    <w:p w14:paraId="40C7B16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Enhanced Refresh Capability: advertised and received</w:t>
      </w:r>
    </w:p>
    <w:p w14:paraId="47EED91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Multisession Capability:</w:t>
      </w:r>
    </w:p>
    <w:p w14:paraId="310C666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Stateful switchover support enabled: NO for session 1</w:t>
      </w:r>
    </w:p>
    <w:p w14:paraId="43C09B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Message statistics:</w:t>
      </w:r>
    </w:p>
    <w:p w14:paraId="4F1CB49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InQ depth is 0</w:t>
      </w:r>
    </w:p>
    <w:p w14:paraId="1B49A19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OutQ depth is 0</w:t>
      </w:r>
    </w:p>
    <w:p w14:paraId="72C8B3F5" w14:textId="77777777" w:rsidR="005050D3" w:rsidRPr="00924541" w:rsidRDefault="005050D3" w:rsidP="005050D3">
      <w:pPr>
        <w:rPr>
          <w:rFonts w:ascii="Courier New" w:hAnsi="Courier New" w:cs="Courier New"/>
          <w:sz w:val="16"/>
          <w:szCs w:val="16"/>
        </w:rPr>
      </w:pPr>
    </w:p>
    <w:p w14:paraId="18ACAE4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33A584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Opens:                  1          1</w:t>
      </w:r>
    </w:p>
    <w:p w14:paraId="6FDDAA8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Notifications:          0          0</w:t>
      </w:r>
    </w:p>
    <w:p w14:paraId="25E3733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Updates:               16          5</w:t>
      </w:r>
    </w:p>
    <w:p w14:paraId="21C859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Keepalives:            25         32</w:t>
      </w:r>
    </w:p>
    <w:p w14:paraId="1E2BDB9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 Refresh:          0          0</w:t>
      </w:r>
    </w:p>
    <w:p w14:paraId="1394BA3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42         38</w:t>
      </w:r>
    </w:p>
    <w:p w14:paraId="4BB912A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Do log neighbor state changes (via global configuration)</w:t>
      </w:r>
    </w:p>
    <w:p w14:paraId="160D1A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Default minimum time between advertisement runs is 30 seconds</w:t>
      </w:r>
    </w:p>
    <w:p w14:paraId="0FAC99CC" w14:textId="77777777" w:rsidR="005050D3" w:rsidRPr="00924541" w:rsidRDefault="005050D3" w:rsidP="005050D3">
      <w:pPr>
        <w:rPr>
          <w:rFonts w:ascii="Courier New" w:hAnsi="Courier New" w:cs="Courier New"/>
          <w:sz w:val="16"/>
          <w:szCs w:val="16"/>
        </w:rPr>
      </w:pPr>
    </w:p>
    <w:p w14:paraId="6B94E85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For address family: IPv6 Unicast</w:t>
      </w:r>
    </w:p>
    <w:p w14:paraId="4AA3665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Session: 2001:DB8:ACAD:2::1</w:t>
      </w:r>
    </w:p>
    <w:p w14:paraId="799B06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table version 25, neighbor version 25/0</w:t>
      </w:r>
    </w:p>
    <w:p w14:paraId="4B5C15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Output queue size : 0</w:t>
      </w:r>
    </w:p>
    <w:p w14:paraId="26B4BCF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 Advertise bit 0</w:t>
      </w:r>
    </w:p>
    <w:p w14:paraId="7EC2F0C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 update-group member</w:t>
      </w:r>
    </w:p>
    <w:p w14:paraId="179CDFD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detection is disabled</w:t>
      </w:r>
    </w:p>
    <w:p w14:paraId="7843D5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split-update-group dynamic is disabled</w:t>
      </w:r>
    </w:p>
    <w:p w14:paraId="5D70067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2DB560F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 activity:               ----       ----</w:t>
      </w:r>
    </w:p>
    <w:p w14:paraId="2254E9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Current:               8          4 (Consumes 576 bytes)</w:t>
      </w:r>
    </w:p>
    <w:p w14:paraId="2E92699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Total:                14          8</w:t>
      </w:r>
    </w:p>
    <w:p w14:paraId="41E901D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Implicit Withdraw:              2          4</w:t>
      </w:r>
    </w:p>
    <w:p w14:paraId="22F7B1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Explicit Withdraw:              4          0</w:t>
      </w:r>
    </w:p>
    <w:p w14:paraId="136DD2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bestpath:             n/a          3</w:t>
      </w:r>
    </w:p>
    <w:p w14:paraId="771E4ED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multipath:            n/a          0</w:t>
      </w:r>
    </w:p>
    <w:p w14:paraId="60C3B68B" w14:textId="77777777" w:rsidR="005050D3" w:rsidRPr="00924541" w:rsidRDefault="005050D3" w:rsidP="005050D3">
      <w:pPr>
        <w:rPr>
          <w:rFonts w:ascii="Courier New" w:hAnsi="Courier New" w:cs="Courier New"/>
          <w:sz w:val="16"/>
          <w:szCs w:val="16"/>
        </w:rPr>
      </w:pPr>
    </w:p>
    <w:p w14:paraId="4F3ED8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Outbound    Inbound</w:t>
      </w:r>
    </w:p>
    <w:p w14:paraId="3914BB3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Local Policy Denied Prefixes:    --------    -------</w:t>
      </w:r>
    </w:p>
    <w:p w14:paraId="6B5DF80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Bestpath from this peer:              6        n/a</w:t>
      </w:r>
    </w:p>
    <w:p w14:paraId="0F010B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6          0</w:t>
      </w:r>
    </w:p>
    <w:p w14:paraId="361D10E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NLRIs in the update sent: max 2, min 0</w:t>
      </w:r>
    </w:p>
    <w:p w14:paraId="141E30E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detected as dynamic slow peer: never</w:t>
      </w:r>
    </w:p>
    <w:p w14:paraId="6546F69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Dynamic slow peer recovered: never</w:t>
      </w:r>
    </w:p>
    <w:p w14:paraId="6E6EF5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Epoch: 1</w:t>
      </w:r>
    </w:p>
    <w:p w14:paraId="31CEA48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Start-of-rib: never</w:t>
      </w:r>
    </w:p>
    <w:p w14:paraId="5F8B5A9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End-of-rib: never</w:t>
      </w:r>
    </w:p>
    <w:p w14:paraId="0020050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Start-of-rib: never</w:t>
      </w:r>
    </w:p>
    <w:p w14:paraId="676D24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End-of-rib: never</w:t>
      </w:r>
    </w:p>
    <w:p w14:paraId="613038F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1206B2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activity:              ----       ----</w:t>
      </w:r>
    </w:p>
    <w:p w14:paraId="26081B7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Start-of-RIB          0          0</w:t>
      </w:r>
    </w:p>
    <w:p w14:paraId="2012FFB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End-of-RIB            0          0</w:t>
      </w:r>
    </w:p>
    <w:p w14:paraId="13E82A7B" w14:textId="77777777" w:rsidR="005050D3" w:rsidRPr="00924541" w:rsidRDefault="005050D3" w:rsidP="005050D3">
      <w:pPr>
        <w:rPr>
          <w:rFonts w:ascii="Courier New" w:hAnsi="Courier New" w:cs="Courier New"/>
          <w:sz w:val="16"/>
          <w:szCs w:val="16"/>
        </w:rPr>
      </w:pPr>
    </w:p>
    <w:p w14:paraId="4CB269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tracking is enabled, the RIB does have a route to 2001:DB8:ACAD:2::1</w:t>
      </w:r>
    </w:p>
    <w:p w14:paraId="7393C0B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Connections established 1; dropped 0</w:t>
      </w:r>
    </w:p>
    <w:p w14:paraId="0655E5C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reset never</w:t>
      </w:r>
    </w:p>
    <w:p w14:paraId="285C07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External BGP neighbor configured for connected checks (single-hop no-disable-connected-check)</w:t>
      </w:r>
    </w:p>
    <w:p w14:paraId="6DA7631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 associated: GigabitEthernet0/0/0 (peering address in same link)</w:t>
      </w:r>
    </w:p>
    <w:p w14:paraId="499111B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Transport(tcp) path-mtu-discovery is enabled</w:t>
      </w:r>
    </w:p>
    <w:p w14:paraId="5D627C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Graceful-Restart is disabled</w:t>
      </w:r>
    </w:p>
    <w:p w14:paraId="2646192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SSO is disabled</w:t>
      </w:r>
    </w:p>
    <w:p w14:paraId="6A403FA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state is ESTAB, I/O status: 1, unread input bytes: 0</w:t>
      </w:r>
    </w:p>
    <w:p w14:paraId="3DD659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is ECN Disabled, Mininum incoming TTL 0, Outgoing TTL 1</w:t>
      </w:r>
    </w:p>
    <w:p w14:paraId="63283B6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Local host: 2001:DB8:ACAD:2::2, Local port: 179</w:t>
      </w:r>
    </w:p>
    <w:p w14:paraId="197C151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Foreign host: 2001:DB8:ACAD:2::1, Foreign port: 34359</w:t>
      </w:r>
    </w:p>
    <w:p w14:paraId="48420D6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tableid (VRF): 0</w:t>
      </w:r>
    </w:p>
    <w:p w14:paraId="2909713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Maximum output segment queue size: 50</w:t>
      </w:r>
    </w:p>
    <w:p w14:paraId="6A49901D" w14:textId="77777777" w:rsidR="005050D3" w:rsidRPr="00924541" w:rsidRDefault="005050D3" w:rsidP="005050D3">
      <w:pPr>
        <w:rPr>
          <w:rFonts w:ascii="Courier New" w:hAnsi="Courier New" w:cs="Courier New"/>
          <w:sz w:val="16"/>
          <w:szCs w:val="16"/>
        </w:rPr>
      </w:pPr>
    </w:p>
    <w:p w14:paraId="232AA4C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Enqueued packets for retransmit: 0, input: 0  mis-ordered: 0 (0 bytes)</w:t>
      </w:r>
    </w:p>
    <w:p w14:paraId="35FFD330" w14:textId="77777777" w:rsidR="005050D3" w:rsidRPr="00924541" w:rsidRDefault="005050D3" w:rsidP="005050D3">
      <w:pPr>
        <w:rPr>
          <w:rFonts w:ascii="Courier New" w:hAnsi="Courier New" w:cs="Courier New"/>
          <w:sz w:val="16"/>
          <w:szCs w:val="16"/>
        </w:rPr>
      </w:pPr>
    </w:p>
    <w:p w14:paraId="3255A61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Event Timers (current time is 0xB20C35):</w:t>
      </w:r>
    </w:p>
    <w:p w14:paraId="1AD0948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Timer          Starts    Wakeups            Next</w:t>
      </w:r>
    </w:p>
    <w:p w14:paraId="4EDF857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Retrans            41          0             0x0</w:t>
      </w:r>
    </w:p>
    <w:p w14:paraId="700F1DE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TimeWait            0          0             0x0</w:t>
      </w:r>
    </w:p>
    <w:p w14:paraId="0EFC4A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AckHold            34         32             0x0</w:t>
      </w:r>
    </w:p>
    <w:p w14:paraId="7FC38AF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SendWnd             0          0             0x0</w:t>
      </w:r>
    </w:p>
    <w:p w14:paraId="0BB7C8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KeepAlive           0          0             0x0</w:t>
      </w:r>
    </w:p>
    <w:p w14:paraId="24809BE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GiveUp              0          0             0x0</w:t>
      </w:r>
    </w:p>
    <w:p w14:paraId="74EA39C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PmtuAger            0          0             0x0</w:t>
      </w:r>
    </w:p>
    <w:p w14:paraId="58B72BA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DeadWait            0          0             0x0</w:t>
      </w:r>
    </w:p>
    <w:p w14:paraId="0611C37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Linger              0          0             0x0</w:t>
      </w:r>
    </w:p>
    <w:p w14:paraId="7283748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ProcessQ            0          0             0x0</w:t>
      </w:r>
    </w:p>
    <w:p w14:paraId="38196A61" w14:textId="77777777" w:rsidR="005050D3" w:rsidRPr="00924541" w:rsidRDefault="005050D3" w:rsidP="005050D3">
      <w:pPr>
        <w:rPr>
          <w:rFonts w:ascii="Courier New" w:hAnsi="Courier New" w:cs="Courier New"/>
          <w:sz w:val="16"/>
          <w:szCs w:val="16"/>
        </w:rPr>
      </w:pPr>
    </w:p>
    <w:p w14:paraId="4212EC4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iss: 1014810708  snduna: 1014812523  sndnxt: 1014812523</w:t>
      </w:r>
    </w:p>
    <w:p w14:paraId="6AFEF5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irs:  399757082  rcvnxt:  399758197</w:t>
      </w:r>
    </w:p>
    <w:p w14:paraId="521DE314" w14:textId="77777777" w:rsidR="005050D3" w:rsidRPr="00924541" w:rsidRDefault="005050D3" w:rsidP="005050D3">
      <w:pPr>
        <w:rPr>
          <w:rFonts w:ascii="Courier New" w:hAnsi="Courier New" w:cs="Courier New"/>
          <w:sz w:val="16"/>
          <w:szCs w:val="16"/>
        </w:rPr>
      </w:pPr>
    </w:p>
    <w:p w14:paraId="5F9D688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sndwnd:  16018  scale:      0  maxrcvwnd:  16384</w:t>
      </w:r>
    </w:p>
    <w:p w14:paraId="34C0035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rcvwnd:  15270  scale:      0  delrcvwnd:   1114</w:t>
      </w:r>
    </w:p>
    <w:p w14:paraId="454C396E" w14:textId="77777777" w:rsidR="005050D3" w:rsidRPr="00924541" w:rsidRDefault="005050D3" w:rsidP="005050D3">
      <w:pPr>
        <w:rPr>
          <w:rFonts w:ascii="Courier New" w:hAnsi="Courier New" w:cs="Courier New"/>
          <w:sz w:val="16"/>
          <w:szCs w:val="16"/>
        </w:rPr>
      </w:pPr>
    </w:p>
    <w:p w14:paraId="1844063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SRTT: 996 ms, RTTO: 1031 ms, RTV: 35 ms, KRTT: 0 ms</w:t>
      </w:r>
    </w:p>
    <w:p w14:paraId="04AFD40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minRTT: 1 ms, maxRTT: 1000 ms, ACK hold: 200 ms</w:t>
      </w:r>
    </w:p>
    <w:p w14:paraId="686625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uptime: 1692616 ms, Sent idletime: 8802 ms, Receive idletime: 9002 ms</w:t>
      </w:r>
    </w:p>
    <w:p w14:paraId="31B97D3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Status Flags: passive open, gen tcbs</w:t>
      </w:r>
    </w:p>
    <w:p w14:paraId="3406498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Option Flags: nagle, path mtu capable</w:t>
      </w:r>
    </w:p>
    <w:p w14:paraId="70408F7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Precedence value : 6</w:t>
      </w:r>
    </w:p>
    <w:p w14:paraId="77CDDCD7" w14:textId="77777777" w:rsidR="005050D3" w:rsidRPr="00924541" w:rsidRDefault="005050D3" w:rsidP="005050D3">
      <w:pPr>
        <w:rPr>
          <w:rFonts w:ascii="Courier New" w:hAnsi="Courier New" w:cs="Courier New"/>
          <w:sz w:val="16"/>
          <w:szCs w:val="16"/>
        </w:rPr>
      </w:pPr>
    </w:p>
    <w:p w14:paraId="2F9E1EE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Datagrams (max data segment is 1440 bytes):</w:t>
      </w:r>
    </w:p>
    <w:p w14:paraId="6014C5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Rcvd: 75 (out of order: 0), with data: 35, total data bytes: 1114</w:t>
      </w:r>
    </w:p>
    <w:p w14:paraId="17F379A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Sent: 76 (retransmit: 0, fastretransmit: 0, partialack: 0, Second Congestion: 0), with data: 76, total data bytes: 4862</w:t>
      </w:r>
    </w:p>
    <w:p w14:paraId="728E846F" w14:textId="77777777" w:rsidR="005050D3" w:rsidRPr="00924541" w:rsidRDefault="005050D3" w:rsidP="005050D3">
      <w:pPr>
        <w:rPr>
          <w:rFonts w:ascii="Courier New" w:hAnsi="Courier New" w:cs="Courier New"/>
          <w:sz w:val="16"/>
          <w:szCs w:val="16"/>
        </w:rPr>
      </w:pPr>
    </w:p>
    <w:p w14:paraId="607B79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Packets received in fast path: 0, fast processed: 0, slow path: 0</w:t>
      </w:r>
    </w:p>
    <w:p w14:paraId="7BFD9C3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fast lock acquisition failures: 0, slow path: 0</w:t>
      </w:r>
    </w:p>
    <w:p w14:paraId="4B5FFBB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TCP Semaphore      0x7FE90517F540  FREE</w:t>
      </w:r>
    </w:p>
    <w:p w14:paraId="3C49A6BA" w14:textId="77777777" w:rsidR="005050D3" w:rsidRPr="00924541" w:rsidRDefault="005050D3" w:rsidP="005050D3">
      <w:pPr>
        <w:rPr>
          <w:rFonts w:ascii="Courier New" w:hAnsi="Courier New" w:cs="Courier New"/>
          <w:sz w:val="16"/>
          <w:szCs w:val="16"/>
        </w:rPr>
      </w:pPr>
    </w:p>
    <w:p w14:paraId="708E0D5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R3# show ip bgp summary</w:t>
      </w:r>
    </w:p>
    <w:p w14:paraId="14A22E9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router identifier 3.3.3.3, local AS number 200</w:t>
      </w:r>
    </w:p>
    <w:p w14:paraId="2CE290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table version is 22, main routing table version 22</w:t>
      </w:r>
    </w:p>
    <w:p w14:paraId="0AD8088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13 network entries using 3224 bytes of memory</w:t>
      </w:r>
    </w:p>
    <w:p w14:paraId="1CCC7A7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14 path entries using 1680 bytes of memory</w:t>
      </w:r>
    </w:p>
    <w:p w14:paraId="6B82E30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8/8 BGP path/bestpath attribute entries using 1984 bytes of memory</w:t>
      </w:r>
    </w:p>
    <w:p w14:paraId="174C351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 BGP AS-PATH entries using 24 bytes of memory</w:t>
      </w:r>
    </w:p>
    <w:p w14:paraId="619CCF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0 BGP route-map cache entries using 0 bytes of memory</w:t>
      </w:r>
    </w:p>
    <w:p w14:paraId="57E18F8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0 BGP filter-list cache entries using 0 bytes of memory</w:t>
      </w:r>
    </w:p>
    <w:p w14:paraId="034B7B5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using 6912 total bytes of memory</w:t>
      </w:r>
    </w:p>
    <w:p w14:paraId="01C6AD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activity 30/6 prefixes, 36/10 paths, scan interval 60 secs</w:t>
      </w:r>
    </w:p>
    <w:p w14:paraId="3DF69C70" w14:textId="77777777" w:rsidR="005050D3" w:rsidRPr="00924541" w:rsidRDefault="005050D3" w:rsidP="005050D3">
      <w:pPr>
        <w:rPr>
          <w:rFonts w:ascii="Courier New" w:hAnsi="Courier New" w:cs="Courier New"/>
          <w:sz w:val="16"/>
          <w:szCs w:val="16"/>
        </w:rPr>
      </w:pPr>
    </w:p>
    <w:p w14:paraId="38DC4D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Neighbor        V           AS MsgRcvd MsgSent   TblVer  InQ OutQ Up/Down  State/PfxRcd</w:t>
      </w:r>
    </w:p>
    <w:p w14:paraId="769AB64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10.0.0.5        4          100      36      41       22    0    0 00:28:31        4</w:t>
      </w:r>
    </w:p>
    <w:p w14:paraId="284EF89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10.0.0.14       4          200       0       0        1    0    0 never    Idle</w:t>
      </w:r>
    </w:p>
    <w:p w14:paraId="78A381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2001:DB8:ACAD:4::2</w:t>
      </w:r>
    </w:p>
    <w:p w14:paraId="339926D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4          200       0       0        1    0    0 never    Idle</w:t>
      </w:r>
    </w:p>
    <w:p w14:paraId="1574869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R3#show bgp ipv6 unicast summary</w:t>
      </w:r>
    </w:p>
    <w:p w14:paraId="325BF8F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router identifier 3.3.3.3, local AS number 200</w:t>
      </w:r>
    </w:p>
    <w:p w14:paraId="0D6AF8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table version is 25, main routing table version 25</w:t>
      </w:r>
    </w:p>
    <w:p w14:paraId="5BD46E4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11 network entries using 2992 bytes of memory</w:t>
      </w:r>
    </w:p>
    <w:p w14:paraId="7F9785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12 path entries using 1728 bytes of memory</w:t>
      </w:r>
    </w:p>
    <w:p w14:paraId="72F93FF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8/8 BGP path/bestpath attribute entries using 1984 bytes of memory</w:t>
      </w:r>
    </w:p>
    <w:p w14:paraId="5F17DE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 BGP AS-PATH entries using 24 bytes of memory</w:t>
      </w:r>
    </w:p>
    <w:p w14:paraId="31C13F0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0 BGP route-map cache entries using 0 bytes of memory</w:t>
      </w:r>
    </w:p>
    <w:p w14:paraId="5D9CDDA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0 BGP filter-list cache entries using 0 bytes of memory</w:t>
      </w:r>
    </w:p>
    <w:p w14:paraId="65EFC9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using 6728 total bytes of memory</w:t>
      </w:r>
    </w:p>
    <w:p w14:paraId="3B1017B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activity 30/6 prefixes, 36/10 paths, scan interval 60 secs</w:t>
      </w:r>
    </w:p>
    <w:p w14:paraId="7369D61C" w14:textId="77777777" w:rsidR="005050D3" w:rsidRPr="00924541" w:rsidRDefault="005050D3" w:rsidP="005050D3">
      <w:pPr>
        <w:rPr>
          <w:rFonts w:ascii="Courier New" w:hAnsi="Courier New" w:cs="Courier New"/>
          <w:sz w:val="16"/>
          <w:szCs w:val="16"/>
        </w:rPr>
      </w:pPr>
    </w:p>
    <w:p w14:paraId="3E47F7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Neighbor        V           AS MsgRcvd MsgSent   TblVer  InQ OutQ Up/Down  State/PfxRcd</w:t>
      </w:r>
    </w:p>
    <w:p w14:paraId="69E2F8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2001:DB8:ACAD:2::1</w:t>
      </w:r>
    </w:p>
    <w:p w14:paraId="43748C0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4          100      38      43       25    0    0 00:28:35        4</w:t>
      </w:r>
    </w:p>
    <w:p w14:paraId="692D43B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R3#show ip eigrp neighbor</w:t>
      </w:r>
    </w:p>
    <w:p w14:paraId="088B5C1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EIGRP-IPv4 Neighbors for AS(1)</w:t>
      </w:r>
    </w:p>
    <w:p w14:paraId="655775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H   Address                 Interface              Hold Uptime   SRTT   RTO  Q  Seq</w:t>
      </w:r>
    </w:p>
    <w:p w14:paraId="6734557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(sec)         (ms)       Cnt Num</w:t>
      </w:r>
    </w:p>
    <w:p w14:paraId="5DC07D9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0   10.0.0.10               Gi0/0/1                  11 00:27:09    1   100  0  26</w:t>
      </w:r>
    </w:p>
    <w:p w14:paraId="3C9EFA4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R3#show ip eigrp interface</w:t>
      </w:r>
    </w:p>
    <w:p w14:paraId="39F32E6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EIGRP-IPv4 Interfaces for AS(1)</w:t>
      </w:r>
    </w:p>
    <w:p w14:paraId="41483EB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Xmit Queue   PeerQ        Mean   Pacing Time   Multicast    Pending</w:t>
      </w:r>
    </w:p>
    <w:p w14:paraId="0B9B0B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Peers  Un/Reliable  Un/Reliable  SRTT   Un/Reliable   Flow Timer   Routes</w:t>
      </w:r>
    </w:p>
    <w:p w14:paraId="56060B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Gi0/0/0                  0        0/0       0/0           0       0/0            0           0</w:t>
      </w:r>
    </w:p>
    <w:p w14:paraId="40E423A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Gi0/0/1                  1        0/0       0/0           1       0/0           50           0</w:t>
      </w:r>
    </w:p>
    <w:p w14:paraId="0B37D3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R3#show ip eigrp border-routers</w:t>
      </w:r>
    </w:p>
    <w:p w14:paraId="77AB1AD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7A32588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Invalid input detected at '^' marker.</w:t>
      </w:r>
    </w:p>
    <w:p w14:paraId="787A9DAF" w14:textId="77777777" w:rsidR="005050D3" w:rsidRPr="00924541" w:rsidRDefault="005050D3" w:rsidP="005050D3">
      <w:pPr>
        <w:rPr>
          <w:rFonts w:ascii="Courier New" w:hAnsi="Courier New" w:cs="Courier New"/>
          <w:sz w:val="16"/>
          <w:szCs w:val="16"/>
        </w:rPr>
      </w:pPr>
    </w:p>
    <w:p w14:paraId="13004BC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R3#show ip eigrp border-routers</w:t>
      </w:r>
    </w:p>
    <w:p w14:paraId="0D678E8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58D368D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Invalid input detected at '^' marker.</w:t>
      </w:r>
    </w:p>
    <w:p w14:paraId="416B03B6" w14:textId="77777777" w:rsidR="005050D3" w:rsidRPr="00924541" w:rsidRDefault="005050D3" w:rsidP="005050D3">
      <w:pPr>
        <w:rPr>
          <w:rFonts w:ascii="Courier New" w:hAnsi="Courier New" w:cs="Courier New"/>
          <w:sz w:val="16"/>
          <w:szCs w:val="16"/>
        </w:rPr>
      </w:pPr>
    </w:p>
    <w:p w14:paraId="417A28A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R3#show ipv6 eigrp neighbor</w:t>
      </w:r>
    </w:p>
    <w:p w14:paraId="06761F6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EIGRP-IPv6 Neighbors for AS(10)</w:t>
      </w:r>
    </w:p>
    <w:p w14:paraId="7C9E931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H   Address                 Interface              Hold Uptime   SRTT   RTO  Q  Seq</w:t>
      </w:r>
    </w:p>
    <w:p w14:paraId="6A7EDFA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(sec)         (ms)       Cnt Num</w:t>
      </w:r>
    </w:p>
    <w:p w14:paraId="2057105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0   Link-local address:     Gi0/0/1                  14 00:27:37    1   100  0  23</w:t>
      </w:r>
    </w:p>
    <w:p w14:paraId="4719B6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FE80::4</w:t>
      </w:r>
    </w:p>
    <w:p w14:paraId="407D82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R3#show ipv6 interface</w:t>
      </w:r>
    </w:p>
    <w:p w14:paraId="2A0696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GigabitEthernet0/0/0 is up, line protocol is up</w:t>
      </w:r>
    </w:p>
    <w:p w14:paraId="59C4707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is enabled, link-local address is FE80::3</w:t>
      </w:r>
    </w:p>
    <w:p w14:paraId="601C566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Virtual link-local address(es):</w:t>
      </w:r>
    </w:p>
    <w:p w14:paraId="3A2BBC4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Global unicast address(es):</w:t>
      </w:r>
    </w:p>
    <w:p w14:paraId="3AE3E5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2001:DB8:ACAD:2::2, subnet is 2001:DB8:ACAD:2::/64</w:t>
      </w:r>
    </w:p>
    <w:p w14:paraId="53D8544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Joined group address(es):</w:t>
      </w:r>
    </w:p>
    <w:p w14:paraId="2D263F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FF02::1</w:t>
      </w:r>
    </w:p>
    <w:p w14:paraId="2F5CEAD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FF02::2</w:t>
      </w:r>
    </w:p>
    <w:p w14:paraId="1AA9AED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FF02::A</w:t>
      </w:r>
    </w:p>
    <w:p w14:paraId="7AA64B0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FF02::1:FF00:2</w:t>
      </w:r>
    </w:p>
    <w:p w14:paraId="5899E16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FF02::1:FF00:3</w:t>
      </w:r>
    </w:p>
    <w:p w14:paraId="22680DC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MTU is 1500 bytes</w:t>
      </w:r>
    </w:p>
    <w:p w14:paraId="0CE6107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ICMP error messages limited to one every 100 milliseconds</w:t>
      </w:r>
    </w:p>
    <w:p w14:paraId="711393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ICMP redirects are enabled</w:t>
      </w:r>
    </w:p>
    <w:p w14:paraId="17050A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ICMP unreachables are sent</w:t>
      </w:r>
    </w:p>
    <w:p w14:paraId="377144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DAD is enabled, number of DAD attempts: 1</w:t>
      </w:r>
    </w:p>
    <w:p w14:paraId="0F70925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reachable time is 30000 milliseconds (using 30000)</w:t>
      </w:r>
    </w:p>
    <w:p w14:paraId="6CAB448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advertised reachable time is 0 (unspecified)</w:t>
      </w:r>
    </w:p>
    <w:p w14:paraId="017029D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advertised retransmit interval is 0 (unspecified)</w:t>
      </w:r>
    </w:p>
    <w:p w14:paraId="4700CA5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router advertisements are sent every 200 seconds</w:t>
      </w:r>
    </w:p>
    <w:p w14:paraId="045EFA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router advertisements live for 1800 seconds</w:t>
      </w:r>
    </w:p>
    <w:p w14:paraId="4ABAA50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advertised default router preference is Medium</w:t>
      </w:r>
    </w:p>
    <w:p w14:paraId="7558FD0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Hosts use stateless autoconfig for addresses.</w:t>
      </w:r>
    </w:p>
    <w:p w14:paraId="71F055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GigabitEthernet0/0/1 is up, line protocol is up</w:t>
      </w:r>
    </w:p>
    <w:p w14:paraId="2BFEAD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is enabled, link-local address is FE80::3</w:t>
      </w:r>
    </w:p>
    <w:p w14:paraId="645011B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Virtual link-local address(es):</w:t>
      </w:r>
    </w:p>
    <w:p w14:paraId="6EC4F25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Global unicast address(es):</w:t>
      </w:r>
    </w:p>
    <w:p w14:paraId="1491274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2001:DB8:ACAD:3::1, subnet is 2001:DB8:ACAD:3::/64</w:t>
      </w:r>
    </w:p>
    <w:p w14:paraId="1F9BBF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Joined group address(es):</w:t>
      </w:r>
    </w:p>
    <w:p w14:paraId="34FB73C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FF02::1</w:t>
      </w:r>
    </w:p>
    <w:p w14:paraId="2D94D6F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FF02::2</w:t>
      </w:r>
    </w:p>
    <w:p w14:paraId="42083E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FF02::A</w:t>
      </w:r>
    </w:p>
    <w:p w14:paraId="515408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FF02::1:FF00:1</w:t>
      </w:r>
    </w:p>
    <w:p w14:paraId="1FD424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FF02::1:FF00:3</w:t>
      </w:r>
    </w:p>
    <w:p w14:paraId="2890BE7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MTU is 1500 bytes</w:t>
      </w:r>
    </w:p>
    <w:p w14:paraId="53E7DA7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ICMP error messages limited to one every 100 milliseconds</w:t>
      </w:r>
    </w:p>
    <w:p w14:paraId="00B4A4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ICMP redirects are enabled</w:t>
      </w:r>
    </w:p>
    <w:p w14:paraId="2D1E69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ICMP unreachables are sent</w:t>
      </w:r>
    </w:p>
    <w:p w14:paraId="02C02A2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DAD is enabled, number of DAD attempts: 1</w:t>
      </w:r>
    </w:p>
    <w:p w14:paraId="211D390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reachable time is 30000 milliseconds (using 30000)</w:t>
      </w:r>
    </w:p>
    <w:p w14:paraId="7921752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advertised reachable time is 0 (unspecified)</w:t>
      </w:r>
    </w:p>
    <w:p w14:paraId="1397794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advertised retransmit interval is 0 (unspecified)</w:t>
      </w:r>
    </w:p>
    <w:p w14:paraId="3515360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router advertisements are sent every 200 seconds</w:t>
      </w:r>
    </w:p>
    <w:p w14:paraId="09C7313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router advertisements live for 1800 seconds</w:t>
      </w:r>
    </w:p>
    <w:p w14:paraId="39B8EAE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advertised default router preference is Medium</w:t>
      </w:r>
    </w:p>
    <w:p w14:paraId="0619199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Hosts use stateless autoconfig for addresses.</w:t>
      </w:r>
    </w:p>
    <w:p w14:paraId="0BF7254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Loopback0 is up, line protocol is up</w:t>
      </w:r>
    </w:p>
    <w:p w14:paraId="235EA8F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is enabled, link-local address is FE80::3</w:t>
      </w:r>
    </w:p>
    <w:p w14:paraId="01856C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Virtual link-local address(es):</w:t>
      </w:r>
    </w:p>
    <w:p w14:paraId="76AF3A2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Global unicast address(es):</w:t>
      </w:r>
    </w:p>
    <w:p w14:paraId="3B569D0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2001:DB8:ACAD:C::1, subnet is 2001:DB8:ACAD:C::/64</w:t>
      </w:r>
    </w:p>
    <w:p w14:paraId="04D3A1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Joined group address(es):</w:t>
      </w:r>
    </w:p>
    <w:p w14:paraId="45DE61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FF02::1</w:t>
      </w:r>
    </w:p>
    <w:p w14:paraId="7F45D34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FF02::2</w:t>
      </w:r>
    </w:p>
    <w:p w14:paraId="34C639E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FF02::A</w:t>
      </w:r>
    </w:p>
    <w:p w14:paraId="33A761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FF02::1:FF00:1</w:t>
      </w:r>
    </w:p>
    <w:p w14:paraId="3761BE5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FF02::1:FF00:3</w:t>
      </w:r>
    </w:p>
    <w:p w14:paraId="3BD0CB4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MTU is 1514 bytes</w:t>
      </w:r>
    </w:p>
    <w:p w14:paraId="541346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ICMP error messages limited to one every 100 milliseconds</w:t>
      </w:r>
    </w:p>
    <w:p w14:paraId="027CB3D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ICMP redirects are enabled</w:t>
      </w:r>
    </w:p>
    <w:p w14:paraId="050C1D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ICMP unreachables are sent</w:t>
      </w:r>
    </w:p>
    <w:p w14:paraId="3CE664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DAD is not supported</w:t>
      </w:r>
    </w:p>
    <w:p w14:paraId="6DBA9A8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reachable time is 30000 milliseconds (using 30000)</w:t>
      </w:r>
    </w:p>
    <w:p w14:paraId="2AC7E23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advertised reachable time is 0 (unspecified)</w:t>
      </w:r>
    </w:p>
    <w:p w14:paraId="513D836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advertised retransmit interval is 0 (unspecified)</w:t>
      </w:r>
    </w:p>
    <w:p w14:paraId="3FE6440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router advertisements live for 1800 seconds</w:t>
      </w:r>
    </w:p>
    <w:p w14:paraId="7FCCC34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advertised default router preference is Medium</w:t>
      </w:r>
    </w:p>
    <w:p w14:paraId="6D6CECA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RAs are suppressed (periodic)</w:t>
      </w:r>
    </w:p>
    <w:p w14:paraId="06BFF6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Hosts use stateless autoconfig for addresses.</w:t>
      </w:r>
    </w:p>
    <w:p w14:paraId="0D51DE4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R3# show ip prot</w:t>
      </w:r>
    </w:p>
    <w:p w14:paraId="18C9FE0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IP Routing is NSF aware ***</w:t>
      </w:r>
    </w:p>
    <w:p w14:paraId="1823F68B" w14:textId="77777777" w:rsidR="005050D3" w:rsidRPr="00924541" w:rsidRDefault="005050D3" w:rsidP="005050D3">
      <w:pPr>
        <w:rPr>
          <w:rFonts w:ascii="Courier New" w:hAnsi="Courier New" w:cs="Courier New"/>
          <w:sz w:val="16"/>
          <w:szCs w:val="16"/>
        </w:rPr>
      </w:pPr>
    </w:p>
    <w:p w14:paraId="36B5E05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Routing Protocol is "application"</w:t>
      </w:r>
    </w:p>
    <w:p w14:paraId="7A6CBCD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Sending updates every 0 seconds</w:t>
      </w:r>
    </w:p>
    <w:p w14:paraId="3894EC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Invalid after 0 seconds, hold down 0, flushed after 0</w:t>
      </w:r>
    </w:p>
    <w:p w14:paraId="4444C26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Outgoing update filter list for all interfaces is not set</w:t>
      </w:r>
    </w:p>
    <w:p w14:paraId="1CE2E50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Incoming update filter list for all interfaces is not set</w:t>
      </w:r>
    </w:p>
    <w:p w14:paraId="4779F25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32</w:t>
      </w:r>
    </w:p>
    <w:p w14:paraId="2C52226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for Networks:</w:t>
      </w:r>
    </w:p>
    <w:p w14:paraId="65FDE7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Information Sources:</w:t>
      </w:r>
    </w:p>
    <w:p w14:paraId="58A0B0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Gateway         Distance      Last Update</w:t>
      </w:r>
    </w:p>
    <w:p w14:paraId="27B30FE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(default is 4)</w:t>
      </w:r>
    </w:p>
    <w:p w14:paraId="1B763F5B" w14:textId="77777777" w:rsidR="005050D3" w:rsidRPr="00924541" w:rsidRDefault="005050D3" w:rsidP="005050D3">
      <w:pPr>
        <w:rPr>
          <w:rFonts w:ascii="Courier New" w:hAnsi="Courier New" w:cs="Courier New"/>
          <w:sz w:val="16"/>
          <w:szCs w:val="16"/>
        </w:rPr>
      </w:pPr>
    </w:p>
    <w:p w14:paraId="2269342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Routing Protocol is "eigrp 1"</w:t>
      </w:r>
    </w:p>
    <w:p w14:paraId="390217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Outgoing update filter list for all interfaces is not set</w:t>
      </w:r>
    </w:p>
    <w:p w14:paraId="2056165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Incoming update filter list for all interfaces is not set</w:t>
      </w:r>
    </w:p>
    <w:p w14:paraId="21A2D4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Default networks flagged in outgoing updates</w:t>
      </w:r>
    </w:p>
    <w:p w14:paraId="7EC5D3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Default networks accepted from incoming updates</w:t>
      </w:r>
    </w:p>
    <w:p w14:paraId="066203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bgp 200</w:t>
      </w:r>
    </w:p>
    <w:p w14:paraId="792FEBA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EIGRP-IPv4 Protocol for AS(1)</w:t>
      </w:r>
    </w:p>
    <w:p w14:paraId="3E7049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Metric weight K1=1, K2=0, K3=1, K4=0, K5=0</w:t>
      </w:r>
    </w:p>
    <w:p w14:paraId="74D0BE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Soft SIA disabled</w:t>
      </w:r>
    </w:p>
    <w:p w14:paraId="0718A27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NSF-aware route hold timer is 240</w:t>
      </w:r>
    </w:p>
    <w:p w14:paraId="571E69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EIGRP NSF disabled</w:t>
      </w:r>
    </w:p>
    <w:p w14:paraId="44B8C64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NSF signal timer is 20s</w:t>
      </w:r>
    </w:p>
    <w:p w14:paraId="7F9B0ED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NSF converge timer is 120s</w:t>
      </w:r>
    </w:p>
    <w:p w14:paraId="7A9657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Router-ID: 3.3.3.3</w:t>
      </w:r>
    </w:p>
    <w:p w14:paraId="74AC94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Topology : 0 (base)</w:t>
      </w:r>
    </w:p>
    <w:p w14:paraId="1BC70AD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Active Timer: 3 min</w:t>
      </w:r>
    </w:p>
    <w:p w14:paraId="3DF6B9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internal 90 external 170</w:t>
      </w:r>
    </w:p>
    <w:p w14:paraId="3D274D9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4</w:t>
      </w:r>
    </w:p>
    <w:p w14:paraId="27D7A5F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hopcount 100</w:t>
      </w:r>
    </w:p>
    <w:p w14:paraId="1705E87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metric variance 1</w:t>
      </w:r>
    </w:p>
    <w:p w14:paraId="58B3F5DF" w14:textId="77777777" w:rsidR="005050D3" w:rsidRPr="00924541" w:rsidRDefault="005050D3" w:rsidP="005050D3">
      <w:pPr>
        <w:rPr>
          <w:rFonts w:ascii="Courier New" w:hAnsi="Courier New" w:cs="Courier New"/>
          <w:sz w:val="16"/>
          <w:szCs w:val="16"/>
        </w:rPr>
      </w:pPr>
    </w:p>
    <w:p w14:paraId="0AEC414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Automatic Summarization: disabled</w:t>
      </w:r>
    </w:p>
    <w:p w14:paraId="249135C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4</w:t>
      </w:r>
    </w:p>
    <w:p w14:paraId="71C81B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for Networks:</w:t>
      </w:r>
    </w:p>
    <w:p w14:paraId="24DBCC7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10.0.0.4/30</w:t>
      </w:r>
    </w:p>
    <w:p w14:paraId="1F40BA3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10.0.0.8/30</w:t>
      </w:r>
    </w:p>
    <w:p w14:paraId="1135A66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192.168.2.0</w:t>
      </w:r>
    </w:p>
    <w:p w14:paraId="523D9B0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 Interface(s):</w:t>
      </w:r>
    </w:p>
    <w:p w14:paraId="20704A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Loopback0</w:t>
      </w:r>
    </w:p>
    <w:p w14:paraId="0EDAB83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Information Sources:</w:t>
      </w:r>
    </w:p>
    <w:p w14:paraId="77DA6A0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Gateway         Distance      Last Update</w:t>
      </w:r>
    </w:p>
    <w:p w14:paraId="11226A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10.0.0.10             90      00:15:13</w:t>
      </w:r>
    </w:p>
    <w:p w14:paraId="704A86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internal 90 external 170</w:t>
      </w:r>
    </w:p>
    <w:p w14:paraId="7616D548" w14:textId="77777777" w:rsidR="005050D3" w:rsidRPr="00924541" w:rsidRDefault="005050D3" w:rsidP="005050D3">
      <w:pPr>
        <w:rPr>
          <w:rFonts w:ascii="Courier New" w:hAnsi="Courier New" w:cs="Courier New"/>
          <w:sz w:val="16"/>
          <w:szCs w:val="16"/>
        </w:rPr>
      </w:pPr>
    </w:p>
    <w:p w14:paraId="650123D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Routing Protocol is "bgp 200"</w:t>
      </w:r>
    </w:p>
    <w:p w14:paraId="77C9C71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Outgoing update filter list for all interfaces is not set</w:t>
      </w:r>
    </w:p>
    <w:p w14:paraId="12E806E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Incoming update filter list for all interfaces is not set</w:t>
      </w:r>
    </w:p>
    <w:p w14:paraId="6A5E0A2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IGP synchronization is disabled</w:t>
      </w:r>
    </w:p>
    <w:p w14:paraId="34B8A7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Automatic route summarization is disabled</w:t>
      </w:r>
    </w:p>
    <w:p w14:paraId="2B0C31A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eigrp 1</w:t>
      </w:r>
    </w:p>
    <w:p w14:paraId="0DDAD81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Neighbor(s):</w:t>
      </w:r>
    </w:p>
    <w:p w14:paraId="1FA102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FiltIn FiltOut DistIn DistOut Weight RouteMap</w:t>
      </w:r>
    </w:p>
    <w:p w14:paraId="7EEB183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10.0.0.5</w:t>
      </w:r>
    </w:p>
    <w:p w14:paraId="1C0DA72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10.0.0.14</w:t>
      </w:r>
    </w:p>
    <w:p w14:paraId="52D2C95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2001:DB8:ACAD:4::2</w:t>
      </w:r>
    </w:p>
    <w:p w14:paraId="7B836C6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1</w:t>
      </w:r>
    </w:p>
    <w:p w14:paraId="7BE22B5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Information Sources:</w:t>
      </w:r>
    </w:p>
    <w:p w14:paraId="2EA5A1E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Gateway         Distance      Last Update</w:t>
      </w:r>
    </w:p>
    <w:p w14:paraId="23416AD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10.0.0.5              20      00:28:29</w:t>
      </w:r>
    </w:p>
    <w:p w14:paraId="1FACBC5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external 20 internal 200 local 200</w:t>
      </w:r>
    </w:p>
    <w:p w14:paraId="40C1D6E1" w14:textId="77777777" w:rsidR="005050D3" w:rsidRPr="00924541" w:rsidRDefault="005050D3" w:rsidP="005050D3">
      <w:pPr>
        <w:rPr>
          <w:rFonts w:ascii="Courier New" w:hAnsi="Courier New" w:cs="Courier New"/>
          <w:sz w:val="16"/>
          <w:szCs w:val="16"/>
        </w:rPr>
      </w:pPr>
    </w:p>
    <w:p w14:paraId="675D52F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R3#show ipv6 prot</w:t>
      </w:r>
    </w:p>
    <w:p w14:paraId="02440C9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"connected"</w:t>
      </w:r>
    </w:p>
    <w:p w14:paraId="07A4E92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"application"</w:t>
      </w:r>
    </w:p>
    <w:p w14:paraId="5C91829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"ND"</w:t>
      </w:r>
    </w:p>
    <w:p w14:paraId="554CC5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"bgp 200"</w:t>
      </w:r>
    </w:p>
    <w:p w14:paraId="7D33301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IGP synchronization is disabled</w:t>
      </w:r>
    </w:p>
    <w:p w14:paraId="2FC8EF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Redistribution:</w:t>
      </w:r>
    </w:p>
    <w:p w14:paraId="4AA802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protocol connected</w:t>
      </w:r>
    </w:p>
    <w:p w14:paraId="2A7B82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protocol eigrp 10</w:t>
      </w:r>
    </w:p>
    <w:p w14:paraId="5F4C8E6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Neighbor(s):</w:t>
      </w:r>
    </w:p>
    <w:p w14:paraId="16FEDE5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FiltIn FiltOut Weight RoutemapIn RoutemapOut</w:t>
      </w:r>
    </w:p>
    <w:p w14:paraId="4AA4141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2001:DB8:ACAD:2::1</w:t>
      </w:r>
    </w:p>
    <w:p w14:paraId="13A4369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"eigrp 10"</w:t>
      </w:r>
    </w:p>
    <w:p w14:paraId="1DCFE09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EIGRP-IPv6 Protocol for AS(10)</w:t>
      </w:r>
    </w:p>
    <w:p w14:paraId="4AE85D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Metric weight K1=1, K2=0, K3=1, K4=0, K5=0</w:t>
      </w:r>
    </w:p>
    <w:p w14:paraId="4F4FEE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Soft SIA disabled</w:t>
      </w:r>
    </w:p>
    <w:p w14:paraId="488DA40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NSF-aware route hold timer is 240</w:t>
      </w:r>
    </w:p>
    <w:p w14:paraId="7CDBA27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EIGRP NSF disabled</w:t>
      </w:r>
    </w:p>
    <w:p w14:paraId="10F5D42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NSF signal timer is 20s</w:t>
      </w:r>
    </w:p>
    <w:p w14:paraId="41D9ADD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NSF converge timer is 120s</w:t>
      </w:r>
    </w:p>
    <w:p w14:paraId="56F0109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Router-ID: 3.3.3.3</w:t>
      </w:r>
    </w:p>
    <w:p w14:paraId="52B93CC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Topology : 0 (base)</w:t>
      </w:r>
    </w:p>
    <w:p w14:paraId="275CB86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Active Timer: 3 min</w:t>
      </w:r>
    </w:p>
    <w:p w14:paraId="2B1AAC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internal 90 external 170</w:t>
      </w:r>
    </w:p>
    <w:p w14:paraId="396A7B5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16</w:t>
      </w:r>
    </w:p>
    <w:p w14:paraId="450B6D6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hopcount 100</w:t>
      </w:r>
    </w:p>
    <w:p w14:paraId="6270373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metric variance 1</w:t>
      </w:r>
    </w:p>
    <w:p w14:paraId="060256E7" w14:textId="77777777" w:rsidR="005050D3" w:rsidRPr="00924541" w:rsidRDefault="005050D3" w:rsidP="005050D3">
      <w:pPr>
        <w:rPr>
          <w:rFonts w:ascii="Courier New" w:hAnsi="Courier New" w:cs="Courier New"/>
          <w:sz w:val="16"/>
          <w:szCs w:val="16"/>
        </w:rPr>
      </w:pPr>
    </w:p>
    <w:p w14:paraId="22CC985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Interfaces:</w:t>
      </w:r>
    </w:p>
    <w:p w14:paraId="1DFBF7F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GigabitEthernet0/0/0</w:t>
      </w:r>
    </w:p>
    <w:p w14:paraId="6664ED2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GigabitEthernet0/0/1</w:t>
      </w:r>
    </w:p>
    <w:p w14:paraId="48EB38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Loopback0 (passive)</w:t>
      </w:r>
    </w:p>
    <w:p w14:paraId="02EB20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Redistribution:</w:t>
      </w:r>
    </w:p>
    <w:p w14:paraId="1139FB6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protocol bgp 200 with metric 1000000 1 255 1 1500</w:t>
      </w:r>
    </w:p>
    <w:p w14:paraId="786D6B7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R3# show ip bgp neighbor</w:t>
      </w:r>
    </w:p>
    <w:p w14:paraId="18C1948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neighbor is 10.0.0.5,  remote AS 100, external link</w:t>
      </w:r>
    </w:p>
    <w:p w14:paraId="556C755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version 4, remote router ID 2.2.2.2</w:t>
      </w:r>
    </w:p>
    <w:p w14:paraId="3CDE19B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state = Established, up for 00:30:02</w:t>
      </w:r>
    </w:p>
    <w:p w14:paraId="2F8E5C0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read 00:00:19, last write 00:00:04, hold time is 180, keepalive interval is 60 seconds</w:t>
      </w:r>
    </w:p>
    <w:p w14:paraId="036D2F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sessions:</w:t>
      </w:r>
    </w:p>
    <w:p w14:paraId="0EBFE7A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 active, is not multisession capable (disabled)</w:t>
      </w:r>
    </w:p>
    <w:p w14:paraId="73276AE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capabilities:</w:t>
      </w:r>
    </w:p>
    <w:p w14:paraId="4A3C18D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 refresh: advertised and received(new)</w:t>
      </w:r>
    </w:p>
    <w:p w14:paraId="7E911D7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Four-octets ASN Capability: advertised and received</w:t>
      </w:r>
    </w:p>
    <w:p w14:paraId="202404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family IPv4 Unicast: advertised and received</w:t>
      </w:r>
    </w:p>
    <w:p w14:paraId="20C595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Enhanced Refresh Capability: advertised and received</w:t>
      </w:r>
    </w:p>
    <w:p w14:paraId="57080A8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Multisession Capability:</w:t>
      </w:r>
    </w:p>
    <w:p w14:paraId="6A89E7D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Stateful switchover support enabled: NO for session 1</w:t>
      </w:r>
    </w:p>
    <w:p w14:paraId="478FFF6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Message statistics:</w:t>
      </w:r>
    </w:p>
    <w:p w14:paraId="7A467D5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InQ depth is 0</w:t>
      </w:r>
    </w:p>
    <w:p w14:paraId="7D42774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OutQ depth is 0</w:t>
      </w:r>
    </w:p>
    <w:p w14:paraId="79E6932A" w14:textId="77777777" w:rsidR="005050D3" w:rsidRPr="00924541" w:rsidRDefault="005050D3" w:rsidP="005050D3">
      <w:pPr>
        <w:rPr>
          <w:rFonts w:ascii="Courier New" w:hAnsi="Courier New" w:cs="Courier New"/>
          <w:sz w:val="16"/>
          <w:szCs w:val="16"/>
        </w:rPr>
      </w:pPr>
    </w:p>
    <w:p w14:paraId="1DA8B1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6BA52C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Opens:                  1          1</w:t>
      </w:r>
    </w:p>
    <w:p w14:paraId="3AB00B2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Notifications:          0          0</w:t>
      </w:r>
    </w:p>
    <w:p w14:paraId="0EA84E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Updates:               17          3</w:t>
      </w:r>
    </w:p>
    <w:p w14:paraId="69E015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Keepalives:            25         34</w:t>
      </w:r>
    </w:p>
    <w:p w14:paraId="549550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 Refresh:          0          0</w:t>
      </w:r>
    </w:p>
    <w:p w14:paraId="7F4D369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43         38</w:t>
      </w:r>
    </w:p>
    <w:p w14:paraId="5034DB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Do log neighbor state changes (via global configuration)</w:t>
      </w:r>
    </w:p>
    <w:p w14:paraId="16CA66A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Default minimum time between advertisement runs is 30 seconds</w:t>
      </w:r>
    </w:p>
    <w:p w14:paraId="6DD206A9" w14:textId="77777777" w:rsidR="005050D3" w:rsidRPr="00924541" w:rsidRDefault="005050D3" w:rsidP="005050D3">
      <w:pPr>
        <w:rPr>
          <w:rFonts w:ascii="Courier New" w:hAnsi="Courier New" w:cs="Courier New"/>
          <w:sz w:val="16"/>
          <w:szCs w:val="16"/>
        </w:rPr>
      </w:pPr>
    </w:p>
    <w:p w14:paraId="2D567F5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For address family: IPv4 Unicast</w:t>
      </w:r>
    </w:p>
    <w:p w14:paraId="6A6060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Session: 10.0.0.5</w:t>
      </w:r>
    </w:p>
    <w:p w14:paraId="0E57BA2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table version 22, neighbor version 22/0</w:t>
      </w:r>
    </w:p>
    <w:p w14:paraId="568D4F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Output queue size : 0</w:t>
      </w:r>
    </w:p>
    <w:p w14:paraId="062BBEB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 Advertise bit 0</w:t>
      </w:r>
    </w:p>
    <w:p w14:paraId="57414BD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 update-group member</w:t>
      </w:r>
    </w:p>
    <w:p w14:paraId="7F06BE7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detection is disabled</w:t>
      </w:r>
    </w:p>
    <w:p w14:paraId="40C5826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split-update-group dynamic is disabled</w:t>
      </w:r>
    </w:p>
    <w:p w14:paraId="74291CB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683F43C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 activity:               ----       ----</w:t>
      </w:r>
    </w:p>
    <w:p w14:paraId="5E1875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Current:              10          4 (Consumes 480 bytes)</w:t>
      </w:r>
    </w:p>
    <w:p w14:paraId="6B70BA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Total:                14          4</w:t>
      </w:r>
    </w:p>
    <w:p w14:paraId="5EBECD1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Implicit Withdraw:              0          0</w:t>
      </w:r>
    </w:p>
    <w:p w14:paraId="58CDD1F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Explicit Withdraw:              4          0</w:t>
      </w:r>
    </w:p>
    <w:p w14:paraId="6AFD44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bestpath:             n/a          3</w:t>
      </w:r>
    </w:p>
    <w:p w14:paraId="113EA20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multipath:            n/a          0</w:t>
      </w:r>
    </w:p>
    <w:p w14:paraId="2ADB3379" w14:textId="77777777" w:rsidR="005050D3" w:rsidRPr="00924541" w:rsidRDefault="005050D3" w:rsidP="005050D3">
      <w:pPr>
        <w:rPr>
          <w:rFonts w:ascii="Courier New" w:hAnsi="Courier New" w:cs="Courier New"/>
          <w:sz w:val="16"/>
          <w:szCs w:val="16"/>
        </w:rPr>
      </w:pPr>
    </w:p>
    <w:p w14:paraId="36527A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Outbound    Inbound</w:t>
      </w:r>
    </w:p>
    <w:p w14:paraId="15374BE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Local Policy Denied Prefixes:    --------    -------</w:t>
      </w:r>
    </w:p>
    <w:p w14:paraId="0566C4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Bestpath from this peer:              3        n/a</w:t>
      </w:r>
    </w:p>
    <w:p w14:paraId="529F037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3          0</w:t>
      </w:r>
    </w:p>
    <w:p w14:paraId="3955780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NLRIs in the update sent: max 2, min 0</w:t>
      </w:r>
    </w:p>
    <w:p w14:paraId="1EEA5F1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detected as dynamic slow peer: never</w:t>
      </w:r>
    </w:p>
    <w:p w14:paraId="204DBD5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Dynamic slow peer recovered: never</w:t>
      </w:r>
    </w:p>
    <w:p w14:paraId="61653B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Epoch: 1</w:t>
      </w:r>
    </w:p>
    <w:p w14:paraId="03A94EC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Start-of-rib: never</w:t>
      </w:r>
    </w:p>
    <w:p w14:paraId="113F427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End-of-rib: never</w:t>
      </w:r>
    </w:p>
    <w:p w14:paraId="42E5AED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Start-of-rib: never</w:t>
      </w:r>
    </w:p>
    <w:p w14:paraId="00713F4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End-of-rib: never</w:t>
      </w:r>
    </w:p>
    <w:p w14:paraId="13946F9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4089B8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activity:              ----       ----</w:t>
      </w:r>
    </w:p>
    <w:p w14:paraId="7E7A674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Start-of-RIB          0          0</w:t>
      </w:r>
    </w:p>
    <w:p w14:paraId="38DA0E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End-of-RIB            0          0</w:t>
      </w:r>
    </w:p>
    <w:p w14:paraId="206E0555" w14:textId="77777777" w:rsidR="005050D3" w:rsidRPr="00924541" w:rsidRDefault="005050D3" w:rsidP="005050D3">
      <w:pPr>
        <w:rPr>
          <w:rFonts w:ascii="Courier New" w:hAnsi="Courier New" w:cs="Courier New"/>
          <w:sz w:val="16"/>
          <w:szCs w:val="16"/>
        </w:rPr>
      </w:pPr>
    </w:p>
    <w:p w14:paraId="37CF3EE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tracking is enabled, the RIB does have a route to 10.0.0.5</w:t>
      </w:r>
    </w:p>
    <w:p w14:paraId="24AC360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Connections established 1; dropped 0</w:t>
      </w:r>
    </w:p>
    <w:p w14:paraId="7DA065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reset never</w:t>
      </w:r>
    </w:p>
    <w:p w14:paraId="0D7343B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External BGP neighbor configured for connected checks (single-hop no-disable-connected-check)</w:t>
      </w:r>
    </w:p>
    <w:p w14:paraId="19F883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 associated: GigabitEthernet0/0/0 (peering address in same link)</w:t>
      </w:r>
    </w:p>
    <w:p w14:paraId="6DE88A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Transport(tcp) path-mtu-discovery is enabled</w:t>
      </w:r>
    </w:p>
    <w:p w14:paraId="0D0AFEE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Graceful-Restart is disabled</w:t>
      </w:r>
    </w:p>
    <w:p w14:paraId="79E2A4A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SSO is disabled</w:t>
      </w:r>
    </w:p>
    <w:p w14:paraId="06D4BE9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state is ESTAB, I/O status: 1, unread input bytes: 0</w:t>
      </w:r>
    </w:p>
    <w:p w14:paraId="2A9F973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is ECN Disabled, Mininum incoming TTL 0, Outgoing TTL 1</w:t>
      </w:r>
    </w:p>
    <w:p w14:paraId="4779115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Local host: 10.0.0.6, Local port: 179</w:t>
      </w:r>
    </w:p>
    <w:p w14:paraId="0A9A1F5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Foreign host: 10.0.0.5, Foreign port: 16694</w:t>
      </w:r>
    </w:p>
    <w:p w14:paraId="55B097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tableid (VRF): 0</w:t>
      </w:r>
    </w:p>
    <w:p w14:paraId="72A78C3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Maximum output segment queue size: 50</w:t>
      </w:r>
    </w:p>
    <w:p w14:paraId="20BB7154" w14:textId="77777777" w:rsidR="005050D3" w:rsidRPr="00924541" w:rsidRDefault="005050D3" w:rsidP="005050D3">
      <w:pPr>
        <w:rPr>
          <w:rFonts w:ascii="Courier New" w:hAnsi="Courier New" w:cs="Courier New"/>
          <w:sz w:val="16"/>
          <w:szCs w:val="16"/>
        </w:rPr>
      </w:pPr>
    </w:p>
    <w:p w14:paraId="51F7587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Enqueued packets for retransmit: 0, input: 0  mis-ordered: 0 (0 bytes)</w:t>
      </w:r>
    </w:p>
    <w:p w14:paraId="190A9D5D" w14:textId="77777777" w:rsidR="005050D3" w:rsidRPr="00924541" w:rsidRDefault="005050D3" w:rsidP="005050D3">
      <w:pPr>
        <w:rPr>
          <w:rFonts w:ascii="Courier New" w:hAnsi="Courier New" w:cs="Courier New"/>
          <w:sz w:val="16"/>
          <w:szCs w:val="16"/>
        </w:rPr>
      </w:pPr>
    </w:p>
    <w:p w14:paraId="4743A61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Event Timers (current time is 0xB397E9):</w:t>
      </w:r>
    </w:p>
    <w:p w14:paraId="0948A29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Timer          Starts    Wakeups            Next</w:t>
      </w:r>
    </w:p>
    <w:p w14:paraId="429359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Retrans            42          0             0x0</w:t>
      </w:r>
    </w:p>
    <w:p w14:paraId="29DB404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TimeWait            0          0             0x0</w:t>
      </w:r>
    </w:p>
    <w:p w14:paraId="5B3DEA2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AckHold            36         35             0x0</w:t>
      </w:r>
    </w:p>
    <w:p w14:paraId="714C34B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SendWnd             0          0             0x0</w:t>
      </w:r>
    </w:p>
    <w:p w14:paraId="138EBE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KeepAlive           0          0             0x0</w:t>
      </w:r>
    </w:p>
    <w:p w14:paraId="6620984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GiveUp              0          0             0x0</w:t>
      </w:r>
    </w:p>
    <w:p w14:paraId="0B7EE7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PmtuAger            0          0             0x0</w:t>
      </w:r>
    </w:p>
    <w:p w14:paraId="1E71244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DeadWait            0          0             0x0</w:t>
      </w:r>
    </w:p>
    <w:p w14:paraId="758A59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Linger              0          0             0x0</w:t>
      </w:r>
    </w:p>
    <w:p w14:paraId="5785CD6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ProcessQ            0          0             0x0</w:t>
      </w:r>
    </w:p>
    <w:p w14:paraId="43252E33" w14:textId="77777777" w:rsidR="005050D3" w:rsidRPr="00924541" w:rsidRDefault="005050D3" w:rsidP="005050D3">
      <w:pPr>
        <w:rPr>
          <w:rFonts w:ascii="Courier New" w:hAnsi="Courier New" w:cs="Courier New"/>
          <w:sz w:val="16"/>
          <w:szCs w:val="16"/>
        </w:rPr>
      </w:pPr>
    </w:p>
    <w:p w14:paraId="046A2F3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iss: 2108471956  snduna: 2108473321  sndnxt: 2108473321</w:t>
      </w:r>
    </w:p>
    <w:p w14:paraId="78A174B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irs: 3641403094  rcvnxt: 3641403941</w:t>
      </w:r>
    </w:p>
    <w:p w14:paraId="65088639" w14:textId="77777777" w:rsidR="005050D3" w:rsidRPr="00924541" w:rsidRDefault="005050D3" w:rsidP="005050D3">
      <w:pPr>
        <w:rPr>
          <w:rFonts w:ascii="Courier New" w:hAnsi="Courier New" w:cs="Courier New"/>
          <w:sz w:val="16"/>
          <w:szCs w:val="16"/>
        </w:rPr>
      </w:pPr>
    </w:p>
    <w:p w14:paraId="131213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sndwnd:  15020  scale:      0  maxrcvwnd:  16384</w:t>
      </w:r>
    </w:p>
    <w:p w14:paraId="3780D4F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rcvwnd:  15538  scale:      0  delrcvwnd:    846</w:t>
      </w:r>
    </w:p>
    <w:p w14:paraId="64776F7B" w14:textId="77777777" w:rsidR="005050D3" w:rsidRPr="00924541" w:rsidRDefault="005050D3" w:rsidP="005050D3">
      <w:pPr>
        <w:rPr>
          <w:rFonts w:ascii="Courier New" w:hAnsi="Courier New" w:cs="Courier New"/>
          <w:sz w:val="16"/>
          <w:szCs w:val="16"/>
        </w:rPr>
      </w:pPr>
    </w:p>
    <w:p w14:paraId="54FCBAC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SRTT: 996 ms, RTTO: 1027 ms, RTV: 31 ms, KRTT: 0 ms</w:t>
      </w:r>
    </w:p>
    <w:p w14:paraId="7E95DF6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minRTT: 1 ms, maxRTT: 1000 ms, ACK hold: 200 ms</w:t>
      </w:r>
    </w:p>
    <w:p w14:paraId="56A9137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uptime: 1802164 ms, Sent idletime: 4921 ms, Receive idletime: 4719 ms</w:t>
      </w:r>
    </w:p>
    <w:p w14:paraId="2F5D99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Status Flags: passive open, gen tcbs</w:t>
      </w:r>
    </w:p>
    <w:p w14:paraId="34E6C1B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Option Flags: nagle, path mtu capable</w:t>
      </w:r>
    </w:p>
    <w:p w14:paraId="13A227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Precedence value : 6</w:t>
      </w:r>
    </w:p>
    <w:p w14:paraId="4EDEB925" w14:textId="77777777" w:rsidR="005050D3" w:rsidRPr="00924541" w:rsidRDefault="005050D3" w:rsidP="005050D3">
      <w:pPr>
        <w:rPr>
          <w:rFonts w:ascii="Courier New" w:hAnsi="Courier New" w:cs="Courier New"/>
          <w:sz w:val="16"/>
          <w:szCs w:val="16"/>
        </w:rPr>
      </w:pPr>
    </w:p>
    <w:p w14:paraId="5171A5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Datagrams (max data segment is 1460 bytes):</w:t>
      </w:r>
    </w:p>
    <w:p w14:paraId="0FD67B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Rcvd: 78 (out of order: 0), with data: 36, total data bytes: 846</w:t>
      </w:r>
    </w:p>
    <w:p w14:paraId="324167A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Sent: 79 (retransmit: 0, fastretransmit: 0, partialack: 0, Second Congestion: 0), with data: 42, total data bytes: 1364</w:t>
      </w:r>
    </w:p>
    <w:p w14:paraId="12329C35" w14:textId="77777777" w:rsidR="005050D3" w:rsidRPr="00924541" w:rsidRDefault="005050D3" w:rsidP="005050D3">
      <w:pPr>
        <w:rPr>
          <w:rFonts w:ascii="Courier New" w:hAnsi="Courier New" w:cs="Courier New"/>
          <w:sz w:val="16"/>
          <w:szCs w:val="16"/>
        </w:rPr>
      </w:pPr>
    </w:p>
    <w:p w14:paraId="3A9F609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Packets received in fast path: 0, fast processed: 0, slow path: 0</w:t>
      </w:r>
    </w:p>
    <w:p w14:paraId="0F4A4C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fast lock acquisition failures: 0, slow path: 0</w:t>
      </w:r>
    </w:p>
    <w:p w14:paraId="3059AF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TCP Semaphore      0x7FE90517F600  FREE</w:t>
      </w:r>
    </w:p>
    <w:p w14:paraId="7BAF523C" w14:textId="77777777" w:rsidR="005050D3" w:rsidRPr="00924541" w:rsidRDefault="005050D3" w:rsidP="005050D3">
      <w:pPr>
        <w:rPr>
          <w:rFonts w:ascii="Courier New" w:hAnsi="Courier New" w:cs="Courier New"/>
          <w:sz w:val="16"/>
          <w:szCs w:val="16"/>
        </w:rPr>
      </w:pPr>
    </w:p>
    <w:p w14:paraId="0FF2CE99"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BGP neighbor is 10.0.0.14,  remote AS 200, </w:t>
      </w:r>
      <w:r w:rsidRPr="005050D3">
        <w:rPr>
          <w:rFonts w:ascii="Courier New" w:hAnsi="Courier New" w:cs="Courier New"/>
          <w:b/>
          <w:bCs/>
          <w:color w:val="FF0000"/>
          <w:sz w:val="16"/>
          <w:szCs w:val="16"/>
        </w:rPr>
        <w:t>internal</w:t>
      </w:r>
      <w:r w:rsidRPr="005050D3">
        <w:rPr>
          <w:rFonts w:ascii="Courier New" w:hAnsi="Courier New" w:cs="Courier New"/>
          <w:color w:val="FF0000"/>
          <w:sz w:val="16"/>
          <w:szCs w:val="16"/>
        </w:rPr>
        <w:t xml:space="preserve"> link</w:t>
      </w:r>
    </w:p>
    <w:p w14:paraId="70EC6E5D"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BGP version 4, remote router ID 0.0.0.0</w:t>
      </w:r>
    </w:p>
    <w:p w14:paraId="3952DB20"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BGP state = Idle</w:t>
      </w:r>
    </w:p>
    <w:p w14:paraId="3AAD1F7C"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Neighbor sessions:</w:t>
      </w:r>
    </w:p>
    <w:p w14:paraId="1E9DAF1E"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0 active, is not multisession capable (disabled)</w:t>
      </w:r>
    </w:p>
    <w:p w14:paraId="2253C7ED"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Stateful switchover support enabled: NO</w:t>
      </w:r>
    </w:p>
    <w:p w14:paraId="03298127"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Do log neighbor state changes (via global configuration)</w:t>
      </w:r>
    </w:p>
    <w:p w14:paraId="6A4C7587" w14:textId="77777777" w:rsidR="005050D3" w:rsidRPr="005050D3" w:rsidRDefault="005050D3" w:rsidP="005050D3">
      <w:pPr>
        <w:rPr>
          <w:rFonts w:ascii="Courier New" w:hAnsi="Courier New" w:cs="Courier New"/>
          <w:color w:val="FF0000"/>
          <w:sz w:val="16"/>
          <w:szCs w:val="16"/>
        </w:rPr>
      </w:pPr>
      <w:r w:rsidRPr="005050D3">
        <w:rPr>
          <w:rFonts w:ascii="Courier New" w:hAnsi="Courier New" w:cs="Courier New"/>
          <w:color w:val="FF0000"/>
          <w:sz w:val="16"/>
          <w:szCs w:val="16"/>
        </w:rPr>
        <w:t xml:space="preserve">  Default minimum time between advertisement runs is 0 seconds</w:t>
      </w:r>
    </w:p>
    <w:p w14:paraId="1245BD60" w14:textId="77777777" w:rsidR="005050D3" w:rsidRPr="00924541" w:rsidRDefault="005050D3" w:rsidP="005050D3">
      <w:pPr>
        <w:rPr>
          <w:rFonts w:ascii="Courier New" w:hAnsi="Courier New" w:cs="Courier New"/>
          <w:sz w:val="16"/>
          <w:szCs w:val="16"/>
        </w:rPr>
      </w:pPr>
    </w:p>
    <w:p w14:paraId="187EC3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For address family: IPv4 Unicast</w:t>
      </w:r>
    </w:p>
    <w:p w14:paraId="522389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table version 22, neighbor version 1/22</w:t>
      </w:r>
    </w:p>
    <w:p w14:paraId="3871D04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Output queue size : 0</w:t>
      </w:r>
    </w:p>
    <w:p w14:paraId="015123E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0, Advertise bit 0</w:t>
      </w:r>
    </w:p>
    <w:p w14:paraId="20DBB13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detection is disabled</w:t>
      </w:r>
    </w:p>
    <w:p w14:paraId="272A18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split-update-group dynamic is disabled</w:t>
      </w:r>
    </w:p>
    <w:p w14:paraId="150DAC5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4899628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 activity:               ----       ----</w:t>
      </w:r>
    </w:p>
    <w:p w14:paraId="3F66B4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Current:               0          0</w:t>
      </w:r>
    </w:p>
    <w:p w14:paraId="622FD1C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Total:                 0          0</w:t>
      </w:r>
    </w:p>
    <w:p w14:paraId="5F90B94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Implicit Withdraw:              0          0</w:t>
      </w:r>
    </w:p>
    <w:p w14:paraId="4E21CDA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Explicit Withdraw:              0          0</w:t>
      </w:r>
    </w:p>
    <w:p w14:paraId="01DABA1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bestpath:             n/a          0</w:t>
      </w:r>
    </w:p>
    <w:p w14:paraId="3F20B51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multipath:            n/a          0</w:t>
      </w:r>
    </w:p>
    <w:p w14:paraId="64D0969D" w14:textId="77777777" w:rsidR="005050D3" w:rsidRPr="00924541" w:rsidRDefault="005050D3" w:rsidP="005050D3">
      <w:pPr>
        <w:rPr>
          <w:rFonts w:ascii="Courier New" w:hAnsi="Courier New" w:cs="Courier New"/>
          <w:sz w:val="16"/>
          <w:szCs w:val="16"/>
        </w:rPr>
      </w:pPr>
    </w:p>
    <w:p w14:paraId="312EF2A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Outbound    Inbound</w:t>
      </w:r>
    </w:p>
    <w:p w14:paraId="711FE6E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Local Policy Denied Prefixes:    --------    -------</w:t>
      </w:r>
    </w:p>
    <w:p w14:paraId="6FEA1DE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0          0</w:t>
      </w:r>
    </w:p>
    <w:p w14:paraId="03894B9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NLRIs in the update sent: max 0, min 0</w:t>
      </w:r>
    </w:p>
    <w:p w14:paraId="45255CE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detected as dynamic slow peer: never</w:t>
      </w:r>
    </w:p>
    <w:p w14:paraId="456B137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Dynamic slow peer recovered: never</w:t>
      </w:r>
    </w:p>
    <w:p w14:paraId="37D5AE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Epoch: 1</w:t>
      </w:r>
    </w:p>
    <w:p w14:paraId="1BA711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Start-of-rib: never</w:t>
      </w:r>
    </w:p>
    <w:p w14:paraId="7346043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End-of-rib: never</w:t>
      </w:r>
    </w:p>
    <w:p w14:paraId="601C089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Start-of-rib: never</w:t>
      </w:r>
    </w:p>
    <w:p w14:paraId="2E838B6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End-of-rib: never</w:t>
      </w:r>
    </w:p>
    <w:p w14:paraId="0788183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0B1573A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activity:              ----       ----</w:t>
      </w:r>
    </w:p>
    <w:p w14:paraId="5102DC0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Start-of-RIB          0          0</w:t>
      </w:r>
    </w:p>
    <w:p w14:paraId="75BFFD3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End-of-RIB            0          0</w:t>
      </w:r>
    </w:p>
    <w:p w14:paraId="6163014C" w14:textId="77777777" w:rsidR="005050D3" w:rsidRPr="00924541" w:rsidRDefault="005050D3" w:rsidP="005050D3">
      <w:pPr>
        <w:rPr>
          <w:rFonts w:ascii="Courier New" w:hAnsi="Courier New" w:cs="Courier New"/>
          <w:sz w:val="16"/>
          <w:szCs w:val="16"/>
        </w:rPr>
      </w:pPr>
    </w:p>
    <w:p w14:paraId="2E35AF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tracking is enabled, the RIB does have a route to 10.0.0.14</w:t>
      </w:r>
    </w:p>
    <w:p w14:paraId="5C97DB3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Connections established 0; dropped 0</w:t>
      </w:r>
    </w:p>
    <w:p w14:paraId="48C2898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reset never</w:t>
      </w:r>
    </w:p>
    <w:p w14:paraId="6A23D09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 associated: (none) (peering address NOT in same link)</w:t>
      </w:r>
    </w:p>
    <w:p w14:paraId="7B073AE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Transport(tcp) path-mtu-discovery is enabled</w:t>
      </w:r>
    </w:p>
    <w:p w14:paraId="5F6B934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Graceful-Restart is disabled</w:t>
      </w:r>
    </w:p>
    <w:p w14:paraId="3CFDB8E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SSO is disabled</w:t>
      </w:r>
    </w:p>
    <w:p w14:paraId="6CAA380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active TCP connection</w:t>
      </w:r>
    </w:p>
    <w:p w14:paraId="593519EC" w14:textId="77777777" w:rsidR="005050D3" w:rsidRPr="00924541" w:rsidRDefault="005050D3" w:rsidP="005050D3">
      <w:pPr>
        <w:rPr>
          <w:rFonts w:ascii="Courier New" w:hAnsi="Courier New" w:cs="Courier New"/>
          <w:sz w:val="16"/>
          <w:szCs w:val="16"/>
        </w:rPr>
      </w:pPr>
    </w:p>
    <w:p w14:paraId="65304C6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neighbor is 2001:DB8:ACAD:4::2,  remote AS 200, internal link</w:t>
      </w:r>
    </w:p>
    <w:p w14:paraId="08F0B5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version 4, remote router ID 0.0.0.0</w:t>
      </w:r>
    </w:p>
    <w:p w14:paraId="15695F8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state = Idle</w:t>
      </w:r>
    </w:p>
    <w:p w14:paraId="0681F2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sessions:</w:t>
      </w:r>
    </w:p>
    <w:p w14:paraId="423048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0 active, is not multisession capable (disabled)</w:t>
      </w:r>
    </w:p>
    <w:p w14:paraId="516C474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Stateful switchover support enabled: NO</w:t>
      </w:r>
    </w:p>
    <w:p w14:paraId="41F772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Do log neighbor state changes (via global configuration)</w:t>
      </w:r>
    </w:p>
    <w:p w14:paraId="4CE8789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Default minimum time between advertisement runs is 0 seconds</w:t>
      </w:r>
    </w:p>
    <w:p w14:paraId="0D682948" w14:textId="77777777" w:rsidR="005050D3" w:rsidRPr="00924541" w:rsidRDefault="005050D3" w:rsidP="005050D3">
      <w:pPr>
        <w:rPr>
          <w:rFonts w:ascii="Courier New" w:hAnsi="Courier New" w:cs="Courier New"/>
          <w:sz w:val="16"/>
          <w:szCs w:val="16"/>
        </w:rPr>
      </w:pPr>
    </w:p>
    <w:p w14:paraId="700467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For address family: IPv4 Unicast</w:t>
      </w:r>
    </w:p>
    <w:p w14:paraId="74038A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table version 22, neighbor version 1/22</w:t>
      </w:r>
    </w:p>
    <w:p w14:paraId="46D67B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Output queue size : 0</w:t>
      </w:r>
    </w:p>
    <w:p w14:paraId="2D3AF5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0, Advertise bit 0</w:t>
      </w:r>
    </w:p>
    <w:p w14:paraId="49F7FB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detection is disabled</w:t>
      </w:r>
    </w:p>
    <w:p w14:paraId="497FF3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split-update-group dynamic is disabled</w:t>
      </w:r>
    </w:p>
    <w:p w14:paraId="4CC03B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05BE44F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 activity:               ----       ----</w:t>
      </w:r>
    </w:p>
    <w:p w14:paraId="6F68D83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Current:               0          0</w:t>
      </w:r>
    </w:p>
    <w:p w14:paraId="243C05C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Total:                 0          0</w:t>
      </w:r>
    </w:p>
    <w:p w14:paraId="2DB5B17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Implicit Withdraw:              0          0</w:t>
      </w:r>
    </w:p>
    <w:p w14:paraId="2E66728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Explicit Withdraw:              0          0</w:t>
      </w:r>
    </w:p>
    <w:p w14:paraId="2B44A3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bestpath:             n/a          0</w:t>
      </w:r>
    </w:p>
    <w:p w14:paraId="034AB62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multipath:            n/a          0</w:t>
      </w:r>
    </w:p>
    <w:p w14:paraId="643A8886" w14:textId="77777777" w:rsidR="005050D3" w:rsidRPr="00924541" w:rsidRDefault="005050D3" w:rsidP="005050D3">
      <w:pPr>
        <w:rPr>
          <w:rFonts w:ascii="Courier New" w:hAnsi="Courier New" w:cs="Courier New"/>
          <w:sz w:val="16"/>
          <w:szCs w:val="16"/>
        </w:rPr>
      </w:pPr>
    </w:p>
    <w:p w14:paraId="349469C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Outbound    Inbound</w:t>
      </w:r>
    </w:p>
    <w:p w14:paraId="3CAAD3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Local Policy Denied Prefixes:    --------    -------</w:t>
      </w:r>
    </w:p>
    <w:p w14:paraId="008A72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0          0</w:t>
      </w:r>
    </w:p>
    <w:p w14:paraId="5A5754B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NLRIs in the update sent: max 0, min 0</w:t>
      </w:r>
    </w:p>
    <w:p w14:paraId="635AD85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detected as dynamic slow peer: never</w:t>
      </w:r>
    </w:p>
    <w:p w14:paraId="2F2B36D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Dynamic slow peer recovered: never</w:t>
      </w:r>
    </w:p>
    <w:p w14:paraId="27E37B6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Epoch: 1</w:t>
      </w:r>
    </w:p>
    <w:p w14:paraId="5D02A33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Start-of-rib: never</w:t>
      </w:r>
    </w:p>
    <w:p w14:paraId="493D668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End-of-rib: never</w:t>
      </w:r>
    </w:p>
    <w:p w14:paraId="53931D3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Start-of-rib: never</w:t>
      </w:r>
    </w:p>
    <w:p w14:paraId="4DD3939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End-of-rib: never</w:t>
      </w:r>
    </w:p>
    <w:p w14:paraId="48D25A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48EBAA9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activity:              ----       ----</w:t>
      </w:r>
    </w:p>
    <w:p w14:paraId="13FCC72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Start-of-RIB          0          0</w:t>
      </w:r>
    </w:p>
    <w:p w14:paraId="63715B5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End-of-RIB            0          0</w:t>
      </w:r>
    </w:p>
    <w:p w14:paraId="0ECA0495" w14:textId="77777777" w:rsidR="005050D3" w:rsidRPr="00924541" w:rsidRDefault="005050D3" w:rsidP="005050D3">
      <w:pPr>
        <w:rPr>
          <w:rFonts w:ascii="Courier New" w:hAnsi="Courier New" w:cs="Courier New"/>
          <w:sz w:val="16"/>
          <w:szCs w:val="16"/>
        </w:rPr>
      </w:pPr>
    </w:p>
    <w:p w14:paraId="771E71C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tracking is enabled, the RIB does have a route to 2001:DB8:ACAD:4::2</w:t>
      </w:r>
    </w:p>
    <w:p w14:paraId="66002B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Connections established 0; dropped 0</w:t>
      </w:r>
    </w:p>
    <w:p w14:paraId="2FA1D8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reset never</w:t>
      </w:r>
    </w:p>
    <w:p w14:paraId="6F0D92E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 associated: (none) (peering address NOT in same link)</w:t>
      </w:r>
    </w:p>
    <w:p w14:paraId="76CAC9C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Transport(tcp) path-mtu-discovery is enabled</w:t>
      </w:r>
    </w:p>
    <w:p w14:paraId="5CAC4B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Graceful-Restart is disabled</w:t>
      </w:r>
    </w:p>
    <w:p w14:paraId="58C76D7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SSO is disabled</w:t>
      </w:r>
    </w:p>
    <w:p w14:paraId="75BF35DC" w14:textId="77777777" w:rsidR="005050D3" w:rsidRDefault="005050D3" w:rsidP="005050D3">
      <w:pPr>
        <w:rPr>
          <w:rFonts w:ascii="Courier New" w:hAnsi="Courier New" w:cs="Courier New"/>
          <w:sz w:val="16"/>
          <w:szCs w:val="16"/>
        </w:rPr>
      </w:pPr>
      <w:r w:rsidRPr="00924541">
        <w:rPr>
          <w:rFonts w:ascii="Courier New" w:hAnsi="Courier New" w:cs="Courier New"/>
          <w:sz w:val="16"/>
          <w:szCs w:val="16"/>
        </w:rPr>
        <w:t xml:space="preserve">  No active TCP connection</w:t>
      </w:r>
    </w:p>
    <w:p w14:paraId="43822BA3" w14:textId="77777777" w:rsidR="005050D3" w:rsidRDefault="005050D3" w:rsidP="005050D3">
      <w:pPr>
        <w:rPr>
          <w:rFonts w:ascii="Courier New" w:hAnsi="Courier New" w:cs="Courier New"/>
          <w:sz w:val="16"/>
          <w:szCs w:val="16"/>
        </w:rPr>
      </w:pPr>
    </w:p>
    <w:p w14:paraId="73D0E9A6" w14:textId="77777777" w:rsidR="005050D3" w:rsidRDefault="005050D3" w:rsidP="005050D3">
      <w:pPr>
        <w:rPr>
          <w:rFonts w:ascii="Courier New" w:hAnsi="Courier New" w:cs="Courier New"/>
          <w:sz w:val="16"/>
          <w:szCs w:val="16"/>
        </w:rPr>
      </w:pPr>
      <w:r>
        <w:rPr>
          <w:rFonts w:ascii="Courier New" w:hAnsi="Courier New" w:cs="Courier New"/>
          <w:sz w:val="16"/>
          <w:szCs w:val="16"/>
        </w:rPr>
        <w:t>R4 Config:</w:t>
      </w:r>
    </w:p>
    <w:p w14:paraId="30A0728D" w14:textId="77777777" w:rsidR="005050D3" w:rsidRPr="00924541" w:rsidRDefault="005050D3" w:rsidP="005050D3">
      <w:pPr>
        <w:rPr>
          <w:rFonts w:ascii="Courier New" w:hAnsi="Courier New" w:cs="Courier New"/>
          <w:sz w:val="16"/>
          <w:szCs w:val="16"/>
        </w:rPr>
      </w:pPr>
    </w:p>
    <w:p w14:paraId="16575EC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R4#show run</w:t>
      </w:r>
    </w:p>
    <w:p w14:paraId="30DB73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Building configuration...</w:t>
      </w:r>
    </w:p>
    <w:p w14:paraId="6DE4F79E" w14:textId="77777777" w:rsidR="005050D3" w:rsidRPr="00924541" w:rsidRDefault="005050D3" w:rsidP="005050D3">
      <w:pPr>
        <w:rPr>
          <w:rFonts w:ascii="Courier New" w:hAnsi="Courier New" w:cs="Courier New"/>
          <w:sz w:val="16"/>
          <w:szCs w:val="16"/>
        </w:rPr>
      </w:pPr>
    </w:p>
    <w:p w14:paraId="03FC63E2" w14:textId="77777777" w:rsidR="005050D3" w:rsidRPr="00924541" w:rsidRDefault="005050D3" w:rsidP="005050D3">
      <w:pPr>
        <w:rPr>
          <w:rFonts w:ascii="Courier New" w:hAnsi="Courier New" w:cs="Courier New"/>
          <w:sz w:val="16"/>
          <w:szCs w:val="16"/>
        </w:rPr>
      </w:pPr>
    </w:p>
    <w:p w14:paraId="049095C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Current configuration : 1998 bytes</w:t>
      </w:r>
    </w:p>
    <w:p w14:paraId="39CE50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AF9D9D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Last configuration change at 18:16:45 UTC Wed Jan 5 2022</w:t>
      </w:r>
    </w:p>
    <w:p w14:paraId="1E26AA2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C5B6C7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version 15.5</w:t>
      </w:r>
    </w:p>
    <w:p w14:paraId="6A5D158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service timestamps debug datetime msec</w:t>
      </w:r>
    </w:p>
    <w:p w14:paraId="1010B9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service timestamps log datetime msec</w:t>
      </w:r>
    </w:p>
    <w:p w14:paraId="6CB7F0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platform punt-keepalive disable-kernel-core</w:t>
      </w:r>
    </w:p>
    <w:p w14:paraId="677F85E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24178B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hostname R4</w:t>
      </w:r>
    </w:p>
    <w:p w14:paraId="44BFDC7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F7A9E7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boot-start-marker</w:t>
      </w:r>
    </w:p>
    <w:p w14:paraId="6E1E537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boot-end-marker</w:t>
      </w:r>
    </w:p>
    <w:p w14:paraId="1C75997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68DF10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E638DB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vrf definition Mgmt-intf</w:t>
      </w:r>
    </w:p>
    <w:p w14:paraId="7C40F4A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62F6B4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ipv4</w:t>
      </w:r>
    </w:p>
    <w:p w14:paraId="2D64AEF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0A99AF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44EE6C9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ipv6</w:t>
      </w:r>
    </w:p>
    <w:p w14:paraId="09C87AF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6B22A36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AE3BDC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DF42B7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aaa new-model</w:t>
      </w:r>
    </w:p>
    <w:p w14:paraId="1B3492E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AF5838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7C304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F87901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EAF0DE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CB551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3019BC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FC1678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9AD57C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A0DF7F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4EE83D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D43AE89" w14:textId="77777777" w:rsidR="005050D3" w:rsidRPr="00924541" w:rsidRDefault="005050D3" w:rsidP="005050D3">
      <w:pPr>
        <w:rPr>
          <w:rFonts w:ascii="Courier New" w:hAnsi="Courier New" w:cs="Courier New"/>
          <w:sz w:val="16"/>
          <w:szCs w:val="16"/>
        </w:rPr>
      </w:pPr>
    </w:p>
    <w:p w14:paraId="188B8DCC" w14:textId="77777777" w:rsidR="005050D3" w:rsidRPr="00924541" w:rsidRDefault="005050D3" w:rsidP="005050D3">
      <w:pPr>
        <w:rPr>
          <w:rFonts w:ascii="Courier New" w:hAnsi="Courier New" w:cs="Courier New"/>
          <w:sz w:val="16"/>
          <w:szCs w:val="16"/>
        </w:rPr>
      </w:pPr>
    </w:p>
    <w:p w14:paraId="3CCB7E49" w14:textId="77777777" w:rsidR="005050D3" w:rsidRPr="00924541" w:rsidRDefault="005050D3" w:rsidP="005050D3">
      <w:pPr>
        <w:rPr>
          <w:rFonts w:ascii="Courier New" w:hAnsi="Courier New" w:cs="Courier New"/>
          <w:sz w:val="16"/>
          <w:szCs w:val="16"/>
        </w:rPr>
      </w:pPr>
    </w:p>
    <w:p w14:paraId="65B892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4E0071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17CA3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5A1A3A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unicast-routing</w:t>
      </w:r>
    </w:p>
    <w:p w14:paraId="1511424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227444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773260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786599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827020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B8534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0359BC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3A55D7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subscriber templating</w:t>
      </w:r>
    </w:p>
    <w:p w14:paraId="1A00292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multilink bundle-name authenticated</w:t>
      </w:r>
    </w:p>
    <w:p w14:paraId="1336990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0986FD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3065E1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654AF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9D4706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license udi pid ISR4321/K9 sn FDO210907U3</w:t>
      </w:r>
    </w:p>
    <w:p w14:paraId="65EA3D0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633DB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spanning-tree extend system-id</w:t>
      </w:r>
    </w:p>
    <w:p w14:paraId="6E854D3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AF1660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9E48D1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redundancy</w:t>
      </w:r>
    </w:p>
    <w:p w14:paraId="00055DB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mode none</w:t>
      </w:r>
    </w:p>
    <w:p w14:paraId="68E8C4F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4DA0E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C74D8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vlan internal allocation policy ascending</w:t>
      </w:r>
    </w:p>
    <w:p w14:paraId="29A5972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0A3C6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600EE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CBB9B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43D534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FB1D37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40B61C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Loopback0</w:t>
      </w:r>
    </w:p>
    <w:p w14:paraId="03B3542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192.168.3.1 255.255.255.252</w:t>
      </w:r>
    </w:p>
    <w:p w14:paraId="11AF56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FE80::4 link-local</w:t>
      </w:r>
    </w:p>
    <w:p w14:paraId="0E905E7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2001:DB8:ACAD:D::1/64</w:t>
      </w:r>
    </w:p>
    <w:p w14:paraId="5383BAD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eigrp 10</w:t>
      </w:r>
    </w:p>
    <w:p w14:paraId="7FA2AC6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EBBF7E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GigabitEthernet0/0/0</w:t>
      </w:r>
    </w:p>
    <w:p w14:paraId="2C21494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10.0.0.10 255.255.255.252</w:t>
      </w:r>
    </w:p>
    <w:p w14:paraId="1405212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23D4BD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FE80::4 link-local</w:t>
      </w:r>
    </w:p>
    <w:p w14:paraId="3385919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2001:DB8:ACAD:3::2/64</w:t>
      </w:r>
    </w:p>
    <w:p w14:paraId="262E5B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eigrp 10</w:t>
      </w:r>
    </w:p>
    <w:p w14:paraId="5B710A2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A9EBBE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GigabitEthernet0/0/1</w:t>
      </w:r>
    </w:p>
    <w:p w14:paraId="569B68E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10.0.0.13 255.255.255.252</w:t>
      </w:r>
    </w:p>
    <w:p w14:paraId="23154E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036D740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FE80::4 link-local</w:t>
      </w:r>
    </w:p>
    <w:p w14:paraId="1908E34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2001:DB8:ACAD:4::1/64</w:t>
      </w:r>
    </w:p>
    <w:p w14:paraId="0503A6C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eigrp 10</w:t>
      </w:r>
    </w:p>
    <w:p w14:paraId="782222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0A175A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Serial0/1/0</w:t>
      </w:r>
    </w:p>
    <w:p w14:paraId="5D2C103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7E77DC4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574BAE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D844C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Serial0/1/1</w:t>
      </w:r>
    </w:p>
    <w:p w14:paraId="2766F83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344C961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7925E6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E025B1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GigabitEthernet0/2/0</w:t>
      </w:r>
    </w:p>
    <w:p w14:paraId="7B6E5AB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539A65D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654190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1F4967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E01A8C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GigabitEthernet0/2/1</w:t>
      </w:r>
    </w:p>
    <w:p w14:paraId="00B5514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46FB1E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2ADA7A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1A9254E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AD105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w:t>
      </w:r>
    </w:p>
    <w:p w14:paraId="3FCB088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vrf forwarding Mgmt-intf</w:t>
      </w:r>
    </w:p>
    <w:p w14:paraId="6B14327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00E1A5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6B9318B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0527019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474C1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Vlan1</w:t>
      </w:r>
    </w:p>
    <w:p w14:paraId="4E25402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061A3A7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3740853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144A25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113F4D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router eigrp 1</w:t>
      </w:r>
    </w:p>
    <w:p w14:paraId="75A58A4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10.0.0.8 0.0.0.3</w:t>
      </w:r>
    </w:p>
    <w:p w14:paraId="6AB7281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10.0.0.12 0.0.0.3</w:t>
      </w:r>
    </w:p>
    <w:p w14:paraId="0F895B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192.168.3.0</w:t>
      </w:r>
    </w:p>
    <w:p w14:paraId="238A640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passive-interface Loopback0</w:t>
      </w:r>
    </w:p>
    <w:p w14:paraId="0F2D1E2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eigrp router-id 4.4.4.4</w:t>
      </w:r>
    </w:p>
    <w:p w14:paraId="50EB0A1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3F0316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forward-protocol nd</w:t>
      </w:r>
    </w:p>
    <w:p w14:paraId="10A557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ip http server</w:t>
      </w:r>
    </w:p>
    <w:p w14:paraId="322AE87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ip http secure-server</w:t>
      </w:r>
    </w:p>
    <w:p w14:paraId="33247D5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tftp source-interface GigabitEthernet0</w:t>
      </w:r>
    </w:p>
    <w:p w14:paraId="19E8315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BBAAB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359057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router eigrp 10</w:t>
      </w:r>
    </w:p>
    <w:p w14:paraId="49332B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passive-interface Loopback0</w:t>
      </w:r>
    </w:p>
    <w:p w14:paraId="4B26159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eigrp router-id 4.4.4.4</w:t>
      </w:r>
    </w:p>
    <w:p w14:paraId="0F1677E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C02A80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CF580A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154FAE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42A5C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control-plane</w:t>
      </w:r>
    </w:p>
    <w:p w14:paraId="082269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B2ADB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6279E7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con 0</w:t>
      </w:r>
    </w:p>
    <w:p w14:paraId="58F7603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stopbits 1</w:t>
      </w:r>
    </w:p>
    <w:p w14:paraId="253343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aux 0</w:t>
      </w:r>
    </w:p>
    <w:p w14:paraId="3AB1425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stopbits 1</w:t>
      </w:r>
    </w:p>
    <w:p w14:paraId="3D4AF05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vty 0 4</w:t>
      </w:r>
    </w:p>
    <w:p w14:paraId="7EF28F7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login</w:t>
      </w:r>
    </w:p>
    <w:p w14:paraId="3A77D1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1B9920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722D7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end</w:t>
      </w:r>
    </w:p>
    <w:p w14:paraId="3EB6F5DC" w14:textId="77777777" w:rsidR="005050D3" w:rsidRPr="00924541" w:rsidRDefault="005050D3" w:rsidP="005050D3">
      <w:pPr>
        <w:rPr>
          <w:rFonts w:ascii="Courier New" w:hAnsi="Courier New" w:cs="Courier New"/>
          <w:sz w:val="16"/>
          <w:szCs w:val="16"/>
        </w:rPr>
      </w:pPr>
    </w:p>
    <w:p w14:paraId="0C02BF8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R4#                                              show ip route</w:t>
      </w:r>
    </w:p>
    <w:p w14:paraId="607995B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L - local, C - connected, S - static, R - RIP, M - mobile, B - BGP</w:t>
      </w:r>
    </w:p>
    <w:p w14:paraId="3372B11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 - EIGRP, EX - EIGRP external, O - OSPF, IA - OSPF inter area</w:t>
      </w:r>
    </w:p>
    <w:p w14:paraId="52002D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N1 - OSPF NSSA external type 1, N2 - OSPF NSSA external type 2</w:t>
      </w:r>
    </w:p>
    <w:p w14:paraId="6BD69F1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E1 - OSPF external type 1, E2 - OSPF external type 2</w:t>
      </w:r>
    </w:p>
    <w:p w14:paraId="23A11C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 - IS-IS, su - IS-IS summary, L1 - IS-IS level-1, L2 - IS-IS level-2</w:t>
      </w:r>
    </w:p>
    <w:p w14:paraId="76D225A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ia - IS-IS inter area, * - candidate default, U - per-user static route</w:t>
      </w:r>
    </w:p>
    <w:p w14:paraId="76FBEB0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 - ODR, P - periodic downloaded static route, H - NHRP, l - LISP</w:t>
      </w:r>
    </w:p>
    <w:p w14:paraId="397490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 - application route</w:t>
      </w:r>
    </w:p>
    <w:p w14:paraId="47E80FF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 - replicated route, % - next hop override, p - overrides from PfR</w:t>
      </w:r>
    </w:p>
    <w:p w14:paraId="2CBA327B" w14:textId="77777777" w:rsidR="005050D3" w:rsidRPr="00924541" w:rsidRDefault="005050D3" w:rsidP="005050D3">
      <w:pPr>
        <w:rPr>
          <w:rFonts w:ascii="Courier New" w:hAnsi="Courier New" w:cs="Courier New"/>
          <w:sz w:val="16"/>
          <w:szCs w:val="16"/>
        </w:rPr>
      </w:pPr>
    </w:p>
    <w:p w14:paraId="7E2F5CC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Gateway of last resort is not set</w:t>
      </w:r>
    </w:p>
    <w:p w14:paraId="7A07B5DA" w14:textId="77777777" w:rsidR="005050D3" w:rsidRPr="00924541" w:rsidRDefault="005050D3" w:rsidP="005050D3">
      <w:pPr>
        <w:rPr>
          <w:rFonts w:ascii="Courier New" w:hAnsi="Courier New" w:cs="Courier New"/>
          <w:sz w:val="16"/>
          <w:szCs w:val="16"/>
        </w:rPr>
      </w:pPr>
    </w:p>
    <w:p w14:paraId="14D871C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10.0.0.0/8 is variably subnetted, 8 subnets, 2 masks</w:t>
      </w:r>
    </w:p>
    <w:p w14:paraId="4E924D7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EX     10.0.0.0/30 [170/26112] via 10.0.0.9, 00:30:06, GigabitEthernet0/0/0</w:t>
      </w:r>
    </w:p>
    <w:p w14:paraId="5DB39EF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10.0.0.4/30 [90/3072] via 10.0.0.9, 00:30:06, GigabitEthernet0/0/0</w:t>
      </w:r>
    </w:p>
    <w:p w14:paraId="4EE6021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10.0.0.8/30 is directly connected, GigabitEthernet0/0/0</w:t>
      </w:r>
    </w:p>
    <w:p w14:paraId="68EABA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10.0.0.10/32 is directly connected, GigabitEthernet0/0/0</w:t>
      </w:r>
    </w:p>
    <w:p w14:paraId="100AE0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10.0.0.12/30 is directly connected, GigabitEthernet0/0/1</w:t>
      </w:r>
    </w:p>
    <w:p w14:paraId="0C42CC3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10.0.0.13/32 is directly connected, GigabitEthernet0/0/1</w:t>
      </w:r>
    </w:p>
    <w:p w14:paraId="79A1EE6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10.0.0.16/30 [90/3072] via 10.0.0.14, 00:20:11, GigabitEthernet0/0/1</w:t>
      </w:r>
    </w:p>
    <w:p w14:paraId="54434E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EX     10.0.0.20/30</w:t>
      </w:r>
    </w:p>
    <w:p w14:paraId="35383A8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[170/26112] via 10.0.0.14, 00:18:13, GigabitEthernet0/0/1</w:t>
      </w:r>
    </w:p>
    <w:p w14:paraId="4929679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192.168.0.0/32 is subnetted, 1 subnets</w:t>
      </w:r>
    </w:p>
    <w:p w14:paraId="5477E7F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EX     192.168.0.1 [170/26112] via 10.0.0.9, 00:30:06, GigabitEthernet0/0/0</w:t>
      </w:r>
    </w:p>
    <w:p w14:paraId="1709EB7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192.168.1.0/30 is subnetted, 1 subnets</w:t>
      </w:r>
    </w:p>
    <w:p w14:paraId="729AB8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EX     192.168.1.0 [170/26112] via 10.0.0.9, 00:30:06, GigabitEthernet0/0/0</w:t>
      </w:r>
    </w:p>
    <w:p w14:paraId="349F2E2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192.168.2.0/30 is subnetted, 1 subnets</w:t>
      </w:r>
    </w:p>
    <w:p w14:paraId="59BAB03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192.168.2.0 [90/130816] via 10.0.0.9, 00:30:06, GigabitEthernet0/0/0</w:t>
      </w:r>
    </w:p>
    <w:p w14:paraId="6A07E9B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192.168.3.0/24 is variably subnetted, 2 subnets, 2 masks</w:t>
      </w:r>
    </w:p>
    <w:p w14:paraId="4C9E6F0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192.168.3.0/30 is directly connected, Loopback0</w:t>
      </w:r>
    </w:p>
    <w:p w14:paraId="7516D7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192.168.3.1/32 is directly connected, Loopback0</w:t>
      </w:r>
    </w:p>
    <w:p w14:paraId="0847060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192.168.4.0/30 is subnetted, 1 subnets</w:t>
      </w:r>
    </w:p>
    <w:p w14:paraId="27BFA8B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192.168.4.0 [90/130816] via 10.0.0.14, 00:21:27, GigabitEthernet0/0/1</w:t>
      </w:r>
    </w:p>
    <w:p w14:paraId="7EB9453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192.168.5.0/30 is subnetted, 1 subnets</w:t>
      </w:r>
    </w:p>
    <w:p w14:paraId="24A0E7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EX     192.168.5.0 [170/26112] via 10.0.0.14, 00:18:59, GigabitEthernet0/0/1</w:t>
      </w:r>
    </w:p>
    <w:p w14:paraId="4BD7831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192.168.6.0/32 is subnetted, 1 subnets</w:t>
      </w:r>
    </w:p>
    <w:p w14:paraId="25CBFF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EX     192.168.6.1 [170/26112] via 10.0.0.14, 00:17:28, GigabitEthernet0/0/1</w:t>
      </w:r>
    </w:p>
    <w:p w14:paraId="1E09B060" w14:textId="77777777" w:rsidR="005050D3" w:rsidRPr="00924541" w:rsidRDefault="005050D3" w:rsidP="005050D3">
      <w:pPr>
        <w:rPr>
          <w:rFonts w:ascii="Courier New" w:hAnsi="Courier New" w:cs="Courier New"/>
          <w:sz w:val="16"/>
          <w:szCs w:val="16"/>
        </w:rPr>
      </w:pPr>
    </w:p>
    <w:p w14:paraId="74C027D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R4#show ipv6 route</w:t>
      </w:r>
    </w:p>
    <w:p w14:paraId="0AC562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Table - default - 17 entries</w:t>
      </w:r>
    </w:p>
    <w:p w14:paraId="5162E0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C - Connected, L - Local, S - Static, U - Per-user Static route</w:t>
      </w:r>
    </w:p>
    <w:p w14:paraId="595495D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 - BGP, R - RIP, I1 - ISIS L1, I2 - ISIS L2</w:t>
      </w:r>
    </w:p>
    <w:p w14:paraId="1D062C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IA - ISIS interarea, IS - ISIS summary, D - EIGRP, EX - EIGRP external</w:t>
      </w:r>
    </w:p>
    <w:p w14:paraId="10D311B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 ND Default, NDp - ND Prefix, DCE - Destination, NDr - Redirect</w:t>
      </w:r>
    </w:p>
    <w:p w14:paraId="0C5B23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 - OSPF Intra, OI - OSPF Inter, OE1 - OSPF ext 1, OE2 - OSPF ext 2</w:t>
      </w:r>
    </w:p>
    <w:p w14:paraId="1F6BAC5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ON1 - OSPF NSSA ext 1, ON2 - OSPF NSSA ext 2, a - Application</w:t>
      </w:r>
    </w:p>
    <w:p w14:paraId="00BEB2D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EX  2001:DB8:ACAD:1::/64 [170/3072]</w:t>
      </w:r>
    </w:p>
    <w:p w14:paraId="2EDE94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FE80::3, GigabitEthernet0/0/0</w:t>
      </w:r>
    </w:p>
    <w:p w14:paraId="2BE2A3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2001:DB8:ACAD:2::/64 [90/3072]</w:t>
      </w:r>
    </w:p>
    <w:p w14:paraId="309F612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FE80::3, GigabitEthernet0/0/0</w:t>
      </w:r>
    </w:p>
    <w:p w14:paraId="6D5F02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2001:DB8:ACAD:3::/64 [0/0]</w:t>
      </w:r>
    </w:p>
    <w:p w14:paraId="70F95F5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GigabitEthernet0/0/0, directly connected</w:t>
      </w:r>
    </w:p>
    <w:p w14:paraId="29CAADA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2001:DB8:ACAD:3::2/128 [0/0]</w:t>
      </w:r>
    </w:p>
    <w:p w14:paraId="5F75741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GigabitEthernet0/0/0, receive</w:t>
      </w:r>
    </w:p>
    <w:p w14:paraId="37F2FFE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2001:DB8:ACAD:4::/64 [0/0]</w:t>
      </w:r>
    </w:p>
    <w:p w14:paraId="004F21B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GigabitEthernet0/0/1, directly connected</w:t>
      </w:r>
    </w:p>
    <w:p w14:paraId="76CC840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2001:DB8:ACAD:4::1/128 [0/0]</w:t>
      </w:r>
    </w:p>
    <w:p w14:paraId="1EF1DCA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GigabitEthernet0/0/1, receive</w:t>
      </w:r>
    </w:p>
    <w:p w14:paraId="3FA9FD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2001:DB8:ACAD:5::/64 [90/3072]</w:t>
      </w:r>
    </w:p>
    <w:p w14:paraId="777C8D9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FE80::5, GigabitEthernet0/0/1</w:t>
      </w:r>
    </w:p>
    <w:p w14:paraId="00504A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EX  2001:DB8:ACAD:6::/64 [170/26112]</w:t>
      </w:r>
    </w:p>
    <w:p w14:paraId="2346BAF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FE80::5, GigabitEthernet0/0/1</w:t>
      </w:r>
    </w:p>
    <w:p w14:paraId="6B802F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EX  2001:DB8:ACAD:A::1/128 [170/3072]</w:t>
      </w:r>
    </w:p>
    <w:p w14:paraId="2F9869A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FE80::3, GigabitEthernet0/0/0</w:t>
      </w:r>
    </w:p>
    <w:p w14:paraId="051AAE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EX  2001:DB8:ACAD:B::/64 [170/3072]</w:t>
      </w:r>
    </w:p>
    <w:p w14:paraId="6BA13A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FE80::3, GigabitEthernet0/0/0</w:t>
      </w:r>
    </w:p>
    <w:p w14:paraId="234A2F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2001:DB8:ACAD:C::/64 [90/130816]</w:t>
      </w:r>
    </w:p>
    <w:p w14:paraId="700D103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FE80::3, GigabitEthernet0/0/0</w:t>
      </w:r>
    </w:p>
    <w:p w14:paraId="40353D6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2001:DB8:ACAD:D::/64 [0/0]</w:t>
      </w:r>
    </w:p>
    <w:p w14:paraId="5582078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Loopback0, directly connected</w:t>
      </w:r>
    </w:p>
    <w:p w14:paraId="78671E0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2001:DB8:ACAD:D::1/128 [0/0]</w:t>
      </w:r>
    </w:p>
    <w:p w14:paraId="26F7F2E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Loopback0, receive</w:t>
      </w:r>
    </w:p>
    <w:p w14:paraId="112E1AE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2001:DB8:ACAD:E::/64 [90/130816]</w:t>
      </w:r>
    </w:p>
    <w:p w14:paraId="30C9DB7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FE80::5, GigabitEthernet0/0/1</w:t>
      </w:r>
    </w:p>
    <w:p w14:paraId="4AF63B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EX  2001:DB8:ACAD:F::/64 [170/26112]</w:t>
      </w:r>
    </w:p>
    <w:p w14:paraId="635A549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FE80::5, GigabitEthernet0/0/1</w:t>
      </w:r>
    </w:p>
    <w:p w14:paraId="1B6B51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EX  2001:DB8:ACAD:AA::1/128 [170/26112]</w:t>
      </w:r>
    </w:p>
    <w:p w14:paraId="7F0FB01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FE80::5, GigabitEthernet0/0/1</w:t>
      </w:r>
    </w:p>
    <w:p w14:paraId="17E4221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FF00::/8 [0/0]</w:t>
      </w:r>
    </w:p>
    <w:p w14:paraId="25FC0F2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Null0, receive</w:t>
      </w:r>
    </w:p>
    <w:p w14:paraId="51DDA28E" w14:textId="77777777" w:rsidR="005050D3" w:rsidRPr="00924541" w:rsidRDefault="005050D3" w:rsidP="005050D3">
      <w:pPr>
        <w:rPr>
          <w:rFonts w:ascii="Courier New" w:hAnsi="Courier New" w:cs="Courier New"/>
          <w:sz w:val="16"/>
          <w:szCs w:val="16"/>
        </w:rPr>
      </w:pPr>
    </w:p>
    <w:p w14:paraId="3EB2108E" w14:textId="77777777" w:rsidR="005050D3" w:rsidRPr="00924541" w:rsidRDefault="005050D3" w:rsidP="005050D3">
      <w:pPr>
        <w:rPr>
          <w:rFonts w:ascii="Courier New" w:hAnsi="Courier New" w:cs="Courier New"/>
          <w:sz w:val="16"/>
          <w:szCs w:val="16"/>
        </w:rPr>
      </w:pPr>
    </w:p>
    <w:p w14:paraId="5031F1C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R4#show ip eigrp</w:t>
      </w:r>
    </w:p>
    <w:p w14:paraId="271613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Incomplete command.</w:t>
      </w:r>
    </w:p>
    <w:p w14:paraId="14FBA5EA" w14:textId="77777777" w:rsidR="005050D3" w:rsidRPr="00924541" w:rsidRDefault="005050D3" w:rsidP="005050D3">
      <w:pPr>
        <w:rPr>
          <w:rFonts w:ascii="Courier New" w:hAnsi="Courier New" w:cs="Courier New"/>
          <w:sz w:val="16"/>
          <w:szCs w:val="16"/>
        </w:rPr>
      </w:pPr>
    </w:p>
    <w:p w14:paraId="1518ABB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R4#show ip eigrp neighbors</w:t>
      </w:r>
    </w:p>
    <w:p w14:paraId="6E81788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EIGRP-IPv4 Neighbors for AS(1)</w:t>
      </w:r>
    </w:p>
    <w:p w14:paraId="77F9D1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H   Address                 Interface              Hold Uptime   SRTT   RTO  Q  Seq</w:t>
      </w:r>
    </w:p>
    <w:p w14:paraId="45E4EC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(sec)         (ms)       Cnt Num</w:t>
      </w:r>
    </w:p>
    <w:p w14:paraId="7A5ADEE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   10.0.0.14               Gi0/0/1                  10 00:21:53    1   100  0  7</w:t>
      </w:r>
    </w:p>
    <w:p w14:paraId="0B2658B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0   10.0.0.9                Gi0/0/0                  14 00:30:28    1   100  0  16</w:t>
      </w:r>
    </w:p>
    <w:p w14:paraId="5926A7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R4#show ip eigrp interface</w:t>
      </w:r>
    </w:p>
    <w:p w14:paraId="3AF56B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EIGRP-IPv4 Interfaces for AS(1)</w:t>
      </w:r>
    </w:p>
    <w:p w14:paraId="7438C3B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Xmit Queue   PeerQ        Mean   Pacing Time   Multicast    Pending</w:t>
      </w:r>
    </w:p>
    <w:p w14:paraId="40BA5F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Peers  Un/Reliable  Un/Reliable  SRTT   Un/Reliable   Flow Timer   Routes</w:t>
      </w:r>
    </w:p>
    <w:p w14:paraId="48FD57B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Gi0/0/0                  1        0/0       0/0           1       0/0           50           0</w:t>
      </w:r>
    </w:p>
    <w:p w14:paraId="3A1ACF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Gi0/0/1                  1        0/0       0/0           1       0/0           50           0</w:t>
      </w:r>
    </w:p>
    <w:p w14:paraId="319997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R4# show ipv6 interface</w:t>
      </w:r>
    </w:p>
    <w:p w14:paraId="6C46F82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GigabitEthernet0/0/0 is up, line protocol is up</w:t>
      </w:r>
    </w:p>
    <w:p w14:paraId="79AB722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is enabled, link-local address is FE80::4</w:t>
      </w:r>
    </w:p>
    <w:p w14:paraId="4146DE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Virtual link-local address(es):</w:t>
      </w:r>
    </w:p>
    <w:p w14:paraId="56C9B5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Global unicast address(es):</w:t>
      </w:r>
    </w:p>
    <w:p w14:paraId="13330E6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2001:DB8:ACAD:3::2, subnet is 2001:DB8:ACAD:3::/64</w:t>
      </w:r>
    </w:p>
    <w:p w14:paraId="28BC9A7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Joined group address(es):</w:t>
      </w:r>
    </w:p>
    <w:p w14:paraId="667E127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FF02::1</w:t>
      </w:r>
    </w:p>
    <w:p w14:paraId="0D97D75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FF02::2</w:t>
      </w:r>
    </w:p>
    <w:p w14:paraId="152C281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FF02::A</w:t>
      </w:r>
    </w:p>
    <w:p w14:paraId="5A0A3F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FF02::1:FF00:2</w:t>
      </w:r>
    </w:p>
    <w:p w14:paraId="562315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FF02::1:FF00:4</w:t>
      </w:r>
    </w:p>
    <w:p w14:paraId="1AF0EFB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MTU is 1500 bytes</w:t>
      </w:r>
    </w:p>
    <w:p w14:paraId="2828FD1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ICMP error messages limited to one every 100 milliseconds</w:t>
      </w:r>
    </w:p>
    <w:p w14:paraId="478181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ICMP redirects are enabled</w:t>
      </w:r>
    </w:p>
    <w:p w14:paraId="4E47077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ICMP unreachables are sent</w:t>
      </w:r>
    </w:p>
    <w:p w14:paraId="15F6ADC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DAD is enabled, number of DAD attempts: 1</w:t>
      </w:r>
    </w:p>
    <w:p w14:paraId="3374CE8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reachable time is 30000 milliseconds (using 30000)</w:t>
      </w:r>
    </w:p>
    <w:p w14:paraId="232416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advertised reachable time is 0 (unspecified)</w:t>
      </w:r>
    </w:p>
    <w:p w14:paraId="3A74270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advertised retransmit interval is 0 (unspecified)</w:t>
      </w:r>
    </w:p>
    <w:p w14:paraId="1509E7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router advertisements are sent every 200 seconds</w:t>
      </w:r>
    </w:p>
    <w:p w14:paraId="37F477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router advertisements live for 1800 seconds</w:t>
      </w:r>
    </w:p>
    <w:p w14:paraId="388E427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advertised default router preference is Medium</w:t>
      </w:r>
    </w:p>
    <w:p w14:paraId="4499702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Hosts use stateless autoconfig for addresses.</w:t>
      </w:r>
    </w:p>
    <w:p w14:paraId="4D70719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GigabitEthernet0/0/1 is up, line protocol is up</w:t>
      </w:r>
    </w:p>
    <w:p w14:paraId="6DC29D7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is enabled, link-local address is FE80::4</w:t>
      </w:r>
    </w:p>
    <w:p w14:paraId="5E2103B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Virtual link-local address(es):</w:t>
      </w:r>
    </w:p>
    <w:p w14:paraId="3397DF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Global unicast address(es):</w:t>
      </w:r>
    </w:p>
    <w:p w14:paraId="6474FCF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2001:DB8:ACAD:4::1, subnet is 2001:DB8:ACAD:4::/64</w:t>
      </w:r>
    </w:p>
    <w:p w14:paraId="7718EF4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Joined group address(es):</w:t>
      </w:r>
    </w:p>
    <w:p w14:paraId="12A0AAC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FF02::1</w:t>
      </w:r>
    </w:p>
    <w:p w14:paraId="38C42D1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FF02::2</w:t>
      </w:r>
    </w:p>
    <w:p w14:paraId="5902D04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FF02::A</w:t>
      </w:r>
    </w:p>
    <w:p w14:paraId="5BFD167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FF02::1:FF00:1</w:t>
      </w:r>
    </w:p>
    <w:p w14:paraId="175402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FF02::1:FF00:4</w:t>
      </w:r>
    </w:p>
    <w:p w14:paraId="0CE7AA2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MTU is 1500 bytes</w:t>
      </w:r>
    </w:p>
    <w:p w14:paraId="2E7807B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ICMP error messages limited to one every 100 milliseconds</w:t>
      </w:r>
    </w:p>
    <w:p w14:paraId="4DCBE37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ICMP redirects are enabled</w:t>
      </w:r>
    </w:p>
    <w:p w14:paraId="21E362F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ICMP unreachables are sent</w:t>
      </w:r>
    </w:p>
    <w:p w14:paraId="2B578F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DAD is enabled, number of DAD attempts: 1</w:t>
      </w:r>
    </w:p>
    <w:p w14:paraId="5920FE9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reachable time is 30000 milliseconds (using 30000)</w:t>
      </w:r>
    </w:p>
    <w:p w14:paraId="61D4F3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advertised reachable time is 0 (unspecified)</w:t>
      </w:r>
    </w:p>
    <w:p w14:paraId="418C6CE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advertised retransmit interval is 0 (unspecified)</w:t>
      </w:r>
    </w:p>
    <w:p w14:paraId="4339AF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router advertisements are sent every 200 seconds</w:t>
      </w:r>
    </w:p>
    <w:p w14:paraId="16FBAD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router advertisements live for 1800 seconds</w:t>
      </w:r>
    </w:p>
    <w:p w14:paraId="503076B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advertised default router preference is Medium</w:t>
      </w:r>
    </w:p>
    <w:p w14:paraId="6E460CC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Hosts use stateless autoconfig for addresses.</w:t>
      </w:r>
    </w:p>
    <w:p w14:paraId="106471F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Loopback0 is up, line protocol is up</w:t>
      </w:r>
    </w:p>
    <w:p w14:paraId="787555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is enabled, link-local address is FE80::4</w:t>
      </w:r>
    </w:p>
    <w:p w14:paraId="4854FC8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Virtual link-local address(es):</w:t>
      </w:r>
    </w:p>
    <w:p w14:paraId="7F6987F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Global unicast address(es):</w:t>
      </w:r>
    </w:p>
    <w:p w14:paraId="0E91C0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2001:DB8:ACAD:D::1, subnet is 2001:DB8:ACAD:D::/64</w:t>
      </w:r>
    </w:p>
    <w:p w14:paraId="08A35F4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Joined group address(es):</w:t>
      </w:r>
    </w:p>
    <w:p w14:paraId="7E8AE11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FF02::1</w:t>
      </w:r>
    </w:p>
    <w:p w14:paraId="30E9EE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FF02::2</w:t>
      </w:r>
    </w:p>
    <w:p w14:paraId="198182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FF02::A</w:t>
      </w:r>
    </w:p>
    <w:p w14:paraId="186BC94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FF02::1:FF00:1</w:t>
      </w:r>
    </w:p>
    <w:p w14:paraId="7A153C7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FF02::1:FF00:4</w:t>
      </w:r>
    </w:p>
    <w:p w14:paraId="1BBECB9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MTU is 1514 bytes</w:t>
      </w:r>
    </w:p>
    <w:p w14:paraId="01948E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ICMP error messages limited to one every 100 milliseconds</w:t>
      </w:r>
    </w:p>
    <w:p w14:paraId="3B2DDA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ICMP redirects are enabled</w:t>
      </w:r>
    </w:p>
    <w:p w14:paraId="692C85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ICMP unreachables are sent</w:t>
      </w:r>
    </w:p>
    <w:p w14:paraId="6C04E86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DAD is not supported</w:t>
      </w:r>
    </w:p>
    <w:p w14:paraId="135554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reachable time is 30000 milliseconds (using 30000)</w:t>
      </w:r>
    </w:p>
    <w:p w14:paraId="4B9571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advertised reachable time is 0 (unspecified)</w:t>
      </w:r>
    </w:p>
    <w:p w14:paraId="3F39D8D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advertised retransmit interval is 0 (unspecified)</w:t>
      </w:r>
    </w:p>
    <w:p w14:paraId="2941C21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router advertisements live for 1800 seconds</w:t>
      </w:r>
    </w:p>
    <w:p w14:paraId="5ABFFFD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advertised default router preference is Medium</w:t>
      </w:r>
    </w:p>
    <w:p w14:paraId="12C5BA6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RAs are suppressed (periodic)</w:t>
      </w:r>
    </w:p>
    <w:p w14:paraId="468C2A0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Hosts use stateless autoconfig for addresses.</w:t>
      </w:r>
    </w:p>
    <w:p w14:paraId="0A36168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R4#show ipv6 eigrp neighbor</w:t>
      </w:r>
    </w:p>
    <w:p w14:paraId="580A2E4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EIGRP-IPv6 Neighbors for AS(10)</w:t>
      </w:r>
    </w:p>
    <w:p w14:paraId="199E24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H   Address                 Interface              Hold Uptime   SRTT   RTO  Q  Seq</w:t>
      </w:r>
    </w:p>
    <w:p w14:paraId="62E539E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(sec)         (ms)       Cnt Num</w:t>
      </w:r>
    </w:p>
    <w:p w14:paraId="0EEB4F6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   Link-local address:     Gi0/0/1                  12 00:22:16    1   100  0  5</w:t>
      </w:r>
    </w:p>
    <w:p w14:paraId="7450E4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FE80::5</w:t>
      </w:r>
    </w:p>
    <w:p w14:paraId="5E5704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0   Link-local address:     Gi0/0/0                  13 00:30:48    5   100  0  15</w:t>
      </w:r>
    </w:p>
    <w:p w14:paraId="4B5B692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FE80::3</w:t>
      </w:r>
    </w:p>
    <w:p w14:paraId="0CDD73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R4#show ipv6 eigrp border-routers</w:t>
      </w:r>
    </w:p>
    <w:p w14:paraId="26A2054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30B11E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Invalid input detected at '^' marker.</w:t>
      </w:r>
    </w:p>
    <w:p w14:paraId="15F5A12A" w14:textId="77777777" w:rsidR="005050D3" w:rsidRPr="00924541" w:rsidRDefault="005050D3" w:rsidP="005050D3">
      <w:pPr>
        <w:rPr>
          <w:rFonts w:ascii="Courier New" w:hAnsi="Courier New" w:cs="Courier New"/>
          <w:sz w:val="16"/>
          <w:szCs w:val="16"/>
        </w:rPr>
      </w:pPr>
    </w:p>
    <w:p w14:paraId="0B3493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R4#show ip prot</w:t>
      </w:r>
    </w:p>
    <w:p w14:paraId="7B1C23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IP Routing is NSF aware ***</w:t>
      </w:r>
    </w:p>
    <w:p w14:paraId="017F1A2C" w14:textId="77777777" w:rsidR="005050D3" w:rsidRPr="00924541" w:rsidRDefault="005050D3" w:rsidP="005050D3">
      <w:pPr>
        <w:rPr>
          <w:rFonts w:ascii="Courier New" w:hAnsi="Courier New" w:cs="Courier New"/>
          <w:sz w:val="16"/>
          <w:szCs w:val="16"/>
        </w:rPr>
      </w:pPr>
    </w:p>
    <w:p w14:paraId="041BB7C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Routing Protocol is "application"</w:t>
      </w:r>
    </w:p>
    <w:p w14:paraId="3665B35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Sending updates every 0 seconds</w:t>
      </w:r>
    </w:p>
    <w:p w14:paraId="769F085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Invalid after 0 seconds, hold down 0, flushed after 0</w:t>
      </w:r>
    </w:p>
    <w:p w14:paraId="4E0F5D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Outgoing update filter list for all interfaces is not set</w:t>
      </w:r>
    </w:p>
    <w:p w14:paraId="3E8983B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Incoming update filter list for all interfaces is not set</w:t>
      </w:r>
    </w:p>
    <w:p w14:paraId="3C8E394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32</w:t>
      </w:r>
    </w:p>
    <w:p w14:paraId="37391F8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for Networks:</w:t>
      </w:r>
    </w:p>
    <w:p w14:paraId="257C69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Information Sources:</w:t>
      </w:r>
    </w:p>
    <w:p w14:paraId="30EBD2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Gateway         Distance      Last Update</w:t>
      </w:r>
    </w:p>
    <w:p w14:paraId="61F169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(default is 4)</w:t>
      </w:r>
    </w:p>
    <w:p w14:paraId="0578F7B9" w14:textId="77777777" w:rsidR="005050D3" w:rsidRPr="00924541" w:rsidRDefault="005050D3" w:rsidP="005050D3">
      <w:pPr>
        <w:rPr>
          <w:rFonts w:ascii="Courier New" w:hAnsi="Courier New" w:cs="Courier New"/>
          <w:sz w:val="16"/>
          <w:szCs w:val="16"/>
        </w:rPr>
      </w:pPr>
    </w:p>
    <w:p w14:paraId="0CC4332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Routing Protocol is "eigrp 1"</w:t>
      </w:r>
    </w:p>
    <w:p w14:paraId="5DEB027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Outgoing update filter list for all interfaces is not set</w:t>
      </w:r>
    </w:p>
    <w:p w14:paraId="1BCA318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Incoming update filter list for all interfaces is not set</w:t>
      </w:r>
    </w:p>
    <w:p w14:paraId="36DBA90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Default networks flagged in outgoing updates</w:t>
      </w:r>
    </w:p>
    <w:p w14:paraId="23F0D50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Default networks accepted from incoming updates</w:t>
      </w:r>
    </w:p>
    <w:p w14:paraId="692932B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EIGRP-IPv4 Protocol for AS(1)</w:t>
      </w:r>
    </w:p>
    <w:p w14:paraId="6C8AEFF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Metric weight K1=1, K2=0, K3=1, K4=0, K5=0</w:t>
      </w:r>
    </w:p>
    <w:p w14:paraId="2924C8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Soft SIA disabled</w:t>
      </w:r>
    </w:p>
    <w:p w14:paraId="033FB8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NSF-aware route hold timer is 240</w:t>
      </w:r>
    </w:p>
    <w:p w14:paraId="3E9AB1B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EIGRP NSF disabled</w:t>
      </w:r>
    </w:p>
    <w:p w14:paraId="4FA14A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NSF signal timer is 20s</w:t>
      </w:r>
    </w:p>
    <w:p w14:paraId="79B1DD6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NSF converge timer is 120s</w:t>
      </w:r>
    </w:p>
    <w:p w14:paraId="378727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Router-ID: 4.4.4.4</w:t>
      </w:r>
    </w:p>
    <w:p w14:paraId="56FCD83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Topology : 0 (base)</w:t>
      </w:r>
    </w:p>
    <w:p w14:paraId="3CFEDA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Active Timer: 3 min</w:t>
      </w:r>
    </w:p>
    <w:p w14:paraId="1819958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internal 90 external 170</w:t>
      </w:r>
    </w:p>
    <w:p w14:paraId="288AC10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4</w:t>
      </w:r>
    </w:p>
    <w:p w14:paraId="6E1BE09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hopcount 100</w:t>
      </w:r>
    </w:p>
    <w:p w14:paraId="3E84D44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metric variance 1</w:t>
      </w:r>
    </w:p>
    <w:p w14:paraId="08D0A1B4" w14:textId="77777777" w:rsidR="005050D3" w:rsidRPr="00924541" w:rsidRDefault="005050D3" w:rsidP="005050D3">
      <w:pPr>
        <w:rPr>
          <w:rFonts w:ascii="Courier New" w:hAnsi="Courier New" w:cs="Courier New"/>
          <w:sz w:val="16"/>
          <w:szCs w:val="16"/>
        </w:rPr>
      </w:pPr>
    </w:p>
    <w:p w14:paraId="46D83E2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Automatic Summarization: disabled</w:t>
      </w:r>
    </w:p>
    <w:p w14:paraId="70D5F84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4</w:t>
      </w:r>
    </w:p>
    <w:p w14:paraId="5BA26A8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for Networks:</w:t>
      </w:r>
    </w:p>
    <w:p w14:paraId="00DE63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10.0.0.8/30</w:t>
      </w:r>
    </w:p>
    <w:p w14:paraId="6EAACBE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10.0.0.12/30</w:t>
      </w:r>
    </w:p>
    <w:p w14:paraId="295E93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192.168.3.0</w:t>
      </w:r>
    </w:p>
    <w:p w14:paraId="2C40F4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 Interface(s):</w:t>
      </w:r>
    </w:p>
    <w:p w14:paraId="52ECB8B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Loopback0</w:t>
      </w:r>
    </w:p>
    <w:p w14:paraId="5E77C94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Information Sources:</w:t>
      </w:r>
    </w:p>
    <w:p w14:paraId="34729A5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Gateway         Distance      Last Update</w:t>
      </w:r>
    </w:p>
    <w:p w14:paraId="2B97CF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10.0.0.9              90      00:18:20</w:t>
      </w:r>
    </w:p>
    <w:p w14:paraId="7A09D1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10.0.0.14             90      00:18:20</w:t>
      </w:r>
    </w:p>
    <w:p w14:paraId="65C6DDB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internal 90 external 170</w:t>
      </w:r>
    </w:p>
    <w:p w14:paraId="1933A77E" w14:textId="77777777" w:rsidR="005050D3" w:rsidRPr="00924541" w:rsidRDefault="005050D3" w:rsidP="005050D3">
      <w:pPr>
        <w:rPr>
          <w:rFonts w:ascii="Courier New" w:hAnsi="Courier New" w:cs="Courier New"/>
          <w:sz w:val="16"/>
          <w:szCs w:val="16"/>
        </w:rPr>
      </w:pPr>
    </w:p>
    <w:p w14:paraId="6DAD5E9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R4#   show ipv6 prot</w:t>
      </w:r>
    </w:p>
    <w:p w14:paraId="2F12D48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"connected"</w:t>
      </w:r>
    </w:p>
    <w:p w14:paraId="0070C4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"application"</w:t>
      </w:r>
    </w:p>
    <w:p w14:paraId="013F3ED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"ND"</w:t>
      </w:r>
    </w:p>
    <w:p w14:paraId="725AA54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"eigrp 10"</w:t>
      </w:r>
    </w:p>
    <w:p w14:paraId="1A83A51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EIGRP-IPv6 Protocol for AS(10)</w:t>
      </w:r>
    </w:p>
    <w:p w14:paraId="476049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Metric weight K1=1, K2=0, K3=1, K4=0, K5=0</w:t>
      </w:r>
    </w:p>
    <w:p w14:paraId="53F75D2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Soft SIA disabled</w:t>
      </w:r>
    </w:p>
    <w:p w14:paraId="53BD327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NSF-aware route hold timer is 240</w:t>
      </w:r>
    </w:p>
    <w:p w14:paraId="1C464A9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EIGRP NSF disabled</w:t>
      </w:r>
    </w:p>
    <w:p w14:paraId="4FA8354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NSF signal timer is 20s</w:t>
      </w:r>
    </w:p>
    <w:p w14:paraId="0310EE5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NSF converge timer is 120s</w:t>
      </w:r>
    </w:p>
    <w:p w14:paraId="3B952C2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Router-ID: 4.4.4.4</w:t>
      </w:r>
    </w:p>
    <w:p w14:paraId="64CB506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Topology : 0 (base)</w:t>
      </w:r>
    </w:p>
    <w:p w14:paraId="66D92C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Active Timer: 3 min</w:t>
      </w:r>
    </w:p>
    <w:p w14:paraId="349D7D4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internal 90 external 170</w:t>
      </w:r>
    </w:p>
    <w:p w14:paraId="18DCE0D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16</w:t>
      </w:r>
    </w:p>
    <w:p w14:paraId="6CA996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hopcount 100</w:t>
      </w:r>
    </w:p>
    <w:p w14:paraId="41075C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metric variance 1</w:t>
      </w:r>
    </w:p>
    <w:p w14:paraId="528761CD" w14:textId="77777777" w:rsidR="005050D3" w:rsidRPr="00924541" w:rsidRDefault="005050D3" w:rsidP="005050D3">
      <w:pPr>
        <w:rPr>
          <w:rFonts w:ascii="Courier New" w:hAnsi="Courier New" w:cs="Courier New"/>
          <w:sz w:val="16"/>
          <w:szCs w:val="16"/>
        </w:rPr>
      </w:pPr>
    </w:p>
    <w:p w14:paraId="2EBFD4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Interfaces:</w:t>
      </w:r>
    </w:p>
    <w:p w14:paraId="1036199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GigabitEthernet0/0/0</w:t>
      </w:r>
    </w:p>
    <w:p w14:paraId="068071C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GigabitEthernet0/0/1</w:t>
      </w:r>
    </w:p>
    <w:p w14:paraId="089A84F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Loopback0 (passive)</w:t>
      </w:r>
    </w:p>
    <w:p w14:paraId="2AEABF4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Redistribution:</w:t>
      </w:r>
    </w:p>
    <w:p w14:paraId="0AB8192D" w14:textId="77777777" w:rsidR="005050D3" w:rsidRDefault="005050D3" w:rsidP="005050D3">
      <w:pPr>
        <w:rPr>
          <w:rFonts w:ascii="Courier New" w:hAnsi="Courier New" w:cs="Courier New"/>
          <w:sz w:val="16"/>
          <w:szCs w:val="16"/>
        </w:rPr>
      </w:pPr>
      <w:r w:rsidRPr="00924541">
        <w:rPr>
          <w:rFonts w:ascii="Courier New" w:hAnsi="Courier New" w:cs="Courier New"/>
          <w:sz w:val="16"/>
          <w:szCs w:val="16"/>
        </w:rPr>
        <w:t xml:space="preserve">    None</w:t>
      </w:r>
    </w:p>
    <w:p w14:paraId="53AA90CA" w14:textId="77777777" w:rsidR="005050D3" w:rsidRDefault="005050D3" w:rsidP="005050D3">
      <w:pPr>
        <w:rPr>
          <w:rFonts w:ascii="Courier New" w:hAnsi="Courier New" w:cs="Courier New"/>
          <w:sz w:val="16"/>
          <w:szCs w:val="16"/>
        </w:rPr>
      </w:pPr>
    </w:p>
    <w:p w14:paraId="51816D20" w14:textId="77777777" w:rsidR="005050D3" w:rsidRDefault="005050D3" w:rsidP="005050D3">
      <w:pPr>
        <w:rPr>
          <w:rFonts w:ascii="Courier New" w:hAnsi="Courier New" w:cs="Courier New"/>
          <w:sz w:val="16"/>
          <w:szCs w:val="16"/>
        </w:rPr>
      </w:pPr>
      <w:r>
        <w:rPr>
          <w:rFonts w:ascii="Courier New" w:hAnsi="Courier New" w:cs="Courier New"/>
          <w:sz w:val="16"/>
          <w:szCs w:val="16"/>
        </w:rPr>
        <w:t>R5 Config:</w:t>
      </w:r>
    </w:p>
    <w:p w14:paraId="6D4432FF" w14:textId="77777777" w:rsidR="005050D3" w:rsidRDefault="005050D3" w:rsidP="005050D3">
      <w:pPr>
        <w:rPr>
          <w:rFonts w:ascii="Courier New" w:hAnsi="Courier New" w:cs="Courier New"/>
          <w:sz w:val="16"/>
          <w:szCs w:val="16"/>
        </w:rPr>
      </w:pPr>
    </w:p>
    <w:p w14:paraId="6C6560B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R5#show run</w:t>
      </w:r>
    </w:p>
    <w:p w14:paraId="083B2A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Building configuration...</w:t>
      </w:r>
    </w:p>
    <w:p w14:paraId="60CB5CD8" w14:textId="77777777" w:rsidR="005050D3" w:rsidRPr="00924541" w:rsidRDefault="005050D3" w:rsidP="005050D3">
      <w:pPr>
        <w:rPr>
          <w:rFonts w:ascii="Courier New" w:hAnsi="Courier New" w:cs="Courier New"/>
          <w:sz w:val="16"/>
          <w:szCs w:val="16"/>
        </w:rPr>
      </w:pPr>
    </w:p>
    <w:p w14:paraId="74B5C127" w14:textId="77777777" w:rsidR="005050D3" w:rsidRPr="00924541" w:rsidRDefault="005050D3" w:rsidP="005050D3">
      <w:pPr>
        <w:rPr>
          <w:rFonts w:ascii="Courier New" w:hAnsi="Courier New" w:cs="Courier New"/>
          <w:sz w:val="16"/>
          <w:szCs w:val="16"/>
        </w:rPr>
      </w:pPr>
    </w:p>
    <w:p w14:paraId="7BBFEA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Current configuration : 2884 bytes</w:t>
      </w:r>
    </w:p>
    <w:p w14:paraId="0C9721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CFBA72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Last configuration change at 18:41:41 UTC Wed Jan 5 2022</w:t>
      </w:r>
    </w:p>
    <w:p w14:paraId="7D486B0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E3E6F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version 15.5</w:t>
      </w:r>
    </w:p>
    <w:p w14:paraId="1C3D671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service timestamps debug datetime msec</w:t>
      </w:r>
    </w:p>
    <w:p w14:paraId="7AA812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service timestamps log datetime msec</w:t>
      </w:r>
    </w:p>
    <w:p w14:paraId="1CD7C73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platform punt-keepalive disable-kernel-core</w:t>
      </w:r>
    </w:p>
    <w:p w14:paraId="1D02B7A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C4BD1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hostname R5</w:t>
      </w:r>
    </w:p>
    <w:p w14:paraId="53B369F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4F5DF3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boot-start-marker</w:t>
      </w:r>
    </w:p>
    <w:p w14:paraId="0781CF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boot-end-marker</w:t>
      </w:r>
    </w:p>
    <w:p w14:paraId="1A0F838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034FD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BF1BB9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vrf definition Mgmt-intf</w:t>
      </w:r>
    </w:p>
    <w:p w14:paraId="33B63DA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71676F7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ipv4</w:t>
      </w:r>
    </w:p>
    <w:p w14:paraId="282B9BC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2C048E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45EA99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ipv6</w:t>
      </w:r>
    </w:p>
    <w:p w14:paraId="542284F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4B53831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DDA07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04FCEF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aaa new-model</w:t>
      </w:r>
    </w:p>
    <w:p w14:paraId="60C45F2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883518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0DC8E2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8453DC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36031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C66EA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351F31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9E73A2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6AFD07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1DDA30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EC3FAC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F780605" w14:textId="77777777" w:rsidR="005050D3" w:rsidRPr="00924541" w:rsidRDefault="005050D3" w:rsidP="005050D3">
      <w:pPr>
        <w:rPr>
          <w:rFonts w:ascii="Courier New" w:hAnsi="Courier New" w:cs="Courier New"/>
          <w:sz w:val="16"/>
          <w:szCs w:val="16"/>
        </w:rPr>
      </w:pPr>
    </w:p>
    <w:p w14:paraId="3A8BDF55" w14:textId="77777777" w:rsidR="005050D3" w:rsidRPr="00924541" w:rsidRDefault="005050D3" w:rsidP="005050D3">
      <w:pPr>
        <w:rPr>
          <w:rFonts w:ascii="Courier New" w:hAnsi="Courier New" w:cs="Courier New"/>
          <w:sz w:val="16"/>
          <w:szCs w:val="16"/>
        </w:rPr>
      </w:pPr>
    </w:p>
    <w:p w14:paraId="2303A0EA" w14:textId="77777777" w:rsidR="005050D3" w:rsidRPr="00924541" w:rsidRDefault="005050D3" w:rsidP="005050D3">
      <w:pPr>
        <w:rPr>
          <w:rFonts w:ascii="Courier New" w:hAnsi="Courier New" w:cs="Courier New"/>
          <w:sz w:val="16"/>
          <w:szCs w:val="16"/>
        </w:rPr>
      </w:pPr>
    </w:p>
    <w:p w14:paraId="5D40ED1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ED4CBD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49D0FA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86E99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login on-success log</w:t>
      </w:r>
    </w:p>
    <w:p w14:paraId="45FD7B5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unicast-routing</w:t>
      </w:r>
    </w:p>
    <w:p w14:paraId="28729A3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F9229D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55CB18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012F1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1CA0EA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FA037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07315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9FC101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subscriber templating</w:t>
      </w:r>
    </w:p>
    <w:p w14:paraId="6601C67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multilink bundle-name authenticated</w:t>
      </w:r>
    </w:p>
    <w:p w14:paraId="6D280FC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4F267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26E70B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1E5E3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crypto pki trustpoint TP-self-signed-3458782570</w:t>
      </w:r>
    </w:p>
    <w:p w14:paraId="1B4C343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enrollment selfsigned</w:t>
      </w:r>
    </w:p>
    <w:p w14:paraId="557C08B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subject-name cn=IOS-Self-Signed-Certificate-3458782570</w:t>
      </w:r>
    </w:p>
    <w:p w14:paraId="1266E2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revocation-check none</w:t>
      </w:r>
    </w:p>
    <w:p w14:paraId="101473F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rsakeypair TP-self-signed-3458782570</w:t>
      </w:r>
    </w:p>
    <w:p w14:paraId="7BB1199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42F169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D8342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crypto pki certificate chain TP-self-signed-3458782570</w:t>
      </w:r>
    </w:p>
    <w:p w14:paraId="1F973A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license udi pid ISR4321/K9 sn FDO214421CH</w:t>
      </w:r>
    </w:p>
    <w:p w14:paraId="07A03C4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93608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spanning-tree extend system-id</w:t>
      </w:r>
    </w:p>
    <w:p w14:paraId="190133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E1BF9E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25011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redundancy</w:t>
      </w:r>
    </w:p>
    <w:p w14:paraId="04B9670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mode none</w:t>
      </w:r>
    </w:p>
    <w:p w14:paraId="57B154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8F523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F5BB66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vlan internal allocation policy ascending</w:t>
      </w:r>
    </w:p>
    <w:p w14:paraId="7C70752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14BA28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DA5E5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050709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8FD6DB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D66B2F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7EC6B0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Loopback0</w:t>
      </w:r>
    </w:p>
    <w:p w14:paraId="03D28EF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192.168.4.1 255.255.255.252</w:t>
      </w:r>
    </w:p>
    <w:p w14:paraId="3FC4302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FE80::5 link-local</w:t>
      </w:r>
    </w:p>
    <w:p w14:paraId="6478943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2001:DB8:ACAD:E::1/64</w:t>
      </w:r>
    </w:p>
    <w:p w14:paraId="00DA334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eigrp 10</w:t>
      </w:r>
    </w:p>
    <w:p w14:paraId="4DEF1BD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90AEAA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GigabitEthernet0/0/0</w:t>
      </w:r>
    </w:p>
    <w:p w14:paraId="62D90A2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10.0.0.14 255.255.255.252</w:t>
      </w:r>
    </w:p>
    <w:p w14:paraId="3B67027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79D72F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FE80::5 link-local</w:t>
      </w:r>
    </w:p>
    <w:p w14:paraId="4F36F3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2001:DB8:ACAD:4::2/64</w:t>
      </w:r>
    </w:p>
    <w:p w14:paraId="0A24931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eigrp 10</w:t>
      </w:r>
    </w:p>
    <w:p w14:paraId="382C40B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4BC428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GigabitEthernet0/0/1</w:t>
      </w:r>
    </w:p>
    <w:p w14:paraId="155184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10.0.0.17 255.255.255.252</w:t>
      </w:r>
    </w:p>
    <w:p w14:paraId="73589A9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292FE88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FE80::5 link-local</w:t>
      </w:r>
    </w:p>
    <w:p w14:paraId="2DF944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2001:DB8:ACAD:5::1/64</w:t>
      </w:r>
    </w:p>
    <w:p w14:paraId="4EC80BE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eigrp 10</w:t>
      </w:r>
    </w:p>
    <w:p w14:paraId="6B7D4A3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0964E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Serial0/1/0</w:t>
      </w:r>
    </w:p>
    <w:p w14:paraId="6160522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73C04F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Serial0/1/1</w:t>
      </w:r>
    </w:p>
    <w:p w14:paraId="649697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04E20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Service-Engine0/2/0</w:t>
      </w:r>
    </w:p>
    <w:p w14:paraId="5035657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2B818D0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40AFE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w:t>
      </w:r>
    </w:p>
    <w:p w14:paraId="54E1F6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vrf forwarding Mgmt-intf</w:t>
      </w:r>
    </w:p>
    <w:p w14:paraId="7BAE0BC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5F063BD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0D33693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085884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6E6B9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Vlan1</w:t>
      </w:r>
    </w:p>
    <w:p w14:paraId="1C7804E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4360EE2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789D3F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3871EB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1B16CF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router eigrp 1</w:t>
      </w:r>
    </w:p>
    <w:p w14:paraId="7EADA1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10.0.0.12 0.0.0.3</w:t>
      </w:r>
    </w:p>
    <w:p w14:paraId="662376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10.0.0.16 0.0.0.3</w:t>
      </w:r>
    </w:p>
    <w:p w14:paraId="7986036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192.168.4.0</w:t>
      </w:r>
    </w:p>
    <w:p w14:paraId="253DB7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bgp 200 metric 100000 1 255 1 1500</w:t>
      </w:r>
    </w:p>
    <w:p w14:paraId="4BA61F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passive-interface Loopback0</w:t>
      </w:r>
    </w:p>
    <w:p w14:paraId="3F2301B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eigrp router-id 5.5.5.5</w:t>
      </w:r>
    </w:p>
    <w:p w14:paraId="3D059B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B321FA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router bgp 200</w:t>
      </w:r>
    </w:p>
    <w:p w14:paraId="6CF5216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router-id 5.5.5.5</w:t>
      </w:r>
    </w:p>
    <w:p w14:paraId="130F878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log-neighbor-changes</w:t>
      </w:r>
    </w:p>
    <w:p w14:paraId="55CED32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10.0.0.9 remote-as 200</w:t>
      </w:r>
    </w:p>
    <w:p w14:paraId="7A87773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10.0.0.9 update-source Loopback0</w:t>
      </w:r>
    </w:p>
    <w:p w14:paraId="39F4DF4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10.0.0.18 remote-as 100</w:t>
      </w:r>
    </w:p>
    <w:p w14:paraId="02269B7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2001:DB8:ACAD:3::1 remote-as 200</w:t>
      </w:r>
    </w:p>
    <w:p w14:paraId="1E26AA3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2001:DB8:ACAD:3::1 update-source Loopback0</w:t>
      </w:r>
    </w:p>
    <w:p w14:paraId="4C5D3AE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2001:DB8:ACAD:5::2 remote-as 100</w:t>
      </w:r>
    </w:p>
    <w:p w14:paraId="2FAA8E5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3D2427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ipv4</w:t>
      </w:r>
    </w:p>
    <w:p w14:paraId="2F068F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eigrp 1</w:t>
      </w:r>
    </w:p>
    <w:p w14:paraId="29CC1D9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10.0.0.9 activate</w:t>
      </w:r>
    </w:p>
    <w:p w14:paraId="1698D1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10.0.0.18 activate</w:t>
      </w:r>
    </w:p>
    <w:p w14:paraId="7FA7F23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2001:DB8:ACAD:3::1 activate</w:t>
      </w:r>
    </w:p>
    <w:p w14:paraId="6903B56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neighbor 2001:DB8:ACAD:5::2 activate</w:t>
      </w:r>
    </w:p>
    <w:p w14:paraId="4E52AAF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5474FC2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26FA2FC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ipv6</w:t>
      </w:r>
    </w:p>
    <w:p w14:paraId="67077C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connected</w:t>
      </w:r>
    </w:p>
    <w:p w14:paraId="25521F3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eigrp 10</w:t>
      </w:r>
    </w:p>
    <w:p w14:paraId="5A847B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2001:DB8:ACAD:5::2 activate</w:t>
      </w:r>
    </w:p>
    <w:p w14:paraId="2773E43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24072CA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248191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forward-protocol nd</w:t>
      </w:r>
    </w:p>
    <w:p w14:paraId="62F78A2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http server</w:t>
      </w:r>
    </w:p>
    <w:p w14:paraId="4D7CE61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http authentication local</w:t>
      </w:r>
    </w:p>
    <w:p w14:paraId="4B94095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http secure-server</w:t>
      </w:r>
    </w:p>
    <w:p w14:paraId="0936907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tftp source-interface GigabitEthernet0</w:t>
      </w:r>
    </w:p>
    <w:p w14:paraId="0D51F55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C3E9E1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944BA9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router eigrp 10</w:t>
      </w:r>
    </w:p>
    <w:p w14:paraId="4CB811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passive-interface Loopback0</w:t>
      </w:r>
    </w:p>
    <w:p w14:paraId="4C82184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eigrp router-id 5.5.5.5</w:t>
      </w:r>
    </w:p>
    <w:p w14:paraId="35EA622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bgp 200 metric 100000 1 255 1 1500</w:t>
      </w:r>
    </w:p>
    <w:p w14:paraId="7BC3CCB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190F6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13EF04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694DF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83C3C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control-plane</w:t>
      </w:r>
    </w:p>
    <w:p w14:paraId="49E2111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0B6854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52310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con 0</w:t>
      </w:r>
    </w:p>
    <w:p w14:paraId="5D2A378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stopbits 1</w:t>
      </w:r>
    </w:p>
    <w:p w14:paraId="37A125C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aux 0</w:t>
      </w:r>
    </w:p>
    <w:p w14:paraId="3C327D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stopbits 1</w:t>
      </w:r>
    </w:p>
    <w:p w14:paraId="77F2A76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vty 0 4</w:t>
      </w:r>
    </w:p>
    <w:p w14:paraId="330C963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login</w:t>
      </w:r>
    </w:p>
    <w:p w14:paraId="04EBDBF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761F1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38A626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end</w:t>
      </w:r>
    </w:p>
    <w:p w14:paraId="5EEE767D" w14:textId="77777777" w:rsidR="005050D3" w:rsidRPr="00924541" w:rsidRDefault="005050D3" w:rsidP="005050D3">
      <w:pPr>
        <w:rPr>
          <w:rFonts w:ascii="Courier New" w:hAnsi="Courier New" w:cs="Courier New"/>
          <w:sz w:val="16"/>
          <w:szCs w:val="16"/>
        </w:rPr>
      </w:pPr>
    </w:p>
    <w:p w14:paraId="7D448E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R5#                                          show ip route</w:t>
      </w:r>
    </w:p>
    <w:p w14:paraId="4A1C80D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L - local, C - connected, S - static, R - RIP, M - mobile, B - BGP</w:t>
      </w:r>
    </w:p>
    <w:p w14:paraId="4287DA7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 - EIGRP, EX - EIGRP external, O - OSPF, IA - OSPF inter area</w:t>
      </w:r>
    </w:p>
    <w:p w14:paraId="70D545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N1 - OSPF NSSA external type 1, N2 - OSPF NSSA external type 2</w:t>
      </w:r>
    </w:p>
    <w:p w14:paraId="40D4340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E1 - OSPF external type 1, E2 - OSPF external type 2</w:t>
      </w:r>
    </w:p>
    <w:p w14:paraId="27DD69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 - IS-IS, su - IS-IS summary, L1 - IS-IS level-1, L2 - IS-IS level-2</w:t>
      </w:r>
    </w:p>
    <w:p w14:paraId="742C105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ia - IS-IS inter area, * - candidate default, U - per-user static route</w:t>
      </w:r>
    </w:p>
    <w:p w14:paraId="597B315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 - ODR, P - periodic downloaded static route, H - NHRP, l - LISP</w:t>
      </w:r>
    </w:p>
    <w:p w14:paraId="6621CEA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 - application route</w:t>
      </w:r>
    </w:p>
    <w:p w14:paraId="3A02691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 - replicated route, % - next hop override, p - overrides from PfR</w:t>
      </w:r>
    </w:p>
    <w:p w14:paraId="098556B8" w14:textId="77777777" w:rsidR="005050D3" w:rsidRPr="00924541" w:rsidRDefault="005050D3" w:rsidP="005050D3">
      <w:pPr>
        <w:rPr>
          <w:rFonts w:ascii="Courier New" w:hAnsi="Courier New" w:cs="Courier New"/>
          <w:sz w:val="16"/>
          <w:szCs w:val="16"/>
        </w:rPr>
      </w:pPr>
    </w:p>
    <w:p w14:paraId="5B5C84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Gateway of last resort is not set</w:t>
      </w:r>
    </w:p>
    <w:p w14:paraId="074FEF56" w14:textId="77777777" w:rsidR="005050D3" w:rsidRPr="00924541" w:rsidRDefault="005050D3" w:rsidP="005050D3">
      <w:pPr>
        <w:rPr>
          <w:rFonts w:ascii="Courier New" w:hAnsi="Courier New" w:cs="Courier New"/>
          <w:sz w:val="16"/>
          <w:szCs w:val="16"/>
        </w:rPr>
      </w:pPr>
    </w:p>
    <w:p w14:paraId="209D652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10.0.0.0/8 is variably subnetted, 8 subnets, 2 masks</w:t>
      </w:r>
    </w:p>
    <w:p w14:paraId="513E31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EX     10.0.0.0/30 [170/26368] via 10.0.0.13, 00:56:14, GigabitEthernet0/0/0</w:t>
      </w:r>
    </w:p>
    <w:p w14:paraId="59FA2B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10.0.0.4/30 [90/3328] via 10.0.0.13, 00:56:14, GigabitEthernet0/0/0</w:t>
      </w:r>
    </w:p>
    <w:p w14:paraId="6D50EFD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10.0.0.8/30 [90/3072] via 10.0.0.13, 00:56:14, GigabitEthernet0/0/0</w:t>
      </w:r>
    </w:p>
    <w:p w14:paraId="550D546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10.0.0.12/30 is directly connected, GigabitEthernet0/0/0</w:t>
      </w:r>
    </w:p>
    <w:p w14:paraId="7B6C033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10.0.0.14/32 is directly connected, GigabitEthernet0/0/0</w:t>
      </w:r>
    </w:p>
    <w:p w14:paraId="79C3D18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10.0.0.16/30 is directly connected, GigabitEthernet0/0/1</w:t>
      </w:r>
    </w:p>
    <w:p w14:paraId="684A411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10.0.0.17/32 is directly connected, GigabitEthernet0/0/1</w:t>
      </w:r>
    </w:p>
    <w:p w14:paraId="03B11F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10.0.0.20/30 [20/0] via 10.0.0.18, 00:52:57</w:t>
      </w:r>
    </w:p>
    <w:p w14:paraId="3D19DC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192.168.0.0/32 is subnetted, 1 subnets</w:t>
      </w:r>
    </w:p>
    <w:p w14:paraId="243CAA0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EX     192.168.0.1 [170/26368] via 10.0.0.13, 00:56:14, GigabitEthernet0/0/0</w:t>
      </w:r>
    </w:p>
    <w:p w14:paraId="465421D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192.168.1.0/30 is subnetted, 1 subnets</w:t>
      </w:r>
    </w:p>
    <w:p w14:paraId="24A317A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EX     192.168.1.0 [170/26368] via 10.0.0.13, 00:56:14, GigabitEthernet0/0/0</w:t>
      </w:r>
    </w:p>
    <w:p w14:paraId="1FCE9C9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192.168.2.0/30 is subnetted, 1 subnets</w:t>
      </w:r>
    </w:p>
    <w:p w14:paraId="5459EE3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192.168.2.0 [90/131072] via 10.0.0.13, 00:56:14, GigabitEthernet0/0/0</w:t>
      </w:r>
    </w:p>
    <w:p w14:paraId="1913ED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192.168.3.0/30 is subnetted, 1 subnets</w:t>
      </w:r>
    </w:p>
    <w:p w14:paraId="2C98771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192.168.3.0 [90/130816] via 10.0.0.13, 00:56:14, GigabitEthernet0/0/0</w:t>
      </w:r>
    </w:p>
    <w:p w14:paraId="701CD43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192.168.4.0/24 is variably subnetted, 2 subnets, 2 masks</w:t>
      </w:r>
    </w:p>
    <w:p w14:paraId="1D052FC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192.168.4.0/30 is directly connected, Loopback0</w:t>
      </w:r>
    </w:p>
    <w:p w14:paraId="6B07706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192.168.4.1/32 is directly connected, Loopback0</w:t>
      </w:r>
    </w:p>
    <w:p w14:paraId="17705B0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192.168.5.0/30 is subnetted, 1 subnets</w:t>
      </w:r>
    </w:p>
    <w:p w14:paraId="4C6161E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192.168.5.0 [20/0] via 10.0.0.18, 00:53:42</w:t>
      </w:r>
    </w:p>
    <w:p w14:paraId="4EF4C7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192.168.6.0/32 is subnetted, 1 subnets</w:t>
      </w:r>
    </w:p>
    <w:p w14:paraId="1F8382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192.168.6.1 [20/2] via 10.0.0.18, 00:52:12</w:t>
      </w:r>
    </w:p>
    <w:p w14:paraId="13323C1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R5#                                                         show ipv6 route</w:t>
      </w:r>
    </w:p>
    <w:p w14:paraId="0939400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Table - default - 17 entries</w:t>
      </w:r>
    </w:p>
    <w:p w14:paraId="745989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C - Connected, L - Local, S - Static, U - Per-user Static route</w:t>
      </w:r>
    </w:p>
    <w:p w14:paraId="29F37E7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 - BGP, R - RIP, I1 - ISIS L1, I2 - ISIS L2</w:t>
      </w:r>
    </w:p>
    <w:p w14:paraId="7D47A52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IA - ISIS interarea, IS - ISIS summary, D - EIGRP, EX - EIGRP external</w:t>
      </w:r>
    </w:p>
    <w:p w14:paraId="409872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 ND Default, NDp - ND Prefix, DCE - Destination, NDr - Redirect</w:t>
      </w:r>
    </w:p>
    <w:p w14:paraId="33614FD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 - OSPF Intra, OI - OSPF Inter, OE1 - OSPF ext 1, OE2 - OSPF ext 2</w:t>
      </w:r>
    </w:p>
    <w:p w14:paraId="373FB72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ON1 - OSPF NSSA ext 1, ON2 - OSPF NSSA ext 2, a - Application</w:t>
      </w:r>
    </w:p>
    <w:p w14:paraId="22613B4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EX  2001:DB8:ACAD:1::/64 [170/3328]</w:t>
      </w:r>
    </w:p>
    <w:p w14:paraId="072C589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FE80::4, GigabitEthernet0/0/0</w:t>
      </w:r>
    </w:p>
    <w:p w14:paraId="4B4FFA2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2001:DB8:ACAD:2::/64 [90/3328]</w:t>
      </w:r>
    </w:p>
    <w:p w14:paraId="563CFE8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FE80::4, GigabitEthernet0/0/0</w:t>
      </w:r>
    </w:p>
    <w:p w14:paraId="7CFCDEF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2001:DB8:ACAD:3::/64 [90/3072]</w:t>
      </w:r>
    </w:p>
    <w:p w14:paraId="0C01F7A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FE80::4, GigabitEthernet0/0/0</w:t>
      </w:r>
    </w:p>
    <w:p w14:paraId="42879B2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2001:DB8:ACAD:4::/64 [0/0]</w:t>
      </w:r>
    </w:p>
    <w:p w14:paraId="675862A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GigabitEthernet0/0/0, directly connected</w:t>
      </w:r>
    </w:p>
    <w:p w14:paraId="44CCF2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2001:DB8:ACAD:4::2/128 [0/0]</w:t>
      </w:r>
    </w:p>
    <w:p w14:paraId="058EC8F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GigabitEthernet0/0/0, receive</w:t>
      </w:r>
    </w:p>
    <w:p w14:paraId="51C108D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2001:DB8:ACAD:5::/64 [0/0]</w:t>
      </w:r>
    </w:p>
    <w:p w14:paraId="757D212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GigabitEthernet0/0/1, directly connected</w:t>
      </w:r>
    </w:p>
    <w:p w14:paraId="5C6CE6F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2001:DB8:ACAD:5::1/128 [0/0]</w:t>
      </w:r>
    </w:p>
    <w:p w14:paraId="58E4CAC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GigabitEthernet0/0/1, receive</w:t>
      </w:r>
    </w:p>
    <w:p w14:paraId="5C43E73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2001:DB8:ACAD:6::/64 [20/0]</w:t>
      </w:r>
    </w:p>
    <w:p w14:paraId="340B232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FE80::6, GigabitEthernet0/0/1</w:t>
      </w:r>
    </w:p>
    <w:p w14:paraId="2A50125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EX  2001:DB8:ACAD:A::1/128 [170/3328]</w:t>
      </w:r>
    </w:p>
    <w:p w14:paraId="5CDB790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FE80::4, GigabitEthernet0/0/0</w:t>
      </w:r>
    </w:p>
    <w:p w14:paraId="6ABEE5F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EX  2001:DB8:ACAD:B::/64 [170/3328]</w:t>
      </w:r>
    </w:p>
    <w:p w14:paraId="38885E0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FE80::4, GigabitEthernet0/0/0</w:t>
      </w:r>
    </w:p>
    <w:p w14:paraId="628C79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2001:DB8:ACAD:C::/64 [90/131072]</w:t>
      </w:r>
    </w:p>
    <w:p w14:paraId="421A411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FE80::4, GigabitEthernet0/0/0</w:t>
      </w:r>
    </w:p>
    <w:p w14:paraId="044076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   2001:DB8:ACAD:D::/64 [90/130816]</w:t>
      </w:r>
    </w:p>
    <w:p w14:paraId="3817E0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FE80::4, GigabitEthernet0/0/0</w:t>
      </w:r>
    </w:p>
    <w:p w14:paraId="070DEA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2001:DB8:ACAD:E::/64 [0/0]</w:t>
      </w:r>
    </w:p>
    <w:p w14:paraId="3BEDA89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Loopback0, directly connected</w:t>
      </w:r>
    </w:p>
    <w:p w14:paraId="2769FE8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2001:DB8:ACAD:E::1/128 [0/0]</w:t>
      </w:r>
    </w:p>
    <w:p w14:paraId="285742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Loopback0, receive</w:t>
      </w:r>
    </w:p>
    <w:p w14:paraId="36A151E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2001:DB8:ACAD:F::/64 [20/0]</w:t>
      </w:r>
    </w:p>
    <w:p w14:paraId="65CFB83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FE80::6, GigabitEthernet0/0/1</w:t>
      </w:r>
    </w:p>
    <w:p w14:paraId="6CDC44F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2001:DB8:ACAD:AA::1/128 [20/1]</w:t>
      </w:r>
    </w:p>
    <w:p w14:paraId="594EB02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FE80::6, GigabitEthernet0/0/1</w:t>
      </w:r>
    </w:p>
    <w:p w14:paraId="3AC82B0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FF00::/8 [0/0]</w:t>
      </w:r>
    </w:p>
    <w:p w14:paraId="2C2745C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Null0, receive</w:t>
      </w:r>
    </w:p>
    <w:p w14:paraId="79AC601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R5#show ip bgp</w:t>
      </w:r>
    </w:p>
    <w:p w14:paraId="64EE73A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table version is 14, local router ID is 5.5.5.5</w:t>
      </w:r>
    </w:p>
    <w:p w14:paraId="2AD76A5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Status codes: s suppressed, d damped, h history, * valid, &gt; best, i - internal,</w:t>
      </w:r>
    </w:p>
    <w:p w14:paraId="251861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 RIB-failure, S Stale, m multipath, b backup-path, f RT-Filter,</w:t>
      </w:r>
    </w:p>
    <w:p w14:paraId="335E852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x best-external, a additional-path, c RIB-compressed,</w:t>
      </w:r>
    </w:p>
    <w:p w14:paraId="4C276B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Origin codes: i - IGP, e - EGP, ? - incomplete</w:t>
      </w:r>
    </w:p>
    <w:p w14:paraId="1F5AE0B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RPKI validation codes: V valid, I invalid, N Not found</w:t>
      </w:r>
    </w:p>
    <w:p w14:paraId="7C6C3CB2" w14:textId="77777777" w:rsidR="005050D3" w:rsidRPr="00924541" w:rsidRDefault="005050D3" w:rsidP="005050D3">
      <w:pPr>
        <w:rPr>
          <w:rFonts w:ascii="Courier New" w:hAnsi="Courier New" w:cs="Courier New"/>
          <w:sz w:val="16"/>
          <w:szCs w:val="16"/>
        </w:rPr>
      </w:pPr>
    </w:p>
    <w:p w14:paraId="5F6185E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Next Hop            Metric LocPrf Weight Path</w:t>
      </w:r>
    </w:p>
    <w:p w14:paraId="3B5AD7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w:t>
      </w:r>
      <w:r>
        <w:rPr>
          <w:rFonts w:ascii="Courier New" w:hAnsi="Courier New" w:cs="Courier New"/>
          <w:sz w:val="16"/>
          <w:szCs w:val="16"/>
        </w:rPr>
        <w:t>i</w:t>
      </w:r>
      <w:r w:rsidRPr="00924541">
        <w:rPr>
          <w:rFonts w:ascii="Courier New" w:hAnsi="Courier New" w:cs="Courier New"/>
          <w:sz w:val="16"/>
          <w:szCs w:val="16"/>
        </w:rPr>
        <w:t xml:space="preserve"> 10.0.0.0/30      10.0.0.13            26368         32768 ?</w:t>
      </w:r>
    </w:p>
    <w:p w14:paraId="2719320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w:t>
      </w:r>
      <w:r>
        <w:rPr>
          <w:rFonts w:ascii="Courier New" w:hAnsi="Courier New" w:cs="Courier New"/>
          <w:sz w:val="16"/>
          <w:szCs w:val="16"/>
        </w:rPr>
        <w:t>i</w:t>
      </w:r>
      <w:r w:rsidRPr="00924541">
        <w:rPr>
          <w:rFonts w:ascii="Courier New" w:hAnsi="Courier New" w:cs="Courier New"/>
          <w:sz w:val="16"/>
          <w:szCs w:val="16"/>
        </w:rPr>
        <w:t xml:space="preserve"> 10.0.0.4/30      10.0.0.13             3328         32768 ?</w:t>
      </w:r>
    </w:p>
    <w:p w14:paraId="0CA0F5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w:t>
      </w:r>
      <w:r>
        <w:rPr>
          <w:rFonts w:ascii="Courier New" w:hAnsi="Courier New" w:cs="Courier New"/>
          <w:sz w:val="16"/>
          <w:szCs w:val="16"/>
        </w:rPr>
        <w:t>i</w:t>
      </w:r>
      <w:r w:rsidRPr="00924541">
        <w:rPr>
          <w:rFonts w:ascii="Courier New" w:hAnsi="Courier New" w:cs="Courier New"/>
          <w:sz w:val="16"/>
          <w:szCs w:val="16"/>
        </w:rPr>
        <w:t xml:space="preserve"> 10.0.0.8/30      10.0.0.13             3072         32768 ?</w:t>
      </w:r>
    </w:p>
    <w:p w14:paraId="15E8005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10.0.0.12/30     0.0.0.0                  0         32768 ?</w:t>
      </w:r>
    </w:p>
    <w:p w14:paraId="0062339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   10.0.0.16/30     10.0.0.18                0             0 100 ?</w:t>
      </w:r>
    </w:p>
    <w:p w14:paraId="526313B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0.0.0.0                  0         32768 ?</w:t>
      </w:r>
    </w:p>
    <w:p w14:paraId="3DF7E2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10.0.0.20/30     10.0.0.18                0             0 100 ?</w:t>
      </w:r>
    </w:p>
    <w:p w14:paraId="69B5042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w:t>
      </w:r>
      <w:r>
        <w:rPr>
          <w:rFonts w:ascii="Courier New" w:hAnsi="Courier New" w:cs="Courier New"/>
          <w:sz w:val="16"/>
          <w:szCs w:val="16"/>
        </w:rPr>
        <w:t>i</w:t>
      </w:r>
      <w:r w:rsidRPr="00924541">
        <w:rPr>
          <w:rFonts w:ascii="Courier New" w:hAnsi="Courier New" w:cs="Courier New"/>
          <w:sz w:val="16"/>
          <w:szCs w:val="16"/>
        </w:rPr>
        <w:t xml:space="preserve"> 192.168.0.1/32   10.0.0.13            26368         32768 ?</w:t>
      </w:r>
    </w:p>
    <w:p w14:paraId="606DF0C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w:t>
      </w:r>
      <w:r>
        <w:rPr>
          <w:rFonts w:ascii="Courier New" w:hAnsi="Courier New" w:cs="Courier New"/>
          <w:sz w:val="16"/>
          <w:szCs w:val="16"/>
        </w:rPr>
        <w:t>i</w:t>
      </w:r>
      <w:r w:rsidRPr="00924541">
        <w:rPr>
          <w:rFonts w:ascii="Courier New" w:hAnsi="Courier New" w:cs="Courier New"/>
          <w:sz w:val="16"/>
          <w:szCs w:val="16"/>
        </w:rPr>
        <w:t xml:space="preserve"> 192.168.1.0/30   10.0.0.13            26368         32768 ?</w:t>
      </w:r>
    </w:p>
    <w:p w14:paraId="74BA4E7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w:t>
      </w:r>
      <w:r>
        <w:rPr>
          <w:rFonts w:ascii="Courier New" w:hAnsi="Courier New" w:cs="Courier New"/>
          <w:sz w:val="16"/>
          <w:szCs w:val="16"/>
        </w:rPr>
        <w:t>i</w:t>
      </w:r>
      <w:r w:rsidRPr="00924541">
        <w:rPr>
          <w:rFonts w:ascii="Courier New" w:hAnsi="Courier New" w:cs="Courier New"/>
          <w:sz w:val="16"/>
          <w:szCs w:val="16"/>
        </w:rPr>
        <w:t xml:space="preserve"> 192.168.2.0/30   10.0.0.13           131072         32768 ?</w:t>
      </w:r>
    </w:p>
    <w:p w14:paraId="2A602A9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w:t>
      </w:r>
      <w:r>
        <w:rPr>
          <w:rFonts w:ascii="Courier New" w:hAnsi="Courier New" w:cs="Courier New"/>
          <w:sz w:val="16"/>
          <w:szCs w:val="16"/>
        </w:rPr>
        <w:t>i</w:t>
      </w:r>
      <w:r w:rsidRPr="00924541">
        <w:rPr>
          <w:rFonts w:ascii="Courier New" w:hAnsi="Courier New" w:cs="Courier New"/>
          <w:sz w:val="16"/>
          <w:szCs w:val="16"/>
        </w:rPr>
        <w:t xml:space="preserve"> 192.168.3.0/30   10.0.0.13           130816         32768 ?</w:t>
      </w:r>
    </w:p>
    <w:p w14:paraId="464E4E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192.168.4.0/30   0.0.0.0                  0         32768 ?</w:t>
      </w:r>
    </w:p>
    <w:p w14:paraId="452288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192.168.5.0/30   10.0.0.18                0             0 100 ?</w:t>
      </w:r>
    </w:p>
    <w:p w14:paraId="58E33F9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192.168.6.1/32   10.0.0.18                2             0 100 ?</w:t>
      </w:r>
    </w:p>
    <w:p w14:paraId="210AD09B"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R5# show bgp ipv6</w:t>
      </w:r>
    </w:p>
    <w:p w14:paraId="36F19ADB"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BGP table version is 39, local router ID is 5.5.5.5</w:t>
      </w:r>
    </w:p>
    <w:p w14:paraId="6DCEA783"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Status codes: s suppressed, d damped, h history, * valid, &gt; best, i - internal,</w:t>
      </w:r>
    </w:p>
    <w:p w14:paraId="2BFD3245"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r RIB-failure, S Stale, m multipath, b backup-path, f RT-Filter,</w:t>
      </w:r>
    </w:p>
    <w:p w14:paraId="2B7E4747"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x best-external, a additional-path, c RIB-compressed,</w:t>
      </w:r>
    </w:p>
    <w:p w14:paraId="268129D7"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Origin codes: i - IGP, e - EGP, ? - incomplete</w:t>
      </w:r>
    </w:p>
    <w:p w14:paraId="442ED5AD"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RPKI validation codes: V valid, I invalid, N Not found</w:t>
      </w:r>
    </w:p>
    <w:p w14:paraId="53C82D01" w14:textId="77777777" w:rsidR="005050D3" w:rsidRPr="002958D8" w:rsidRDefault="005050D3" w:rsidP="005050D3">
      <w:pPr>
        <w:rPr>
          <w:rFonts w:ascii="Courier New" w:hAnsi="Courier New" w:cs="Courier New"/>
          <w:color w:val="FF0000"/>
          <w:sz w:val="16"/>
          <w:szCs w:val="16"/>
        </w:rPr>
      </w:pPr>
    </w:p>
    <w:p w14:paraId="4173736D"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Network          Next Hop            Metric LocPrf Weight Path</w:t>
      </w:r>
    </w:p>
    <w:p w14:paraId="0520044D"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*&gt;</w:t>
      </w:r>
      <w:r w:rsidRPr="002958D8">
        <w:rPr>
          <w:rFonts w:ascii="Courier New" w:hAnsi="Courier New" w:cs="Courier New"/>
          <w:b/>
          <w:bCs/>
          <w:color w:val="FF0000"/>
          <w:sz w:val="16"/>
          <w:szCs w:val="16"/>
        </w:rPr>
        <w:t>i</w:t>
      </w:r>
      <w:r w:rsidRPr="002958D8">
        <w:rPr>
          <w:rFonts w:ascii="Courier New" w:hAnsi="Courier New" w:cs="Courier New"/>
          <w:color w:val="FF0000"/>
          <w:sz w:val="16"/>
          <w:szCs w:val="16"/>
        </w:rPr>
        <w:t xml:space="preserve"> 2001:DB8:ACAD:1::/64</w:t>
      </w:r>
    </w:p>
    <w:p w14:paraId="3851C06F"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FE80::4               3328         32768 ?</w:t>
      </w:r>
    </w:p>
    <w:p w14:paraId="33504096"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*&gt;i 2001:DB8:ACAD:2::/64</w:t>
      </w:r>
    </w:p>
    <w:p w14:paraId="28CA814D"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FE80::4               3328         32768 ?</w:t>
      </w:r>
    </w:p>
    <w:p w14:paraId="7BCF3365"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*&gt;i 2001:DB8:ACAD:3::/64</w:t>
      </w:r>
    </w:p>
    <w:p w14:paraId="56F3B462"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FE80::4               3072         32768 ?</w:t>
      </w:r>
    </w:p>
    <w:p w14:paraId="5E5BF5D5"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*&gt;  2001:DB8:ACAD:4::/64</w:t>
      </w:r>
    </w:p>
    <w:p w14:paraId="08F2CB3E"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                       0         32768 ?</w:t>
      </w:r>
    </w:p>
    <w:p w14:paraId="656BBB59"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   2001:DB8:ACAD:5::/64</w:t>
      </w:r>
    </w:p>
    <w:p w14:paraId="70FF3D84"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2001:DB8:ACAD:5::2</w:t>
      </w:r>
    </w:p>
    <w:p w14:paraId="0AE7D848"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0             0 100 ?</w:t>
      </w:r>
    </w:p>
    <w:p w14:paraId="7B610836"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*&gt;                   ::                       0         32768 ?</w:t>
      </w:r>
    </w:p>
    <w:p w14:paraId="5484F973"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*&gt;  2001:DB8:ACAD:6::/64</w:t>
      </w:r>
    </w:p>
    <w:p w14:paraId="0C62981B"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2001:DB8:ACAD:5::2</w:t>
      </w:r>
    </w:p>
    <w:p w14:paraId="3D7209CB"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0             0 100 ?</w:t>
      </w:r>
    </w:p>
    <w:p w14:paraId="5AEE7D3F"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Network          Next Hop            Metric LocPrf Weight Path</w:t>
      </w:r>
    </w:p>
    <w:p w14:paraId="0A47C530"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*&gt;i 2001:DB8:ACAD:A::1/128</w:t>
      </w:r>
    </w:p>
    <w:p w14:paraId="7E647A1B"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FE80::4               3328         32768 ?</w:t>
      </w:r>
    </w:p>
    <w:p w14:paraId="6FAD5C6F"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*&gt;i 2001:DB8:ACAD:B::/64</w:t>
      </w:r>
    </w:p>
    <w:p w14:paraId="68C00DA0"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FE80::4               3328         32768 ?</w:t>
      </w:r>
    </w:p>
    <w:p w14:paraId="2AD7A458"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*&gt;i 2001:DB8:ACAD:C::/64</w:t>
      </w:r>
    </w:p>
    <w:p w14:paraId="2DC8890E"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FE80::4             131072         32768 ?</w:t>
      </w:r>
    </w:p>
    <w:p w14:paraId="013EA3B3"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*&gt;i 2001:DB8:ACAD:D::/64</w:t>
      </w:r>
    </w:p>
    <w:p w14:paraId="5B1AB3B0"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FE80::4             130816         32768 ?</w:t>
      </w:r>
    </w:p>
    <w:p w14:paraId="2A6C407B"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*&gt;  2001:DB8:ACAD:E::/64</w:t>
      </w:r>
    </w:p>
    <w:p w14:paraId="15F26FF3"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                       0         32768 ?</w:t>
      </w:r>
    </w:p>
    <w:p w14:paraId="10BD78C6"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*&gt;  2001:DB8:ACAD:F::/64</w:t>
      </w:r>
    </w:p>
    <w:p w14:paraId="4FCEFFF2"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2001:DB8:ACAD:5::2</w:t>
      </w:r>
    </w:p>
    <w:p w14:paraId="533DD3B6"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0             0 100 ?</w:t>
      </w:r>
    </w:p>
    <w:p w14:paraId="05EFBD12"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*&gt;  2001:DB8:ACAD:AA::1/128</w:t>
      </w:r>
    </w:p>
    <w:p w14:paraId="593507BF"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2001:DB8:ACAD:5::2</w:t>
      </w:r>
    </w:p>
    <w:p w14:paraId="62770AAB"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xml:space="preserve">                                                1             0 100 ?</w:t>
      </w:r>
    </w:p>
    <w:p w14:paraId="0BE12BA0" w14:textId="77777777" w:rsidR="005050D3" w:rsidRPr="002958D8" w:rsidRDefault="005050D3" w:rsidP="005050D3">
      <w:pPr>
        <w:rPr>
          <w:rFonts w:ascii="Courier New" w:hAnsi="Courier New" w:cs="Courier New"/>
          <w:color w:val="FF0000"/>
          <w:sz w:val="16"/>
          <w:szCs w:val="16"/>
        </w:rPr>
      </w:pPr>
      <w:r w:rsidRPr="002958D8">
        <w:rPr>
          <w:rFonts w:ascii="Courier New" w:hAnsi="Courier New" w:cs="Courier New"/>
          <w:color w:val="FF0000"/>
          <w:sz w:val="16"/>
          <w:szCs w:val="16"/>
        </w:rPr>
        <w:t>% NOTE: This command is deprecated. Please use 'show bgp ipv6 unicast'</w:t>
      </w:r>
    </w:p>
    <w:p w14:paraId="58534302" w14:textId="77777777" w:rsidR="005050D3" w:rsidRPr="00A716B6" w:rsidRDefault="005050D3" w:rsidP="005050D3">
      <w:pPr>
        <w:rPr>
          <w:rFonts w:ascii="Courier New" w:hAnsi="Courier New" w:cs="Courier New"/>
          <w:color w:val="FF0000"/>
          <w:sz w:val="16"/>
          <w:szCs w:val="16"/>
        </w:rPr>
      </w:pPr>
      <w:r w:rsidRPr="00A716B6">
        <w:rPr>
          <w:rFonts w:ascii="Courier New" w:hAnsi="Courier New" w:cs="Courier New"/>
          <w:color w:val="FF0000"/>
          <w:sz w:val="16"/>
          <w:szCs w:val="16"/>
        </w:rPr>
        <w:t>R5#show ip bgp neighbors</w:t>
      </w:r>
    </w:p>
    <w:p w14:paraId="0D3E922D" w14:textId="77777777" w:rsidR="005050D3" w:rsidRPr="00A716B6" w:rsidRDefault="005050D3" w:rsidP="005050D3">
      <w:pPr>
        <w:rPr>
          <w:rFonts w:ascii="Courier New" w:hAnsi="Courier New" w:cs="Courier New"/>
          <w:color w:val="FF0000"/>
          <w:sz w:val="16"/>
          <w:szCs w:val="16"/>
        </w:rPr>
      </w:pPr>
      <w:r w:rsidRPr="00A716B6">
        <w:rPr>
          <w:rFonts w:ascii="Courier New" w:hAnsi="Courier New" w:cs="Courier New"/>
          <w:color w:val="FF0000"/>
          <w:sz w:val="16"/>
          <w:szCs w:val="16"/>
        </w:rPr>
        <w:t xml:space="preserve">BGP neighbor is 10.0.0.9,  remote AS 200, </w:t>
      </w:r>
      <w:r w:rsidRPr="00A716B6">
        <w:rPr>
          <w:rFonts w:ascii="Courier New" w:hAnsi="Courier New" w:cs="Courier New"/>
          <w:b/>
          <w:bCs/>
          <w:color w:val="FF0000"/>
          <w:sz w:val="16"/>
          <w:szCs w:val="16"/>
        </w:rPr>
        <w:t>internal</w:t>
      </w:r>
      <w:r w:rsidRPr="00A716B6">
        <w:rPr>
          <w:rFonts w:ascii="Courier New" w:hAnsi="Courier New" w:cs="Courier New"/>
          <w:color w:val="FF0000"/>
          <w:sz w:val="16"/>
          <w:szCs w:val="16"/>
        </w:rPr>
        <w:t xml:space="preserve"> link</w:t>
      </w:r>
    </w:p>
    <w:p w14:paraId="347A71C9" w14:textId="77777777" w:rsidR="005050D3" w:rsidRPr="00A716B6" w:rsidRDefault="005050D3" w:rsidP="005050D3">
      <w:pPr>
        <w:rPr>
          <w:rFonts w:ascii="Courier New" w:hAnsi="Courier New" w:cs="Courier New"/>
          <w:color w:val="FF0000"/>
          <w:sz w:val="16"/>
          <w:szCs w:val="16"/>
        </w:rPr>
      </w:pPr>
      <w:r w:rsidRPr="00A716B6">
        <w:rPr>
          <w:rFonts w:ascii="Courier New" w:hAnsi="Courier New" w:cs="Courier New"/>
          <w:color w:val="FF0000"/>
          <w:sz w:val="16"/>
          <w:szCs w:val="16"/>
        </w:rPr>
        <w:t xml:space="preserve">  BGP version 4, remote router ID 0.0.0.0</w:t>
      </w:r>
    </w:p>
    <w:p w14:paraId="586BF0A7" w14:textId="77777777" w:rsidR="005050D3" w:rsidRPr="00A716B6" w:rsidRDefault="005050D3" w:rsidP="005050D3">
      <w:pPr>
        <w:rPr>
          <w:rFonts w:ascii="Courier New" w:hAnsi="Courier New" w:cs="Courier New"/>
          <w:color w:val="FF0000"/>
          <w:sz w:val="16"/>
          <w:szCs w:val="16"/>
        </w:rPr>
      </w:pPr>
      <w:r w:rsidRPr="00A716B6">
        <w:rPr>
          <w:rFonts w:ascii="Courier New" w:hAnsi="Courier New" w:cs="Courier New"/>
          <w:color w:val="FF0000"/>
          <w:sz w:val="16"/>
          <w:szCs w:val="16"/>
        </w:rPr>
        <w:t xml:space="preserve">  BGP state = Idle</w:t>
      </w:r>
    </w:p>
    <w:p w14:paraId="3FFC1F31" w14:textId="77777777" w:rsidR="005050D3" w:rsidRPr="00A716B6" w:rsidRDefault="005050D3" w:rsidP="005050D3">
      <w:pPr>
        <w:rPr>
          <w:rFonts w:ascii="Courier New" w:hAnsi="Courier New" w:cs="Courier New"/>
          <w:color w:val="FF0000"/>
          <w:sz w:val="16"/>
          <w:szCs w:val="16"/>
        </w:rPr>
      </w:pPr>
      <w:r w:rsidRPr="00A716B6">
        <w:rPr>
          <w:rFonts w:ascii="Courier New" w:hAnsi="Courier New" w:cs="Courier New"/>
          <w:color w:val="FF0000"/>
          <w:sz w:val="16"/>
          <w:szCs w:val="16"/>
        </w:rPr>
        <w:t xml:space="preserve">  Neighbor sessions:</w:t>
      </w:r>
    </w:p>
    <w:p w14:paraId="4645838D" w14:textId="77777777" w:rsidR="005050D3" w:rsidRPr="00A716B6" w:rsidRDefault="005050D3" w:rsidP="005050D3">
      <w:pPr>
        <w:rPr>
          <w:rFonts w:ascii="Courier New" w:hAnsi="Courier New" w:cs="Courier New"/>
          <w:color w:val="FF0000"/>
          <w:sz w:val="16"/>
          <w:szCs w:val="16"/>
        </w:rPr>
      </w:pPr>
      <w:r w:rsidRPr="00A716B6">
        <w:rPr>
          <w:rFonts w:ascii="Courier New" w:hAnsi="Courier New" w:cs="Courier New"/>
          <w:color w:val="FF0000"/>
          <w:sz w:val="16"/>
          <w:szCs w:val="16"/>
        </w:rPr>
        <w:t xml:space="preserve">    0 active, is not multisession capable (disabled)</w:t>
      </w:r>
    </w:p>
    <w:p w14:paraId="73D48F83" w14:textId="77777777" w:rsidR="005050D3" w:rsidRPr="00A716B6" w:rsidRDefault="005050D3" w:rsidP="005050D3">
      <w:pPr>
        <w:rPr>
          <w:rFonts w:ascii="Courier New" w:hAnsi="Courier New" w:cs="Courier New"/>
          <w:color w:val="FF0000"/>
          <w:sz w:val="16"/>
          <w:szCs w:val="16"/>
        </w:rPr>
      </w:pPr>
      <w:r w:rsidRPr="00A716B6">
        <w:rPr>
          <w:rFonts w:ascii="Courier New" w:hAnsi="Courier New" w:cs="Courier New"/>
          <w:color w:val="FF0000"/>
          <w:sz w:val="16"/>
          <w:szCs w:val="16"/>
        </w:rPr>
        <w:t xml:space="preserve">    Stateful switchover support enabled: NO</w:t>
      </w:r>
    </w:p>
    <w:p w14:paraId="3C9285E2" w14:textId="77777777" w:rsidR="005050D3" w:rsidRPr="00A716B6" w:rsidRDefault="005050D3" w:rsidP="005050D3">
      <w:pPr>
        <w:rPr>
          <w:rFonts w:ascii="Courier New" w:hAnsi="Courier New" w:cs="Courier New"/>
          <w:color w:val="FF0000"/>
          <w:sz w:val="16"/>
          <w:szCs w:val="16"/>
        </w:rPr>
      </w:pPr>
      <w:r w:rsidRPr="00A716B6">
        <w:rPr>
          <w:rFonts w:ascii="Courier New" w:hAnsi="Courier New" w:cs="Courier New"/>
          <w:color w:val="FF0000"/>
          <w:sz w:val="16"/>
          <w:szCs w:val="16"/>
        </w:rPr>
        <w:t xml:space="preserve">  Do log neighbor state changes (via global configuration)</w:t>
      </w:r>
    </w:p>
    <w:p w14:paraId="5C26FB27" w14:textId="77777777" w:rsidR="005050D3" w:rsidRPr="00A716B6" w:rsidRDefault="005050D3" w:rsidP="005050D3">
      <w:pPr>
        <w:rPr>
          <w:rFonts w:ascii="Courier New" w:hAnsi="Courier New" w:cs="Courier New"/>
          <w:color w:val="FF0000"/>
          <w:sz w:val="16"/>
          <w:szCs w:val="16"/>
        </w:rPr>
      </w:pPr>
      <w:r w:rsidRPr="00A716B6">
        <w:rPr>
          <w:rFonts w:ascii="Courier New" w:hAnsi="Courier New" w:cs="Courier New"/>
          <w:color w:val="FF0000"/>
          <w:sz w:val="16"/>
          <w:szCs w:val="16"/>
        </w:rPr>
        <w:t xml:space="preserve">  Default minimum time between advertisement runs is 0 seconds</w:t>
      </w:r>
    </w:p>
    <w:p w14:paraId="5E7DEF04" w14:textId="77777777" w:rsidR="005050D3" w:rsidRPr="00A716B6" w:rsidRDefault="005050D3" w:rsidP="005050D3">
      <w:pPr>
        <w:rPr>
          <w:rFonts w:ascii="Courier New" w:hAnsi="Courier New" w:cs="Courier New"/>
          <w:color w:val="FF0000"/>
          <w:sz w:val="16"/>
          <w:szCs w:val="16"/>
        </w:rPr>
      </w:pPr>
    </w:p>
    <w:p w14:paraId="204763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For address family: IPv4 Unicast</w:t>
      </w:r>
    </w:p>
    <w:p w14:paraId="6DB60A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table version 14, neighbor version 1/14</w:t>
      </w:r>
    </w:p>
    <w:p w14:paraId="7BD0C68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Output queue size : 0</w:t>
      </w:r>
    </w:p>
    <w:p w14:paraId="135E216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0, Advertise bit 0</w:t>
      </w:r>
    </w:p>
    <w:p w14:paraId="1D347B4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detection is disabled</w:t>
      </w:r>
    </w:p>
    <w:p w14:paraId="016B481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split-update-group dynamic is disabled</w:t>
      </w:r>
    </w:p>
    <w:p w14:paraId="0BB94B4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5E89FA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 activity:               ----       ----</w:t>
      </w:r>
    </w:p>
    <w:p w14:paraId="6E59E55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Current:               0          0</w:t>
      </w:r>
    </w:p>
    <w:p w14:paraId="09BFBE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Total:                 0          0</w:t>
      </w:r>
    </w:p>
    <w:p w14:paraId="1BEAE05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Implicit Withdraw:              0          0</w:t>
      </w:r>
    </w:p>
    <w:p w14:paraId="1CAD98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Explicit Withdraw:              0          0</w:t>
      </w:r>
    </w:p>
    <w:p w14:paraId="4AB44BD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bestpath:             n/a          0</w:t>
      </w:r>
    </w:p>
    <w:p w14:paraId="01CD7DB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multipath:            n/a          0</w:t>
      </w:r>
    </w:p>
    <w:p w14:paraId="435CF228" w14:textId="77777777" w:rsidR="005050D3" w:rsidRPr="00924541" w:rsidRDefault="005050D3" w:rsidP="005050D3">
      <w:pPr>
        <w:rPr>
          <w:rFonts w:ascii="Courier New" w:hAnsi="Courier New" w:cs="Courier New"/>
          <w:sz w:val="16"/>
          <w:szCs w:val="16"/>
        </w:rPr>
      </w:pPr>
    </w:p>
    <w:p w14:paraId="5FC2BB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Outbound    Inbound</w:t>
      </w:r>
    </w:p>
    <w:p w14:paraId="4C90CBB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Local Policy Denied Prefixes:    --------    -------</w:t>
      </w:r>
    </w:p>
    <w:p w14:paraId="69E4A55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0          0</w:t>
      </w:r>
    </w:p>
    <w:p w14:paraId="03A8D83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NLRIs in the update sent: max 0, min 0</w:t>
      </w:r>
    </w:p>
    <w:p w14:paraId="7F7BCAB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detected as dynamic slow peer: never</w:t>
      </w:r>
    </w:p>
    <w:p w14:paraId="4B1C974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Dynamic slow peer recovered: never</w:t>
      </w:r>
    </w:p>
    <w:p w14:paraId="22E5A0D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Epoch: 1</w:t>
      </w:r>
    </w:p>
    <w:p w14:paraId="5E575A1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Start-of-rib: never</w:t>
      </w:r>
    </w:p>
    <w:p w14:paraId="5827772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End-of-rib: never</w:t>
      </w:r>
    </w:p>
    <w:p w14:paraId="7D13BEE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Start-of-rib: never</w:t>
      </w:r>
    </w:p>
    <w:p w14:paraId="798EAD2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End-of-rib: never</w:t>
      </w:r>
    </w:p>
    <w:p w14:paraId="7195B5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1757D48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activity:              ----       ----</w:t>
      </w:r>
    </w:p>
    <w:p w14:paraId="1F8155B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Start-of-RIB          0          0</w:t>
      </w:r>
    </w:p>
    <w:p w14:paraId="3FC27EC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End-of-RIB            0          0</w:t>
      </w:r>
    </w:p>
    <w:p w14:paraId="2385CF8A" w14:textId="77777777" w:rsidR="005050D3" w:rsidRPr="00924541" w:rsidRDefault="005050D3" w:rsidP="005050D3">
      <w:pPr>
        <w:rPr>
          <w:rFonts w:ascii="Courier New" w:hAnsi="Courier New" w:cs="Courier New"/>
          <w:sz w:val="16"/>
          <w:szCs w:val="16"/>
        </w:rPr>
      </w:pPr>
    </w:p>
    <w:p w14:paraId="5F77ACA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tracking is enabled, the RIB does have a route to 10.0.0.9</w:t>
      </w:r>
    </w:p>
    <w:p w14:paraId="0D27ACD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Connections established 0; dropped 0</w:t>
      </w:r>
    </w:p>
    <w:p w14:paraId="461E2E4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reset never</w:t>
      </w:r>
    </w:p>
    <w:p w14:paraId="0EE193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 associated: (none) (peering address NOT in same link)</w:t>
      </w:r>
    </w:p>
    <w:p w14:paraId="7EED73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Transport(tcp) path-mtu-discovery is enabled</w:t>
      </w:r>
    </w:p>
    <w:p w14:paraId="7674FE6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Graceful-Restart is disabled</w:t>
      </w:r>
    </w:p>
    <w:p w14:paraId="01503D2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SSO is disabled</w:t>
      </w:r>
    </w:p>
    <w:p w14:paraId="7E46367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active TCP connection</w:t>
      </w:r>
    </w:p>
    <w:p w14:paraId="66A44966" w14:textId="77777777" w:rsidR="005050D3" w:rsidRPr="00924541" w:rsidRDefault="005050D3" w:rsidP="005050D3">
      <w:pPr>
        <w:rPr>
          <w:rFonts w:ascii="Courier New" w:hAnsi="Courier New" w:cs="Courier New"/>
          <w:sz w:val="16"/>
          <w:szCs w:val="16"/>
        </w:rPr>
      </w:pPr>
    </w:p>
    <w:p w14:paraId="47A0AF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neighbor is 10.0.0.18,  remote AS 100, external link</w:t>
      </w:r>
    </w:p>
    <w:p w14:paraId="7A69C1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version 4, remote router ID 6.6.6.6</w:t>
      </w:r>
    </w:p>
    <w:p w14:paraId="462F262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state = Established, up for 00:55:18</w:t>
      </w:r>
    </w:p>
    <w:p w14:paraId="19D87E9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read 00:00:35, last write 00:00:39, hold time is 180, keepalive interval is 60 seconds</w:t>
      </w:r>
    </w:p>
    <w:p w14:paraId="217E26F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sessions:</w:t>
      </w:r>
    </w:p>
    <w:p w14:paraId="7FA910E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 active, is not multisession capable (disabled)</w:t>
      </w:r>
    </w:p>
    <w:p w14:paraId="13FADCA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capabilities:</w:t>
      </w:r>
    </w:p>
    <w:p w14:paraId="19EF4E5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 refresh: advertised and received(new)</w:t>
      </w:r>
    </w:p>
    <w:p w14:paraId="0C9CC2B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Four-octets ASN Capability: advertised and received</w:t>
      </w:r>
    </w:p>
    <w:p w14:paraId="74E5891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family IPv4 Unicast: advertised and received</w:t>
      </w:r>
    </w:p>
    <w:p w14:paraId="24C834A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Enhanced Refresh Capability: advertised and received</w:t>
      </w:r>
    </w:p>
    <w:p w14:paraId="2F99D97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Multisession Capability:</w:t>
      </w:r>
    </w:p>
    <w:p w14:paraId="3C37A2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Stateful switchover support enabled: NO for session 1</w:t>
      </w:r>
    </w:p>
    <w:p w14:paraId="3D719CD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Message statistics:</w:t>
      </w:r>
    </w:p>
    <w:p w14:paraId="4A9A8F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InQ depth is 0</w:t>
      </w:r>
    </w:p>
    <w:p w14:paraId="26826EA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OutQ depth is 0</w:t>
      </w:r>
    </w:p>
    <w:p w14:paraId="74DB4F8F" w14:textId="77777777" w:rsidR="005050D3" w:rsidRPr="00924541" w:rsidRDefault="005050D3" w:rsidP="005050D3">
      <w:pPr>
        <w:rPr>
          <w:rFonts w:ascii="Courier New" w:hAnsi="Courier New" w:cs="Courier New"/>
          <w:sz w:val="16"/>
          <w:szCs w:val="16"/>
        </w:rPr>
      </w:pPr>
    </w:p>
    <w:p w14:paraId="1C8813D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2B6CFD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Opens:                  1          1</w:t>
      </w:r>
    </w:p>
    <w:p w14:paraId="0F569ED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Notifications:          0          0</w:t>
      </w:r>
    </w:p>
    <w:p w14:paraId="0917FF2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Updates:                7          4</w:t>
      </w:r>
    </w:p>
    <w:p w14:paraId="78A4A1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Keepalives:            61         60</w:t>
      </w:r>
    </w:p>
    <w:p w14:paraId="5EC39C2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 Refresh:          0          0</w:t>
      </w:r>
    </w:p>
    <w:p w14:paraId="11499C8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69         65</w:t>
      </w:r>
    </w:p>
    <w:p w14:paraId="5007525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Do log neighbor state changes (via global configuration)</w:t>
      </w:r>
    </w:p>
    <w:p w14:paraId="43EDD4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Default minimum time between advertisement runs is 30 seconds</w:t>
      </w:r>
    </w:p>
    <w:p w14:paraId="1607B619" w14:textId="77777777" w:rsidR="005050D3" w:rsidRPr="00924541" w:rsidRDefault="005050D3" w:rsidP="005050D3">
      <w:pPr>
        <w:rPr>
          <w:rFonts w:ascii="Courier New" w:hAnsi="Courier New" w:cs="Courier New"/>
          <w:sz w:val="16"/>
          <w:szCs w:val="16"/>
        </w:rPr>
      </w:pPr>
    </w:p>
    <w:p w14:paraId="40E1A99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For address family: IPv4 Unicast</w:t>
      </w:r>
    </w:p>
    <w:p w14:paraId="2C33A4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Session: 10.0.0.18</w:t>
      </w:r>
    </w:p>
    <w:p w14:paraId="5437C7A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table version 14, neighbor version 14/0</w:t>
      </w:r>
    </w:p>
    <w:p w14:paraId="7AF26A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Output queue size : 0</w:t>
      </w:r>
    </w:p>
    <w:p w14:paraId="40DDD9B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 Advertise bit 0</w:t>
      </w:r>
    </w:p>
    <w:p w14:paraId="19F5183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 update-group member</w:t>
      </w:r>
    </w:p>
    <w:p w14:paraId="6AAEE9A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detection is disabled</w:t>
      </w:r>
    </w:p>
    <w:p w14:paraId="5347305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split-update-group dynamic is disabled</w:t>
      </w:r>
    </w:p>
    <w:p w14:paraId="6D16770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11E170A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 activity:               ----       ----</w:t>
      </w:r>
    </w:p>
    <w:p w14:paraId="10ABB58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Current:              10          4 (Consumes 480 bytes)</w:t>
      </w:r>
    </w:p>
    <w:p w14:paraId="265F9D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Total:                10          4</w:t>
      </w:r>
    </w:p>
    <w:p w14:paraId="3D1752E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Implicit Withdraw:              0          0</w:t>
      </w:r>
    </w:p>
    <w:p w14:paraId="42D5624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Explicit Withdraw:              0          0</w:t>
      </w:r>
    </w:p>
    <w:p w14:paraId="0F292F1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bestpath:             n/a          3</w:t>
      </w:r>
    </w:p>
    <w:p w14:paraId="3A01512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multipath:            n/a          0</w:t>
      </w:r>
    </w:p>
    <w:p w14:paraId="5F92913E" w14:textId="77777777" w:rsidR="005050D3" w:rsidRPr="00924541" w:rsidRDefault="005050D3" w:rsidP="005050D3">
      <w:pPr>
        <w:rPr>
          <w:rFonts w:ascii="Courier New" w:hAnsi="Courier New" w:cs="Courier New"/>
          <w:sz w:val="16"/>
          <w:szCs w:val="16"/>
        </w:rPr>
      </w:pPr>
    </w:p>
    <w:p w14:paraId="14DAD6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Outbound    Inbound</w:t>
      </w:r>
    </w:p>
    <w:p w14:paraId="2A53C65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Local Policy Denied Prefixes:    --------    -------</w:t>
      </w:r>
    </w:p>
    <w:p w14:paraId="6AEBA70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Bestpath from this peer:              3        n/a</w:t>
      </w:r>
    </w:p>
    <w:p w14:paraId="6D72B73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3          0</w:t>
      </w:r>
    </w:p>
    <w:p w14:paraId="64EAA6F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NLRIs in the update sent: max 3, min 0</w:t>
      </w:r>
    </w:p>
    <w:p w14:paraId="19136B2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detected as dynamic slow peer: never</w:t>
      </w:r>
    </w:p>
    <w:p w14:paraId="19029DD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Dynamic slow peer recovered: never</w:t>
      </w:r>
    </w:p>
    <w:p w14:paraId="146D554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Epoch: 1</w:t>
      </w:r>
    </w:p>
    <w:p w14:paraId="416D9CB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Start-of-rib: never</w:t>
      </w:r>
    </w:p>
    <w:p w14:paraId="2523335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End-of-rib: never</w:t>
      </w:r>
    </w:p>
    <w:p w14:paraId="52745B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Start-of-rib: never</w:t>
      </w:r>
    </w:p>
    <w:p w14:paraId="54E45C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End-of-rib: never</w:t>
      </w:r>
    </w:p>
    <w:p w14:paraId="57CB2B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285E326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activity:              ----       ----</w:t>
      </w:r>
    </w:p>
    <w:p w14:paraId="40C1261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Start-of-RIB          0          0</w:t>
      </w:r>
    </w:p>
    <w:p w14:paraId="4CDFE7F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End-of-RIB            0          0</w:t>
      </w:r>
    </w:p>
    <w:p w14:paraId="44D21EB5" w14:textId="77777777" w:rsidR="005050D3" w:rsidRPr="00924541" w:rsidRDefault="005050D3" w:rsidP="005050D3">
      <w:pPr>
        <w:rPr>
          <w:rFonts w:ascii="Courier New" w:hAnsi="Courier New" w:cs="Courier New"/>
          <w:sz w:val="16"/>
          <w:szCs w:val="16"/>
        </w:rPr>
      </w:pPr>
    </w:p>
    <w:p w14:paraId="4BF0DF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tracking is enabled, the RIB does have a route to 10.0.0.18</w:t>
      </w:r>
    </w:p>
    <w:p w14:paraId="72CA1B5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Connections established 1; dropped 0</w:t>
      </w:r>
    </w:p>
    <w:p w14:paraId="4E88FAC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reset never</w:t>
      </w:r>
    </w:p>
    <w:p w14:paraId="78099A7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External BGP neighbor configured for connected checks (single-hop no-disable-connected-check)</w:t>
      </w:r>
    </w:p>
    <w:p w14:paraId="23773F2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 associated: GigabitEthernet0/0/1 (peering address in same link)</w:t>
      </w:r>
    </w:p>
    <w:p w14:paraId="30BE0A3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Transport(tcp) path-mtu-discovery is enabled</w:t>
      </w:r>
    </w:p>
    <w:p w14:paraId="059BAEE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Graceful-Restart is disabled</w:t>
      </w:r>
    </w:p>
    <w:p w14:paraId="4091F7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SSO is disabled</w:t>
      </w:r>
    </w:p>
    <w:p w14:paraId="3AE17D1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state is ESTAB, I/O status: 1, unread input bytes: 0</w:t>
      </w:r>
    </w:p>
    <w:p w14:paraId="7789B3F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is ECN Disabled, Mininum incoming TTL 0, Outgoing TTL 1</w:t>
      </w:r>
    </w:p>
    <w:p w14:paraId="78C959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Local host: 10.0.0.17, Local port: 179</w:t>
      </w:r>
    </w:p>
    <w:p w14:paraId="5F6D178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Foreign host: 10.0.0.18, Foreign port: 31695</w:t>
      </w:r>
    </w:p>
    <w:p w14:paraId="772CC6C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tableid (VRF): 0</w:t>
      </w:r>
    </w:p>
    <w:p w14:paraId="0BD36CC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Maximum output segment queue size: 50</w:t>
      </w:r>
    </w:p>
    <w:p w14:paraId="490010A3" w14:textId="77777777" w:rsidR="005050D3" w:rsidRPr="00924541" w:rsidRDefault="005050D3" w:rsidP="005050D3">
      <w:pPr>
        <w:rPr>
          <w:rFonts w:ascii="Courier New" w:hAnsi="Courier New" w:cs="Courier New"/>
          <w:sz w:val="16"/>
          <w:szCs w:val="16"/>
        </w:rPr>
      </w:pPr>
    </w:p>
    <w:p w14:paraId="228B25F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Enqueued packets for retransmit: 0, input: 0  mis-ordered: 0 (0 bytes)</w:t>
      </w:r>
    </w:p>
    <w:p w14:paraId="4F3C4C05" w14:textId="77777777" w:rsidR="005050D3" w:rsidRPr="00924541" w:rsidRDefault="005050D3" w:rsidP="005050D3">
      <w:pPr>
        <w:rPr>
          <w:rFonts w:ascii="Courier New" w:hAnsi="Courier New" w:cs="Courier New"/>
          <w:sz w:val="16"/>
          <w:szCs w:val="16"/>
        </w:rPr>
      </w:pPr>
    </w:p>
    <w:p w14:paraId="573D4D1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Event Timers (current time is 0x369C11):</w:t>
      </w:r>
    </w:p>
    <w:p w14:paraId="65C3F73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Timer          Starts    Wakeups            Next</w:t>
      </w:r>
    </w:p>
    <w:p w14:paraId="29F02D8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Retrans            63          0             0x0</w:t>
      </w:r>
    </w:p>
    <w:p w14:paraId="7E10975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TimeWait            0          0             0x0</w:t>
      </w:r>
    </w:p>
    <w:p w14:paraId="5D8B07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AckHold            64         63             0x0</w:t>
      </w:r>
    </w:p>
    <w:p w14:paraId="39A5CF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SendWnd             0          0             0x0</w:t>
      </w:r>
    </w:p>
    <w:p w14:paraId="290CB60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KeepAlive           0          0             0x0</w:t>
      </w:r>
    </w:p>
    <w:p w14:paraId="67AED91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GiveUp              0          0             0x0</w:t>
      </w:r>
    </w:p>
    <w:p w14:paraId="39CC39C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PmtuAger            0          0             0x0</w:t>
      </w:r>
    </w:p>
    <w:p w14:paraId="6AD2488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DeadWait            0          0             0x0</w:t>
      </w:r>
    </w:p>
    <w:p w14:paraId="203497A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Linger              0          0             0x0</w:t>
      </w:r>
    </w:p>
    <w:p w14:paraId="1CAB391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ProcessQ            0          0             0x0</w:t>
      </w:r>
    </w:p>
    <w:p w14:paraId="6FB9E325" w14:textId="77777777" w:rsidR="005050D3" w:rsidRPr="00924541" w:rsidRDefault="005050D3" w:rsidP="005050D3">
      <w:pPr>
        <w:rPr>
          <w:rFonts w:ascii="Courier New" w:hAnsi="Courier New" w:cs="Courier New"/>
          <w:sz w:val="16"/>
          <w:szCs w:val="16"/>
        </w:rPr>
      </w:pPr>
    </w:p>
    <w:p w14:paraId="494C00B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iss:  198311293  snduna:  198312883  sndnxt:  198312883</w:t>
      </w:r>
    </w:p>
    <w:p w14:paraId="03C389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irs:  355780732  rcvnxt:  355782123</w:t>
      </w:r>
    </w:p>
    <w:p w14:paraId="7F6D9022" w14:textId="77777777" w:rsidR="005050D3" w:rsidRPr="00924541" w:rsidRDefault="005050D3" w:rsidP="005050D3">
      <w:pPr>
        <w:rPr>
          <w:rFonts w:ascii="Courier New" w:hAnsi="Courier New" w:cs="Courier New"/>
          <w:sz w:val="16"/>
          <w:szCs w:val="16"/>
        </w:rPr>
      </w:pPr>
    </w:p>
    <w:p w14:paraId="293F757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sndwnd:  16270  scale:      0  maxrcvwnd:  16384</w:t>
      </w:r>
    </w:p>
    <w:p w14:paraId="02894B1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rcvwnd:  14994  scale:      0  delrcvwnd:   1390</w:t>
      </w:r>
    </w:p>
    <w:p w14:paraId="68127F6E" w14:textId="77777777" w:rsidR="005050D3" w:rsidRPr="00924541" w:rsidRDefault="005050D3" w:rsidP="005050D3">
      <w:pPr>
        <w:rPr>
          <w:rFonts w:ascii="Courier New" w:hAnsi="Courier New" w:cs="Courier New"/>
          <w:sz w:val="16"/>
          <w:szCs w:val="16"/>
        </w:rPr>
      </w:pPr>
    </w:p>
    <w:p w14:paraId="28AF832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SRTT: 1000 ms, RTTO: 1003 ms, RTV: 3 ms, KRTT: 0 ms</w:t>
      </w:r>
    </w:p>
    <w:p w14:paraId="7046E7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minRTT: 1 ms, maxRTT: 1000 ms, ACK hold: 200 ms</w:t>
      </w:r>
    </w:p>
    <w:p w14:paraId="6B244C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uptime: 3318018 ms, Sent idletime: 35564 ms, Receive idletime: 35764 ms</w:t>
      </w:r>
    </w:p>
    <w:p w14:paraId="6A85F82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Status Flags: passive open, gen tcbs</w:t>
      </w:r>
    </w:p>
    <w:p w14:paraId="308E700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Option Flags: nagle, path mtu capable</w:t>
      </w:r>
    </w:p>
    <w:p w14:paraId="636D61C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Precedence value : 6</w:t>
      </w:r>
    </w:p>
    <w:p w14:paraId="764E4027" w14:textId="77777777" w:rsidR="005050D3" w:rsidRPr="00924541" w:rsidRDefault="005050D3" w:rsidP="005050D3">
      <w:pPr>
        <w:rPr>
          <w:rFonts w:ascii="Courier New" w:hAnsi="Courier New" w:cs="Courier New"/>
          <w:sz w:val="16"/>
          <w:szCs w:val="16"/>
        </w:rPr>
      </w:pPr>
    </w:p>
    <w:p w14:paraId="32FFFE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Datagrams (max data segment is 1460 bytes):</w:t>
      </w:r>
    </w:p>
    <w:p w14:paraId="21E5520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Rcvd: 128 (out of order: 0), with data: 64, total data bytes: 1390</w:t>
      </w:r>
    </w:p>
    <w:p w14:paraId="7588998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Sent: 128 (retransmit: 0, fastretransmit: 0, partialack: 0, Second Congestion: 0), with data: 63, total data bytes: 1589</w:t>
      </w:r>
    </w:p>
    <w:p w14:paraId="1476B8B9" w14:textId="77777777" w:rsidR="005050D3" w:rsidRPr="00924541" w:rsidRDefault="005050D3" w:rsidP="005050D3">
      <w:pPr>
        <w:rPr>
          <w:rFonts w:ascii="Courier New" w:hAnsi="Courier New" w:cs="Courier New"/>
          <w:sz w:val="16"/>
          <w:szCs w:val="16"/>
        </w:rPr>
      </w:pPr>
    </w:p>
    <w:p w14:paraId="29993B3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Packets received in fast path: 0, fast processed: 0, slow path: 0</w:t>
      </w:r>
    </w:p>
    <w:p w14:paraId="76828F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fast lock acquisition failures: 0, slow path: 0</w:t>
      </w:r>
    </w:p>
    <w:p w14:paraId="09C98F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TCP Semaphore      0x7FE18AE09620  FREE</w:t>
      </w:r>
    </w:p>
    <w:p w14:paraId="1481D18C" w14:textId="77777777" w:rsidR="005050D3" w:rsidRPr="00924541" w:rsidRDefault="005050D3" w:rsidP="005050D3">
      <w:pPr>
        <w:rPr>
          <w:rFonts w:ascii="Courier New" w:hAnsi="Courier New" w:cs="Courier New"/>
          <w:sz w:val="16"/>
          <w:szCs w:val="16"/>
        </w:rPr>
      </w:pPr>
    </w:p>
    <w:p w14:paraId="5350A9F2" w14:textId="77777777" w:rsidR="005050D3" w:rsidRPr="002E2EC7" w:rsidRDefault="005050D3" w:rsidP="005050D3">
      <w:pPr>
        <w:rPr>
          <w:rFonts w:ascii="Courier New" w:hAnsi="Courier New" w:cs="Courier New"/>
          <w:color w:val="FF0000"/>
          <w:sz w:val="16"/>
          <w:szCs w:val="16"/>
        </w:rPr>
      </w:pPr>
      <w:r w:rsidRPr="002E2EC7">
        <w:rPr>
          <w:rFonts w:ascii="Courier New" w:hAnsi="Courier New" w:cs="Courier New"/>
          <w:color w:val="FF0000"/>
          <w:sz w:val="16"/>
          <w:szCs w:val="16"/>
        </w:rPr>
        <w:t xml:space="preserve">BGP neighbor is 2001:DB8:ACAD:3::1,  remote AS 200, </w:t>
      </w:r>
      <w:r w:rsidRPr="002E2EC7">
        <w:rPr>
          <w:rFonts w:ascii="Courier New" w:hAnsi="Courier New" w:cs="Courier New"/>
          <w:b/>
          <w:bCs/>
          <w:color w:val="FF0000"/>
          <w:sz w:val="16"/>
          <w:szCs w:val="16"/>
        </w:rPr>
        <w:t>internal</w:t>
      </w:r>
      <w:r w:rsidRPr="002E2EC7">
        <w:rPr>
          <w:rFonts w:ascii="Courier New" w:hAnsi="Courier New" w:cs="Courier New"/>
          <w:color w:val="FF0000"/>
          <w:sz w:val="16"/>
          <w:szCs w:val="16"/>
        </w:rPr>
        <w:t xml:space="preserve"> link</w:t>
      </w:r>
    </w:p>
    <w:p w14:paraId="58948AB2" w14:textId="77777777" w:rsidR="005050D3" w:rsidRPr="002E2EC7" w:rsidRDefault="005050D3" w:rsidP="005050D3">
      <w:pPr>
        <w:rPr>
          <w:rFonts w:ascii="Courier New" w:hAnsi="Courier New" w:cs="Courier New"/>
          <w:color w:val="FF0000"/>
          <w:sz w:val="16"/>
          <w:szCs w:val="16"/>
        </w:rPr>
      </w:pPr>
      <w:r w:rsidRPr="002E2EC7">
        <w:rPr>
          <w:rFonts w:ascii="Courier New" w:hAnsi="Courier New" w:cs="Courier New"/>
          <w:color w:val="FF0000"/>
          <w:sz w:val="16"/>
          <w:szCs w:val="16"/>
        </w:rPr>
        <w:t xml:space="preserve">  BGP version 4, remote router ID 0.0.0.0</w:t>
      </w:r>
    </w:p>
    <w:p w14:paraId="5599AA13" w14:textId="77777777" w:rsidR="005050D3" w:rsidRPr="002E2EC7" w:rsidRDefault="005050D3" w:rsidP="005050D3">
      <w:pPr>
        <w:rPr>
          <w:rFonts w:ascii="Courier New" w:hAnsi="Courier New" w:cs="Courier New"/>
          <w:color w:val="FF0000"/>
          <w:sz w:val="16"/>
          <w:szCs w:val="16"/>
        </w:rPr>
      </w:pPr>
      <w:r w:rsidRPr="002E2EC7">
        <w:rPr>
          <w:rFonts w:ascii="Courier New" w:hAnsi="Courier New" w:cs="Courier New"/>
          <w:color w:val="FF0000"/>
          <w:sz w:val="16"/>
          <w:szCs w:val="16"/>
        </w:rPr>
        <w:t xml:space="preserve">  BGP state = Idle</w:t>
      </w:r>
    </w:p>
    <w:p w14:paraId="031E8BD3" w14:textId="77777777" w:rsidR="005050D3" w:rsidRPr="002E2EC7" w:rsidRDefault="005050D3" w:rsidP="005050D3">
      <w:pPr>
        <w:rPr>
          <w:rFonts w:ascii="Courier New" w:hAnsi="Courier New" w:cs="Courier New"/>
          <w:color w:val="FF0000"/>
          <w:sz w:val="16"/>
          <w:szCs w:val="16"/>
        </w:rPr>
      </w:pPr>
      <w:r w:rsidRPr="002E2EC7">
        <w:rPr>
          <w:rFonts w:ascii="Courier New" w:hAnsi="Courier New" w:cs="Courier New"/>
          <w:color w:val="FF0000"/>
          <w:sz w:val="16"/>
          <w:szCs w:val="16"/>
        </w:rPr>
        <w:t xml:space="preserve">  Neighbor sessions:</w:t>
      </w:r>
    </w:p>
    <w:p w14:paraId="45E6C6DD" w14:textId="77777777" w:rsidR="005050D3" w:rsidRPr="002E2EC7" w:rsidRDefault="005050D3" w:rsidP="005050D3">
      <w:pPr>
        <w:rPr>
          <w:rFonts w:ascii="Courier New" w:hAnsi="Courier New" w:cs="Courier New"/>
          <w:color w:val="FF0000"/>
          <w:sz w:val="16"/>
          <w:szCs w:val="16"/>
        </w:rPr>
      </w:pPr>
      <w:r w:rsidRPr="002E2EC7">
        <w:rPr>
          <w:rFonts w:ascii="Courier New" w:hAnsi="Courier New" w:cs="Courier New"/>
          <w:color w:val="FF0000"/>
          <w:sz w:val="16"/>
          <w:szCs w:val="16"/>
        </w:rPr>
        <w:t xml:space="preserve">    0 active, is not multisession capable (disabled)</w:t>
      </w:r>
    </w:p>
    <w:p w14:paraId="4167E261" w14:textId="77777777" w:rsidR="005050D3" w:rsidRPr="002E2EC7" w:rsidRDefault="005050D3" w:rsidP="005050D3">
      <w:pPr>
        <w:rPr>
          <w:rFonts w:ascii="Courier New" w:hAnsi="Courier New" w:cs="Courier New"/>
          <w:color w:val="FF0000"/>
          <w:sz w:val="16"/>
          <w:szCs w:val="16"/>
        </w:rPr>
      </w:pPr>
      <w:r w:rsidRPr="002E2EC7">
        <w:rPr>
          <w:rFonts w:ascii="Courier New" w:hAnsi="Courier New" w:cs="Courier New"/>
          <w:color w:val="FF0000"/>
          <w:sz w:val="16"/>
          <w:szCs w:val="16"/>
        </w:rPr>
        <w:t xml:space="preserve">    Stateful switchover support enabled: NO</w:t>
      </w:r>
    </w:p>
    <w:p w14:paraId="496488C4" w14:textId="77777777" w:rsidR="005050D3" w:rsidRPr="002E2EC7" w:rsidRDefault="005050D3" w:rsidP="005050D3">
      <w:pPr>
        <w:rPr>
          <w:rFonts w:ascii="Courier New" w:hAnsi="Courier New" w:cs="Courier New"/>
          <w:color w:val="FF0000"/>
          <w:sz w:val="16"/>
          <w:szCs w:val="16"/>
        </w:rPr>
      </w:pPr>
      <w:r w:rsidRPr="002E2EC7">
        <w:rPr>
          <w:rFonts w:ascii="Courier New" w:hAnsi="Courier New" w:cs="Courier New"/>
          <w:color w:val="FF0000"/>
          <w:sz w:val="16"/>
          <w:szCs w:val="16"/>
        </w:rPr>
        <w:t xml:space="preserve">  Do log neighbor state changes (via global configuration)</w:t>
      </w:r>
    </w:p>
    <w:p w14:paraId="30DFA5C4" w14:textId="77777777" w:rsidR="005050D3" w:rsidRPr="002E2EC7" w:rsidRDefault="005050D3" w:rsidP="005050D3">
      <w:pPr>
        <w:rPr>
          <w:rFonts w:ascii="Courier New" w:hAnsi="Courier New" w:cs="Courier New"/>
          <w:color w:val="FF0000"/>
          <w:sz w:val="16"/>
          <w:szCs w:val="16"/>
        </w:rPr>
      </w:pPr>
      <w:r w:rsidRPr="002E2EC7">
        <w:rPr>
          <w:rFonts w:ascii="Courier New" w:hAnsi="Courier New" w:cs="Courier New"/>
          <w:color w:val="FF0000"/>
          <w:sz w:val="16"/>
          <w:szCs w:val="16"/>
        </w:rPr>
        <w:t xml:space="preserve">  Default minimum time between advertisement runs is 0 seconds</w:t>
      </w:r>
    </w:p>
    <w:p w14:paraId="0EE70C86" w14:textId="77777777" w:rsidR="005050D3" w:rsidRPr="00924541" w:rsidRDefault="005050D3" w:rsidP="005050D3">
      <w:pPr>
        <w:rPr>
          <w:rFonts w:ascii="Courier New" w:hAnsi="Courier New" w:cs="Courier New"/>
          <w:sz w:val="16"/>
          <w:szCs w:val="16"/>
        </w:rPr>
      </w:pPr>
    </w:p>
    <w:p w14:paraId="50D82C9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For address family: IPv4 Unicast</w:t>
      </w:r>
    </w:p>
    <w:p w14:paraId="1034B59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table version 14, neighbor version 1/14</w:t>
      </w:r>
    </w:p>
    <w:p w14:paraId="512735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Output queue size : 0</w:t>
      </w:r>
    </w:p>
    <w:p w14:paraId="684C97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0, Advertise bit 0</w:t>
      </w:r>
    </w:p>
    <w:p w14:paraId="5D54FC0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detection is disabled</w:t>
      </w:r>
    </w:p>
    <w:p w14:paraId="2056567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split-update-group dynamic is disabled</w:t>
      </w:r>
    </w:p>
    <w:p w14:paraId="2B3FE19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4CBED0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 activity:               ----       ----</w:t>
      </w:r>
    </w:p>
    <w:p w14:paraId="4F64B0B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Current:               0          0</w:t>
      </w:r>
    </w:p>
    <w:p w14:paraId="64DCFD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Total:                 0          0</w:t>
      </w:r>
    </w:p>
    <w:p w14:paraId="0D0660F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Implicit Withdraw:              0          0</w:t>
      </w:r>
    </w:p>
    <w:p w14:paraId="48C1A9F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Explicit Withdraw:              0          0</w:t>
      </w:r>
    </w:p>
    <w:p w14:paraId="48A2F75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bestpath:             n/a          0</w:t>
      </w:r>
    </w:p>
    <w:p w14:paraId="2EF8D4A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multipath:            n/a          0</w:t>
      </w:r>
    </w:p>
    <w:p w14:paraId="1B02B5AE" w14:textId="77777777" w:rsidR="005050D3" w:rsidRPr="00924541" w:rsidRDefault="005050D3" w:rsidP="005050D3">
      <w:pPr>
        <w:rPr>
          <w:rFonts w:ascii="Courier New" w:hAnsi="Courier New" w:cs="Courier New"/>
          <w:sz w:val="16"/>
          <w:szCs w:val="16"/>
        </w:rPr>
      </w:pPr>
    </w:p>
    <w:p w14:paraId="520091B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Outbound    Inbound</w:t>
      </w:r>
    </w:p>
    <w:p w14:paraId="7AE36B4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Local Policy Denied Prefixes:    --------    -------</w:t>
      </w:r>
    </w:p>
    <w:p w14:paraId="0197736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0          0</w:t>
      </w:r>
    </w:p>
    <w:p w14:paraId="2A335D4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NLRIs in the update sent: max 0, min 0</w:t>
      </w:r>
    </w:p>
    <w:p w14:paraId="0F8E80B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detected as dynamic slow peer: never</w:t>
      </w:r>
    </w:p>
    <w:p w14:paraId="68EC4DC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Dynamic slow peer recovered: never</w:t>
      </w:r>
    </w:p>
    <w:p w14:paraId="4C71697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Epoch: 1</w:t>
      </w:r>
    </w:p>
    <w:p w14:paraId="35E8781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Start-of-rib: never</w:t>
      </w:r>
    </w:p>
    <w:p w14:paraId="3253CD1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End-of-rib: never</w:t>
      </w:r>
    </w:p>
    <w:p w14:paraId="53F0CBA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Start-of-rib: never</w:t>
      </w:r>
    </w:p>
    <w:p w14:paraId="57C23BC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End-of-rib: never</w:t>
      </w:r>
    </w:p>
    <w:p w14:paraId="517D42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4D5E9BD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activity:              ----       ----</w:t>
      </w:r>
    </w:p>
    <w:p w14:paraId="418E701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Start-of-RIB          0          0</w:t>
      </w:r>
    </w:p>
    <w:p w14:paraId="106FC18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End-of-RIB            0          0</w:t>
      </w:r>
    </w:p>
    <w:p w14:paraId="2A614731" w14:textId="77777777" w:rsidR="005050D3" w:rsidRPr="00924541" w:rsidRDefault="005050D3" w:rsidP="005050D3">
      <w:pPr>
        <w:rPr>
          <w:rFonts w:ascii="Courier New" w:hAnsi="Courier New" w:cs="Courier New"/>
          <w:sz w:val="16"/>
          <w:szCs w:val="16"/>
        </w:rPr>
      </w:pPr>
    </w:p>
    <w:p w14:paraId="70F4FE2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tracking is enabled, the RIB does have a route to 2001:DB8:ACAD:3::1</w:t>
      </w:r>
    </w:p>
    <w:p w14:paraId="01C66EA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Connections established 0; dropped 0</w:t>
      </w:r>
    </w:p>
    <w:p w14:paraId="3490439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reset never</w:t>
      </w:r>
    </w:p>
    <w:p w14:paraId="1D7E4E9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 associated: (none) (peering address NOT in same link)</w:t>
      </w:r>
    </w:p>
    <w:p w14:paraId="119A4A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Transport(tcp) path-mtu-discovery is enabled</w:t>
      </w:r>
    </w:p>
    <w:p w14:paraId="67329BA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Graceful-Restart is disabled</w:t>
      </w:r>
    </w:p>
    <w:p w14:paraId="1B8AA28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SSO is disabled</w:t>
      </w:r>
    </w:p>
    <w:p w14:paraId="3089B96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active TCP connection</w:t>
      </w:r>
    </w:p>
    <w:p w14:paraId="2E99C21D" w14:textId="77777777" w:rsidR="005050D3" w:rsidRPr="00924541" w:rsidRDefault="005050D3" w:rsidP="005050D3">
      <w:pPr>
        <w:rPr>
          <w:rFonts w:ascii="Courier New" w:hAnsi="Courier New" w:cs="Courier New"/>
          <w:sz w:val="16"/>
          <w:szCs w:val="16"/>
        </w:rPr>
      </w:pPr>
    </w:p>
    <w:p w14:paraId="5BB8A06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R5#$                                    show bgp ipv6 unicast neighbors</w:t>
      </w:r>
    </w:p>
    <w:p w14:paraId="54EDC53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neighbor is 2001:DB8:ACAD:5::2,  remote AS 100, external link</w:t>
      </w:r>
    </w:p>
    <w:p w14:paraId="40B495B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version 4, remote router ID 6.6.6.6</w:t>
      </w:r>
    </w:p>
    <w:p w14:paraId="6AE1790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state = Established, up for 00:55:33</w:t>
      </w:r>
    </w:p>
    <w:p w14:paraId="66ED0E0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read 00:00:03, last write 00:00:10, hold time is 180, keepalive interval is 60 seconds</w:t>
      </w:r>
    </w:p>
    <w:p w14:paraId="2F4038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sessions:</w:t>
      </w:r>
    </w:p>
    <w:p w14:paraId="4DD4A4C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 active, is not multisession capable (disabled)</w:t>
      </w:r>
    </w:p>
    <w:p w14:paraId="71C2477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capabilities:</w:t>
      </w:r>
    </w:p>
    <w:p w14:paraId="453CDD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 refresh: advertised and received(new)</w:t>
      </w:r>
    </w:p>
    <w:p w14:paraId="4B048A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Four-octets ASN Capability: advertised and received</w:t>
      </w:r>
    </w:p>
    <w:p w14:paraId="084FC02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family IPv6 Unicast: advertised and received</w:t>
      </w:r>
    </w:p>
    <w:p w14:paraId="768ACA9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Enhanced Refresh Capability: advertised and received</w:t>
      </w:r>
    </w:p>
    <w:p w14:paraId="458BE95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Multisession Capability:</w:t>
      </w:r>
    </w:p>
    <w:p w14:paraId="23827A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Stateful switchover support enabled: NO for session 1</w:t>
      </w:r>
    </w:p>
    <w:p w14:paraId="5FAA20A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Message statistics:</w:t>
      </w:r>
    </w:p>
    <w:p w14:paraId="1CB3C1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InQ depth is 0</w:t>
      </w:r>
    </w:p>
    <w:p w14:paraId="37261BD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OutQ depth is 0</w:t>
      </w:r>
    </w:p>
    <w:p w14:paraId="4C07F162" w14:textId="77777777" w:rsidR="005050D3" w:rsidRPr="00924541" w:rsidRDefault="005050D3" w:rsidP="005050D3">
      <w:pPr>
        <w:rPr>
          <w:rFonts w:ascii="Courier New" w:hAnsi="Courier New" w:cs="Courier New"/>
          <w:sz w:val="16"/>
          <w:szCs w:val="16"/>
        </w:rPr>
      </w:pPr>
    </w:p>
    <w:p w14:paraId="67C41F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69F3CF5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Opens:                  1          1</w:t>
      </w:r>
    </w:p>
    <w:p w14:paraId="4965D19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Notifications:          0          0</w:t>
      </w:r>
    </w:p>
    <w:p w14:paraId="62263BE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Updates:               17          5</w:t>
      </w:r>
    </w:p>
    <w:p w14:paraId="6FD634D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Keepalives:            62         61</w:t>
      </w:r>
    </w:p>
    <w:p w14:paraId="07B6D17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 Refresh:          0          0</w:t>
      </w:r>
    </w:p>
    <w:p w14:paraId="0B8F5B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80         67</w:t>
      </w:r>
    </w:p>
    <w:p w14:paraId="15BF25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Do log neighbor state changes (via global configuration)</w:t>
      </w:r>
    </w:p>
    <w:p w14:paraId="610A755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Default minimum time between advertisement runs is 30 seconds</w:t>
      </w:r>
    </w:p>
    <w:p w14:paraId="6943BEA0" w14:textId="77777777" w:rsidR="005050D3" w:rsidRPr="00924541" w:rsidRDefault="005050D3" w:rsidP="005050D3">
      <w:pPr>
        <w:rPr>
          <w:rFonts w:ascii="Courier New" w:hAnsi="Courier New" w:cs="Courier New"/>
          <w:sz w:val="16"/>
          <w:szCs w:val="16"/>
        </w:rPr>
      </w:pPr>
    </w:p>
    <w:p w14:paraId="66F4F94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For address family: IPv6 Unicast</w:t>
      </w:r>
    </w:p>
    <w:p w14:paraId="5F0C345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Session: 2001:DB8:ACAD:5::2</w:t>
      </w:r>
    </w:p>
    <w:p w14:paraId="7240F1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table version 39, neighbor version 39/0</w:t>
      </w:r>
    </w:p>
    <w:p w14:paraId="406E6A2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Output queue size : 0</w:t>
      </w:r>
    </w:p>
    <w:p w14:paraId="66EC4A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 Advertise bit 0</w:t>
      </w:r>
    </w:p>
    <w:p w14:paraId="11FC214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 update-group member</w:t>
      </w:r>
    </w:p>
    <w:p w14:paraId="109695B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detection is disabled</w:t>
      </w:r>
    </w:p>
    <w:p w14:paraId="7BFA41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split-update-group dynamic is disabled</w:t>
      </w:r>
    </w:p>
    <w:p w14:paraId="4AC026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48A4CE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 activity:               ----       ----</w:t>
      </w:r>
    </w:p>
    <w:p w14:paraId="75A1DA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Current:              10          4 (Consumes 576 bytes)</w:t>
      </w:r>
    </w:p>
    <w:p w14:paraId="5D5743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Total:                31          8</w:t>
      </w:r>
    </w:p>
    <w:p w14:paraId="77C1B9E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Implicit Withdraw:             21          4</w:t>
      </w:r>
    </w:p>
    <w:p w14:paraId="5E04E96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Explicit Withdraw:              0          0</w:t>
      </w:r>
    </w:p>
    <w:p w14:paraId="7D7B91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bestpath:             n/a          3</w:t>
      </w:r>
    </w:p>
    <w:p w14:paraId="0882123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multipath:            n/a          0</w:t>
      </w:r>
    </w:p>
    <w:p w14:paraId="01026AEE" w14:textId="77777777" w:rsidR="005050D3" w:rsidRPr="00924541" w:rsidRDefault="005050D3" w:rsidP="005050D3">
      <w:pPr>
        <w:rPr>
          <w:rFonts w:ascii="Courier New" w:hAnsi="Courier New" w:cs="Courier New"/>
          <w:sz w:val="16"/>
          <w:szCs w:val="16"/>
        </w:rPr>
      </w:pPr>
    </w:p>
    <w:p w14:paraId="54CCEBD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Outbound    Inbound</w:t>
      </w:r>
    </w:p>
    <w:p w14:paraId="5480D7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Local Policy Denied Prefixes:    --------    -------</w:t>
      </w:r>
    </w:p>
    <w:p w14:paraId="6DD0606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Bestpath from this peer:              7        n/a</w:t>
      </w:r>
    </w:p>
    <w:p w14:paraId="6E0EB7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7          0</w:t>
      </w:r>
    </w:p>
    <w:p w14:paraId="45ABBE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NLRIs in the update sent: max 4, min 0</w:t>
      </w:r>
    </w:p>
    <w:p w14:paraId="68BB036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detected as dynamic slow peer: never</w:t>
      </w:r>
    </w:p>
    <w:p w14:paraId="697ED6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Dynamic slow peer recovered: never</w:t>
      </w:r>
    </w:p>
    <w:p w14:paraId="41FA697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Epoch: 1</w:t>
      </w:r>
    </w:p>
    <w:p w14:paraId="3EABFC0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Start-of-rib: never</w:t>
      </w:r>
    </w:p>
    <w:p w14:paraId="66F15D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End-of-rib: never</w:t>
      </w:r>
    </w:p>
    <w:p w14:paraId="548BD63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Start-of-rib: never</w:t>
      </w:r>
    </w:p>
    <w:p w14:paraId="13A6376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End-of-rib: never</w:t>
      </w:r>
    </w:p>
    <w:p w14:paraId="6AA742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2DB206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activity:              ----       ----</w:t>
      </w:r>
    </w:p>
    <w:p w14:paraId="21AC60B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Start-of-RIB          0          0</w:t>
      </w:r>
    </w:p>
    <w:p w14:paraId="6D06B79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End-of-RIB            0          0</w:t>
      </w:r>
    </w:p>
    <w:p w14:paraId="35BD689B" w14:textId="77777777" w:rsidR="005050D3" w:rsidRPr="00924541" w:rsidRDefault="005050D3" w:rsidP="005050D3">
      <w:pPr>
        <w:rPr>
          <w:rFonts w:ascii="Courier New" w:hAnsi="Courier New" w:cs="Courier New"/>
          <w:sz w:val="16"/>
          <w:szCs w:val="16"/>
        </w:rPr>
      </w:pPr>
    </w:p>
    <w:p w14:paraId="3E62D2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tracking is enabled, the RIB does have a route to 2001:DB8:ACAD:5::2</w:t>
      </w:r>
    </w:p>
    <w:p w14:paraId="703FFF8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Connections established 1; dropped 0</w:t>
      </w:r>
    </w:p>
    <w:p w14:paraId="623A2A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reset never</w:t>
      </w:r>
    </w:p>
    <w:p w14:paraId="6C745F4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External BGP neighbor configured for connected checks (single-hop no-disable-connected-check)</w:t>
      </w:r>
    </w:p>
    <w:p w14:paraId="4777E1D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 associated: GigabitEthernet0/0/1 (peering address in same link)</w:t>
      </w:r>
    </w:p>
    <w:p w14:paraId="5D1FAD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Transport(tcp) path-mtu-discovery is enabled</w:t>
      </w:r>
    </w:p>
    <w:p w14:paraId="2356A5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Graceful-Restart is disabled</w:t>
      </w:r>
    </w:p>
    <w:p w14:paraId="4E050B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SSO is disabled</w:t>
      </w:r>
    </w:p>
    <w:p w14:paraId="32943C4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state is ESTAB, I/O status: 1, unread input bytes: 0</w:t>
      </w:r>
    </w:p>
    <w:p w14:paraId="7BDA18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is ECN Disabled, Mininum incoming TTL 0, Outgoing TTL 1</w:t>
      </w:r>
    </w:p>
    <w:p w14:paraId="78E8389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Local host: 2001:DB8:ACAD:5::1, Local port: 24000</w:t>
      </w:r>
    </w:p>
    <w:p w14:paraId="7FCF99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Foreign host: 2001:DB8:ACAD:5::2, Foreign port: 179</w:t>
      </w:r>
    </w:p>
    <w:p w14:paraId="5A3EAB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tableid (VRF): 0</w:t>
      </w:r>
    </w:p>
    <w:p w14:paraId="313B40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Maximum output segment queue size: 50</w:t>
      </w:r>
    </w:p>
    <w:p w14:paraId="491757ED" w14:textId="77777777" w:rsidR="005050D3" w:rsidRPr="00924541" w:rsidRDefault="005050D3" w:rsidP="005050D3">
      <w:pPr>
        <w:rPr>
          <w:rFonts w:ascii="Courier New" w:hAnsi="Courier New" w:cs="Courier New"/>
          <w:sz w:val="16"/>
          <w:szCs w:val="16"/>
        </w:rPr>
      </w:pPr>
    </w:p>
    <w:p w14:paraId="1F94EC3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Enqueued packets for retransmit: 0, input: 0  mis-ordered: 0 (0 bytes)</w:t>
      </w:r>
    </w:p>
    <w:p w14:paraId="2F3636D9" w14:textId="77777777" w:rsidR="005050D3" w:rsidRPr="00924541" w:rsidRDefault="005050D3" w:rsidP="005050D3">
      <w:pPr>
        <w:rPr>
          <w:rFonts w:ascii="Courier New" w:hAnsi="Courier New" w:cs="Courier New"/>
          <w:sz w:val="16"/>
          <w:szCs w:val="16"/>
        </w:rPr>
      </w:pPr>
    </w:p>
    <w:p w14:paraId="4DE2DFE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Event Timers (current time is 0x36DCF2):</w:t>
      </w:r>
    </w:p>
    <w:p w14:paraId="13B455D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Timer          Starts    Wakeups            Next</w:t>
      </w:r>
    </w:p>
    <w:p w14:paraId="084D15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Retrans            67          0             0x0</w:t>
      </w:r>
    </w:p>
    <w:p w14:paraId="104E3D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TimeWait            0          0             0x0</w:t>
      </w:r>
    </w:p>
    <w:p w14:paraId="248ABD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AckHold            65         60             0x0</w:t>
      </w:r>
    </w:p>
    <w:p w14:paraId="7991D42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SendWnd             0          0             0x0</w:t>
      </w:r>
    </w:p>
    <w:p w14:paraId="6A8539B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KeepAlive           0          0             0x0</w:t>
      </w:r>
    </w:p>
    <w:p w14:paraId="1404991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GiveUp              0          0             0x0</w:t>
      </w:r>
    </w:p>
    <w:p w14:paraId="0F72FA1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PmtuAger         2460       2459        0x36DD51</w:t>
      </w:r>
    </w:p>
    <w:p w14:paraId="48F187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DeadWait            0          0             0x0</w:t>
      </w:r>
    </w:p>
    <w:p w14:paraId="74FAFF3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Linger              0          0             0x0</w:t>
      </w:r>
    </w:p>
    <w:p w14:paraId="5C1E39B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ProcessQ            0          0             0x0</w:t>
      </w:r>
    </w:p>
    <w:p w14:paraId="0E9A40F6" w14:textId="77777777" w:rsidR="005050D3" w:rsidRPr="00924541" w:rsidRDefault="005050D3" w:rsidP="005050D3">
      <w:pPr>
        <w:rPr>
          <w:rFonts w:ascii="Courier New" w:hAnsi="Courier New" w:cs="Courier New"/>
          <w:sz w:val="16"/>
          <w:szCs w:val="16"/>
        </w:rPr>
      </w:pPr>
    </w:p>
    <w:p w14:paraId="4EBAD86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iss: 3944683959  snduna: 3944686855  sndnxt: 3944686855</w:t>
      </w:r>
    </w:p>
    <w:p w14:paraId="710D131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irs: 2945266886  rcvnxt: 2945268552</w:t>
      </w:r>
    </w:p>
    <w:p w14:paraId="1DA1C56D" w14:textId="77777777" w:rsidR="005050D3" w:rsidRPr="00924541" w:rsidRDefault="005050D3" w:rsidP="005050D3">
      <w:pPr>
        <w:rPr>
          <w:rFonts w:ascii="Courier New" w:hAnsi="Courier New" w:cs="Courier New"/>
          <w:sz w:val="16"/>
          <w:szCs w:val="16"/>
        </w:rPr>
      </w:pPr>
    </w:p>
    <w:p w14:paraId="621FB4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sndwnd:  16384  scale:      0  maxrcvwnd:  16384</w:t>
      </w:r>
    </w:p>
    <w:p w14:paraId="755A6F0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rcvwnd:  16251  scale:      0  delrcvwnd:    133</w:t>
      </w:r>
    </w:p>
    <w:p w14:paraId="2963264F" w14:textId="77777777" w:rsidR="005050D3" w:rsidRPr="00924541" w:rsidRDefault="005050D3" w:rsidP="005050D3">
      <w:pPr>
        <w:rPr>
          <w:rFonts w:ascii="Courier New" w:hAnsi="Courier New" w:cs="Courier New"/>
          <w:sz w:val="16"/>
          <w:szCs w:val="16"/>
        </w:rPr>
      </w:pPr>
    </w:p>
    <w:p w14:paraId="5BC15D6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SRTT: 1000 ms, RTTO: 1003 ms, RTV: 3 ms, KRTT: 0 ms</w:t>
      </w:r>
    </w:p>
    <w:p w14:paraId="2429BE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minRTT: 1 ms, maxRTT: 1000 ms, ACK hold: 200 ms</w:t>
      </w:r>
    </w:p>
    <w:p w14:paraId="708FF58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uptime: 3333094 ms, Sent idletime: 3020 ms, Receive idletime: 3220 ms</w:t>
      </w:r>
    </w:p>
    <w:p w14:paraId="5DCC0AA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Status Flags: active open</w:t>
      </w:r>
    </w:p>
    <w:p w14:paraId="77C24A6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Option Flags: nagle, path mtu capable</w:t>
      </w:r>
    </w:p>
    <w:p w14:paraId="73ADAD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Precedence value : 6</w:t>
      </w:r>
    </w:p>
    <w:p w14:paraId="68F39362" w14:textId="77777777" w:rsidR="005050D3" w:rsidRPr="00924541" w:rsidRDefault="005050D3" w:rsidP="005050D3">
      <w:pPr>
        <w:rPr>
          <w:rFonts w:ascii="Courier New" w:hAnsi="Courier New" w:cs="Courier New"/>
          <w:sz w:val="16"/>
          <w:szCs w:val="16"/>
        </w:rPr>
      </w:pPr>
    </w:p>
    <w:p w14:paraId="6369F4E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Datagrams (max data segment is 1440 bytes):</w:t>
      </w:r>
    </w:p>
    <w:p w14:paraId="72E668F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Rcvd: 133 (out of order: 0), with data: 66, total data bytes: 1665</w:t>
      </w:r>
    </w:p>
    <w:p w14:paraId="0C55940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Sent: 132 (retransmit: 0, fastretransmit: 0, partialack: 0, Second Congestion: 0), with data: 132, total data bytes: 8183</w:t>
      </w:r>
    </w:p>
    <w:p w14:paraId="4A1D020C" w14:textId="77777777" w:rsidR="005050D3" w:rsidRPr="00924541" w:rsidRDefault="005050D3" w:rsidP="005050D3">
      <w:pPr>
        <w:rPr>
          <w:rFonts w:ascii="Courier New" w:hAnsi="Courier New" w:cs="Courier New"/>
          <w:sz w:val="16"/>
          <w:szCs w:val="16"/>
        </w:rPr>
      </w:pPr>
    </w:p>
    <w:p w14:paraId="55E46BF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Packets received in fast path: 0, fast processed: 0, slow path: 0</w:t>
      </w:r>
    </w:p>
    <w:p w14:paraId="370EA1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fast lock acquisition failures: 0, slow path: 0</w:t>
      </w:r>
    </w:p>
    <w:p w14:paraId="4765AC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TCP Semaphore      0x7FE18AE096E0  FREE</w:t>
      </w:r>
    </w:p>
    <w:p w14:paraId="22A1246F" w14:textId="77777777" w:rsidR="005050D3" w:rsidRPr="00924541" w:rsidRDefault="005050D3" w:rsidP="005050D3">
      <w:pPr>
        <w:rPr>
          <w:rFonts w:ascii="Courier New" w:hAnsi="Courier New" w:cs="Courier New"/>
          <w:sz w:val="16"/>
          <w:szCs w:val="16"/>
        </w:rPr>
      </w:pPr>
    </w:p>
    <w:p w14:paraId="1AFF724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R5# show ip eigrp neighbor</w:t>
      </w:r>
    </w:p>
    <w:p w14:paraId="54CF808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EIGRP-IPv4 Neighbors for AS(1)</w:t>
      </w:r>
    </w:p>
    <w:p w14:paraId="3782B57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H   Address                 Interface              Hold Uptime   SRTT   RTO  Q  Seq</w:t>
      </w:r>
    </w:p>
    <w:p w14:paraId="2C78DB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(sec)         (ms)       Cnt Num</w:t>
      </w:r>
    </w:p>
    <w:p w14:paraId="338A3AC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0   10.0.0.13               Gi0/0/0                  12 00:57:10    1   100  0  25</w:t>
      </w:r>
    </w:p>
    <w:p w14:paraId="58FCFC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R5#show ip eigrp interface</w:t>
      </w:r>
    </w:p>
    <w:p w14:paraId="7C64BEB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EIGRP-IPv4 Interfaces for AS(1)</w:t>
      </w:r>
    </w:p>
    <w:p w14:paraId="3FF5728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Xmit Queue   PeerQ        Mean   Pacing Time   Multicast    Pending</w:t>
      </w:r>
    </w:p>
    <w:p w14:paraId="4637B5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Peers  Un/Reliable  Un/Reliable  SRTT   Un/Reliable   Flow Timer   Routes</w:t>
      </w:r>
    </w:p>
    <w:p w14:paraId="623DD75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Gi0/0/0                  1        0/0       0/0           1       0/0           50           0</w:t>
      </w:r>
    </w:p>
    <w:p w14:paraId="797BFA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Gi0/0/1                  0        0/0       0/0           0       0/0            0           0</w:t>
      </w:r>
    </w:p>
    <w:p w14:paraId="2445FA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R5#show ipv6 eigrp neighbor</w:t>
      </w:r>
    </w:p>
    <w:p w14:paraId="2B95F6B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EIGRP-IPv6 Neighbors for AS(10)</w:t>
      </w:r>
    </w:p>
    <w:p w14:paraId="3326ED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H   Address                 Interface              Hold Uptime   SRTT   RTO  Q  Seq</w:t>
      </w:r>
    </w:p>
    <w:p w14:paraId="7778D0D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(sec)         (ms)       Cnt Num</w:t>
      </w:r>
    </w:p>
    <w:p w14:paraId="70F10E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0   Link-local address:     Gi0/0/0                  10 00:57:13  156   936  0  25</w:t>
      </w:r>
    </w:p>
    <w:p w14:paraId="6ABB37B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FE80::4</w:t>
      </w:r>
    </w:p>
    <w:p w14:paraId="2B5511F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R5#show ip eigrp interface</w:t>
      </w:r>
    </w:p>
    <w:p w14:paraId="799F0A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EIGRP-IPv4 Interfaces for AS(1)</w:t>
      </w:r>
    </w:p>
    <w:p w14:paraId="6556F5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Xmit Queue   PeerQ        Mean   Pacing Time   Multicast    Pending</w:t>
      </w:r>
    </w:p>
    <w:p w14:paraId="540F922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Peers  Un/Reliable  Un/Reliable  SRTT   Un/Reliable   Flow Timer   Routes</w:t>
      </w:r>
    </w:p>
    <w:p w14:paraId="7465CF4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Gi0/0/0                  1        0/0       0/0           1       0/0           50           0</w:t>
      </w:r>
    </w:p>
    <w:p w14:paraId="00CEE2F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Gi0/0/1                  0        0/0       0/0           0       0/0            0           0</w:t>
      </w:r>
    </w:p>
    <w:p w14:paraId="1BE4F7E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R5#show ip prot</w:t>
      </w:r>
    </w:p>
    <w:p w14:paraId="3A07A6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IP Routing is NSF aware ***</w:t>
      </w:r>
    </w:p>
    <w:p w14:paraId="529D7111" w14:textId="77777777" w:rsidR="005050D3" w:rsidRPr="00924541" w:rsidRDefault="005050D3" w:rsidP="005050D3">
      <w:pPr>
        <w:rPr>
          <w:rFonts w:ascii="Courier New" w:hAnsi="Courier New" w:cs="Courier New"/>
          <w:sz w:val="16"/>
          <w:szCs w:val="16"/>
        </w:rPr>
      </w:pPr>
    </w:p>
    <w:p w14:paraId="7D0769C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Routing Protocol is "application"</w:t>
      </w:r>
    </w:p>
    <w:p w14:paraId="2072A2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Sending updates every 0 seconds</w:t>
      </w:r>
    </w:p>
    <w:p w14:paraId="68BEEE8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Invalid after 0 seconds, hold down 0, flushed after 0</w:t>
      </w:r>
    </w:p>
    <w:p w14:paraId="7FD1F19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Outgoing update filter list for all interfaces is not set</w:t>
      </w:r>
    </w:p>
    <w:p w14:paraId="342EC07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Incoming update filter list for all interfaces is not set</w:t>
      </w:r>
    </w:p>
    <w:p w14:paraId="009A8A7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32</w:t>
      </w:r>
    </w:p>
    <w:p w14:paraId="43BFE7E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for Networks:</w:t>
      </w:r>
    </w:p>
    <w:p w14:paraId="342F6F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Information Sources:</w:t>
      </w:r>
    </w:p>
    <w:p w14:paraId="1AE82C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Gateway         Distance      Last Update</w:t>
      </w:r>
    </w:p>
    <w:p w14:paraId="5804EFA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(default is 4)</w:t>
      </w:r>
    </w:p>
    <w:p w14:paraId="506AF1B2" w14:textId="77777777" w:rsidR="005050D3" w:rsidRPr="00924541" w:rsidRDefault="005050D3" w:rsidP="005050D3">
      <w:pPr>
        <w:rPr>
          <w:rFonts w:ascii="Courier New" w:hAnsi="Courier New" w:cs="Courier New"/>
          <w:sz w:val="16"/>
          <w:szCs w:val="16"/>
        </w:rPr>
      </w:pPr>
    </w:p>
    <w:p w14:paraId="31C7288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Routing Protocol is "eigrp 1"</w:t>
      </w:r>
    </w:p>
    <w:p w14:paraId="406BC93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Outgoing update filter list for all interfaces is not set</w:t>
      </w:r>
    </w:p>
    <w:p w14:paraId="0212557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Incoming update filter list for all interfaces is not set</w:t>
      </w:r>
    </w:p>
    <w:p w14:paraId="14646E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Default networks flagged in outgoing updates</w:t>
      </w:r>
    </w:p>
    <w:p w14:paraId="6BE088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Default networks accepted from incoming updates</w:t>
      </w:r>
    </w:p>
    <w:p w14:paraId="1FE9472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bgp 200</w:t>
      </w:r>
    </w:p>
    <w:p w14:paraId="535B23B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EIGRP-IPv4 Protocol for AS(1)</w:t>
      </w:r>
    </w:p>
    <w:p w14:paraId="6A75218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Metric weight K1=1, K2=0, K3=1, K4=0, K5=0</w:t>
      </w:r>
    </w:p>
    <w:p w14:paraId="2A951FC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Soft SIA disabled</w:t>
      </w:r>
    </w:p>
    <w:p w14:paraId="35F0CAF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NSF-aware route hold timer is 240</w:t>
      </w:r>
    </w:p>
    <w:p w14:paraId="71A65B7C" w14:textId="77777777" w:rsidR="005050D3" w:rsidRPr="00924541" w:rsidRDefault="005050D3" w:rsidP="005050D3">
      <w:pPr>
        <w:rPr>
          <w:rFonts w:ascii="Courier New" w:hAnsi="Courier New" w:cs="Courier New"/>
          <w:sz w:val="16"/>
          <w:szCs w:val="16"/>
        </w:rPr>
      </w:pPr>
    </w:p>
    <w:p w14:paraId="16109F6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R5#show ipv6 prot</w:t>
      </w:r>
    </w:p>
    <w:p w14:paraId="16BF257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"connected"</w:t>
      </w:r>
    </w:p>
    <w:p w14:paraId="3E0D9F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"application"</w:t>
      </w:r>
    </w:p>
    <w:p w14:paraId="2BBEE77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"ND"</w:t>
      </w:r>
    </w:p>
    <w:p w14:paraId="55C2185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"bgp 200"</w:t>
      </w:r>
    </w:p>
    <w:p w14:paraId="122DB61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IGP synchronization is disabled</w:t>
      </w:r>
    </w:p>
    <w:p w14:paraId="7EAECE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Redistribution:</w:t>
      </w:r>
    </w:p>
    <w:p w14:paraId="132BFEF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protocol connected</w:t>
      </w:r>
    </w:p>
    <w:p w14:paraId="19E111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protocol eigrp 10</w:t>
      </w:r>
    </w:p>
    <w:p w14:paraId="6A72487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Neighbor(s):</w:t>
      </w:r>
    </w:p>
    <w:p w14:paraId="3D53D28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FiltIn FiltOut Weight RoutemapIn RoutemapOut</w:t>
      </w:r>
    </w:p>
    <w:p w14:paraId="53C06D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2001:DB8:ACAD:5::2</w:t>
      </w:r>
    </w:p>
    <w:p w14:paraId="1829DD1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"eigrp 10"</w:t>
      </w:r>
    </w:p>
    <w:p w14:paraId="1912E77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EIGRP-IPv6 Protocol for AS(10)</w:t>
      </w:r>
    </w:p>
    <w:p w14:paraId="05457CB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Metric weight K1=1, K2=0, K3=1, K4=0, K5=0</w:t>
      </w:r>
    </w:p>
    <w:p w14:paraId="55CF62A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Soft SIA disabled</w:t>
      </w:r>
    </w:p>
    <w:p w14:paraId="1009AF5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NSF-aware route hold timer is 240</w:t>
      </w:r>
    </w:p>
    <w:p w14:paraId="5E9949D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EIGRP NSF disabled</w:t>
      </w:r>
    </w:p>
    <w:p w14:paraId="39B1B84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NSF signal timer is 20s</w:t>
      </w:r>
    </w:p>
    <w:p w14:paraId="71F693F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NSF converge timer is 120s</w:t>
      </w:r>
    </w:p>
    <w:p w14:paraId="1B9667D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Router-ID: 5.5.5.5</w:t>
      </w:r>
    </w:p>
    <w:p w14:paraId="741A23C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Topology : 0 (base)</w:t>
      </w:r>
    </w:p>
    <w:p w14:paraId="29DB7B7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Active Timer: 3 min</w:t>
      </w:r>
    </w:p>
    <w:p w14:paraId="641D16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internal 90 external 170</w:t>
      </w:r>
    </w:p>
    <w:p w14:paraId="4B07EB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16</w:t>
      </w:r>
    </w:p>
    <w:p w14:paraId="09D08D2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hopcount 100</w:t>
      </w:r>
    </w:p>
    <w:p w14:paraId="20C4566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metric variance 1</w:t>
      </w:r>
    </w:p>
    <w:p w14:paraId="2732A414" w14:textId="77777777" w:rsidR="005050D3" w:rsidRPr="00924541" w:rsidRDefault="005050D3" w:rsidP="005050D3">
      <w:pPr>
        <w:rPr>
          <w:rFonts w:ascii="Courier New" w:hAnsi="Courier New" w:cs="Courier New"/>
          <w:sz w:val="16"/>
          <w:szCs w:val="16"/>
        </w:rPr>
      </w:pPr>
    </w:p>
    <w:p w14:paraId="5CCD48C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Interfaces:</w:t>
      </w:r>
    </w:p>
    <w:p w14:paraId="4A6D553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GigabitEthernet0/0/0</w:t>
      </w:r>
    </w:p>
    <w:p w14:paraId="5F6A89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GigabitEthernet0/0/1</w:t>
      </w:r>
    </w:p>
    <w:p w14:paraId="151A82C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Loopback0 (passive)</w:t>
      </w:r>
    </w:p>
    <w:p w14:paraId="351838C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Redistribution:</w:t>
      </w:r>
    </w:p>
    <w:p w14:paraId="7D470960" w14:textId="77777777" w:rsidR="005050D3"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protocol bgp 200 with metric 100000 1 255 1 1500</w:t>
      </w:r>
    </w:p>
    <w:p w14:paraId="293F94F9" w14:textId="77777777" w:rsidR="005050D3" w:rsidRDefault="005050D3" w:rsidP="005050D3">
      <w:pPr>
        <w:rPr>
          <w:rFonts w:ascii="Courier New" w:hAnsi="Courier New" w:cs="Courier New"/>
          <w:sz w:val="16"/>
          <w:szCs w:val="16"/>
        </w:rPr>
      </w:pPr>
    </w:p>
    <w:p w14:paraId="0742D9EB" w14:textId="77777777" w:rsidR="005050D3" w:rsidRDefault="005050D3" w:rsidP="005050D3">
      <w:pPr>
        <w:rPr>
          <w:rFonts w:ascii="Courier New" w:hAnsi="Courier New" w:cs="Courier New"/>
          <w:sz w:val="16"/>
          <w:szCs w:val="16"/>
        </w:rPr>
      </w:pPr>
      <w:r>
        <w:rPr>
          <w:rFonts w:ascii="Courier New" w:hAnsi="Courier New" w:cs="Courier New"/>
          <w:sz w:val="16"/>
          <w:szCs w:val="16"/>
        </w:rPr>
        <w:t>R6 Config:</w:t>
      </w:r>
    </w:p>
    <w:p w14:paraId="2AAECE76" w14:textId="77777777" w:rsidR="005050D3" w:rsidRDefault="005050D3" w:rsidP="005050D3">
      <w:pPr>
        <w:rPr>
          <w:rFonts w:ascii="Courier New" w:hAnsi="Courier New" w:cs="Courier New"/>
          <w:sz w:val="16"/>
          <w:szCs w:val="16"/>
        </w:rPr>
      </w:pPr>
    </w:p>
    <w:p w14:paraId="0F33404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R6#show run</w:t>
      </w:r>
    </w:p>
    <w:p w14:paraId="3C360BE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Building configuration...</w:t>
      </w:r>
    </w:p>
    <w:p w14:paraId="00749A62" w14:textId="77777777" w:rsidR="005050D3" w:rsidRPr="00924541" w:rsidRDefault="005050D3" w:rsidP="005050D3">
      <w:pPr>
        <w:rPr>
          <w:rFonts w:ascii="Courier New" w:hAnsi="Courier New" w:cs="Courier New"/>
          <w:sz w:val="16"/>
          <w:szCs w:val="16"/>
        </w:rPr>
      </w:pPr>
    </w:p>
    <w:p w14:paraId="14534AD1" w14:textId="77777777" w:rsidR="005050D3" w:rsidRPr="00924541" w:rsidRDefault="005050D3" w:rsidP="005050D3">
      <w:pPr>
        <w:rPr>
          <w:rFonts w:ascii="Courier New" w:hAnsi="Courier New" w:cs="Courier New"/>
          <w:sz w:val="16"/>
          <w:szCs w:val="16"/>
        </w:rPr>
      </w:pPr>
    </w:p>
    <w:p w14:paraId="5A69E3A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Current configuration : 2729 bytes</w:t>
      </w:r>
    </w:p>
    <w:p w14:paraId="2B4F7E0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3A3D55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Last configuration change at 19:22:03 UTC Wed Jan 5 2022</w:t>
      </w:r>
    </w:p>
    <w:p w14:paraId="5F3B9C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CF97C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version 15.5</w:t>
      </w:r>
    </w:p>
    <w:p w14:paraId="5A2ABD1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service timestamps debug datetime msec</w:t>
      </w:r>
    </w:p>
    <w:p w14:paraId="34A47C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service timestamps log datetime msec</w:t>
      </w:r>
    </w:p>
    <w:p w14:paraId="253741F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platform punt-keepalive disable-kernel-core</w:t>
      </w:r>
    </w:p>
    <w:p w14:paraId="53EA21E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8247D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hostname R6</w:t>
      </w:r>
    </w:p>
    <w:p w14:paraId="0AF73E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A3310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boot-start-marker</w:t>
      </w:r>
    </w:p>
    <w:p w14:paraId="240FE06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boot system flash bootflash:isr4300-universalk9.16.09.08.SPA.bin</w:t>
      </w:r>
    </w:p>
    <w:p w14:paraId="101F77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boot-end-marker</w:t>
      </w:r>
    </w:p>
    <w:p w14:paraId="2245A9C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58F31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1651F6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vrf definition Mgmt-intf</w:t>
      </w:r>
    </w:p>
    <w:p w14:paraId="5F72F78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588FD87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ipv4</w:t>
      </w:r>
    </w:p>
    <w:p w14:paraId="216FBA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56442B4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103C16F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ipv6</w:t>
      </w:r>
    </w:p>
    <w:p w14:paraId="6C4A88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025537E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A4D56C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406F8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aaa new-model</w:t>
      </w:r>
    </w:p>
    <w:p w14:paraId="3A704A9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0EA21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108910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0B051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73165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D12DB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76F786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A6B21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B01230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5AA1B5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9E790E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3ADCB07" w14:textId="77777777" w:rsidR="005050D3" w:rsidRPr="00924541" w:rsidRDefault="005050D3" w:rsidP="005050D3">
      <w:pPr>
        <w:rPr>
          <w:rFonts w:ascii="Courier New" w:hAnsi="Courier New" w:cs="Courier New"/>
          <w:sz w:val="16"/>
          <w:szCs w:val="16"/>
        </w:rPr>
      </w:pPr>
    </w:p>
    <w:p w14:paraId="0D52835E" w14:textId="77777777" w:rsidR="005050D3" w:rsidRPr="00924541" w:rsidRDefault="005050D3" w:rsidP="005050D3">
      <w:pPr>
        <w:rPr>
          <w:rFonts w:ascii="Courier New" w:hAnsi="Courier New" w:cs="Courier New"/>
          <w:sz w:val="16"/>
          <w:szCs w:val="16"/>
        </w:rPr>
      </w:pPr>
    </w:p>
    <w:p w14:paraId="31866CFD" w14:textId="77777777" w:rsidR="005050D3" w:rsidRPr="00924541" w:rsidRDefault="005050D3" w:rsidP="005050D3">
      <w:pPr>
        <w:rPr>
          <w:rFonts w:ascii="Courier New" w:hAnsi="Courier New" w:cs="Courier New"/>
          <w:sz w:val="16"/>
          <w:szCs w:val="16"/>
        </w:rPr>
      </w:pPr>
    </w:p>
    <w:p w14:paraId="0D0FF67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86ECA7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dhcp pool webuidhcp</w:t>
      </w:r>
    </w:p>
    <w:p w14:paraId="0D59D0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99461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C6208B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7F451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login on-success log</w:t>
      </w:r>
    </w:p>
    <w:p w14:paraId="32E1EED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unicast-routing</w:t>
      </w:r>
    </w:p>
    <w:p w14:paraId="2094A5B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1A54D3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D912A7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51753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AF7B23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B7D16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8C6357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6FE1B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subscriber templating</w:t>
      </w:r>
    </w:p>
    <w:p w14:paraId="0D7B88D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multilink bundle-name authenticated</w:t>
      </w:r>
    </w:p>
    <w:p w14:paraId="573C7B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65482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30D6D6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52B1C5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crypto pki trustpoint TP-self-signed-3632327409</w:t>
      </w:r>
    </w:p>
    <w:p w14:paraId="01EA8B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enrollment selfsigned</w:t>
      </w:r>
    </w:p>
    <w:p w14:paraId="1DF37DF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subject-name cn=IOS-Self-Signed-Certificate-3632327409</w:t>
      </w:r>
    </w:p>
    <w:p w14:paraId="2134040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revocation-check none</w:t>
      </w:r>
    </w:p>
    <w:p w14:paraId="638BAA8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rsakeypair TP-self-signed-3632327409</w:t>
      </w:r>
    </w:p>
    <w:p w14:paraId="001AE8E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36574D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63FC87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crypto pki certificate chain TP-self-signed-3632327409</w:t>
      </w:r>
    </w:p>
    <w:p w14:paraId="57FAC1E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license udi pid ISR4321/K9 sn FDO214414VU</w:t>
      </w:r>
    </w:p>
    <w:p w14:paraId="49EE26C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0530C1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spanning-tree extend system-id</w:t>
      </w:r>
    </w:p>
    <w:p w14:paraId="1D03C01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3ED4E9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1EC79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redundancy</w:t>
      </w:r>
    </w:p>
    <w:p w14:paraId="57F4854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mode none</w:t>
      </w:r>
    </w:p>
    <w:p w14:paraId="5AA91C3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4ACC2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2AC86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vlan internal allocation policy ascending</w:t>
      </w:r>
    </w:p>
    <w:p w14:paraId="7FACE1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666156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54EF0E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07C660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F63A09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C13BC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C2350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Loopback0</w:t>
      </w:r>
    </w:p>
    <w:p w14:paraId="31D6837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192.168.5.1 255.255.255.252</w:t>
      </w:r>
    </w:p>
    <w:p w14:paraId="0D7E86A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FE80::6 link-local</w:t>
      </w:r>
    </w:p>
    <w:p w14:paraId="4A00C2B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2001:DB8:ACAD:F::1/64</w:t>
      </w:r>
    </w:p>
    <w:p w14:paraId="1A3B68C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ospf 10 area 1</w:t>
      </w:r>
    </w:p>
    <w:p w14:paraId="742EB8B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F71F17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GigabitEthernet0/0/0</w:t>
      </w:r>
    </w:p>
    <w:p w14:paraId="1149551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10.0.0.18 255.255.255.252</w:t>
      </w:r>
    </w:p>
    <w:p w14:paraId="4552650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04FA287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FE80::6 link-local</w:t>
      </w:r>
    </w:p>
    <w:p w14:paraId="0BF01B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2001:DB8:ACAD:5::2/64</w:t>
      </w:r>
    </w:p>
    <w:p w14:paraId="156294A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ospf 10 area 1</w:t>
      </w:r>
    </w:p>
    <w:p w14:paraId="01ED14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F35399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GigabitEthernet0/0/1</w:t>
      </w:r>
    </w:p>
    <w:p w14:paraId="37EF453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10.0.0.21 255.255.255.252</w:t>
      </w:r>
    </w:p>
    <w:p w14:paraId="713EA3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0B0B786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FE80::6 link-local</w:t>
      </w:r>
    </w:p>
    <w:p w14:paraId="52178A9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2001:DB8:ACAD:6::1/64</w:t>
      </w:r>
    </w:p>
    <w:p w14:paraId="6C2CCE5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ospf 10 area 1</w:t>
      </w:r>
    </w:p>
    <w:p w14:paraId="0DF5F4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FB53C3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Serial0/1/0</w:t>
      </w:r>
    </w:p>
    <w:p w14:paraId="56D3F16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BE0098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Serial0/1/1</w:t>
      </w:r>
    </w:p>
    <w:p w14:paraId="7CDB54F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557736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w:t>
      </w:r>
    </w:p>
    <w:p w14:paraId="06F311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vrf forwarding Mgmt-intf</w:t>
      </w:r>
    </w:p>
    <w:p w14:paraId="35E044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77AB2D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7D013EE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33D78C6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F32D6F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Vlan1</w:t>
      </w:r>
    </w:p>
    <w:p w14:paraId="0C6E73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0460AC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0BC666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55AA29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router ospf 1</w:t>
      </w:r>
    </w:p>
    <w:p w14:paraId="111D799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router-id 6.6.6.6</w:t>
      </w:r>
    </w:p>
    <w:p w14:paraId="32CE68C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bgp 100 metric 100000 subnets</w:t>
      </w:r>
    </w:p>
    <w:p w14:paraId="33975D3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passive-interface Loopback0</w:t>
      </w:r>
    </w:p>
    <w:p w14:paraId="50E09BB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10.0.0.16 0.0.0.3 area 1</w:t>
      </w:r>
    </w:p>
    <w:p w14:paraId="53C1A76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10.0.0.20 0.0.0.3 area 1</w:t>
      </w:r>
    </w:p>
    <w:p w14:paraId="4740B7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192.168.5.0 0.0.0.255 area 1</w:t>
      </w:r>
    </w:p>
    <w:p w14:paraId="18BC09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0C1826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router bgp 100</w:t>
      </w:r>
    </w:p>
    <w:p w14:paraId="1AB520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router-id 6.6.6.6</w:t>
      </w:r>
    </w:p>
    <w:p w14:paraId="319C9D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log-neighbor-changes</w:t>
      </w:r>
    </w:p>
    <w:p w14:paraId="60651E5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10.0.0.17 remote-as 200</w:t>
      </w:r>
    </w:p>
    <w:p w14:paraId="224A50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2001:DB8:ACAD:5::1 remote-as 200</w:t>
      </w:r>
    </w:p>
    <w:p w14:paraId="17FC532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460E7B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ipv4</w:t>
      </w:r>
    </w:p>
    <w:p w14:paraId="349ED50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connected</w:t>
      </w:r>
    </w:p>
    <w:p w14:paraId="4C605E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ospf 1</w:t>
      </w:r>
    </w:p>
    <w:p w14:paraId="28076B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10.0.0.17 activate</w:t>
      </w:r>
    </w:p>
    <w:p w14:paraId="3FA7AC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neighbor 2001:DB8:ACAD:5::1 activate</w:t>
      </w:r>
    </w:p>
    <w:p w14:paraId="1E81A2C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6E4F985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7E953EB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ipv6</w:t>
      </w:r>
    </w:p>
    <w:p w14:paraId="3E92DF8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connected</w:t>
      </w:r>
    </w:p>
    <w:p w14:paraId="2396D0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ospf 10</w:t>
      </w:r>
    </w:p>
    <w:p w14:paraId="6BBE4C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2001:DB8:ACAD:5::1 activate</w:t>
      </w:r>
    </w:p>
    <w:p w14:paraId="7E8EB2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435CF5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0522BE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forward-protocol nd</w:t>
      </w:r>
    </w:p>
    <w:p w14:paraId="4B6A40D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http server</w:t>
      </w:r>
    </w:p>
    <w:p w14:paraId="4646336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http authentication local</w:t>
      </w:r>
    </w:p>
    <w:p w14:paraId="0E2DB7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http secure-server</w:t>
      </w:r>
    </w:p>
    <w:p w14:paraId="0ADFCA7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tftp source-interface GigabitEthernet0</w:t>
      </w:r>
    </w:p>
    <w:p w14:paraId="466812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19E54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224E8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router ospf 10</w:t>
      </w:r>
    </w:p>
    <w:p w14:paraId="6CED69D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router-id 6.6.6.6</w:t>
      </w:r>
    </w:p>
    <w:p w14:paraId="6B02FB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passive-interface Loopback0</w:t>
      </w:r>
    </w:p>
    <w:p w14:paraId="6C7C40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redistribute bgp 100 metric 1000000</w:t>
      </w:r>
    </w:p>
    <w:p w14:paraId="75B425F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B20A28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E0831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B68326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762ECC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control-plane</w:t>
      </w:r>
    </w:p>
    <w:p w14:paraId="0922EA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B99B05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20F34C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con 0</w:t>
      </w:r>
    </w:p>
    <w:p w14:paraId="4C68861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stopbits 1</w:t>
      </w:r>
    </w:p>
    <w:p w14:paraId="60ED0B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aux 0</w:t>
      </w:r>
    </w:p>
    <w:p w14:paraId="00DC441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stopbits 1</w:t>
      </w:r>
    </w:p>
    <w:p w14:paraId="1D2D0AF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vty 0 4</w:t>
      </w:r>
    </w:p>
    <w:p w14:paraId="640B3D3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login</w:t>
      </w:r>
    </w:p>
    <w:p w14:paraId="1E3839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E11A5F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618A8C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end</w:t>
      </w:r>
    </w:p>
    <w:p w14:paraId="6B10C9F7" w14:textId="77777777" w:rsidR="005050D3" w:rsidRPr="00924541" w:rsidRDefault="005050D3" w:rsidP="005050D3">
      <w:pPr>
        <w:rPr>
          <w:rFonts w:ascii="Courier New" w:hAnsi="Courier New" w:cs="Courier New"/>
          <w:sz w:val="16"/>
          <w:szCs w:val="16"/>
        </w:rPr>
      </w:pPr>
    </w:p>
    <w:p w14:paraId="7E20EE7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                          show ip route</w:t>
      </w:r>
    </w:p>
    <w:p w14:paraId="5069D8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L - local, C - connected, S - static, R - RIP, M - mobile, B - BGP</w:t>
      </w:r>
    </w:p>
    <w:p w14:paraId="079BBFF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 - EIGRP, EX - EIGRP external, O - OSPF, IA - OSPF inter area</w:t>
      </w:r>
    </w:p>
    <w:p w14:paraId="7D1F3C5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N1 - OSPF NSSA external type 1, N2 - OSPF NSSA external type 2</w:t>
      </w:r>
    </w:p>
    <w:p w14:paraId="325AD3D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E1 - OSPF external type 1, E2 - OSPF external type 2</w:t>
      </w:r>
    </w:p>
    <w:p w14:paraId="617E7B4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 - IS-IS, su - IS-IS summary, L1 - IS-IS level-1, L2 - IS-IS level-2</w:t>
      </w:r>
    </w:p>
    <w:p w14:paraId="4C4D5E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ia - IS-IS inter area, * - candidate default, U - per-user static route</w:t>
      </w:r>
    </w:p>
    <w:p w14:paraId="4F20654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 - ODR, P - periodic downloaded static route, H - NHRP, l - LISP</w:t>
      </w:r>
    </w:p>
    <w:p w14:paraId="28D9964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 - application route</w:t>
      </w:r>
    </w:p>
    <w:p w14:paraId="3E67F57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 - replicated route, % - next hop override, p - overrides from PfR</w:t>
      </w:r>
    </w:p>
    <w:p w14:paraId="353FD85A" w14:textId="77777777" w:rsidR="005050D3" w:rsidRPr="00924541" w:rsidRDefault="005050D3" w:rsidP="005050D3">
      <w:pPr>
        <w:rPr>
          <w:rFonts w:ascii="Courier New" w:hAnsi="Courier New" w:cs="Courier New"/>
          <w:sz w:val="16"/>
          <w:szCs w:val="16"/>
        </w:rPr>
      </w:pPr>
    </w:p>
    <w:p w14:paraId="6D5BC8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Gateway of last resort is not set</w:t>
      </w:r>
    </w:p>
    <w:p w14:paraId="752939C9" w14:textId="77777777" w:rsidR="005050D3" w:rsidRPr="00924541" w:rsidRDefault="005050D3" w:rsidP="005050D3">
      <w:pPr>
        <w:rPr>
          <w:rFonts w:ascii="Courier New" w:hAnsi="Courier New" w:cs="Courier New"/>
          <w:sz w:val="16"/>
          <w:szCs w:val="16"/>
        </w:rPr>
      </w:pPr>
    </w:p>
    <w:p w14:paraId="499AC4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10.0.0.0/8 is variably subnetted, 8 subnets, 2 masks</w:t>
      </w:r>
    </w:p>
    <w:p w14:paraId="516AFBD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10.0.0.0/30 [20/26368] via 10.0.0.17, 00:55:50</w:t>
      </w:r>
    </w:p>
    <w:p w14:paraId="104D71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10.0.0.4/30 [20/3328] via 10.0.0.17, 00:55:50</w:t>
      </w:r>
    </w:p>
    <w:p w14:paraId="060EE79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10.0.0.8/30 [20/3072] via 10.0.0.17, 00:55:50</w:t>
      </w:r>
    </w:p>
    <w:p w14:paraId="04D8763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10.0.0.12/30 [20/0] via 10.0.0.17, 00:55:50</w:t>
      </w:r>
    </w:p>
    <w:p w14:paraId="7F3BB8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10.0.0.16/30 is directly connected, GigabitEthernet0/0/0</w:t>
      </w:r>
    </w:p>
    <w:p w14:paraId="313433F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10.0.0.18/32 is directly connected, GigabitEthernet0/0/0</w:t>
      </w:r>
    </w:p>
    <w:p w14:paraId="3ABAB9B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10.0.0.20/30 is directly connected, GigabitEthernet0/0/1</w:t>
      </w:r>
    </w:p>
    <w:p w14:paraId="287273C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10.0.0.21/32 is directly connected, GigabitEthernet0/0/1</w:t>
      </w:r>
    </w:p>
    <w:p w14:paraId="49D1314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192.168.0.0/32 is subnetted, 1 subnets</w:t>
      </w:r>
    </w:p>
    <w:p w14:paraId="795D28C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192.168.0.1 [20/26368] via 10.0.0.17, 00:55:50</w:t>
      </w:r>
    </w:p>
    <w:p w14:paraId="05F2DB1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192.168.1.0/30 is subnetted, 1 subnets</w:t>
      </w:r>
    </w:p>
    <w:p w14:paraId="50CB2DF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192.168.1.0 [20/26368] via 10.0.0.17, 00:55:50</w:t>
      </w:r>
    </w:p>
    <w:p w14:paraId="1DAF09D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192.168.2.0/30 is subnetted, 1 subnets</w:t>
      </w:r>
    </w:p>
    <w:p w14:paraId="5F193DE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192.168.2.0 [20/131072] via 10.0.0.17, 00:55:50</w:t>
      </w:r>
    </w:p>
    <w:p w14:paraId="66693EC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192.168.3.0/30 is subnetted, 1 subnets</w:t>
      </w:r>
    </w:p>
    <w:p w14:paraId="6E9A53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192.168.3.0 [20/130816] via 10.0.0.17, 00:55:50</w:t>
      </w:r>
    </w:p>
    <w:p w14:paraId="317E5A9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192.168.4.0/30 is subnetted, 1 subnets</w:t>
      </w:r>
    </w:p>
    <w:p w14:paraId="5766AB2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192.168.4.0 [20/0] via 10.0.0.17, 00:55:50</w:t>
      </w:r>
    </w:p>
    <w:p w14:paraId="18C1A0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192.168.5.0/24 is variably subnetted, 2 subnets, 2 masks</w:t>
      </w:r>
    </w:p>
    <w:p w14:paraId="572546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192.168.5.0/30 is directly connected, Loopback0</w:t>
      </w:r>
    </w:p>
    <w:p w14:paraId="4BFE01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192.168.5.1/32 is directly connected, Loopback0</w:t>
      </w:r>
    </w:p>
    <w:p w14:paraId="6A8680E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192.168.6.0/32 is subnetted, 1 subnets</w:t>
      </w:r>
    </w:p>
    <w:p w14:paraId="450B37D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192.168.6.1 [110/2] via 10.0.0.22, 00:54:20, GigabitEthernet0/0/1</w:t>
      </w:r>
    </w:p>
    <w:p w14:paraId="5A6B0A5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                                        show ipv6 route</w:t>
      </w:r>
    </w:p>
    <w:p w14:paraId="5778FC3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Table - default - 17 entries</w:t>
      </w:r>
    </w:p>
    <w:p w14:paraId="57704B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C - Connected, L - Local, S - Static, U - Per-user Static route</w:t>
      </w:r>
    </w:p>
    <w:p w14:paraId="09FE1A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 - BGP, R - RIP, I1 - ISIS L1, I2 - ISIS L2</w:t>
      </w:r>
    </w:p>
    <w:p w14:paraId="743B78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IA - ISIS interarea, IS - ISIS summary, D - EIGRP, EX - EIGRP external</w:t>
      </w:r>
    </w:p>
    <w:p w14:paraId="287F8E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 ND Default, NDp - ND Prefix, DCE - Destination, NDr - Redirect</w:t>
      </w:r>
    </w:p>
    <w:p w14:paraId="408F76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 - OSPF Intra, OI - OSPF Inter, OE1 - OSPF ext 1, OE2 - OSPF ext 2</w:t>
      </w:r>
    </w:p>
    <w:p w14:paraId="5AB865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ON1 - OSPF NSSA ext 1, ON2 - OSPF NSSA ext 2, a - Application</w:t>
      </w:r>
    </w:p>
    <w:p w14:paraId="6F0EF0E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2001:DB8:ACAD:1::/64 [20/3328]</w:t>
      </w:r>
    </w:p>
    <w:p w14:paraId="2B3BA6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FE80::5, GigabitEthernet0/0/0</w:t>
      </w:r>
    </w:p>
    <w:p w14:paraId="2A762AD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2001:DB8:ACAD:2::/64 [20/3328]</w:t>
      </w:r>
    </w:p>
    <w:p w14:paraId="12574F5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FE80::5, GigabitEthernet0/0/0</w:t>
      </w:r>
    </w:p>
    <w:p w14:paraId="3A8B2AB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2001:DB8:ACAD:3::/64 [20/3072]</w:t>
      </w:r>
    </w:p>
    <w:p w14:paraId="07F1DF0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FE80::5, GigabitEthernet0/0/0</w:t>
      </w:r>
    </w:p>
    <w:p w14:paraId="6507079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2001:DB8:ACAD:4::/64 [20/0]</w:t>
      </w:r>
    </w:p>
    <w:p w14:paraId="59BBB83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FE80::5, GigabitEthernet0/0/0</w:t>
      </w:r>
    </w:p>
    <w:p w14:paraId="11983B2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2001:DB8:ACAD:5::/64 [0/0]</w:t>
      </w:r>
    </w:p>
    <w:p w14:paraId="182221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GigabitEthernet0/0/0, directly connected</w:t>
      </w:r>
    </w:p>
    <w:p w14:paraId="705BFB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2001:DB8:ACAD:5::2/128 [0/0]</w:t>
      </w:r>
    </w:p>
    <w:p w14:paraId="13C35B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GigabitEthernet0/0/0, receive</w:t>
      </w:r>
    </w:p>
    <w:p w14:paraId="4893C0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2001:DB8:ACAD:6::/64 [0/0]</w:t>
      </w:r>
    </w:p>
    <w:p w14:paraId="675FA67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GigabitEthernet0/0/1, directly connected</w:t>
      </w:r>
    </w:p>
    <w:p w14:paraId="5B81128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2001:DB8:ACAD:6::1/128 [0/0]</w:t>
      </w:r>
    </w:p>
    <w:p w14:paraId="01B1420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GigabitEthernet0/0/1, receive</w:t>
      </w:r>
    </w:p>
    <w:p w14:paraId="083DDC3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2001:DB8:ACAD:A::1/128 [20/3328]</w:t>
      </w:r>
    </w:p>
    <w:p w14:paraId="4836A2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FE80::5, GigabitEthernet0/0/0</w:t>
      </w:r>
    </w:p>
    <w:p w14:paraId="72FD06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2001:DB8:ACAD:B::/64 [20/3328]</w:t>
      </w:r>
    </w:p>
    <w:p w14:paraId="6FEC89C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FE80::5, GigabitEthernet0/0/0</w:t>
      </w:r>
    </w:p>
    <w:p w14:paraId="606F16D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2001:DB8:ACAD:C::/64 [20/131072]</w:t>
      </w:r>
    </w:p>
    <w:p w14:paraId="20CD590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FE80::5, GigabitEthernet0/0/0</w:t>
      </w:r>
    </w:p>
    <w:p w14:paraId="00DD509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2001:DB8:ACAD:D::/64 [20/130816]</w:t>
      </w:r>
    </w:p>
    <w:p w14:paraId="45696B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FE80::5, GigabitEthernet0/0/0</w:t>
      </w:r>
    </w:p>
    <w:p w14:paraId="785495E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   2001:DB8:ACAD:E::/64 [20/0]</w:t>
      </w:r>
    </w:p>
    <w:p w14:paraId="6006A95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FE80::5, GigabitEthernet0/0/0</w:t>
      </w:r>
    </w:p>
    <w:p w14:paraId="7A9C195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2001:DB8:ACAD:F::/64 [0/0]</w:t>
      </w:r>
    </w:p>
    <w:p w14:paraId="5185268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Loopback0, directly connected</w:t>
      </w:r>
    </w:p>
    <w:p w14:paraId="7C23CFB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2001:DB8:ACAD:F::1/128 [0/0]</w:t>
      </w:r>
    </w:p>
    <w:p w14:paraId="04E3EA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Loopback0, receive</w:t>
      </w:r>
    </w:p>
    <w:p w14:paraId="36B6A67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2001:DB8:ACAD:AA::1/128 [110/1]</w:t>
      </w:r>
    </w:p>
    <w:p w14:paraId="181CC5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FE80::7, GigabitEthernet0/0/1</w:t>
      </w:r>
    </w:p>
    <w:p w14:paraId="22DEEC8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FF00::/8 [0/0]</w:t>
      </w:r>
    </w:p>
    <w:p w14:paraId="5D24B09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Null0, receive</w:t>
      </w:r>
    </w:p>
    <w:p w14:paraId="6397578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                       show ip bgp</w:t>
      </w:r>
    </w:p>
    <w:p w14:paraId="400521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table version is 14, local router ID is 6.6.6.6</w:t>
      </w:r>
    </w:p>
    <w:p w14:paraId="1FE0D8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Status codes: s suppressed, d damped, h history, * valid, &gt; best, i - internal,</w:t>
      </w:r>
    </w:p>
    <w:p w14:paraId="0FE32D2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 RIB-failure, S Stale, m multipath, b backup-path, f RT-Filter,</w:t>
      </w:r>
    </w:p>
    <w:p w14:paraId="1948A98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x best-external, a additional-path, c RIB-compressed,</w:t>
      </w:r>
    </w:p>
    <w:p w14:paraId="139D8BB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Origin codes: i - IGP, e - EGP, ? - incomplete</w:t>
      </w:r>
    </w:p>
    <w:p w14:paraId="1E06EC1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RPKI validation codes: V valid, I invalid, N Not found</w:t>
      </w:r>
    </w:p>
    <w:p w14:paraId="0A9BEFB2" w14:textId="77777777" w:rsidR="005050D3" w:rsidRPr="00924541" w:rsidRDefault="005050D3" w:rsidP="005050D3">
      <w:pPr>
        <w:rPr>
          <w:rFonts w:ascii="Courier New" w:hAnsi="Courier New" w:cs="Courier New"/>
          <w:sz w:val="16"/>
          <w:szCs w:val="16"/>
        </w:rPr>
      </w:pPr>
    </w:p>
    <w:p w14:paraId="1B47422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Next Hop            Metric LocPrf Weight Path</w:t>
      </w:r>
    </w:p>
    <w:p w14:paraId="17C0A3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10.0.0.0/30      10.0.0.17            26368             0 200 ?</w:t>
      </w:r>
    </w:p>
    <w:p w14:paraId="545C024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10.0.0.4/30      10.0.0.17             3328             0 200 ?</w:t>
      </w:r>
    </w:p>
    <w:p w14:paraId="68D003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10.0.0.8/30      10.0.0.17             3072             0 200 ?</w:t>
      </w:r>
    </w:p>
    <w:p w14:paraId="0F30CC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10.0.0.12/30     10.0.0.17                0             0 200 ?</w:t>
      </w:r>
    </w:p>
    <w:p w14:paraId="5E31029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   10.0.0.16/30     10.0.0.17                0             0 200 ?</w:t>
      </w:r>
    </w:p>
    <w:p w14:paraId="193E65A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0.0.0.0                  0         32768 ?</w:t>
      </w:r>
    </w:p>
    <w:p w14:paraId="09CE93F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10.0.0.20/30     0.0.0.0                  0         32768 ?</w:t>
      </w:r>
    </w:p>
    <w:p w14:paraId="550FD5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192.168.0.1/32   10.0.0.17            26368             0 200 ?</w:t>
      </w:r>
    </w:p>
    <w:p w14:paraId="5B836C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192.168.1.0/30   10.0.0.17            26368             0 200 ?</w:t>
      </w:r>
    </w:p>
    <w:p w14:paraId="5BDFF9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192.168.2.0/30   10.0.0.17           131072             0 200 ?</w:t>
      </w:r>
    </w:p>
    <w:p w14:paraId="3A802B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192.168.3.0/30   10.0.0.17           130816             0 200 ?</w:t>
      </w:r>
    </w:p>
    <w:p w14:paraId="61FEC2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192.168.4.0/30   10.0.0.17                0             0 200 ?</w:t>
      </w:r>
    </w:p>
    <w:p w14:paraId="056FA30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192.168.5.0/30   0.0.0.0                  0         32768 ?</w:t>
      </w:r>
    </w:p>
    <w:p w14:paraId="26CE858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192.168.6.1/32   10.0.0.22                2         32768 ?</w:t>
      </w:r>
    </w:p>
    <w:p w14:paraId="5BE5968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R6#show bgp ipv7</w:t>
      </w:r>
    </w:p>
    <w:p w14:paraId="11CBECD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5749D85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Invalid input detected at '^' marker.</w:t>
      </w:r>
    </w:p>
    <w:p w14:paraId="46FE1C9C" w14:textId="77777777" w:rsidR="005050D3" w:rsidRPr="00924541" w:rsidRDefault="005050D3" w:rsidP="005050D3">
      <w:pPr>
        <w:rPr>
          <w:rFonts w:ascii="Courier New" w:hAnsi="Courier New" w:cs="Courier New"/>
          <w:sz w:val="16"/>
          <w:szCs w:val="16"/>
        </w:rPr>
      </w:pPr>
    </w:p>
    <w:p w14:paraId="1D9C68B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R6#show bgp ipv6</w:t>
      </w:r>
    </w:p>
    <w:p w14:paraId="1468DD8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table version is 38, local router ID is 6.6.6.6</w:t>
      </w:r>
    </w:p>
    <w:p w14:paraId="1606BF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Status codes: s suppressed, d damped, h history, * valid, &gt; best, i - internal,</w:t>
      </w:r>
    </w:p>
    <w:p w14:paraId="1BEFAA0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 RIB-failure, S Stale, m multipath, b backup-path, f RT-Filter,</w:t>
      </w:r>
    </w:p>
    <w:p w14:paraId="545B1A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x best-external, a additional-path, c RIB-compressed,</w:t>
      </w:r>
    </w:p>
    <w:p w14:paraId="460EA49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Origin codes: i - IGP, e - EGP, ? - incomplete</w:t>
      </w:r>
    </w:p>
    <w:p w14:paraId="3ACC3F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RPKI validation codes: V valid, I invalid, N Not found</w:t>
      </w:r>
    </w:p>
    <w:p w14:paraId="48AD99EC" w14:textId="77777777" w:rsidR="005050D3" w:rsidRPr="00924541" w:rsidRDefault="005050D3" w:rsidP="005050D3">
      <w:pPr>
        <w:rPr>
          <w:rFonts w:ascii="Courier New" w:hAnsi="Courier New" w:cs="Courier New"/>
          <w:sz w:val="16"/>
          <w:szCs w:val="16"/>
        </w:rPr>
      </w:pPr>
    </w:p>
    <w:p w14:paraId="46F6CCF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Next Hop            Metric LocPrf Weight Path</w:t>
      </w:r>
    </w:p>
    <w:p w14:paraId="052154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2001:DB8:ACAD:1::/64</w:t>
      </w:r>
    </w:p>
    <w:p w14:paraId="6AB0C4B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2001:DB8:ACAD:5::1</w:t>
      </w:r>
    </w:p>
    <w:p w14:paraId="1A78A37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3328             0 200 ?</w:t>
      </w:r>
    </w:p>
    <w:p w14:paraId="2124AC8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2001:DB8:ACAD:2::/64</w:t>
      </w:r>
    </w:p>
    <w:p w14:paraId="16FC9B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2001:DB8:ACAD:5::1</w:t>
      </w:r>
    </w:p>
    <w:p w14:paraId="73EB335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3328             0 200 ?</w:t>
      </w:r>
    </w:p>
    <w:p w14:paraId="211EB31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2001:DB8:ACAD:3::/64</w:t>
      </w:r>
    </w:p>
    <w:p w14:paraId="31C8F1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2001:DB8:ACAD:5::1</w:t>
      </w:r>
    </w:p>
    <w:p w14:paraId="04F65E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3072             0 200 ?</w:t>
      </w:r>
    </w:p>
    <w:p w14:paraId="7A9BE30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2001:DB8:ACAD:4::/64</w:t>
      </w:r>
    </w:p>
    <w:p w14:paraId="4962446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2001:DB8:ACAD:5::1</w:t>
      </w:r>
    </w:p>
    <w:p w14:paraId="59E65BB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0             0 200 ?</w:t>
      </w:r>
    </w:p>
    <w:p w14:paraId="7559357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2001:DB8:ACAD:5::/64</w:t>
      </w:r>
    </w:p>
    <w:p w14:paraId="7A65536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                       0         32768 ?</w:t>
      </w:r>
    </w:p>
    <w:p w14:paraId="1C3E48C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                    2001:DB8:ACAD:5::1</w:t>
      </w:r>
    </w:p>
    <w:p w14:paraId="1C7BAF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Next Hop            Metric LocPrf Weight Path</w:t>
      </w:r>
    </w:p>
    <w:p w14:paraId="501AB29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0             0 200 ?</w:t>
      </w:r>
    </w:p>
    <w:p w14:paraId="2B41D0C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2001:DB8:ACAD:6::/64</w:t>
      </w:r>
    </w:p>
    <w:p w14:paraId="16F323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                       0         32768 ?</w:t>
      </w:r>
    </w:p>
    <w:p w14:paraId="0899811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2001:DB8:ACAD:A::1/128</w:t>
      </w:r>
    </w:p>
    <w:p w14:paraId="03FA1FF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2001:DB8:ACAD:5::1</w:t>
      </w:r>
    </w:p>
    <w:p w14:paraId="2DA9A4B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3328             0 200 ?</w:t>
      </w:r>
    </w:p>
    <w:p w14:paraId="6021EE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2001:DB8:ACAD:B::/64</w:t>
      </w:r>
    </w:p>
    <w:p w14:paraId="10CA90A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2001:DB8:ACAD:5::1</w:t>
      </w:r>
    </w:p>
    <w:p w14:paraId="461B942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3328             0 200 ?</w:t>
      </w:r>
    </w:p>
    <w:p w14:paraId="2B0EAAC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2001:DB8:ACAD:C::/64</w:t>
      </w:r>
    </w:p>
    <w:p w14:paraId="6CBB5B2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2001:DB8:ACAD:5::1</w:t>
      </w:r>
    </w:p>
    <w:p w14:paraId="6AA3E6F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131072             0 200 ?</w:t>
      </w:r>
    </w:p>
    <w:p w14:paraId="2CE073D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2001:DB8:ACAD:D::/64</w:t>
      </w:r>
    </w:p>
    <w:p w14:paraId="39C7C37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2001:DB8:ACAD:5::1</w:t>
      </w:r>
    </w:p>
    <w:p w14:paraId="3FA34C7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130816             0 200 ?</w:t>
      </w:r>
    </w:p>
    <w:p w14:paraId="76B9DB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2001:DB8:ACAD:E::/64</w:t>
      </w:r>
    </w:p>
    <w:p w14:paraId="5330697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2001:DB8:ACAD:5::1</w:t>
      </w:r>
    </w:p>
    <w:p w14:paraId="034B82F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0             0 200 ?</w:t>
      </w:r>
    </w:p>
    <w:p w14:paraId="02EB9A5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2001:DB8:ACAD:F::/64</w:t>
      </w:r>
    </w:p>
    <w:p w14:paraId="238DC5D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                       0         32768 ?</w:t>
      </w:r>
    </w:p>
    <w:p w14:paraId="10EAC03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*&gt;  2001:DB8:ACAD:AA::1/128</w:t>
      </w:r>
    </w:p>
    <w:p w14:paraId="18DC88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FE80::7                  1         32768 ?</w:t>
      </w:r>
    </w:p>
    <w:p w14:paraId="5F7D8D2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Next Hop            Metric LocPrf Weight Path</w:t>
      </w:r>
    </w:p>
    <w:p w14:paraId="6E9C7B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NOTE: This command is deprecated. Please use 'show bgp ipv6 unicast'</w:t>
      </w:r>
    </w:p>
    <w:p w14:paraId="04499D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   show ip bgp neighbors</w:t>
      </w:r>
    </w:p>
    <w:p w14:paraId="17201FA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neighbor is 10.0.0.17,  remote AS 200, external link</w:t>
      </w:r>
    </w:p>
    <w:p w14:paraId="466BA5C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version 4, remote router ID 5.5.5.5</w:t>
      </w:r>
    </w:p>
    <w:p w14:paraId="2AC4C30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state = Established, up for 00:57:22</w:t>
      </w:r>
    </w:p>
    <w:p w14:paraId="5979B7C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read 00:00:57, last write 00:00:42, hold time is 180, keepalive interval is 60 seconds</w:t>
      </w:r>
    </w:p>
    <w:p w14:paraId="2D8D4D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sessions:</w:t>
      </w:r>
    </w:p>
    <w:p w14:paraId="20EC988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 active, is not multisession capable (disabled)</w:t>
      </w:r>
    </w:p>
    <w:p w14:paraId="2FA3CAA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capabilities:</w:t>
      </w:r>
    </w:p>
    <w:p w14:paraId="39A26C8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 refresh: advertised and received(new)</w:t>
      </w:r>
    </w:p>
    <w:p w14:paraId="272ADE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Four-octets ASN Capability: advertised and received</w:t>
      </w:r>
    </w:p>
    <w:p w14:paraId="32A0CB9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family IPv4 Unicast: advertised and received</w:t>
      </w:r>
    </w:p>
    <w:p w14:paraId="5DAFD9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Enhanced Refresh Capability: advertised and received</w:t>
      </w:r>
    </w:p>
    <w:p w14:paraId="3E46DED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Multisession Capability:</w:t>
      </w:r>
    </w:p>
    <w:p w14:paraId="3FDF9DD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Stateful switchover support enabled: NO for session 1</w:t>
      </w:r>
    </w:p>
    <w:p w14:paraId="00B83D9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Message statistics:</w:t>
      </w:r>
    </w:p>
    <w:p w14:paraId="371FB1E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InQ depth is 0</w:t>
      </w:r>
    </w:p>
    <w:p w14:paraId="55F9DCC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OutQ depth is 0</w:t>
      </w:r>
    </w:p>
    <w:p w14:paraId="6D972052" w14:textId="77777777" w:rsidR="005050D3" w:rsidRPr="00924541" w:rsidRDefault="005050D3" w:rsidP="005050D3">
      <w:pPr>
        <w:rPr>
          <w:rFonts w:ascii="Courier New" w:hAnsi="Courier New" w:cs="Courier New"/>
          <w:sz w:val="16"/>
          <w:szCs w:val="16"/>
        </w:rPr>
      </w:pPr>
    </w:p>
    <w:p w14:paraId="59BFD0D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2EBAB27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Opens:                  1          1</w:t>
      </w:r>
    </w:p>
    <w:p w14:paraId="4B5DAF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Notifications:          0          0</w:t>
      </w:r>
    </w:p>
    <w:p w14:paraId="6432635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Updates:                4          7</w:t>
      </w:r>
    </w:p>
    <w:p w14:paraId="7C192D4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Keepalives:            62         63</w:t>
      </w:r>
    </w:p>
    <w:p w14:paraId="6CEB23F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 Refresh:          0          0</w:t>
      </w:r>
    </w:p>
    <w:p w14:paraId="13CF512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67         71</w:t>
      </w:r>
    </w:p>
    <w:p w14:paraId="13686B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Do log neighbor state changes (via global configuration)</w:t>
      </w:r>
    </w:p>
    <w:p w14:paraId="27E497C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Default minimum time between advertisement runs is 30 seconds</w:t>
      </w:r>
    </w:p>
    <w:p w14:paraId="079FA5DB" w14:textId="77777777" w:rsidR="005050D3" w:rsidRPr="00924541" w:rsidRDefault="005050D3" w:rsidP="005050D3">
      <w:pPr>
        <w:rPr>
          <w:rFonts w:ascii="Courier New" w:hAnsi="Courier New" w:cs="Courier New"/>
          <w:sz w:val="16"/>
          <w:szCs w:val="16"/>
        </w:rPr>
      </w:pPr>
    </w:p>
    <w:p w14:paraId="12AA800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For address family: IPv4 Unicast</w:t>
      </w:r>
    </w:p>
    <w:p w14:paraId="31FD57B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Session: 10.0.0.17</w:t>
      </w:r>
    </w:p>
    <w:p w14:paraId="5F1BE2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table version 14, neighbor version 14/0</w:t>
      </w:r>
    </w:p>
    <w:p w14:paraId="4BC93CB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Output queue size : 0</w:t>
      </w:r>
    </w:p>
    <w:p w14:paraId="022C2F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 Advertise bit 0</w:t>
      </w:r>
    </w:p>
    <w:p w14:paraId="741899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 update-group member</w:t>
      </w:r>
    </w:p>
    <w:p w14:paraId="6ED4B3A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detection is disabled</w:t>
      </w:r>
    </w:p>
    <w:p w14:paraId="70FD90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split-update-group dynamic is disabled</w:t>
      </w:r>
    </w:p>
    <w:p w14:paraId="4AB0537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697DD0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 activity:               ----       ----</w:t>
      </w:r>
    </w:p>
    <w:p w14:paraId="1AB745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Current:               4         10 (Consumes 1200 bytes)</w:t>
      </w:r>
    </w:p>
    <w:p w14:paraId="03F454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Total:                 4         10</w:t>
      </w:r>
    </w:p>
    <w:p w14:paraId="4F5E16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Implicit Withdraw:              0          0</w:t>
      </w:r>
    </w:p>
    <w:p w14:paraId="678A3B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Explicit Withdraw:              0          0</w:t>
      </w:r>
    </w:p>
    <w:p w14:paraId="3D1D3C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bestpath:             n/a          9</w:t>
      </w:r>
    </w:p>
    <w:p w14:paraId="259AF4F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multipath:            n/a          0</w:t>
      </w:r>
    </w:p>
    <w:p w14:paraId="44B3DD40" w14:textId="77777777" w:rsidR="005050D3" w:rsidRPr="00924541" w:rsidRDefault="005050D3" w:rsidP="005050D3">
      <w:pPr>
        <w:rPr>
          <w:rFonts w:ascii="Courier New" w:hAnsi="Courier New" w:cs="Courier New"/>
          <w:sz w:val="16"/>
          <w:szCs w:val="16"/>
        </w:rPr>
      </w:pPr>
    </w:p>
    <w:p w14:paraId="433BCB5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Outbound    Inbound</w:t>
      </w:r>
    </w:p>
    <w:p w14:paraId="67F3F84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Local Policy Denied Prefixes:    --------    -------</w:t>
      </w:r>
    </w:p>
    <w:p w14:paraId="1588C6C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Bestpath from this peer:              9        n/a</w:t>
      </w:r>
    </w:p>
    <w:p w14:paraId="3B3EE4B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9          0</w:t>
      </w:r>
    </w:p>
    <w:p w14:paraId="76D7FB5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NLRIs in the update sent: max 2, min 0</w:t>
      </w:r>
    </w:p>
    <w:p w14:paraId="56D23CC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detected as dynamic slow peer: never</w:t>
      </w:r>
    </w:p>
    <w:p w14:paraId="5A72880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Dynamic slow peer recovered: never</w:t>
      </w:r>
    </w:p>
    <w:p w14:paraId="76D8E69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Epoch: 1</w:t>
      </w:r>
    </w:p>
    <w:p w14:paraId="7A13AA6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Start-of-rib: never</w:t>
      </w:r>
    </w:p>
    <w:p w14:paraId="5F7C8F5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End-of-rib: never</w:t>
      </w:r>
    </w:p>
    <w:p w14:paraId="48934A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Start-of-rib: never</w:t>
      </w:r>
    </w:p>
    <w:p w14:paraId="55A2D66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End-of-rib: never</w:t>
      </w:r>
    </w:p>
    <w:p w14:paraId="63083E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4E4EE17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activity:              ----       ----</w:t>
      </w:r>
    </w:p>
    <w:p w14:paraId="432C693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Start-of-RIB          0          0</w:t>
      </w:r>
    </w:p>
    <w:p w14:paraId="19CD852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End-of-RIB            0          0</w:t>
      </w:r>
    </w:p>
    <w:p w14:paraId="7C78F928" w14:textId="77777777" w:rsidR="005050D3" w:rsidRPr="00924541" w:rsidRDefault="005050D3" w:rsidP="005050D3">
      <w:pPr>
        <w:rPr>
          <w:rFonts w:ascii="Courier New" w:hAnsi="Courier New" w:cs="Courier New"/>
          <w:sz w:val="16"/>
          <w:szCs w:val="16"/>
        </w:rPr>
      </w:pPr>
    </w:p>
    <w:p w14:paraId="47FB803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tracking is enabled, the RIB does have a route to 10.0.0.17</w:t>
      </w:r>
    </w:p>
    <w:p w14:paraId="1673CF8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Connections established 1; dropped 0</w:t>
      </w:r>
    </w:p>
    <w:p w14:paraId="73ED0AF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reset never</w:t>
      </w:r>
    </w:p>
    <w:p w14:paraId="67CA83E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External BGP neighbor configured for connected checks (single-hop no-disable-connected-check)</w:t>
      </w:r>
    </w:p>
    <w:p w14:paraId="5F338E4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 associated: GigabitEthernet0/0/0 (peering address in same link)</w:t>
      </w:r>
    </w:p>
    <w:p w14:paraId="57E65E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Transport(tcp) path-mtu-discovery is enabled</w:t>
      </w:r>
    </w:p>
    <w:p w14:paraId="3BB25F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Graceful-Restart is disabled</w:t>
      </w:r>
    </w:p>
    <w:p w14:paraId="44F74E7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SSO is disabled</w:t>
      </w:r>
    </w:p>
    <w:p w14:paraId="5E8B471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state is ESTAB, I/O status: 1, unread input bytes: 0</w:t>
      </w:r>
    </w:p>
    <w:p w14:paraId="2033E95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is ECN Disabled, Mininum incoming TTL 0, Outgoing TTL 1</w:t>
      </w:r>
    </w:p>
    <w:p w14:paraId="028CA01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Local host: 10.0.0.18, Local port: 31695</w:t>
      </w:r>
    </w:p>
    <w:p w14:paraId="67E5EC7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Foreign host: 10.0.0.17, Foreign port: 179</w:t>
      </w:r>
    </w:p>
    <w:p w14:paraId="7AAC88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tableid (VRF): 0</w:t>
      </w:r>
    </w:p>
    <w:p w14:paraId="47F7418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Maximum output segment queue size: 50</w:t>
      </w:r>
    </w:p>
    <w:p w14:paraId="739AB73B" w14:textId="77777777" w:rsidR="005050D3" w:rsidRPr="00924541" w:rsidRDefault="005050D3" w:rsidP="005050D3">
      <w:pPr>
        <w:rPr>
          <w:rFonts w:ascii="Courier New" w:hAnsi="Courier New" w:cs="Courier New"/>
          <w:sz w:val="16"/>
          <w:szCs w:val="16"/>
        </w:rPr>
      </w:pPr>
    </w:p>
    <w:p w14:paraId="117439B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Enqueued packets for retransmit: 0, input: 0  mis-ordered: 0 (0 bytes)</w:t>
      </w:r>
    </w:p>
    <w:p w14:paraId="32D5D41A" w14:textId="77777777" w:rsidR="005050D3" w:rsidRPr="00924541" w:rsidRDefault="005050D3" w:rsidP="005050D3">
      <w:pPr>
        <w:rPr>
          <w:rFonts w:ascii="Courier New" w:hAnsi="Courier New" w:cs="Courier New"/>
          <w:sz w:val="16"/>
          <w:szCs w:val="16"/>
        </w:rPr>
      </w:pPr>
    </w:p>
    <w:p w14:paraId="5036C80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Event Timers (current time is 0x38A904):</w:t>
      </w:r>
    </w:p>
    <w:p w14:paraId="60A3B10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Timer          Starts    Wakeups            Next</w:t>
      </w:r>
    </w:p>
    <w:p w14:paraId="02CBD54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Retrans            68          1             0x0</w:t>
      </w:r>
    </w:p>
    <w:p w14:paraId="60C2D0C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TimeWait            0          0             0x0</w:t>
      </w:r>
    </w:p>
    <w:p w14:paraId="2CD11C8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AckHold            65         62             0x0</w:t>
      </w:r>
    </w:p>
    <w:p w14:paraId="6D40E9B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SendWnd             0          0             0x0</w:t>
      </w:r>
    </w:p>
    <w:p w14:paraId="6E522C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KeepAlive           0          0             0x0</w:t>
      </w:r>
    </w:p>
    <w:p w14:paraId="617E44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GiveUp              0          0             0x0</w:t>
      </w:r>
    </w:p>
    <w:p w14:paraId="4405C8C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PmtuAger         2557       2556        0x38A9A6</w:t>
      </w:r>
    </w:p>
    <w:p w14:paraId="2CF4E95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DeadWait            0          0             0x0</w:t>
      </w:r>
    </w:p>
    <w:p w14:paraId="4AA78C8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Linger              0          0             0x0</w:t>
      </w:r>
    </w:p>
    <w:p w14:paraId="18C741E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ProcessQ            0          0             0x0</w:t>
      </w:r>
    </w:p>
    <w:p w14:paraId="2F3733F9" w14:textId="77777777" w:rsidR="005050D3" w:rsidRPr="00924541" w:rsidRDefault="005050D3" w:rsidP="005050D3">
      <w:pPr>
        <w:rPr>
          <w:rFonts w:ascii="Courier New" w:hAnsi="Courier New" w:cs="Courier New"/>
          <w:sz w:val="16"/>
          <w:szCs w:val="16"/>
        </w:rPr>
      </w:pPr>
    </w:p>
    <w:p w14:paraId="73D1AC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iss:  355780732  snduna:  355782161  sndnxt:  355782161</w:t>
      </w:r>
    </w:p>
    <w:p w14:paraId="4DC52B3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irs:  198311293  rcvnxt:  198312921</w:t>
      </w:r>
    </w:p>
    <w:p w14:paraId="2017532B" w14:textId="77777777" w:rsidR="005050D3" w:rsidRPr="00924541" w:rsidRDefault="005050D3" w:rsidP="005050D3">
      <w:pPr>
        <w:rPr>
          <w:rFonts w:ascii="Courier New" w:hAnsi="Courier New" w:cs="Courier New"/>
          <w:sz w:val="16"/>
          <w:szCs w:val="16"/>
        </w:rPr>
      </w:pPr>
    </w:p>
    <w:p w14:paraId="39DE53F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sndwnd:  14956  scale:      0  maxrcvwnd:  16384</w:t>
      </w:r>
    </w:p>
    <w:p w14:paraId="2147FF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rcvwnd:  16232  scale:      0  delrcvwnd:    152</w:t>
      </w:r>
    </w:p>
    <w:p w14:paraId="62153005" w14:textId="77777777" w:rsidR="005050D3" w:rsidRPr="00924541" w:rsidRDefault="005050D3" w:rsidP="005050D3">
      <w:pPr>
        <w:rPr>
          <w:rFonts w:ascii="Courier New" w:hAnsi="Courier New" w:cs="Courier New"/>
          <w:sz w:val="16"/>
          <w:szCs w:val="16"/>
        </w:rPr>
      </w:pPr>
    </w:p>
    <w:p w14:paraId="61E0256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SRTT: 1000 ms, RTTO: 1003 ms, RTV: 3 ms, KRTT: 0 ms</w:t>
      </w:r>
    </w:p>
    <w:p w14:paraId="6F06D3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minRTT: 1 ms, maxRTT: 1000 ms, ACK hold: 200 ms</w:t>
      </w:r>
    </w:p>
    <w:p w14:paraId="73FA355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uptime: 3444929 ms, Sent idletime: 42879 ms, Receive idletime: 42678 ms</w:t>
      </w:r>
    </w:p>
    <w:p w14:paraId="60DC96F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Status Flags: active open</w:t>
      </w:r>
    </w:p>
    <w:p w14:paraId="0998EF5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Option Flags: nagle, path mtu capable</w:t>
      </w:r>
    </w:p>
    <w:p w14:paraId="4B2242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Precedence value : 6</w:t>
      </w:r>
    </w:p>
    <w:p w14:paraId="7C64ECE4" w14:textId="77777777" w:rsidR="005050D3" w:rsidRPr="00924541" w:rsidRDefault="005050D3" w:rsidP="005050D3">
      <w:pPr>
        <w:rPr>
          <w:rFonts w:ascii="Courier New" w:hAnsi="Courier New" w:cs="Courier New"/>
          <w:sz w:val="16"/>
          <w:szCs w:val="16"/>
        </w:rPr>
      </w:pPr>
    </w:p>
    <w:p w14:paraId="46E0E54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Datagrams (max data segment is 1460 bytes):</w:t>
      </w:r>
    </w:p>
    <w:p w14:paraId="3CC9D28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Rcvd: 132 (out of order: 0), with data: 65, total data bytes: 1627</w:t>
      </w:r>
    </w:p>
    <w:p w14:paraId="259F56A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Sent: 132 (retransmit: 1, fastretransmit: 0, partialack: 0, Second Congestion: 0), with data: 66, total data bytes: 1428</w:t>
      </w:r>
    </w:p>
    <w:p w14:paraId="6CCCCA17" w14:textId="77777777" w:rsidR="005050D3" w:rsidRPr="00924541" w:rsidRDefault="005050D3" w:rsidP="005050D3">
      <w:pPr>
        <w:rPr>
          <w:rFonts w:ascii="Courier New" w:hAnsi="Courier New" w:cs="Courier New"/>
          <w:sz w:val="16"/>
          <w:szCs w:val="16"/>
        </w:rPr>
      </w:pPr>
    </w:p>
    <w:p w14:paraId="0771CAB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Packets received in fast path: 0, fast processed: 0, slow path: 0</w:t>
      </w:r>
    </w:p>
    <w:p w14:paraId="337BB4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fast lock acquisition failures: 0, slow path: 0</w:t>
      </w:r>
    </w:p>
    <w:p w14:paraId="2BCAD47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TCP Semaphore      0x7FF2BE8EBE48  FREE</w:t>
      </w:r>
    </w:p>
    <w:p w14:paraId="1F460FD5" w14:textId="77777777" w:rsidR="005050D3" w:rsidRPr="00924541" w:rsidRDefault="005050D3" w:rsidP="005050D3">
      <w:pPr>
        <w:rPr>
          <w:rFonts w:ascii="Courier New" w:hAnsi="Courier New" w:cs="Courier New"/>
          <w:sz w:val="16"/>
          <w:szCs w:val="16"/>
        </w:rPr>
      </w:pPr>
    </w:p>
    <w:p w14:paraId="5DDA2B1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                                  show bgp ipv6 unicast neighbors</w:t>
      </w:r>
    </w:p>
    <w:p w14:paraId="15B484A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neighbor is 2001:DB8:ACAD:5::1,  remote AS 200, external link</w:t>
      </w:r>
    </w:p>
    <w:p w14:paraId="4951A5F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version 4, remote router ID 5.5.5.5</w:t>
      </w:r>
    </w:p>
    <w:p w14:paraId="5C5941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state = Established, up for 00:57:31</w:t>
      </w:r>
    </w:p>
    <w:p w14:paraId="672782D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read 00:00:11, last write 00:00:20, hold time is 180, keepalive interval is 60 seconds</w:t>
      </w:r>
    </w:p>
    <w:p w14:paraId="71D3643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sessions:</w:t>
      </w:r>
    </w:p>
    <w:p w14:paraId="55B8AAA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 active, is not multisession capable (disabled)</w:t>
      </w:r>
    </w:p>
    <w:p w14:paraId="2878DC9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capabilities:</w:t>
      </w:r>
    </w:p>
    <w:p w14:paraId="3FB408C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 refresh: advertised and received(new)</w:t>
      </w:r>
    </w:p>
    <w:p w14:paraId="78C1149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Four-octets ASN Capability: advertised and received</w:t>
      </w:r>
    </w:p>
    <w:p w14:paraId="22404A2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family IPv6 Unicast: advertised and received</w:t>
      </w:r>
    </w:p>
    <w:p w14:paraId="1768F3A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Enhanced Refresh Capability: advertised and received</w:t>
      </w:r>
    </w:p>
    <w:p w14:paraId="3058772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Multisession Capability:</w:t>
      </w:r>
    </w:p>
    <w:p w14:paraId="4CE00E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Stateful switchover support enabled: NO for session 1</w:t>
      </w:r>
    </w:p>
    <w:p w14:paraId="4A963D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Message statistics:</w:t>
      </w:r>
    </w:p>
    <w:p w14:paraId="00CA98A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InQ depth is 0</w:t>
      </w:r>
    </w:p>
    <w:p w14:paraId="775027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OutQ depth is 0</w:t>
      </w:r>
    </w:p>
    <w:p w14:paraId="58F7D1E7" w14:textId="77777777" w:rsidR="005050D3" w:rsidRPr="00924541" w:rsidRDefault="005050D3" w:rsidP="005050D3">
      <w:pPr>
        <w:rPr>
          <w:rFonts w:ascii="Courier New" w:hAnsi="Courier New" w:cs="Courier New"/>
          <w:sz w:val="16"/>
          <w:szCs w:val="16"/>
        </w:rPr>
      </w:pPr>
    </w:p>
    <w:p w14:paraId="363C73B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48311E4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Opens:                  1          1</w:t>
      </w:r>
    </w:p>
    <w:p w14:paraId="1F639D5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Notifications:          0          0</w:t>
      </w:r>
    </w:p>
    <w:p w14:paraId="4B976BF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Updates:                5         17</w:t>
      </w:r>
    </w:p>
    <w:p w14:paraId="0B14E0E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Keepalives:            63         64</w:t>
      </w:r>
    </w:p>
    <w:p w14:paraId="3B03F9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 Refresh:          0          0</w:t>
      </w:r>
    </w:p>
    <w:p w14:paraId="22969E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69         82</w:t>
      </w:r>
    </w:p>
    <w:p w14:paraId="073B67F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Do log neighbor state changes (via global configuration)</w:t>
      </w:r>
    </w:p>
    <w:p w14:paraId="0D0F5A0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Default minimum time between advertisement runs is 30 seconds</w:t>
      </w:r>
    </w:p>
    <w:p w14:paraId="20FC767D" w14:textId="77777777" w:rsidR="005050D3" w:rsidRPr="00924541" w:rsidRDefault="005050D3" w:rsidP="005050D3">
      <w:pPr>
        <w:rPr>
          <w:rFonts w:ascii="Courier New" w:hAnsi="Courier New" w:cs="Courier New"/>
          <w:sz w:val="16"/>
          <w:szCs w:val="16"/>
        </w:rPr>
      </w:pPr>
    </w:p>
    <w:p w14:paraId="105A4DA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For address family: IPv6 Unicast</w:t>
      </w:r>
    </w:p>
    <w:p w14:paraId="736130D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Session: 2001:DB8:ACAD:5::1</w:t>
      </w:r>
    </w:p>
    <w:p w14:paraId="729BA5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table version 38, neighbor version 38/0</w:t>
      </w:r>
    </w:p>
    <w:p w14:paraId="5816362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Output queue size : 0</w:t>
      </w:r>
    </w:p>
    <w:p w14:paraId="6727B2A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 Advertise bit 0</w:t>
      </w:r>
    </w:p>
    <w:p w14:paraId="78FDBDF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 update-group member</w:t>
      </w:r>
    </w:p>
    <w:p w14:paraId="396E360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detection is disabled</w:t>
      </w:r>
    </w:p>
    <w:p w14:paraId="541C71E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Slow-peer split-update-group dynamic is disabled</w:t>
      </w:r>
    </w:p>
    <w:p w14:paraId="624A9B4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6335113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 activity:               ----       ----</w:t>
      </w:r>
    </w:p>
    <w:p w14:paraId="05E2844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Current:               4         10 (Consumes 1440 bytes)</w:t>
      </w:r>
    </w:p>
    <w:p w14:paraId="5DF9B06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Prefixes Total:                 8         31</w:t>
      </w:r>
    </w:p>
    <w:p w14:paraId="4EF1F92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Implicit Withdraw:              4         21</w:t>
      </w:r>
    </w:p>
    <w:p w14:paraId="33EFFF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Explicit Withdraw:              0          0</w:t>
      </w:r>
    </w:p>
    <w:p w14:paraId="19278DA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bestpath:             n/a          9</w:t>
      </w:r>
    </w:p>
    <w:p w14:paraId="1D7341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Used as multipath:            n/a          0</w:t>
      </w:r>
    </w:p>
    <w:p w14:paraId="69982394" w14:textId="77777777" w:rsidR="005050D3" w:rsidRPr="00924541" w:rsidRDefault="005050D3" w:rsidP="005050D3">
      <w:pPr>
        <w:rPr>
          <w:rFonts w:ascii="Courier New" w:hAnsi="Courier New" w:cs="Courier New"/>
          <w:sz w:val="16"/>
          <w:szCs w:val="16"/>
        </w:rPr>
      </w:pPr>
    </w:p>
    <w:p w14:paraId="0C99C28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Outbound    Inbound</w:t>
      </w:r>
    </w:p>
    <w:p w14:paraId="01C78B4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Local Policy Denied Prefixes:    --------    -------</w:t>
      </w:r>
    </w:p>
    <w:p w14:paraId="5F3625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Bestpath from this peer:             29        n/a</w:t>
      </w:r>
    </w:p>
    <w:p w14:paraId="3B5857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Total:                               29          0</w:t>
      </w:r>
    </w:p>
    <w:p w14:paraId="47151E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NLRIs in the update sent: max 3, min 0</w:t>
      </w:r>
    </w:p>
    <w:p w14:paraId="103D4D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detected as dynamic slow peer: never</w:t>
      </w:r>
    </w:p>
    <w:p w14:paraId="1AE399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Dynamic slow peer recovered: never</w:t>
      </w:r>
    </w:p>
    <w:p w14:paraId="2891F36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Epoch: 1</w:t>
      </w:r>
    </w:p>
    <w:p w14:paraId="02325F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Start-of-rib: never</w:t>
      </w:r>
    </w:p>
    <w:p w14:paraId="618D33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Sent Refresh End-of-rib: never</w:t>
      </w:r>
    </w:p>
    <w:p w14:paraId="00F81D2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Start-of-rib: never</w:t>
      </w:r>
    </w:p>
    <w:p w14:paraId="49832BA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Received Refresh End-of-rib: never</w:t>
      </w:r>
    </w:p>
    <w:p w14:paraId="482E47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Sent       Rcvd</w:t>
      </w:r>
    </w:p>
    <w:p w14:paraId="32899B5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activity:              ----       ----</w:t>
      </w:r>
    </w:p>
    <w:p w14:paraId="6418854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Start-of-RIB          0          0</w:t>
      </w:r>
    </w:p>
    <w:p w14:paraId="1BBE1BF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Refresh End-of-RIB            0          0</w:t>
      </w:r>
    </w:p>
    <w:p w14:paraId="6743690F" w14:textId="77777777" w:rsidR="005050D3" w:rsidRPr="00924541" w:rsidRDefault="005050D3" w:rsidP="005050D3">
      <w:pPr>
        <w:rPr>
          <w:rFonts w:ascii="Courier New" w:hAnsi="Courier New" w:cs="Courier New"/>
          <w:sz w:val="16"/>
          <w:szCs w:val="16"/>
        </w:rPr>
      </w:pPr>
    </w:p>
    <w:p w14:paraId="2022433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tracking is enabled, the RIB does have a route to 2001:DB8:ACAD:5::1</w:t>
      </w:r>
    </w:p>
    <w:p w14:paraId="5D7A260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Connections established 1; dropped 0</w:t>
      </w:r>
    </w:p>
    <w:p w14:paraId="321163C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reset never</w:t>
      </w:r>
    </w:p>
    <w:p w14:paraId="602CF0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External BGP neighbor configured for connected checks (single-hop no-disable-connected-check)</w:t>
      </w:r>
    </w:p>
    <w:p w14:paraId="3710757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 associated: GigabitEthernet0/0/0 (peering address in same link)</w:t>
      </w:r>
    </w:p>
    <w:p w14:paraId="0D77375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Transport(tcp) path-mtu-discovery is enabled</w:t>
      </w:r>
    </w:p>
    <w:p w14:paraId="3192C7A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Graceful-Restart is disabled</w:t>
      </w:r>
    </w:p>
    <w:p w14:paraId="6702B4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SSO is disabled</w:t>
      </w:r>
    </w:p>
    <w:p w14:paraId="6DCF9F9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state is ESTAB, I/O status: 1, unread input bytes: 0</w:t>
      </w:r>
    </w:p>
    <w:p w14:paraId="512B66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is ECN Disabled, Mininum incoming TTL 0, Outgoing TTL 1</w:t>
      </w:r>
    </w:p>
    <w:p w14:paraId="08FC07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Local host: 2001:DB8:ACAD:5::2, Local port: 179</w:t>
      </w:r>
    </w:p>
    <w:p w14:paraId="47BC28F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Foreign host: 2001:DB8:ACAD:5::1, Foreign port: 24000</w:t>
      </w:r>
    </w:p>
    <w:p w14:paraId="187D32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Connection tableid (VRF): 0</w:t>
      </w:r>
    </w:p>
    <w:p w14:paraId="1604422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Maximum output segment queue size: 50</w:t>
      </w:r>
    </w:p>
    <w:p w14:paraId="3C69F795" w14:textId="77777777" w:rsidR="005050D3" w:rsidRPr="00924541" w:rsidRDefault="005050D3" w:rsidP="005050D3">
      <w:pPr>
        <w:rPr>
          <w:rFonts w:ascii="Courier New" w:hAnsi="Courier New" w:cs="Courier New"/>
          <w:sz w:val="16"/>
          <w:szCs w:val="16"/>
        </w:rPr>
      </w:pPr>
    </w:p>
    <w:p w14:paraId="484BD1D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Enqueued packets for retransmit: 0, input: 0  mis-ordered: 0 (0 bytes)</w:t>
      </w:r>
    </w:p>
    <w:p w14:paraId="1FBD0BBB" w14:textId="77777777" w:rsidR="005050D3" w:rsidRPr="00924541" w:rsidRDefault="005050D3" w:rsidP="005050D3">
      <w:pPr>
        <w:rPr>
          <w:rFonts w:ascii="Courier New" w:hAnsi="Courier New" w:cs="Courier New"/>
          <w:sz w:val="16"/>
          <w:szCs w:val="16"/>
        </w:rPr>
      </w:pPr>
    </w:p>
    <w:p w14:paraId="3277BF6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Event Timers (current time is 0x38CF34):</w:t>
      </w:r>
    </w:p>
    <w:p w14:paraId="36F5B9C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Timer          Starts    Wakeups            Next</w:t>
      </w:r>
    </w:p>
    <w:p w14:paraId="0BE5542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Retrans            67          0             0x0</w:t>
      </w:r>
    </w:p>
    <w:p w14:paraId="77DA008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TimeWait            0          0             0x0</w:t>
      </w:r>
    </w:p>
    <w:p w14:paraId="015258B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AckHold            68         64             0x0</w:t>
      </w:r>
    </w:p>
    <w:p w14:paraId="4F23188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SendWnd             0          0             0x0</w:t>
      </w:r>
    </w:p>
    <w:p w14:paraId="107028D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KeepAlive           0          0             0x0</w:t>
      </w:r>
    </w:p>
    <w:p w14:paraId="39DC925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GiveUp              0          0             0x0</w:t>
      </w:r>
    </w:p>
    <w:p w14:paraId="5DE69DD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PmtuAger            0          0             0x0</w:t>
      </w:r>
    </w:p>
    <w:p w14:paraId="7343496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DeadWait            0          0             0x0</w:t>
      </w:r>
    </w:p>
    <w:p w14:paraId="7764DD7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Linger              0          0             0x0</w:t>
      </w:r>
    </w:p>
    <w:p w14:paraId="739237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ProcessQ            0          0             0x0</w:t>
      </w:r>
    </w:p>
    <w:p w14:paraId="4B6A74D7" w14:textId="77777777" w:rsidR="005050D3" w:rsidRPr="00924541" w:rsidRDefault="005050D3" w:rsidP="005050D3">
      <w:pPr>
        <w:rPr>
          <w:rFonts w:ascii="Courier New" w:hAnsi="Courier New" w:cs="Courier New"/>
          <w:sz w:val="16"/>
          <w:szCs w:val="16"/>
        </w:rPr>
      </w:pPr>
    </w:p>
    <w:p w14:paraId="4E113A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iss: 2945266886  snduna: 2945268590  sndnxt: 2945268590</w:t>
      </w:r>
    </w:p>
    <w:p w14:paraId="06074E5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irs: 3944683959  rcvnxt: 3944686893</w:t>
      </w:r>
    </w:p>
    <w:p w14:paraId="61540AE2" w14:textId="77777777" w:rsidR="005050D3" w:rsidRPr="00924541" w:rsidRDefault="005050D3" w:rsidP="005050D3">
      <w:pPr>
        <w:rPr>
          <w:rFonts w:ascii="Courier New" w:hAnsi="Courier New" w:cs="Courier New"/>
          <w:sz w:val="16"/>
          <w:szCs w:val="16"/>
        </w:rPr>
      </w:pPr>
    </w:p>
    <w:p w14:paraId="7032664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sndwnd:  16213  scale:      0  maxrcvwnd:  16384</w:t>
      </w:r>
    </w:p>
    <w:p w14:paraId="588B8EE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rcvwnd:  16346  scale:      0  delrcvwnd:     38</w:t>
      </w:r>
    </w:p>
    <w:p w14:paraId="7CF55821" w14:textId="77777777" w:rsidR="005050D3" w:rsidRPr="00924541" w:rsidRDefault="005050D3" w:rsidP="005050D3">
      <w:pPr>
        <w:rPr>
          <w:rFonts w:ascii="Courier New" w:hAnsi="Courier New" w:cs="Courier New"/>
          <w:sz w:val="16"/>
          <w:szCs w:val="16"/>
        </w:rPr>
      </w:pPr>
    </w:p>
    <w:p w14:paraId="6B42D6A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SRTT: 1000 ms, RTTO: 1003 ms, RTV: 3 ms, KRTT: 0 ms</w:t>
      </w:r>
    </w:p>
    <w:p w14:paraId="7E30ED6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minRTT: 1 ms, maxRTT: 1000 ms, ACK hold: 200 ms</w:t>
      </w:r>
    </w:p>
    <w:p w14:paraId="360F64B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uptime: 3451163 ms, Sent idletime: 11020 ms, Receive idletime: 11220 ms</w:t>
      </w:r>
    </w:p>
    <w:p w14:paraId="0797055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Status Flags: passive open, gen tcbs</w:t>
      </w:r>
    </w:p>
    <w:p w14:paraId="47B58E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Option Flags: nagle, path mtu capable</w:t>
      </w:r>
    </w:p>
    <w:p w14:paraId="1B2AF29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Precedence value : 6</w:t>
      </w:r>
    </w:p>
    <w:p w14:paraId="59AA7C1A" w14:textId="77777777" w:rsidR="005050D3" w:rsidRPr="00924541" w:rsidRDefault="005050D3" w:rsidP="005050D3">
      <w:pPr>
        <w:rPr>
          <w:rFonts w:ascii="Courier New" w:hAnsi="Courier New" w:cs="Courier New"/>
          <w:sz w:val="16"/>
          <w:szCs w:val="16"/>
        </w:rPr>
      </w:pPr>
    </w:p>
    <w:p w14:paraId="7C67D01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Datagrams (max data segment is 1440 bytes):</w:t>
      </w:r>
    </w:p>
    <w:p w14:paraId="35A678E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Rcvd: 136 (out of order: 0), with data: 69, total data bytes: 2933</w:t>
      </w:r>
    </w:p>
    <w:p w14:paraId="4E79875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Sent: 137 (retransmit: 0, fastretransmit: 0, partialack: 0, Second Congestion: 0), with data: 137, total data bytes: 7191</w:t>
      </w:r>
    </w:p>
    <w:p w14:paraId="274A08BF" w14:textId="77777777" w:rsidR="005050D3" w:rsidRPr="00924541" w:rsidRDefault="005050D3" w:rsidP="005050D3">
      <w:pPr>
        <w:rPr>
          <w:rFonts w:ascii="Courier New" w:hAnsi="Courier New" w:cs="Courier New"/>
          <w:sz w:val="16"/>
          <w:szCs w:val="16"/>
        </w:rPr>
      </w:pPr>
    </w:p>
    <w:p w14:paraId="5E3E4FB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Packets received in fast path: 0, fast processed: 0, slow path: 0</w:t>
      </w:r>
    </w:p>
    <w:p w14:paraId="17841E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fast lock acquisition failures: 0, slow path: 0</w:t>
      </w:r>
    </w:p>
    <w:p w14:paraId="427FEA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TCP Semaphore      0x7FF2BE8EBD88  FREE</w:t>
      </w:r>
    </w:p>
    <w:p w14:paraId="40672249" w14:textId="77777777" w:rsidR="005050D3" w:rsidRPr="00924541" w:rsidRDefault="005050D3" w:rsidP="005050D3">
      <w:pPr>
        <w:rPr>
          <w:rFonts w:ascii="Courier New" w:hAnsi="Courier New" w:cs="Courier New"/>
          <w:sz w:val="16"/>
          <w:szCs w:val="16"/>
        </w:rPr>
      </w:pPr>
    </w:p>
    <w:p w14:paraId="4F9B28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                                                      show ip bgp summary</w:t>
      </w:r>
    </w:p>
    <w:p w14:paraId="0E7567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router identifier 6.6.6.6, local AS number 100</w:t>
      </w:r>
    </w:p>
    <w:p w14:paraId="491402C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table version is 14, main routing table version 14</w:t>
      </w:r>
    </w:p>
    <w:p w14:paraId="1FBAFD2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13 network entries using 3224 bytes of memory</w:t>
      </w:r>
    </w:p>
    <w:p w14:paraId="638ECD3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14 path entries using 1680 bytes of memory</w:t>
      </w:r>
    </w:p>
    <w:p w14:paraId="786356B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8/8 BGP path/bestpath attribute entries using 1984 bytes of memory</w:t>
      </w:r>
    </w:p>
    <w:p w14:paraId="1603DE3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 BGP AS-PATH entries using 24 bytes of memory</w:t>
      </w:r>
    </w:p>
    <w:p w14:paraId="2D6FBA9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0 BGP route-map cache entries using 0 bytes of memory</w:t>
      </w:r>
    </w:p>
    <w:p w14:paraId="325532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0 BGP filter-list cache entries using 0 bytes of memory</w:t>
      </w:r>
    </w:p>
    <w:p w14:paraId="097C731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using 6912 total bytes of memory</w:t>
      </w:r>
    </w:p>
    <w:p w14:paraId="0657032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activity 26/0 prefixes, 28/0 paths, scan interval 60 secs</w:t>
      </w:r>
    </w:p>
    <w:p w14:paraId="531FEC6B" w14:textId="77777777" w:rsidR="005050D3" w:rsidRPr="00924541" w:rsidRDefault="005050D3" w:rsidP="005050D3">
      <w:pPr>
        <w:rPr>
          <w:rFonts w:ascii="Courier New" w:hAnsi="Courier New" w:cs="Courier New"/>
          <w:sz w:val="16"/>
          <w:szCs w:val="16"/>
        </w:rPr>
      </w:pPr>
    </w:p>
    <w:p w14:paraId="0ABDA02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Neighbor        V           AS MsgRcvd MsgSent   TblVer  InQ OutQ Up/Down  State/PfxRcd</w:t>
      </w:r>
    </w:p>
    <w:p w14:paraId="27B51B5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10.0.0.17       4          200      72      68       14    0    0 00:57:41       10</w:t>
      </w:r>
    </w:p>
    <w:p w14:paraId="69E663B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               show bgp ipv6 unicast summary</w:t>
      </w:r>
    </w:p>
    <w:p w14:paraId="468B79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router identifier 6.6.6.6, local AS number 100</w:t>
      </w:r>
    </w:p>
    <w:p w14:paraId="6FAE17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table version is 38, main routing table version 38</w:t>
      </w:r>
    </w:p>
    <w:p w14:paraId="04C082B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13 network entries using 3536 bytes of memory</w:t>
      </w:r>
    </w:p>
    <w:p w14:paraId="6863AB0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14 path entries using 2016 bytes of memory</w:t>
      </w:r>
    </w:p>
    <w:p w14:paraId="52A511B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7/7 BGP path/bestpath attribute entries using 1736 bytes of memory</w:t>
      </w:r>
    </w:p>
    <w:p w14:paraId="21A69C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1 BGP AS-PATH entries using 24 bytes of memory</w:t>
      </w:r>
    </w:p>
    <w:p w14:paraId="0FDF60C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0 BGP route-map cache entries using 0 bytes of memory</w:t>
      </w:r>
    </w:p>
    <w:p w14:paraId="079097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0 BGP filter-list cache entries using 0 bytes of memory</w:t>
      </w:r>
    </w:p>
    <w:p w14:paraId="5122F19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using 7312 total bytes of memory</w:t>
      </w:r>
    </w:p>
    <w:p w14:paraId="449B08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BGP activity 26/0 prefixes, 28/0 paths, scan interval 60 secs</w:t>
      </w:r>
    </w:p>
    <w:p w14:paraId="0A9A084E" w14:textId="77777777" w:rsidR="005050D3" w:rsidRPr="00924541" w:rsidRDefault="005050D3" w:rsidP="005050D3">
      <w:pPr>
        <w:rPr>
          <w:rFonts w:ascii="Courier New" w:hAnsi="Courier New" w:cs="Courier New"/>
          <w:sz w:val="16"/>
          <w:szCs w:val="16"/>
        </w:rPr>
      </w:pPr>
    </w:p>
    <w:p w14:paraId="523D50C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Neighbor        V           AS MsgRcvd MsgSent   TblVer  InQ OutQ Up/Down  State/PfxRcd</w:t>
      </w:r>
    </w:p>
    <w:p w14:paraId="154FF3B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2001:DB8:ACAD:5::1</w:t>
      </w:r>
    </w:p>
    <w:p w14:paraId="3744EF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4          200      82      69       38    0    0 00:57:47       10</w:t>
      </w:r>
    </w:p>
    <w:p w14:paraId="6AB6E40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R6#show ip ospf neighbor</w:t>
      </w:r>
    </w:p>
    <w:p w14:paraId="055769DE" w14:textId="77777777" w:rsidR="005050D3" w:rsidRPr="00924541" w:rsidRDefault="005050D3" w:rsidP="005050D3">
      <w:pPr>
        <w:rPr>
          <w:rFonts w:ascii="Courier New" w:hAnsi="Courier New" w:cs="Courier New"/>
          <w:sz w:val="16"/>
          <w:szCs w:val="16"/>
        </w:rPr>
      </w:pPr>
    </w:p>
    <w:p w14:paraId="058524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Neighbor ID     Pri   State           Dead Time   Address         Interface</w:t>
      </w:r>
    </w:p>
    <w:p w14:paraId="5FD1F9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7.7.7.7           1   FULL/DR         00:00:31    10.0.0.22       GigabitEthernet0/0/1</w:t>
      </w:r>
    </w:p>
    <w:p w14:paraId="15672A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R6#show ip ospf</w:t>
      </w:r>
    </w:p>
    <w:p w14:paraId="31D230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Process "ospf 1" with ID 6.6.6.6</w:t>
      </w:r>
    </w:p>
    <w:p w14:paraId="67AA909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Start time: 00:03:44.756, Time elapsed: 00:58:41.520</w:t>
      </w:r>
    </w:p>
    <w:p w14:paraId="157AC58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only single TOS(TOS0) routes</w:t>
      </w:r>
    </w:p>
    <w:p w14:paraId="21F9AF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opaque LSA</w:t>
      </w:r>
    </w:p>
    <w:p w14:paraId="02C8F69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Link-local Signaling (LLS)</w:t>
      </w:r>
    </w:p>
    <w:p w14:paraId="72A827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area transit capability</w:t>
      </w:r>
    </w:p>
    <w:p w14:paraId="3811076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NSSA (compatible with RFC 3101)</w:t>
      </w:r>
    </w:p>
    <w:p w14:paraId="00566D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Database Exchange Summary List Optimization (RFC 5243)</w:t>
      </w:r>
    </w:p>
    <w:p w14:paraId="0EB5F10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Event-log enabled, Maximum number of events: 1000, Mode: cyclic</w:t>
      </w:r>
    </w:p>
    <w:p w14:paraId="74ED3AF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It is an autonomous system boundary router</w:t>
      </w:r>
    </w:p>
    <w:p w14:paraId="4BFCFE1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External Routes from,</w:t>
      </w:r>
    </w:p>
    <w:p w14:paraId="43AD9AD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100 with metric mapped to 100000, includes subnets in redistribution</w:t>
      </w:r>
    </w:p>
    <w:p w14:paraId="761A11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 is not originating router-LSAs with maximum metric</w:t>
      </w:r>
    </w:p>
    <w:p w14:paraId="610D35F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Initial SPF schedule delay 5000 msecs</w:t>
      </w:r>
    </w:p>
    <w:p w14:paraId="52DBB2D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Minimum hold time between two consecutive SPFs 10000 msecs</w:t>
      </w:r>
    </w:p>
    <w:p w14:paraId="516812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wait time between two consecutive SPFs 10000 msecs</w:t>
      </w:r>
    </w:p>
    <w:p w14:paraId="20A188B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Incremental-SPF disabled</w:t>
      </w:r>
    </w:p>
    <w:p w14:paraId="700760D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Minimum LSA interval 5 secs</w:t>
      </w:r>
    </w:p>
    <w:p w14:paraId="661C3D4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Minimum LSA arrival 1000 msecs</w:t>
      </w:r>
    </w:p>
    <w:p w14:paraId="6467A6C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LSA group pacing timer 240 secs</w:t>
      </w:r>
    </w:p>
    <w:p w14:paraId="7776264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 flood pacing timer 33 msecs</w:t>
      </w:r>
    </w:p>
    <w:p w14:paraId="0AA6CF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Retransmission pacing timer 66 msecs</w:t>
      </w:r>
    </w:p>
    <w:p w14:paraId="3C80AD3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EXCHANGE/LOADING adjacency limit: initial 300, process maximum 300</w:t>
      </w:r>
    </w:p>
    <w:p w14:paraId="2F8315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external LSA 9. Checksum Sum 0x02D7EF</w:t>
      </w:r>
    </w:p>
    <w:p w14:paraId="52DF20A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opaque AS LSA 0. Checksum Sum 0x000000</w:t>
      </w:r>
    </w:p>
    <w:p w14:paraId="54F5BE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DCbitless external and opaque AS LSA 0</w:t>
      </w:r>
    </w:p>
    <w:p w14:paraId="729D07E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DoNotAge external and opaque AS LSA 0</w:t>
      </w:r>
    </w:p>
    <w:p w14:paraId="0D454ED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areas in this router is 1. 1 normal 0 stub 0 nssa</w:t>
      </w:r>
    </w:p>
    <w:p w14:paraId="36ED3B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areas transit capable is 0</w:t>
      </w:r>
    </w:p>
    <w:p w14:paraId="45FE87F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External flood list length 0</w:t>
      </w:r>
    </w:p>
    <w:p w14:paraId="50B2AAF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IETF NSF helper support enabled</w:t>
      </w:r>
    </w:p>
    <w:p w14:paraId="7156250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Cisco NSF helper support enabled</w:t>
      </w:r>
    </w:p>
    <w:p w14:paraId="10D6EF6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Reference bandwidth unit is 100 mbps</w:t>
      </w:r>
    </w:p>
    <w:p w14:paraId="20AA4F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1</w:t>
      </w:r>
    </w:p>
    <w:p w14:paraId="40C642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interfaces in this area is 3 (1 loopback)</w:t>
      </w:r>
    </w:p>
    <w:p w14:paraId="10F010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has no authentication</w:t>
      </w:r>
    </w:p>
    <w:p w14:paraId="64C7AFB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SPF algorithm last executed 00:55:15.480 ago</w:t>
      </w:r>
    </w:p>
    <w:p w14:paraId="5BADE7F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SPF algorithm executed 4 times</w:t>
      </w:r>
    </w:p>
    <w:p w14:paraId="39A89D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ranges are</w:t>
      </w:r>
    </w:p>
    <w:p w14:paraId="14A8C5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LSA 3. Checksum Sum 0x021203</w:t>
      </w:r>
    </w:p>
    <w:p w14:paraId="29A7269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opaque link LSA 0. Checksum Sum 0x000000</w:t>
      </w:r>
    </w:p>
    <w:p w14:paraId="0C80717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DCbitless LSA 0</w:t>
      </w:r>
    </w:p>
    <w:p w14:paraId="368D5FF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indication LSA 0</w:t>
      </w:r>
    </w:p>
    <w:p w14:paraId="68A80F2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DoNotAge LSA 0</w:t>
      </w:r>
    </w:p>
    <w:p w14:paraId="125A256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Flood list length 0</w:t>
      </w:r>
    </w:p>
    <w:p w14:paraId="2758EEC1" w14:textId="77777777" w:rsidR="005050D3" w:rsidRPr="00924541" w:rsidRDefault="005050D3" w:rsidP="005050D3">
      <w:pPr>
        <w:rPr>
          <w:rFonts w:ascii="Courier New" w:hAnsi="Courier New" w:cs="Courier New"/>
          <w:sz w:val="16"/>
          <w:szCs w:val="16"/>
        </w:rPr>
      </w:pPr>
    </w:p>
    <w:p w14:paraId="19CC26E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            show ip ospf interface</w:t>
      </w:r>
    </w:p>
    <w:p w14:paraId="47FD15A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Loopback0 is up, line protocol is up</w:t>
      </w:r>
    </w:p>
    <w:p w14:paraId="533488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Internet Address 192.168.5.1/30, Area 1, Attached via Network Statement</w:t>
      </w:r>
    </w:p>
    <w:p w14:paraId="2158FE6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Process ID 1, Router ID 6.6.6.6, Network Type LOOPBACK, Cost: 1</w:t>
      </w:r>
    </w:p>
    <w:p w14:paraId="6E24063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Topology-MTID    Cost    Disabled    Shutdown      Topology Name</w:t>
      </w:r>
    </w:p>
    <w:p w14:paraId="770F35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0           1         no          no            Base</w:t>
      </w:r>
    </w:p>
    <w:p w14:paraId="1D7837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 interface is treated as a stub Host</w:t>
      </w:r>
    </w:p>
    <w:p w14:paraId="27FF74F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GigabitEthernet0/0/1 is up, line protocol is up</w:t>
      </w:r>
    </w:p>
    <w:p w14:paraId="0E37657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Internet Address 10.0.0.21/30, Area 1, Attached via Network Statement</w:t>
      </w:r>
    </w:p>
    <w:p w14:paraId="7E3BC35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Process ID 1, Router ID 6.6.6.6, Network Type BROADCAST, Cost: 1</w:t>
      </w:r>
    </w:p>
    <w:p w14:paraId="55C0F2C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Topology-MTID    Cost    Disabled    Shutdown      Topology Name</w:t>
      </w:r>
    </w:p>
    <w:p w14:paraId="662DF1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0           1         no          no            Base</w:t>
      </w:r>
    </w:p>
    <w:p w14:paraId="0BA5838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Transmit Delay is 1 sec, State BDR, Priority 1</w:t>
      </w:r>
    </w:p>
    <w:p w14:paraId="67B2D73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Designated Router (ID) 7.7.7.7, Interface address 10.0.0.22</w:t>
      </w:r>
    </w:p>
    <w:p w14:paraId="52F7FDC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Backup Designated router (ID) 6.6.6.6, Interface address 10.0.0.21</w:t>
      </w:r>
    </w:p>
    <w:p w14:paraId="0ED0759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Timer intervals configured, Hello 10, Dead 40, Wait 40, Retransmit 5</w:t>
      </w:r>
    </w:p>
    <w:p w14:paraId="6E3D07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oob-resync timeout 40</w:t>
      </w:r>
    </w:p>
    <w:p w14:paraId="3657FE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Hello due in 00:00:08</w:t>
      </w:r>
    </w:p>
    <w:p w14:paraId="68DE54D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Link-local Signaling (LLS)</w:t>
      </w:r>
    </w:p>
    <w:p w14:paraId="34691AD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Cisco NSF helper support enabled</w:t>
      </w:r>
    </w:p>
    <w:p w14:paraId="3F376B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IETF NSF helper support enabled</w:t>
      </w:r>
    </w:p>
    <w:p w14:paraId="4C13578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1/2/2, flood queue length 0</w:t>
      </w:r>
    </w:p>
    <w:p w14:paraId="1D117C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Next 0x0(0)/0x0(0)/0x0(0)</w:t>
      </w:r>
    </w:p>
    <w:p w14:paraId="42D5DC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length is 10, maximum is 10</w:t>
      </w:r>
    </w:p>
    <w:p w14:paraId="216616C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time is 0 msec, maximum is 0 msec</w:t>
      </w:r>
    </w:p>
    <w:p w14:paraId="64840F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Count is 1, Adjacent neighbor count is 1</w:t>
      </w:r>
    </w:p>
    <w:p w14:paraId="394457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Adjacent with neighbor 7.7.7.7  (Designated Router)</w:t>
      </w:r>
    </w:p>
    <w:p w14:paraId="0DE16BC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Suppress hello for 0 neighbor(s)</w:t>
      </w:r>
    </w:p>
    <w:p w14:paraId="1BF0EAB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GigabitEthernet0/0/0 is up, line protocol is up</w:t>
      </w:r>
    </w:p>
    <w:p w14:paraId="046A440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Internet Address 10.0.0.18/30, Area 1, Attached via Network Statement</w:t>
      </w:r>
    </w:p>
    <w:p w14:paraId="7BBFB10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Process ID 1, Router ID 6.6.6.6, Network Type BROADCAST, Cost: 1</w:t>
      </w:r>
    </w:p>
    <w:p w14:paraId="03F8460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Topology-MTID    Cost    Disabled    Shutdown      Topology Name</w:t>
      </w:r>
    </w:p>
    <w:p w14:paraId="66A20E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0           1         no          no            Base</w:t>
      </w:r>
    </w:p>
    <w:p w14:paraId="720B381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Transmit Delay is 1 sec, State DR, Priority 1</w:t>
      </w:r>
    </w:p>
    <w:p w14:paraId="337403A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Designated Router (ID) 6.6.6.6, Interface address 10.0.0.18</w:t>
      </w:r>
    </w:p>
    <w:p w14:paraId="04BCFF2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backup designated router on this network</w:t>
      </w:r>
    </w:p>
    <w:p w14:paraId="61953AB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Timer intervals configured, Hello 10, Dead 40, Wait 40, Retransmit 5</w:t>
      </w:r>
    </w:p>
    <w:p w14:paraId="34FA0CC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oob-resync timeout 40</w:t>
      </w:r>
    </w:p>
    <w:p w14:paraId="77C995D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Hello due in 00:00:08</w:t>
      </w:r>
    </w:p>
    <w:p w14:paraId="0B857D7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Link-local Signaling (LLS)</w:t>
      </w:r>
    </w:p>
    <w:p w14:paraId="1B2B38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Cisco NSF helper support enabled</w:t>
      </w:r>
    </w:p>
    <w:p w14:paraId="643243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IETF NSF helper support enabled</w:t>
      </w:r>
    </w:p>
    <w:p w14:paraId="7756E9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1/1/1, flood queue length 0</w:t>
      </w:r>
    </w:p>
    <w:p w14:paraId="5C39FCC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Next 0x0(0)/0x0(0)/0x0(0)</w:t>
      </w:r>
    </w:p>
    <w:p w14:paraId="37A2AF2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length is 0, maximum is 0</w:t>
      </w:r>
    </w:p>
    <w:p w14:paraId="7726AE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time is 0 msec, maximum is 0 msec</w:t>
      </w:r>
    </w:p>
    <w:p w14:paraId="21FE997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Count is 0, Adjacent neighbor count is 0</w:t>
      </w:r>
    </w:p>
    <w:p w14:paraId="3F5131A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Suppress hello for 0 neighbor(s)</w:t>
      </w:r>
    </w:p>
    <w:p w14:paraId="28EBD1C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                                         show ip ospf border-routers</w:t>
      </w:r>
    </w:p>
    <w:p w14:paraId="79DC8D65" w14:textId="77777777" w:rsidR="005050D3" w:rsidRPr="00924541" w:rsidRDefault="005050D3" w:rsidP="005050D3">
      <w:pPr>
        <w:rPr>
          <w:rFonts w:ascii="Courier New" w:hAnsi="Courier New" w:cs="Courier New"/>
          <w:sz w:val="16"/>
          <w:szCs w:val="16"/>
        </w:rPr>
      </w:pPr>
    </w:p>
    <w:p w14:paraId="1D29596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OSPF Router with ID (6.6.6.6) (Process ID 1)</w:t>
      </w:r>
    </w:p>
    <w:p w14:paraId="56585648" w14:textId="77777777" w:rsidR="005050D3" w:rsidRPr="00924541" w:rsidRDefault="005050D3" w:rsidP="005050D3">
      <w:pPr>
        <w:rPr>
          <w:rFonts w:ascii="Courier New" w:hAnsi="Courier New" w:cs="Courier New"/>
          <w:sz w:val="16"/>
          <w:szCs w:val="16"/>
        </w:rPr>
      </w:pPr>
    </w:p>
    <w:p w14:paraId="15F2DE07" w14:textId="77777777" w:rsidR="005050D3" w:rsidRPr="00924541" w:rsidRDefault="005050D3" w:rsidP="005050D3">
      <w:pPr>
        <w:rPr>
          <w:rFonts w:ascii="Courier New" w:hAnsi="Courier New" w:cs="Courier New"/>
          <w:sz w:val="16"/>
          <w:szCs w:val="16"/>
        </w:rPr>
      </w:pPr>
    </w:p>
    <w:p w14:paraId="213C6C2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Base Topology (MTID 0)</w:t>
      </w:r>
    </w:p>
    <w:p w14:paraId="260E54E3" w14:textId="77777777" w:rsidR="005050D3" w:rsidRPr="00924541" w:rsidRDefault="005050D3" w:rsidP="005050D3">
      <w:pPr>
        <w:rPr>
          <w:rFonts w:ascii="Courier New" w:hAnsi="Courier New" w:cs="Courier New"/>
          <w:sz w:val="16"/>
          <w:szCs w:val="16"/>
        </w:rPr>
      </w:pPr>
    </w:p>
    <w:p w14:paraId="0EDB42D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Internal Router Routing Table</w:t>
      </w:r>
    </w:p>
    <w:p w14:paraId="0C9FD25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i - Intra-area route, I - Inter-area route</w:t>
      </w:r>
    </w:p>
    <w:p w14:paraId="6A549809" w14:textId="77777777" w:rsidR="005050D3" w:rsidRPr="00924541" w:rsidRDefault="005050D3" w:rsidP="005050D3">
      <w:pPr>
        <w:rPr>
          <w:rFonts w:ascii="Courier New" w:hAnsi="Courier New" w:cs="Courier New"/>
          <w:sz w:val="16"/>
          <w:szCs w:val="16"/>
        </w:rPr>
      </w:pPr>
    </w:p>
    <w:p w14:paraId="4A5981F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R6#show ipv6 ospf neighbor</w:t>
      </w:r>
    </w:p>
    <w:p w14:paraId="66DB9B66" w14:textId="77777777" w:rsidR="005050D3" w:rsidRPr="00924541" w:rsidRDefault="005050D3" w:rsidP="005050D3">
      <w:pPr>
        <w:rPr>
          <w:rFonts w:ascii="Courier New" w:hAnsi="Courier New" w:cs="Courier New"/>
          <w:sz w:val="16"/>
          <w:szCs w:val="16"/>
        </w:rPr>
      </w:pPr>
    </w:p>
    <w:p w14:paraId="11E57A8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OSPFv3 Router with ID (6.6.6.6) (Process ID 10)</w:t>
      </w:r>
    </w:p>
    <w:p w14:paraId="2B99C0FE" w14:textId="77777777" w:rsidR="005050D3" w:rsidRPr="00924541" w:rsidRDefault="005050D3" w:rsidP="005050D3">
      <w:pPr>
        <w:rPr>
          <w:rFonts w:ascii="Courier New" w:hAnsi="Courier New" w:cs="Courier New"/>
          <w:sz w:val="16"/>
          <w:szCs w:val="16"/>
        </w:rPr>
      </w:pPr>
    </w:p>
    <w:p w14:paraId="448D9C1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Neighbor ID     Pri   State           Dead Time   Interface ID    Interface</w:t>
      </w:r>
    </w:p>
    <w:p w14:paraId="07AA64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7.7.7.7           1   FULL/DR         00:00:39    6               GigabitEthernet0/0/1</w:t>
      </w:r>
    </w:p>
    <w:p w14:paraId="2EDA2D1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   show ipv6 ospf</w:t>
      </w:r>
    </w:p>
    <w:p w14:paraId="0300A0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Process "ospfv3 10" with ID 6.6.6.6</w:t>
      </w:r>
    </w:p>
    <w:p w14:paraId="4A10895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NSSA (compatible with RFC 3101)</w:t>
      </w:r>
    </w:p>
    <w:p w14:paraId="7772DE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Database Exchange Summary List Optimization (RFC 5243)</w:t>
      </w:r>
    </w:p>
    <w:p w14:paraId="0CC8EF3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Event-log enabled, Maximum number of events: 1000, Mode: cyclic</w:t>
      </w:r>
    </w:p>
    <w:p w14:paraId="138D3C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It is an autonomous system boundary router</w:t>
      </w:r>
    </w:p>
    <w:p w14:paraId="2C5838C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External Routes from,</w:t>
      </w:r>
    </w:p>
    <w:p w14:paraId="4F86D81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100 with metric 1000000</w:t>
      </w:r>
    </w:p>
    <w:p w14:paraId="031C2A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 is not originating router-LSAs with maximum metric</w:t>
      </w:r>
    </w:p>
    <w:p w14:paraId="6A86AD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Initial SPF schedule delay 5000 msecs</w:t>
      </w:r>
    </w:p>
    <w:p w14:paraId="4BC8A90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Minimum hold time between two consecutive SPFs 10000 msecs</w:t>
      </w:r>
    </w:p>
    <w:p w14:paraId="6C09C67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wait time between two consecutive SPFs 10000 msecs</w:t>
      </w:r>
    </w:p>
    <w:p w14:paraId="4E108BC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Minimum LSA interval 5 secs</w:t>
      </w:r>
    </w:p>
    <w:p w14:paraId="6BCFB14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Minimum LSA arrival 1000 msecs</w:t>
      </w:r>
    </w:p>
    <w:p w14:paraId="19CFE18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LSA group pacing timer 240 secs</w:t>
      </w:r>
    </w:p>
    <w:p w14:paraId="570BEC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 flood pacing timer 33 msecs</w:t>
      </w:r>
    </w:p>
    <w:p w14:paraId="7F8A6E3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Retransmission pacing timer 66 msecs</w:t>
      </w:r>
    </w:p>
    <w:p w14:paraId="7CB319F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Retransmission limit dc 24 non-dc 24</w:t>
      </w:r>
    </w:p>
    <w:p w14:paraId="7DF7AE1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EXCHANGE/LOADING adjacency limit: initial 300, process maximum 300</w:t>
      </w:r>
    </w:p>
    <w:p w14:paraId="21DE52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external LSA 9. Checksum Sum 0x0397BD</w:t>
      </w:r>
    </w:p>
    <w:p w14:paraId="69229B6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areas in this router is 1. 1 normal 0 stub 0 nssa</w:t>
      </w:r>
    </w:p>
    <w:p w14:paraId="6FAFF8E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 restart helper support enabled</w:t>
      </w:r>
    </w:p>
    <w:p w14:paraId="4CEBE0B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Reference bandwidth unit is 100 mbps</w:t>
      </w:r>
    </w:p>
    <w:p w14:paraId="1019055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RFC1583 compatibility enabled</w:t>
      </w:r>
    </w:p>
    <w:p w14:paraId="2AEE457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1</w:t>
      </w:r>
    </w:p>
    <w:p w14:paraId="11EC2A9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interfaces in this area is 3</w:t>
      </w:r>
    </w:p>
    <w:p w14:paraId="2C2BCC5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SPF algorithm executed 2 times</w:t>
      </w:r>
    </w:p>
    <w:p w14:paraId="2749D58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LSA 9. Checksum Sum 0x03523B</w:t>
      </w:r>
    </w:p>
    <w:p w14:paraId="56918C4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DCbitless LSA 0</w:t>
      </w:r>
    </w:p>
    <w:p w14:paraId="28BFAA1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indication LSA 0</w:t>
      </w:r>
    </w:p>
    <w:p w14:paraId="5BEDA2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DoNotAge LSA 0</w:t>
      </w:r>
    </w:p>
    <w:p w14:paraId="4684C5A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Flood list length 0</w:t>
      </w:r>
    </w:p>
    <w:p w14:paraId="6E9F0588" w14:textId="77777777" w:rsidR="005050D3" w:rsidRPr="00924541" w:rsidRDefault="005050D3" w:rsidP="005050D3">
      <w:pPr>
        <w:rPr>
          <w:rFonts w:ascii="Courier New" w:hAnsi="Courier New" w:cs="Courier New"/>
          <w:sz w:val="16"/>
          <w:szCs w:val="16"/>
        </w:rPr>
      </w:pPr>
    </w:p>
    <w:p w14:paraId="65A434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     show ipv6 ospf interface</w:t>
      </w:r>
    </w:p>
    <w:p w14:paraId="6775999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Loopback0 is up, line protocol is up</w:t>
      </w:r>
    </w:p>
    <w:p w14:paraId="25916ED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Link Local Address FE80::6, Interface ID 12</w:t>
      </w:r>
    </w:p>
    <w:p w14:paraId="575566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1, Process ID 10, Instance ID 0, Router ID 6.6.6.6</w:t>
      </w:r>
    </w:p>
    <w:p w14:paraId="025D366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Type LOOPBACK, Cost: 1</w:t>
      </w:r>
    </w:p>
    <w:p w14:paraId="4CFBF6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 interface is treated as a stub Host</w:t>
      </w:r>
    </w:p>
    <w:p w14:paraId="79357FC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GigabitEthernet0/0/1 is up, line protocol is up</w:t>
      </w:r>
    </w:p>
    <w:p w14:paraId="14742BA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Link Local Address FE80::6, Interface ID 7</w:t>
      </w:r>
    </w:p>
    <w:p w14:paraId="47BC1D7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1, Process ID 10, Instance ID 0, Router ID 6.6.6.6</w:t>
      </w:r>
    </w:p>
    <w:p w14:paraId="16C2DF4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Type BROADCAST, Cost: 1</w:t>
      </w:r>
    </w:p>
    <w:p w14:paraId="4CFC957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Transmit Delay is 1 sec, State BDR, Priority 1</w:t>
      </w:r>
    </w:p>
    <w:p w14:paraId="10FEB49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Designated Router (ID) 7.7.7.7, local address FE80::7</w:t>
      </w:r>
    </w:p>
    <w:p w14:paraId="166223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Backup Designated router (ID) 6.6.6.6, local address FE80::6</w:t>
      </w:r>
    </w:p>
    <w:p w14:paraId="4DFF672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Timer intervals configured, Hello 10, Dead 40, Wait 40, Retransmit 5</w:t>
      </w:r>
    </w:p>
    <w:p w14:paraId="5A24618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Hello due in 00:00:09</w:t>
      </w:r>
    </w:p>
    <w:p w14:paraId="40BEAA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 restart helper support enabled</w:t>
      </w:r>
    </w:p>
    <w:p w14:paraId="6DB1E30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1/3/3, flood queue length 0</w:t>
      </w:r>
    </w:p>
    <w:p w14:paraId="5C5E815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Next 0x0(0)/0x0(0)/0x0(0)</w:t>
      </w:r>
    </w:p>
    <w:p w14:paraId="3093E6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length is 2, maximum is 10</w:t>
      </w:r>
    </w:p>
    <w:p w14:paraId="34F51FA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time is 0 msec, maximum is 0 msec</w:t>
      </w:r>
    </w:p>
    <w:p w14:paraId="3ACD4EC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Count is 1, Adjacent neighbor count is 1</w:t>
      </w:r>
    </w:p>
    <w:p w14:paraId="7153BF5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Adjacent with neighbor 7.7.7.7  (Designated Router)</w:t>
      </w:r>
    </w:p>
    <w:p w14:paraId="34E1774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Suppress hello for 0 neighbor(s)</w:t>
      </w:r>
    </w:p>
    <w:p w14:paraId="48A8C71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GigabitEthernet0/0/0 is up, line protocol is up</w:t>
      </w:r>
    </w:p>
    <w:p w14:paraId="0DE9917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Link Local Address FE80::6, Interface ID 6</w:t>
      </w:r>
    </w:p>
    <w:p w14:paraId="547E8E9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1, Process ID 10, Instance ID 0, Router ID 6.6.6.6</w:t>
      </w:r>
    </w:p>
    <w:p w14:paraId="1630590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Type BROADCAST, Cost: 1</w:t>
      </w:r>
    </w:p>
    <w:p w14:paraId="57D4EB5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Transmit Delay is 1 sec, State DR, Priority 1</w:t>
      </w:r>
    </w:p>
    <w:p w14:paraId="1E54409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Designated Router (ID) 6.6.6.6, local address FE80::6</w:t>
      </w:r>
    </w:p>
    <w:p w14:paraId="213FBE1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backup designated router on this network</w:t>
      </w:r>
    </w:p>
    <w:p w14:paraId="256C909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Timer intervals configured, Hello 10, Dead 40, Wait 40, Retransmit 5</w:t>
      </w:r>
    </w:p>
    <w:p w14:paraId="50F48E1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Hello due in 00:00:08</w:t>
      </w:r>
    </w:p>
    <w:p w14:paraId="50FC8F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 restart helper support enabled</w:t>
      </w:r>
    </w:p>
    <w:p w14:paraId="0408DF7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1/2/2, flood queue length 0</w:t>
      </w:r>
    </w:p>
    <w:p w14:paraId="637251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Next 0x0(0)/0x0(0)/0x0(0)</w:t>
      </w:r>
    </w:p>
    <w:p w14:paraId="33BC7A5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length is 0, maximum is 0</w:t>
      </w:r>
    </w:p>
    <w:p w14:paraId="60AEEFC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time is 0 msec, maximum is 0 msec</w:t>
      </w:r>
    </w:p>
    <w:p w14:paraId="3232067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Count is 0, Adjacent neighbor count is 0</w:t>
      </w:r>
    </w:p>
    <w:p w14:paraId="442E637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Suppress hello for 0 neighbor(s)</w:t>
      </w:r>
    </w:p>
    <w:p w14:paraId="42AA7F1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        show ipv6 ospf border-routers</w:t>
      </w:r>
    </w:p>
    <w:p w14:paraId="21DB1576" w14:textId="77777777" w:rsidR="005050D3" w:rsidRPr="00924541" w:rsidRDefault="005050D3" w:rsidP="005050D3">
      <w:pPr>
        <w:rPr>
          <w:rFonts w:ascii="Courier New" w:hAnsi="Courier New" w:cs="Courier New"/>
          <w:sz w:val="16"/>
          <w:szCs w:val="16"/>
        </w:rPr>
      </w:pPr>
    </w:p>
    <w:p w14:paraId="6CD323D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OSPFv3 Router with ID (6.6.6.6) (Process ID 10)</w:t>
      </w:r>
    </w:p>
    <w:p w14:paraId="7B13A083" w14:textId="77777777" w:rsidR="005050D3" w:rsidRPr="00924541" w:rsidRDefault="005050D3" w:rsidP="005050D3">
      <w:pPr>
        <w:rPr>
          <w:rFonts w:ascii="Courier New" w:hAnsi="Courier New" w:cs="Courier New"/>
          <w:sz w:val="16"/>
          <w:szCs w:val="16"/>
        </w:rPr>
      </w:pPr>
    </w:p>
    <w:p w14:paraId="3B01A98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i - Intra-area route, I - Inter-area route</w:t>
      </w:r>
    </w:p>
    <w:p w14:paraId="49D10465" w14:textId="77777777" w:rsidR="005050D3" w:rsidRPr="00924541" w:rsidRDefault="005050D3" w:rsidP="005050D3">
      <w:pPr>
        <w:rPr>
          <w:rFonts w:ascii="Courier New" w:hAnsi="Courier New" w:cs="Courier New"/>
          <w:sz w:val="16"/>
          <w:szCs w:val="16"/>
        </w:rPr>
      </w:pPr>
    </w:p>
    <w:p w14:paraId="72A26F8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  show ip prot</w:t>
      </w:r>
    </w:p>
    <w:p w14:paraId="5C9E84C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IP Routing is NSF aware ***</w:t>
      </w:r>
    </w:p>
    <w:p w14:paraId="4857EF27" w14:textId="77777777" w:rsidR="005050D3" w:rsidRPr="00924541" w:rsidRDefault="005050D3" w:rsidP="005050D3">
      <w:pPr>
        <w:rPr>
          <w:rFonts w:ascii="Courier New" w:hAnsi="Courier New" w:cs="Courier New"/>
          <w:sz w:val="16"/>
          <w:szCs w:val="16"/>
        </w:rPr>
      </w:pPr>
    </w:p>
    <w:p w14:paraId="707E7B7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Routing Protocol is "application"</w:t>
      </w:r>
    </w:p>
    <w:p w14:paraId="3F545FD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Sending updates every 0 seconds</w:t>
      </w:r>
    </w:p>
    <w:p w14:paraId="22ECED6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Invalid after 0 seconds, hold down 0, flushed after 0</w:t>
      </w:r>
    </w:p>
    <w:p w14:paraId="765C7A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Outgoing update filter list for all interfaces is not set</w:t>
      </w:r>
    </w:p>
    <w:p w14:paraId="54DE455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Incoming update filter list for all interfaces is not set</w:t>
      </w:r>
    </w:p>
    <w:p w14:paraId="6E17AF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32</w:t>
      </w:r>
    </w:p>
    <w:p w14:paraId="1DA2091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for Networks:</w:t>
      </w:r>
    </w:p>
    <w:p w14:paraId="6C42982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Information Sources:</w:t>
      </w:r>
    </w:p>
    <w:p w14:paraId="51D32AB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Gateway         Distance      Last Update</w:t>
      </w:r>
    </w:p>
    <w:p w14:paraId="2D1A8A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(default is 4)</w:t>
      </w:r>
    </w:p>
    <w:p w14:paraId="6E487F52" w14:textId="77777777" w:rsidR="005050D3" w:rsidRPr="00924541" w:rsidRDefault="005050D3" w:rsidP="005050D3">
      <w:pPr>
        <w:rPr>
          <w:rFonts w:ascii="Courier New" w:hAnsi="Courier New" w:cs="Courier New"/>
          <w:sz w:val="16"/>
          <w:szCs w:val="16"/>
        </w:rPr>
      </w:pPr>
    </w:p>
    <w:p w14:paraId="6E495B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Routing Protocol is "ospf 1"</w:t>
      </w:r>
    </w:p>
    <w:p w14:paraId="0F51FBC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Outgoing update filter list for all interfaces is not set</w:t>
      </w:r>
    </w:p>
    <w:p w14:paraId="573463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Incoming update filter list for all interfaces is not set</w:t>
      </w:r>
    </w:p>
    <w:p w14:paraId="0FD607B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 ID 6.6.6.6</w:t>
      </w:r>
    </w:p>
    <w:p w14:paraId="20F1B7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It is an autonomous system boundary router</w:t>
      </w:r>
    </w:p>
    <w:p w14:paraId="74116F3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External Routes from,</w:t>
      </w:r>
    </w:p>
    <w:p w14:paraId="5BE583C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bgp 100 with metric mapped to 100000, includes subnets in redistribution</w:t>
      </w:r>
    </w:p>
    <w:p w14:paraId="0EFE271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areas in this router is 1. 1 normal 0 stub 0 nssa</w:t>
      </w:r>
    </w:p>
    <w:p w14:paraId="472D779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4</w:t>
      </w:r>
    </w:p>
    <w:p w14:paraId="3652A3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for Networks:</w:t>
      </w:r>
    </w:p>
    <w:p w14:paraId="1B69241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10.0.0.16 0.0.0.3 area 1</w:t>
      </w:r>
    </w:p>
    <w:p w14:paraId="2B99FBF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10.0.0.20 0.0.0.3 area 1</w:t>
      </w:r>
    </w:p>
    <w:p w14:paraId="4D631CE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192.168.5.0 0.0.0.255 area 1</w:t>
      </w:r>
    </w:p>
    <w:p w14:paraId="6E578C6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 Interface(s):</w:t>
      </w:r>
    </w:p>
    <w:p w14:paraId="2FB2FD4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Loopback0</w:t>
      </w:r>
    </w:p>
    <w:p w14:paraId="00AB51F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Information Sources:</w:t>
      </w:r>
    </w:p>
    <w:p w14:paraId="4773CA3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Gateway         Distance      Last Update</w:t>
      </w:r>
    </w:p>
    <w:p w14:paraId="4021923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7.7.7.7              110      00:55:53</w:t>
      </w:r>
    </w:p>
    <w:p w14:paraId="62F4604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(default is 110)</w:t>
      </w:r>
    </w:p>
    <w:p w14:paraId="541DE153" w14:textId="77777777" w:rsidR="005050D3" w:rsidRPr="00924541" w:rsidRDefault="005050D3" w:rsidP="005050D3">
      <w:pPr>
        <w:rPr>
          <w:rFonts w:ascii="Courier New" w:hAnsi="Courier New" w:cs="Courier New"/>
          <w:sz w:val="16"/>
          <w:szCs w:val="16"/>
        </w:rPr>
      </w:pPr>
    </w:p>
    <w:p w14:paraId="195A181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Routing Protocol is "bgp 100"</w:t>
      </w:r>
    </w:p>
    <w:p w14:paraId="305A727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Outgoing update filter list for all interfaces is not set</w:t>
      </w:r>
    </w:p>
    <w:p w14:paraId="18E5DF6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Incoming update filter list for all interfaces is not set</w:t>
      </w:r>
    </w:p>
    <w:p w14:paraId="45B73CC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IGP synchronization is disabled</w:t>
      </w:r>
    </w:p>
    <w:p w14:paraId="21A4063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Automatic route summarization is disabled</w:t>
      </w:r>
    </w:p>
    <w:p w14:paraId="2C8E8CD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connected, ospf 1 (internal)</w:t>
      </w:r>
    </w:p>
    <w:p w14:paraId="73BD3A43" w14:textId="77777777" w:rsidR="005050D3" w:rsidRPr="00924541" w:rsidRDefault="005050D3" w:rsidP="005050D3">
      <w:pPr>
        <w:rPr>
          <w:rFonts w:ascii="Courier New" w:hAnsi="Courier New" w:cs="Courier New"/>
          <w:sz w:val="16"/>
          <w:szCs w:val="16"/>
        </w:rPr>
      </w:pPr>
    </w:p>
    <w:p w14:paraId="3D7124B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Neighbor(s):</w:t>
      </w:r>
    </w:p>
    <w:p w14:paraId="389A241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FiltIn FiltOut DistIn DistOut Weight RouteMap</w:t>
      </w:r>
    </w:p>
    <w:p w14:paraId="0C66AB1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10.0.0.17</w:t>
      </w:r>
    </w:p>
    <w:p w14:paraId="59BE886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1</w:t>
      </w:r>
    </w:p>
    <w:p w14:paraId="7D843C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Information Sources:</w:t>
      </w:r>
    </w:p>
    <w:p w14:paraId="550DF27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Gateway         Distance      Last Update</w:t>
      </w:r>
    </w:p>
    <w:p w14:paraId="131C92B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Gateway         Distance      Last Update</w:t>
      </w:r>
    </w:p>
    <w:p w14:paraId="4A35EA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10.0.0.17             20      00:57:24</w:t>
      </w:r>
    </w:p>
    <w:p w14:paraId="116A41B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external 20 internal 200 local 200</w:t>
      </w:r>
    </w:p>
    <w:p w14:paraId="34672C92" w14:textId="77777777" w:rsidR="005050D3" w:rsidRPr="00924541" w:rsidRDefault="005050D3" w:rsidP="005050D3">
      <w:pPr>
        <w:rPr>
          <w:rFonts w:ascii="Courier New" w:hAnsi="Courier New" w:cs="Courier New"/>
          <w:sz w:val="16"/>
          <w:szCs w:val="16"/>
        </w:rPr>
      </w:pPr>
    </w:p>
    <w:p w14:paraId="7525ADE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             show ipv6 prot</w:t>
      </w:r>
    </w:p>
    <w:p w14:paraId="418CB6E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"connected"</w:t>
      </w:r>
    </w:p>
    <w:p w14:paraId="4E529DC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"application"</w:t>
      </w:r>
    </w:p>
    <w:p w14:paraId="527CBD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"ND"</w:t>
      </w:r>
    </w:p>
    <w:p w14:paraId="167B02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"ospf 10"</w:t>
      </w:r>
    </w:p>
    <w:p w14:paraId="082AC2F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 ID 6.6.6.6</w:t>
      </w:r>
    </w:p>
    <w:p w14:paraId="6B85506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Autonomous system boundary router</w:t>
      </w:r>
    </w:p>
    <w:p w14:paraId="746B13E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areas: 1 normal, 0 stub, 0 nssa</w:t>
      </w:r>
    </w:p>
    <w:p w14:paraId="4AE768A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Interfaces (Area 1):</w:t>
      </w:r>
    </w:p>
    <w:p w14:paraId="2AA6792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Loopback0</w:t>
      </w:r>
    </w:p>
    <w:p w14:paraId="4F82A6A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GigabitEthernet0/0/1</w:t>
      </w:r>
    </w:p>
    <w:p w14:paraId="623F6A0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GigabitEthernet0/0/0</w:t>
      </w:r>
    </w:p>
    <w:p w14:paraId="35D415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Redistribution:</w:t>
      </w:r>
    </w:p>
    <w:p w14:paraId="245C7D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protocol bgp 100 with metric 1000000</w:t>
      </w:r>
    </w:p>
    <w:p w14:paraId="0B4C407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"bgp 100"</w:t>
      </w:r>
    </w:p>
    <w:p w14:paraId="0752BB5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IGP synchronization is disabled</w:t>
      </w:r>
    </w:p>
    <w:p w14:paraId="0BE936A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Redistribution:</w:t>
      </w:r>
    </w:p>
    <w:p w14:paraId="0CE31DF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protocol connected</w:t>
      </w:r>
    </w:p>
    <w:p w14:paraId="0000FFB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Redistributing protocol ospf 10 (internal)</w:t>
      </w:r>
    </w:p>
    <w:p w14:paraId="415E124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Neighbor(s):</w:t>
      </w:r>
    </w:p>
    <w:p w14:paraId="50EFF3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                    FiltIn FiltOut Weight RoutemapIn RoutemapOut</w:t>
      </w:r>
    </w:p>
    <w:p w14:paraId="206233E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2001:DB8:ACAD:5::1</w:t>
      </w:r>
    </w:p>
    <w:p w14:paraId="726E7C56" w14:textId="77777777" w:rsidR="005050D3" w:rsidRDefault="005050D3" w:rsidP="005050D3">
      <w:pPr>
        <w:rPr>
          <w:rFonts w:ascii="Courier New" w:hAnsi="Courier New" w:cs="Courier New"/>
          <w:sz w:val="16"/>
          <w:szCs w:val="16"/>
        </w:rPr>
      </w:pPr>
      <w:r w:rsidRPr="00924541">
        <w:rPr>
          <w:rFonts w:ascii="Courier New" w:hAnsi="Courier New" w:cs="Courier New"/>
          <w:sz w:val="16"/>
          <w:szCs w:val="16"/>
        </w:rPr>
        <w:t>R6#</w:t>
      </w:r>
    </w:p>
    <w:p w14:paraId="13A4D167" w14:textId="77777777" w:rsidR="005050D3" w:rsidRDefault="005050D3" w:rsidP="005050D3">
      <w:pPr>
        <w:rPr>
          <w:rFonts w:ascii="Courier New" w:hAnsi="Courier New" w:cs="Courier New"/>
          <w:sz w:val="16"/>
          <w:szCs w:val="16"/>
        </w:rPr>
      </w:pPr>
    </w:p>
    <w:p w14:paraId="35020E19" w14:textId="77777777" w:rsidR="005050D3" w:rsidRDefault="005050D3" w:rsidP="005050D3">
      <w:pPr>
        <w:rPr>
          <w:rFonts w:ascii="Courier New" w:hAnsi="Courier New" w:cs="Courier New"/>
          <w:sz w:val="16"/>
          <w:szCs w:val="16"/>
        </w:rPr>
      </w:pPr>
      <w:r>
        <w:rPr>
          <w:rFonts w:ascii="Courier New" w:hAnsi="Courier New" w:cs="Courier New"/>
          <w:sz w:val="16"/>
          <w:szCs w:val="16"/>
        </w:rPr>
        <w:t>R7 Config:</w:t>
      </w:r>
    </w:p>
    <w:p w14:paraId="2AE398F8" w14:textId="77777777" w:rsidR="005050D3" w:rsidRPr="00924541" w:rsidRDefault="005050D3" w:rsidP="005050D3">
      <w:pPr>
        <w:rPr>
          <w:rFonts w:ascii="Courier New" w:hAnsi="Courier New" w:cs="Courier New"/>
          <w:sz w:val="16"/>
          <w:szCs w:val="16"/>
        </w:rPr>
      </w:pPr>
    </w:p>
    <w:p w14:paraId="78702B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R6#show run</w:t>
      </w:r>
    </w:p>
    <w:p w14:paraId="0239EE3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Building configuration...</w:t>
      </w:r>
    </w:p>
    <w:p w14:paraId="03743ACE" w14:textId="77777777" w:rsidR="005050D3" w:rsidRPr="00924541" w:rsidRDefault="005050D3" w:rsidP="005050D3">
      <w:pPr>
        <w:rPr>
          <w:rFonts w:ascii="Courier New" w:hAnsi="Courier New" w:cs="Courier New"/>
          <w:sz w:val="16"/>
          <w:szCs w:val="16"/>
        </w:rPr>
      </w:pPr>
    </w:p>
    <w:p w14:paraId="1D009242" w14:textId="77777777" w:rsidR="005050D3" w:rsidRPr="00924541" w:rsidRDefault="005050D3" w:rsidP="005050D3">
      <w:pPr>
        <w:rPr>
          <w:rFonts w:ascii="Courier New" w:hAnsi="Courier New" w:cs="Courier New"/>
          <w:sz w:val="16"/>
          <w:szCs w:val="16"/>
        </w:rPr>
      </w:pPr>
    </w:p>
    <w:p w14:paraId="39F7B8E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Current configuration : 1813 bytes</w:t>
      </w:r>
    </w:p>
    <w:p w14:paraId="6F7D0C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B4FFB7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Last configuration change at 18:34:57 UTC Wed Jan 5 2022</w:t>
      </w:r>
    </w:p>
    <w:p w14:paraId="366DE59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10E570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version 15.5</w:t>
      </w:r>
    </w:p>
    <w:p w14:paraId="0E2E959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service timestamps debug datetime msec</w:t>
      </w:r>
    </w:p>
    <w:p w14:paraId="2C2CC1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service timestamps log datetime msec</w:t>
      </w:r>
    </w:p>
    <w:p w14:paraId="4C0B25C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platform punt-keepalive disable-kernel-core</w:t>
      </w:r>
    </w:p>
    <w:p w14:paraId="62B61D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FA657D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hostname R7</w:t>
      </w:r>
    </w:p>
    <w:p w14:paraId="2B840DE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415042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boot-start-marker</w:t>
      </w:r>
    </w:p>
    <w:p w14:paraId="354CDB0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boot-end-marker</w:t>
      </w:r>
    </w:p>
    <w:p w14:paraId="607A8D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8A0D1E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CA0EEA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vrf definition Mgmt-intf</w:t>
      </w:r>
    </w:p>
    <w:p w14:paraId="34F103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1D31FF8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ipv4</w:t>
      </w:r>
    </w:p>
    <w:p w14:paraId="222403D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5AB3C18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w:t>
      </w:r>
    </w:p>
    <w:p w14:paraId="3D14D0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address-family ipv6</w:t>
      </w:r>
    </w:p>
    <w:p w14:paraId="627E8BC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exit-address-family</w:t>
      </w:r>
    </w:p>
    <w:p w14:paraId="2BC4C08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61A21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372EA2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aaa new-model</w:t>
      </w:r>
    </w:p>
    <w:p w14:paraId="0A8DD2B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DDA0D5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13FF39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FDF4FE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5084C7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unicast-routing</w:t>
      </w:r>
    </w:p>
    <w:p w14:paraId="3EBDC6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subscriber templating</w:t>
      </w:r>
    </w:p>
    <w:p w14:paraId="0F7230E9" w14:textId="6D282F3A"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multilink bundle-name authenticated</w:t>
      </w:r>
    </w:p>
    <w:p w14:paraId="2ACB1F9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4D874EC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license udi pid ISR4321/K9 sn FDO21442167</w:t>
      </w:r>
    </w:p>
    <w:p w14:paraId="5AE6E6B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72EB9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spanning-tree extend system-id</w:t>
      </w:r>
    </w:p>
    <w:p w14:paraId="068D53F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6DBB0E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51E7D4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redundancy</w:t>
      </w:r>
    </w:p>
    <w:p w14:paraId="5DB84A2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mode none</w:t>
      </w:r>
    </w:p>
    <w:p w14:paraId="0202B48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CD5905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810256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vlan internal allocation policy ascending</w:t>
      </w:r>
    </w:p>
    <w:p w14:paraId="4E77437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06534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5A0E7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8F0DD8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B6E7C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8B39D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DAA23F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Loopback0</w:t>
      </w:r>
    </w:p>
    <w:p w14:paraId="33320F9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192.168.6.1 255.255.255.252</w:t>
      </w:r>
    </w:p>
    <w:p w14:paraId="228C3C4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FE80::7 link-local</w:t>
      </w:r>
    </w:p>
    <w:p w14:paraId="78F0C9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2001:DB8:ACAD:AA::1/64</w:t>
      </w:r>
    </w:p>
    <w:p w14:paraId="48721A8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ospf 10 area 1</w:t>
      </w:r>
    </w:p>
    <w:p w14:paraId="5C71100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87FB11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GigabitEthernet0/0/0</w:t>
      </w:r>
    </w:p>
    <w:p w14:paraId="55BA423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 address 10.0.0.22 255.255.255.252</w:t>
      </w:r>
    </w:p>
    <w:p w14:paraId="658BC12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3D7DC85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FE80::7 link-local</w:t>
      </w:r>
    </w:p>
    <w:p w14:paraId="1D7B7CE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2001:DB8:ACAD:6::2/64</w:t>
      </w:r>
    </w:p>
    <w:p w14:paraId="2573BF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ospf 10 area 1</w:t>
      </w:r>
    </w:p>
    <w:p w14:paraId="6479F49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5A93D7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GigabitEthernet0/0/1</w:t>
      </w:r>
    </w:p>
    <w:p w14:paraId="38A8CF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3F2111B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72B0A86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7E39C0A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FE80::7 link-local</w:t>
      </w:r>
    </w:p>
    <w:p w14:paraId="08A1827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ipv6 address 2001:DB8:ACAD:7::1/64</w:t>
      </w:r>
    </w:p>
    <w:p w14:paraId="3717E6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B02F30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Serial0/1/0</w:t>
      </w:r>
    </w:p>
    <w:p w14:paraId="2B333B9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678147E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65B11A8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65469B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Serial0/1/1</w:t>
      </w:r>
    </w:p>
    <w:p w14:paraId="7F67764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3F3261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0ACDC3C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2DCED2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GigabitEthernet0</w:t>
      </w:r>
    </w:p>
    <w:p w14:paraId="4082EA0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vrf forwarding Mgmt-intf</w:t>
      </w:r>
    </w:p>
    <w:p w14:paraId="7958E7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62C3AA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076476A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negotiation auto</w:t>
      </w:r>
    </w:p>
    <w:p w14:paraId="342903F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2489FB0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interface Vlan1</w:t>
      </w:r>
    </w:p>
    <w:p w14:paraId="5C6F8B9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no ip address</w:t>
      </w:r>
    </w:p>
    <w:p w14:paraId="3E4AF01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shutdown</w:t>
      </w:r>
    </w:p>
    <w:p w14:paraId="5BEA03E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BA411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router ospf 1</w:t>
      </w:r>
    </w:p>
    <w:p w14:paraId="204512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router-id 7.7.7.7</w:t>
      </w:r>
    </w:p>
    <w:p w14:paraId="14D517C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passive-interface Loopback0</w:t>
      </w:r>
    </w:p>
    <w:p w14:paraId="4DFE62C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10.0.0.20 0.0.0.3 area 1</w:t>
      </w:r>
    </w:p>
    <w:p w14:paraId="331FF6D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192.168.6.0 0.0.0.255 area 1</w:t>
      </w:r>
    </w:p>
    <w:p w14:paraId="6C4E20D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0C4F174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forward-protocol nd</w:t>
      </w:r>
    </w:p>
    <w:p w14:paraId="513BB3D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ip http server</w:t>
      </w:r>
    </w:p>
    <w:p w14:paraId="7A6E09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no ip http secure-server</w:t>
      </w:r>
    </w:p>
    <w:p w14:paraId="6A7FC15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 tftp source-interface GigabitEthernet0</w:t>
      </w:r>
    </w:p>
    <w:p w14:paraId="4229AE6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4157AC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714868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router ospf 10</w:t>
      </w:r>
    </w:p>
    <w:p w14:paraId="4978C4A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router-id 7.7.7.7</w:t>
      </w:r>
    </w:p>
    <w:p w14:paraId="391D00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passive-interface Loopback0</w:t>
      </w:r>
    </w:p>
    <w:p w14:paraId="28ABF34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67A19A0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3D9EDC3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27292A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071E43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control-plane</w:t>
      </w:r>
    </w:p>
    <w:p w14:paraId="3C4DFF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75D4C8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714D93F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con 0</w:t>
      </w:r>
    </w:p>
    <w:p w14:paraId="483211B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stopbits 1</w:t>
      </w:r>
    </w:p>
    <w:p w14:paraId="43DD9E8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aux 0</w:t>
      </w:r>
    </w:p>
    <w:p w14:paraId="281751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stopbits 1</w:t>
      </w:r>
    </w:p>
    <w:p w14:paraId="21A7E8C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line vty 0 4</w:t>
      </w:r>
    </w:p>
    <w:p w14:paraId="4199CC5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login</w:t>
      </w:r>
    </w:p>
    <w:p w14:paraId="444132B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1442B1A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w:t>
      </w:r>
    </w:p>
    <w:p w14:paraId="5DA5349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end</w:t>
      </w:r>
    </w:p>
    <w:p w14:paraId="25DF9385" w14:textId="77777777" w:rsidR="005050D3" w:rsidRPr="00924541" w:rsidRDefault="005050D3" w:rsidP="005050D3">
      <w:pPr>
        <w:rPr>
          <w:rFonts w:ascii="Courier New" w:hAnsi="Courier New" w:cs="Courier New"/>
          <w:sz w:val="16"/>
          <w:szCs w:val="16"/>
        </w:rPr>
      </w:pPr>
    </w:p>
    <w:p w14:paraId="0D2B292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R7#$                                                      show ip route</w:t>
      </w:r>
    </w:p>
    <w:p w14:paraId="4BD6ED8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L - local, C - connected, S - static, R - RIP, M - mobile, B - BGP</w:t>
      </w:r>
    </w:p>
    <w:p w14:paraId="0F64040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 - EIGRP, EX - EIGRP external, O - OSPF, IA - OSPF inter area</w:t>
      </w:r>
    </w:p>
    <w:p w14:paraId="0AFB572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N1 - OSPF NSSA external type 1, N2 - OSPF NSSA external type 2</w:t>
      </w:r>
    </w:p>
    <w:p w14:paraId="674B98D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E1 - OSPF external type 1, E2 - OSPF external type 2</w:t>
      </w:r>
    </w:p>
    <w:p w14:paraId="5A3314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 - IS-IS, su - IS-IS summary, L1 - IS-IS level-1, L2 - IS-IS level-2</w:t>
      </w:r>
    </w:p>
    <w:p w14:paraId="74A716C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ia - IS-IS inter area, * - candidate default, U - per-user static route</w:t>
      </w:r>
    </w:p>
    <w:p w14:paraId="492259D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 - ODR, P - periodic downloaded static route, H - NHRP, l - LISP</w:t>
      </w:r>
    </w:p>
    <w:p w14:paraId="45DD5C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 - application route</w:t>
      </w:r>
    </w:p>
    <w:p w14:paraId="583C352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 - replicated route, % - next hop override, p - overrides from PfR</w:t>
      </w:r>
    </w:p>
    <w:p w14:paraId="18D0C9C1" w14:textId="77777777" w:rsidR="005050D3" w:rsidRPr="00924541" w:rsidRDefault="005050D3" w:rsidP="005050D3">
      <w:pPr>
        <w:rPr>
          <w:rFonts w:ascii="Courier New" w:hAnsi="Courier New" w:cs="Courier New"/>
          <w:sz w:val="16"/>
          <w:szCs w:val="16"/>
        </w:rPr>
      </w:pPr>
    </w:p>
    <w:p w14:paraId="1CD8B2C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Gateway of last resort is not set</w:t>
      </w:r>
    </w:p>
    <w:p w14:paraId="404E4E16" w14:textId="77777777" w:rsidR="005050D3" w:rsidRPr="00924541" w:rsidRDefault="005050D3" w:rsidP="005050D3">
      <w:pPr>
        <w:rPr>
          <w:rFonts w:ascii="Courier New" w:hAnsi="Courier New" w:cs="Courier New"/>
          <w:sz w:val="16"/>
          <w:szCs w:val="16"/>
        </w:rPr>
      </w:pPr>
    </w:p>
    <w:p w14:paraId="17166FC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10.0.0.0/8 is variably subnetted, 7 subnets, 2 masks</w:t>
      </w:r>
    </w:p>
    <w:p w14:paraId="52CAA0D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E2     10.0.0.0/30</w:t>
      </w:r>
    </w:p>
    <w:p w14:paraId="428A6FB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[110/100000] via 10.0.0.21, 00:56:39, GigabitEthernet0/0/0</w:t>
      </w:r>
    </w:p>
    <w:p w14:paraId="53EC9E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E2     10.0.0.4/30</w:t>
      </w:r>
    </w:p>
    <w:p w14:paraId="377AA82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[110/100000] via 10.0.0.21, 00:56:39, GigabitEthernet0/0/0</w:t>
      </w:r>
    </w:p>
    <w:p w14:paraId="7792F14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E2     10.0.0.8/30</w:t>
      </w:r>
    </w:p>
    <w:p w14:paraId="5B3E572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[110/100000] via 10.0.0.21, 00:56:39, GigabitEthernet0/0/0</w:t>
      </w:r>
    </w:p>
    <w:p w14:paraId="01A3504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E2     10.0.0.12/30</w:t>
      </w:r>
    </w:p>
    <w:p w14:paraId="714AD7E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[110/100000] via 10.0.0.21, 00:56:39, GigabitEthernet0/0/0</w:t>
      </w:r>
    </w:p>
    <w:p w14:paraId="5F4AAB2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10.0.0.16/30 [110/2] via 10.0.0.21, 00:56:39, GigabitEthernet0/0/0</w:t>
      </w:r>
    </w:p>
    <w:p w14:paraId="4E9455D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10.0.0.20/30 is directly connected, GigabitEthernet0/0/0</w:t>
      </w:r>
    </w:p>
    <w:p w14:paraId="2BAD60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10.0.0.22/32 is directly connected, GigabitEthernet0/0/0</w:t>
      </w:r>
    </w:p>
    <w:p w14:paraId="35491D3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192.168.0.0/32 is subnetted, 1 subnets</w:t>
      </w:r>
    </w:p>
    <w:p w14:paraId="50F1D34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E2     192.168.0.1</w:t>
      </w:r>
    </w:p>
    <w:p w14:paraId="6843ACB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[110/100000] via 10.0.0.21, 00:56:39, GigabitEthernet0/0/0</w:t>
      </w:r>
    </w:p>
    <w:p w14:paraId="074541A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192.168.1.0/30 is subnetted, 1 subnets</w:t>
      </w:r>
    </w:p>
    <w:p w14:paraId="06F5138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E2     192.168.1.0</w:t>
      </w:r>
    </w:p>
    <w:p w14:paraId="02FA72F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[110/100000] via 10.0.0.21, 00:56:39, GigabitEthernet0/0/0</w:t>
      </w:r>
    </w:p>
    <w:p w14:paraId="5D1A2B0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192.168.2.0/30 is subnetted, 1 subnets</w:t>
      </w:r>
    </w:p>
    <w:p w14:paraId="4FF2751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E2     192.168.2.0</w:t>
      </w:r>
    </w:p>
    <w:p w14:paraId="23826B9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[110/100000] via 10.0.0.21, 00:56:39, GigabitEthernet0/0/0</w:t>
      </w:r>
    </w:p>
    <w:p w14:paraId="5D6551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192.168.3.0/30 is subnetted, 1 subnets</w:t>
      </w:r>
    </w:p>
    <w:p w14:paraId="12EE9B9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E2     192.168.3.0</w:t>
      </w:r>
    </w:p>
    <w:p w14:paraId="66D4155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[110/100000] via 10.0.0.21, 00:56:39, GigabitEthernet0/0/0</w:t>
      </w:r>
    </w:p>
    <w:p w14:paraId="7144C0B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192.168.4.0/30 is subnetted, 1 subnets</w:t>
      </w:r>
    </w:p>
    <w:p w14:paraId="75A2193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E2     192.168.4.0</w:t>
      </w:r>
    </w:p>
    <w:p w14:paraId="66ADA8F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[110/100000] via 10.0.0.21, 00:56:39, GigabitEthernet0/0/0</w:t>
      </w:r>
    </w:p>
    <w:p w14:paraId="2F3729A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192.168.5.0/32 is subnetted, 1 subnets</w:t>
      </w:r>
    </w:p>
    <w:p w14:paraId="7245A80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192.168.5.1 [110/2] via 10.0.0.21, 00:56:39, GigabitEthernet0/0/0</w:t>
      </w:r>
    </w:p>
    <w:p w14:paraId="754D30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192.168.6.0/24 is variably subnetted, 2 subnets, 2 masks</w:t>
      </w:r>
    </w:p>
    <w:p w14:paraId="2D530AF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192.168.6.0/30 is directly connected, Loopback0</w:t>
      </w:r>
    </w:p>
    <w:p w14:paraId="65D967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192.168.6.1/32 is directly connected, Loopback0</w:t>
      </w:r>
    </w:p>
    <w:p w14:paraId="6060859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R7#           show ipv6 route</w:t>
      </w:r>
    </w:p>
    <w:p w14:paraId="71F14A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Table - default - 16 entries</w:t>
      </w:r>
    </w:p>
    <w:p w14:paraId="50B91CC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C - Connected, L - Local, S - Static, U - Per-user Static route</w:t>
      </w:r>
    </w:p>
    <w:p w14:paraId="689322B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 - BGP, R - RIP, I1 - ISIS L1, I2 - ISIS L2</w:t>
      </w:r>
    </w:p>
    <w:p w14:paraId="6FA7A76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IA - ISIS interarea, IS - ISIS summary, D - EIGRP, EX - EIGRP external</w:t>
      </w:r>
    </w:p>
    <w:p w14:paraId="0DCF4F2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ND - ND Default, NDp - ND Prefix, DCE - Destination, NDr - Redirect</w:t>
      </w:r>
    </w:p>
    <w:p w14:paraId="651D42F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 - OSPF Intra, OI - OSPF Inter, OE1 - OSPF ext 1, OE2 - OSPF ext 2</w:t>
      </w:r>
    </w:p>
    <w:p w14:paraId="2E9E105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ON1 - OSPF NSSA ext 1, ON2 - OSPF NSSA ext 2, a - Application</w:t>
      </w:r>
    </w:p>
    <w:p w14:paraId="00E5859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OE2 2001:DB8:ACAD:1::/64 [110/1000000]</w:t>
      </w:r>
    </w:p>
    <w:p w14:paraId="0042BD3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FE80::6, GigabitEthernet0/0/0</w:t>
      </w:r>
    </w:p>
    <w:p w14:paraId="1B62764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OE2 2001:DB8:ACAD:2::/64 [110/1000000]</w:t>
      </w:r>
    </w:p>
    <w:p w14:paraId="2B611C3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FE80::6, GigabitEthernet0/0/0</w:t>
      </w:r>
    </w:p>
    <w:p w14:paraId="4784F6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OE2 2001:DB8:ACAD:3::/64 [110/1000000]</w:t>
      </w:r>
    </w:p>
    <w:p w14:paraId="53038BB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FE80::6, GigabitEthernet0/0/0</w:t>
      </w:r>
    </w:p>
    <w:p w14:paraId="4A14D75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OE2 2001:DB8:ACAD:4::/64 [110/1000000]</w:t>
      </w:r>
    </w:p>
    <w:p w14:paraId="1C95B3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FE80::6, GigabitEthernet0/0/0</w:t>
      </w:r>
    </w:p>
    <w:p w14:paraId="3614AE6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2001:DB8:ACAD:5::/64 [110/2]</w:t>
      </w:r>
    </w:p>
    <w:p w14:paraId="5273DB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FE80::6, GigabitEthernet0/0/0</w:t>
      </w:r>
    </w:p>
    <w:p w14:paraId="41C0F90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2001:DB8:ACAD:6::/64 [0/0]</w:t>
      </w:r>
    </w:p>
    <w:p w14:paraId="231F9EC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GigabitEthernet0/0/0, directly connected</w:t>
      </w:r>
    </w:p>
    <w:p w14:paraId="0F1AE21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2001:DB8:ACAD:6::2/128 [0/0]</w:t>
      </w:r>
    </w:p>
    <w:p w14:paraId="1560E6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GigabitEthernet0/0/0, receive</w:t>
      </w:r>
    </w:p>
    <w:p w14:paraId="4187BFA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OE2 2001:DB8:ACAD:A::1/128 [110/1000000]</w:t>
      </w:r>
    </w:p>
    <w:p w14:paraId="0FD054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FE80::6, GigabitEthernet0/0/0</w:t>
      </w:r>
    </w:p>
    <w:p w14:paraId="463E86E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OE2 2001:DB8:ACAD:B::/64 [110/1000000]</w:t>
      </w:r>
    </w:p>
    <w:p w14:paraId="67CB2F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FE80::6, GigabitEthernet0/0/0</w:t>
      </w:r>
    </w:p>
    <w:p w14:paraId="78E84A8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OE2 2001:DB8:ACAD:C::/64 [110/1000000]</w:t>
      </w:r>
    </w:p>
    <w:p w14:paraId="02812C7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FE80::6, GigabitEthernet0/0/0</w:t>
      </w:r>
    </w:p>
    <w:p w14:paraId="3094777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OE2 2001:DB8:ACAD:D::/64 [110/1000000]</w:t>
      </w:r>
    </w:p>
    <w:p w14:paraId="4AB8426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FE80::6, GigabitEthernet0/0/0</w:t>
      </w:r>
    </w:p>
    <w:p w14:paraId="19D8A4B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OE2 2001:DB8:ACAD:E::/64 [110/1000000]</w:t>
      </w:r>
    </w:p>
    <w:p w14:paraId="2734C46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FE80::6, GigabitEthernet0/0/0</w:t>
      </w:r>
    </w:p>
    <w:p w14:paraId="2E5F397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O   2001:DB8:ACAD:F::1/128 [110/1]</w:t>
      </w:r>
    </w:p>
    <w:p w14:paraId="162BB3B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FE80::6, GigabitEthernet0/0/0</w:t>
      </w:r>
    </w:p>
    <w:p w14:paraId="259948A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   2001:DB8:ACAD:AA::/64 [0/0]</w:t>
      </w:r>
    </w:p>
    <w:p w14:paraId="0484B66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Loopback0, directly connected</w:t>
      </w:r>
    </w:p>
    <w:p w14:paraId="7255C2A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2001:DB8:ACAD:AA::1/128 [0/0]</w:t>
      </w:r>
    </w:p>
    <w:p w14:paraId="5F18DCC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Loopback0, receive</w:t>
      </w:r>
    </w:p>
    <w:p w14:paraId="57DA97F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   FF00::/8 [0/0]</w:t>
      </w:r>
    </w:p>
    <w:p w14:paraId="7805624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via Null0, receive</w:t>
      </w:r>
    </w:p>
    <w:p w14:paraId="019845C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R7#          show ip ospf</w:t>
      </w:r>
    </w:p>
    <w:p w14:paraId="49BA23E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Process "ospf 1" with ID 7.7.7.7</w:t>
      </w:r>
    </w:p>
    <w:p w14:paraId="0501619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Start time: 00:07:32.548, Time elapsed: 00:57:50.290</w:t>
      </w:r>
    </w:p>
    <w:p w14:paraId="2109B40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only single TOS(TOS0) routes</w:t>
      </w:r>
    </w:p>
    <w:p w14:paraId="0C4C1F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opaque LSA</w:t>
      </w:r>
    </w:p>
    <w:p w14:paraId="5F67ECF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Link-local Signaling (LLS)</w:t>
      </w:r>
    </w:p>
    <w:p w14:paraId="30FB882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area transit capability</w:t>
      </w:r>
    </w:p>
    <w:p w14:paraId="3CA2AB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NSSA (compatible with RFC 3101)</w:t>
      </w:r>
    </w:p>
    <w:p w14:paraId="47AAEE6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Database Exchange Summary List Optimization (RFC 5243)</w:t>
      </w:r>
    </w:p>
    <w:p w14:paraId="0387D11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Event-log enabled, Maximum number of events: 1000, Mode: cyclic</w:t>
      </w:r>
    </w:p>
    <w:p w14:paraId="0C6C13C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 is not originating router-LSAs with maximum metric</w:t>
      </w:r>
    </w:p>
    <w:p w14:paraId="293F7F4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Initial SPF schedule delay 5000 msecs</w:t>
      </w:r>
    </w:p>
    <w:p w14:paraId="0402934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Minimum hold time between two consecutive SPFs 10000 msecs</w:t>
      </w:r>
    </w:p>
    <w:p w14:paraId="71D98F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wait time between two consecutive SPFs 10000 msecs</w:t>
      </w:r>
    </w:p>
    <w:p w14:paraId="4264A58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Incremental-SPF disabled</w:t>
      </w:r>
    </w:p>
    <w:p w14:paraId="2A2F2A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Minimum LSA interval 5 secs</w:t>
      </w:r>
    </w:p>
    <w:p w14:paraId="6E87C12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Minimum LSA arrival 1000 msecs</w:t>
      </w:r>
    </w:p>
    <w:p w14:paraId="6909878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LSA group pacing timer 240 secs</w:t>
      </w:r>
    </w:p>
    <w:p w14:paraId="2DA10C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 flood pacing timer 33 msecs</w:t>
      </w:r>
    </w:p>
    <w:p w14:paraId="1676D3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Retransmission pacing timer 66 msecs</w:t>
      </w:r>
    </w:p>
    <w:p w14:paraId="67A15F1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EXCHANGE/LOADING adjacency limit: initial 300, process maximum 300</w:t>
      </w:r>
    </w:p>
    <w:p w14:paraId="34C9D78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external LSA 9. Checksum Sum 0x02D7EF</w:t>
      </w:r>
    </w:p>
    <w:p w14:paraId="3E5D947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opaque AS LSA 0. Checksum Sum 0x000000</w:t>
      </w:r>
    </w:p>
    <w:p w14:paraId="27160EF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DCbitless external and opaque AS LSA 0</w:t>
      </w:r>
    </w:p>
    <w:p w14:paraId="144A1E1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DoNotAge external and opaque AS LSA 0</w:t>
      </w:r>
    </w:p>
    <w:p w14:paraId="7A70F67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areas in this router is 1. 1 normal 0 stub 0 nssa</w:t>
      </w:r>
    </w:p>
    <w:p w14:paraId="5AAC80E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areas transit capable is 0</w:t>
      </w:r>
    </w:p>
    <w:p w14:paraId="26DA355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External flood list length 0</w:t>
      </w:r>
    </w:p>
    <w:p w14:paraId="1C3D74D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IETF NSF helper support enabled</w:t>
      </w:r>
    </w:p>
    <w:p w14:paraId="7CB8505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Cisco NSF helper support enabled</w:t>
      </w:r>
    </w:p>
    <w:p w14:paraId="45EE291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Reference bandwidth unit is 100 mbps</w:t>
      </w:r>
    </w:p>
    <w:p w14:paraId="5CAA2B8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1</w:t>
      </w:r>
    </w:p>
    <w:p w14:paraId="075560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interfaces in this area is 2 (1 loopback)</w:t>
      </w:r>
    </w:p>
    <w:p w14:paraId="7161ACE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has no authentication</w:t>
      </w:r>
    </w:p>
    <w:p w14:paraId="4B343D8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SPF algorithm last executed 00:56:47.856 ago</w:t>
      </w:r>
    </w:p>
    <w:p w14:paraId="2E28D1F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SPF algorithm executed 3 times</w:t>
      </w:r>
    </w:p>
    <w:p w14:paraId="6F0C930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ranges are</w:t>
      </w:r>
    </w:p>
    <w:p w14:paraId="50705AC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LSA 3. Checksum Sum 0x021203</w:t>
      </w:r>
    </w:p>
    <w:p w14:paraId="0156DD1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opaque link LSA 0. Checksum Sum 0x000000</w:t>
      </w:r>
    </w:p>
    <w:p w14:paraId="7C6D2EB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DCbitless LSA 0</w:t>
      </w:r>
    </w:p>
    <w:p w14:paraId="03A647D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indication LSA 0</w:t>
      </w:r>
    </w:p>
    <w:p w14:paraId="1D1F30B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DoNotAge LSA 0</w:t>
      </w:r>
    </w:p>
    <w:p w14:paraId="509CB10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Flood list length 0</w:t>
      </w:r>
    </w:p>
    <w:p w14:paraId="263F22A5" w14:textId="77777777" w:rsidR="005050D3" w:rsidRPr="00924541" w:rsidRDefault="005050D3" w:rsidP="005050D3">
      <w:pPr>
        <w:rPr>
          <w:rFonts w:ascii="Courier New" w:hAnsi="Courier New" w:cs="Courier New"/>
          <w:sz w:val="16"/>
          <w:szCs w:val="16"/>
        </w:rPr>
      </w:pPr>
    </w:p>
    <w:p w14:paraId="5F20DF0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R7#         show ip ospf neighbor</w:t>
      </w:r>
    </w:p>
    <w:p w14:paraId="0B189CCF" w14:textId="77777777" w:rsidR="005050D3" w:rsidRPr="00924541" w:rsidRDefault="005050D3" w:rsidP="005050D3">
      <w:pPr>
        <w:rPr>
          <w:rFonts w:ascii="Courier New" w:hAnsi="Courier New" w:cs="Courier New"/>
          <w:sz w:val="16"/>
          <w:szCs w:val="16"/>
        </w:rPr>
      </w:pPr>
    </w:p>
    <w:p w14:paraId="4A446A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Neighbor ID     Pri   State           Dead Time   Address         Interface</w:t>
      </w:r>
    </w:p>
    <w:p w14:paraId="3DB4689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6.6.6.6           1   FULL/BDR        00:00:33    10.0.0.21       GigabitEthernet0/0/0</w:t>
      </w:r>
    </w:p>
    <w:p w14:paraId="4D1C2B4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R7#  show ip ospf interface</w:t>
      </w:r>
    </w:p>
    <w:p w14:paraId="4CB57A9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Loopback0 is up, line protocol is up</w:t>
      </w:r>
    </w:p>
    <w:p w14:paraId="692CE25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Internet Address 192.168.6.1/30, Area 1, Attached via Network Statement</w:t>
      </w:r>
    </w:p>
    <w:p w14:paraId="79F454F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Process ID 1, Router ID 7.7.7.7, Network Type LOOPBACK, Cost: 1</w:t>
      </w:r>
    </w:p>
    <w:p w14:paraId="2D6C390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Topology-MTID    Cost    Disabled    Shutdown      Topology Name</w:t>
      </w:r>
    </w:p>
    <w:p w14:paraId="2BD4D5D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0           1         no          no            Base</w:t>
      </w:r>
    </w:p>
    <w:p w14:paraId="1F1BEB6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 interface is treated as a stub Host</w:t>
      </w:r>
    </w:p>
    <w:p w14:paraId="0D22898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GigabitEthernet0/0/0 is up, line protocol is up</w:t>
      </w:r>
    </w:p>
    <w:p w14:paraId="010332A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Internet Address 10.0.0.22/30, Area 1, Attached via Network Statement</w:t>
      </w:r>
    </w:p>
    <w:p w14:paraId="72BBCB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Process ID 1, Router ID 7.7.7.7, Network Type BROADCAST, Cost: 1</w:t>
      </w:r>
    </w:p>
    <w:p w14:paraId="297BA1C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Topology-MTID    Cost    Disabled    Shutdown      Topology Name</w:t>
      </w:r>
    </w:p>
    <w:p w14:paraId="06F958D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0           1         no          no            Base</w:t>
      </w:r>
    </w:p>
    <w:p w14:paraId="26D1B68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Transmit Delay is 1 sec, State DR, Priority 1</w:t>
      </w:r>
    </w:p>
    <w:p w14:paraId="56550A8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Designated Router (ID) 7.7.7.7, Interface address 10.0.0.22</w:t>
      </w:r>
    </w:p>
    <w:p w14:paraId="1781A5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Backup Designated router (ID) 6.6.6.6, Interface address 10.0.0.21</w:t>
      </w:r>
    </w:p>
    <w:p w14:paraId="63B9CBA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Timer intervals configured, Hello 10, Dead 40, Wait 40, Retransmit 5</w:t>
      </w:r>
    </w:p>
    <w:p w14:paraId="69C6719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oob-resync timeout 40</w:t>
      </w:r>
    </w:p>
    <w:p w14:paraId="7CFFFF2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Hello due in 00:00:02</w:t>
      </w:r>
    </w:p>
    <w:p w14:paraId="03ED34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Supports Link-local Signaling (LLS)</w:t>
      </w:r>
    </w:p>
    <w:p w14:paraId="3E15DCD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Cisco NSF helper support enabled</w:t>
      </w:r>
    </w:p>
    <w:p w14:paraId="67C620A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IETF NSF helper support enabled</w:t>
      </w:r>
    </w:p>
    <w:p w14:paraId="36DEE2B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1/1/1, flood queue length 0</w:t>
      </w:r>
    </w:p>
    <w:p w14:paraId="1FAC1D4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Next 0x0(0)/0x0(0)/0x0(0)</w:t>
      </w:r>
    </w:p>
    <w:p w14:paraId="28EB4F3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length is 2, maximum is 3</w:t>
      </w:r>
    </w:p>
    <w:p w14:paraId="664A831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time is 0 msec, maximum is 0 msec</w:t>
      </w:r>
    </w:p>
    <w:p w14:paraId="5394C7B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Count is 1, Adjacent neighbor count is 1</w:t>
      </w:r>
    </w:p>
    <w:p w14:paraId="0DBEFC6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Adjacent with neighbor 6.6.6.6  (Backup Designated Router)</w:t>
      </w:r>
    </w:p>
    <w:p w14:paraId="72E56FA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Suppress hello for 0 neighbor(s)</w:t>
      </w:r>
    </w:p>
    <w:p w14:paraId="66F946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R7#                                    show ip ospf border-rout</w:t>
      </w:r>
    </w:p>
    <w:p w14:paraId="03FFD41C" w14:textId="77777777" w:rsidR="005050D3" w:rsidRPr="00924541" w:rsidRDefault="005050D3" w:rsidP="005050D3">
      <w:pPr>
        <w:rPr>
          <w:rFonts w:ascii="Courier New" w:hAnsi="Courier New" w:cs="Courier New"/>
          <w:sz w:val="16"/>
          <w:szCs w:val="16"/>
        </w:rPr>
      </w:pPr>
    </w:p>
    <w:p w14:paraId="0878E2A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OSPF Router with ID (7.7.7.7) (Process ID 1)</w:t>
      </w:r>
    </w:p>
    <w:p w14:paraId="209D0302" w14:textId="77777777" w:rsidR="005050D3" w:rsidRPr="00924541" w:rsidRDefault="005050D3" w:rsidP="005050D3">
      <w:pPr>
        <w:rPr>
          <w:rFonts w:ascii="Courier New" w:hAnsi="Courier New" w:cs="Courier New"/>
          <w:sz w:val="16"/>
          <w:szCs w:val="16"/>
        </w:rPr>
      </w:pPr>
    </w:p>
    <w:p w14:paraId="42891661" w14:textId="77777777" w:rsidR="005050D3" w:rsidRPr="00924541" w:rsidRDefault="005050D3" w:rsidP="005050D3">
      <w:pPr>
        <w:rPr>
          <w:rFonts w:ascii="Courier New" w:hAnsi="Courier New" w:cs="Courier New"/>
          <w:sz w:val="16"/>
          <w:szCs w:val="16"/>
        </w:rPr>
      </w:pPr>
    </w:p>
    <w:p w14:paraId="202C58F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Base Topology (MTID 0)</w:t>
      </w:r>
    </w:p>
    <w:p w14:paraId="605E9BE7" w14:textId="77777777" w:rsidR="005050D3" w:rsidRPr="00924541" w:rsidRDefault="005050D3" w:rsidP="005050D3">
      <w:pPr>
        <w:rPr>
          <w:rFonts w:ascii="Courier New" w:hAnsi="Courier New" w:cs="Courier New"/>
          <w:sz w:val="16"/>
          <w:szCs w:val="16"/>
        </w:rPr>
      </w:pPr>
    </w:p>
    <w:p w14:paraId="288FDD6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Internal Router Routing Table</w:t>
      </w:r>
    </w:p>
    <w:p w14:paraId="322CEB1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i - Intra-area route, I - Inter-area route</w:t>
      </w:r>
    </w:p>
    <w:p w14:paraId="0043C02E" w14:textId="77777777" w:rsidR="005050D3" w:rsidRPr="00924541" w:rsidRDefault="005050D3" w:rsidP="005050D3">
      <w:pPr>
        <w:rPr>
          <w:rFonts w:ascii="Courier New" w:hAnsi="Courier New" w:cs="Courier New"/>
          <w:sz w:val="16"/>
          <w:szCs w:val="16"/>
        </w:rPr>
      </w:pPr>
    </w:p>
    <w:p w14:paraId="42304AA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 6.6.6.6 [1] via 10.0.0.21, GigabitEthernet0/0/0, ASBR, Area 1, SPF 3</w:t>
      </w:r>
    </w:p>
    <w:p w14:paraId="51ABB28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R7# show ipv6 ospf neighbor</w:t>
      </w:r>
    </w:p>
    <w:p w14:paraId="42EC6ABD" w14:textId="77777777" w:rsidR="005050D3" w:rsidRPr="00924541" w:rsidRDefault="005050D3" w:rsidP="005050D3">
      <w:pPr>
        <w:rPr>
          <w:rFonts w:ascii="Courier New" w:hAnsi="Courier New" w:cs="Courier New"/>
          <w:sz w:val="16"/>
          <w:szCs w:val="16"/>
        </w:rPr>
      </w:pPr>
    </w:p>
    <w:p w14:paraId="02C7A70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OSPFv3 Router with ID (7.7.7.7) (Process ID 10)</w:t>
      </w:r>
    </w:p>
    <w:p w14:paraId="405EC31B" w14:textId="77777777" w:rsidR="005050D3" w:rsidRPr="00924541" w:rsidRDefault="005050D3" w:rsidP="005050D3">
      <w:pPr>
        <w:rPr>
          <w:rFonts w:ascii="Courier New" w:hAnsi="Courier New" w:cs="Courier New"/>
          <w:sz w:val="16"/>
          <w:szCs w:val="16"/>
        </w:rPr>
      </w:pPr>
    </w:p>
    <w:p w14:paraId="0E6FB25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Neighbor ID     Pri   State           Dead Time   Interface ID    Interface</w:t>
      </w:r>
    </w:p>
    <w:p w14:paraId="6E1866D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6.6.6.6           1   FULL/BDR        00:00:36    7               GigabitEthernet0/0/0</w:t>
      </w:r>
    </w:p>
    <w:p w14:paraId="392D9C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R7#show ipv6 ospf interface</w:t>
      </w:r>
    </w:p>
    <w:p w14:paraId="25DD5B7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Loopback0 is up, line protocol is up</w:t>
      </w:r>
    </w:p>
    <w:p w14:paraId="3809F1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Link Local Address FE80::7, Interface ID 12</w:t>
      </w:r>
    </w:p>
    <w:p w14:paraId="707A8BA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1, Process ID 10, Instance ID 0, Router ID 7.7.7.7</w:t>
      </w:r>
    </w:p>
    <w:p w14:paraId="284C9BD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Type LOOPBACK, Cost: 1</w:t>
      </w:r>
    </w:p>
    <w:p w14:paraId="1E02C7C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 interface is treated as a stub Host</w:t>
      </w:r>
    </w:p>
    <w:p w14:paraId="6BB77D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GigabitEthernet0/0/0 is up, line protocol is up</w:t>
      </w:r>
    </w:p>
    <w:p w14:paraId="7966DC5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Link Local Address FE80::7, Interface ID 6</w:t>
      </w:r>
    </w:p>
    <w:p w14:paraId="7A20D1F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Area 1, Process ID 10, Instance ID 0, Router ID 7.7.7.7</w:t>
      </w:r>
    </w:p>
    <w:p w14:paraId="58231BF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Network Type BROADCAST, Cost: 1</w:t>
      </w:r>
    </w:p>
    <w:p w14:paraId="55F5821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Transmit Delay is 1 sec, State DR, Priority 1</w:t>
      </w:r>
    </w:p>
    <w:p w14:paraId="468D7E2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Designated Router (ID) 7.7.7.7, local address FE80::7</w:t>
      </w:r>
    </w:p>
    <w:p w14:paraId="3D2CB1E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Backup Designated router (ID) 6.6.6.6, local address FE80::6</w:t>
      </w:r>
    </w:p>
    <w:p w14:paraId="76B18C5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Timer intervals configured, Hello 10, Dead 40, Wait 40, Retransmit 5</w:t>
      </w:r>
    </w:p>
    <w:p w14:paraId="1461998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Hello due in 00:00:02</w:t>
      </w:r>
    </w:p>
    <w:p w14:paraId="7F4BCB9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Graceful restart helper support enabled</w:t>
      </w:r>
    </w:p>
    <w:p w14:paraId="19CE9A94"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Index 1/2/2, flood queue length 0</w:t>
      </w:r>
    </w:p>
    <w:p w14:paraId="260CEC1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Next 0x0(0)/0x0(0)/0x0(0)</w:t>
      </w:r>
    </w:p>
    <w:p w14:paraId="58CB184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length is 0, maximum is 5</w:t>
      </w:r>
    </w:p>
    <w:p w14:paraId="026E8242"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Last flood scan time is 1 msec, maximum is 1 msec</w:t>
      </w:r>
    </w:p>
    <w:p w14:paraId="6487CF2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Neighbor Count is 1, Adjacent neighbor count is 1</w:t>
      </w:r>
    </w:p>
    <w:p w14:paraId="492204D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Adjacent with neighbor 6.6.6.6  (Backup Designated Router)</w:t>
      </w:r>
    </w:p>
    <w:p w14:paraId="391FE95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Suppress hello for 0 neighbor(s)</w:t>
      </w:r>
    </w:p>
    <w:p w14:paraId="1847B4E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R7#   show ipv6 ospf border-routers</w:t>
      </w:r>
    </w:p>
    <w:p w14:paraId="11F2E266" w14:textId="77777777" w:rsidR="005050D3" w:rsidRPr="00924541" w:rsidRDefault="005050D3" w:rsidP="005050D3">
      <w:pPr>
        <w:rPr>
          <w:rFonts w:ascii="Courier New" w:hAnsi="Courier New" w:cs="Courier New"/>
          <w:sz w:val="16"/>
          <w:szCs w:val="16"/>
        </w:rPr>
      </w:pPr>
    </w:p>
    <w:p w14:paraId="2DE4218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OSPFv3 Router with ID (7.7.7.7) (Process ID 10)</w:t>
      </w:r>
    </w:p>
    <w:p w14:paraId="23E7BE12" w14:textId="77777777" w:rsidR="005050D3" w:rsidRPr="00924541" w:rsidRDefault="005050D3" w:rsidP="005050D3">
      <w:pPr>
        <w:rPr>
          <w:rFonts w:ascii="Courier New" w:hAnsi="Courier New" w:cs="Courier New"/>
          <w:sz w:val="16"/>
          <w:szCs w:val="16"/>
        </w:rPr>
      </w:pPr>
    </w:p>
    <w:p w14:paraId="0C737396"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Codes: i - Intra-area route, I - Inter-area route</w:t>
      </w:r>
    </w:p>
    <w:p w14:paraId="4425FA10" w14:textId="77777777" w:rsidR="005050D3" w:rsidRPr="00924541" w:rsidRDefault="005050D3" w:rsidP="005050D3">
      <w:pPr>
        <w:rPr>
          <w:rFonts w:ascii="Courier New" w:hAnsi="Courier New" w:cs="Courier New"/>
          <w:sz w:val="16"/>
          <w:szCs w:val="16"/>
        </w:rPr>
      </w:pPr>
    </w:p>
    <w:p w14:paraId="7FF716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 6.6.6.6 [1] via FE80::6, GigabitEthernet0/0/0, ASBR, Area 1, SPF 3</w:t>
      </w:r>
    </w:p>
    <w:p w14:paraId="45391C2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R7#show ip prot</w:t>
      </w:r>
    </w:p>
    <w:p w14:paraId="3AFA124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IP Routing is NSF aware ***</w:t>
      </w:r>
    </w:p>
    <w:p w14:paraId="269D2A21" w14:textId="77777777" w:rsidR="005050D3" w:rsidRPr="00924541" w:rsidRDefault="005050D3" w:rsidP="005050D3">
      <w:pPr>
        <w:rPr>
          <w:rFonts w:ascii="Courier New" w:hAnsi="Courier New" w:cs="Courier New"/>
          <w:sz w:val="16"/>
          <w:szCs w:val="16"/>
        </w:rPr>
      </w:pPr>
    </w:p>
    <w:p w14:paraId="76660E2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Routing Protocol is "application"</w:t>
      </w:r>
    </w:p>
    <w:p w14:paraId="4438CF2C"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Sending updates every 0 seconds</w:t>
      </w:r>
    </w:p>
    <w:p w14:paraId="5270940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Invalid after 0 seconds, hold down 0, flushed after 0</w:t>
      </w:r>
    </w:p>
    <w:p w14:paraId="43EC214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Outgoing update filter list for all interfaces is not set</w:t>
      </w:r>
    </w:p>
    <w:p w14:paraId="54C6160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Incoming update filter list for all interfaces is not set</w:t>
      </w:r>
    </w:p>
    <w:p w14:paraId="4E481E4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32</w:t>
      </w:r>
    </w:p>
    <w:p w14:paraId="3FBF514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for Networks:</w:t>
      </w:r>
    </w:p>
    <w:p w14:paraId="299EF54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Information Sources:</w:t>
      </w:r>
    </w:p>
    <w:p w14:paraId="52356E4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Gateway         Distance      Last Update</w:t>
      </w:r>
    </w:p>
    <w:p w14:paraId="66D380F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(default is 4)</w:t>
      </w:r>
    </w:p>
    <w:p w14:paraId="5B066269" w14:textId="77777777" w:rsidR="005050D3" w:rsidRPr="00924541" w:rsidRDefault="005050D3" w:rsidP="005050D3">
      <w:pPr>
        <w:rPr>
          <w:rFonts w:ascii="Courier New" w:hAnsi="Courier New" w:cs="Courier New"/>
          <w:sz w:val="16"/>
          <w:szCs w:val="16"/>
        </w:rPr>
      </w:pPr>
    </w:p>
    <w:p w14:paraId="1EFA2D3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Routing Protocol is "ospf 1"</w:t>
      </w:r>
    </w:p>
    <w:p w14:paraId="7EA54D0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Outgoing update filter list for all interfaces is not set</w:t>
      </w:r>
    </w:p>
    <w:p w14:paraId="2687F7C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Incoming update filter list for all interfaces is not set</w:t>
      </w:r>
    </w:p>
    <w:p w14:paraId="49397405"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 ID 7.7.7.7</w:t>
      </w:r>
    </w:p>
    <w:p w14:paraId="3C24BEC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areas in this router is 1. 1 normal 0 stub 0 nssa</w:t>
      </w:r>
    </w:p>
    <w:p w14:paraId="68B7C5C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Maximum path: 4</w:t>
      </w:r>
    </w:p>
    <w:p w14:paraId="6D2AB22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for Networks:</w:t>
      </w:r>
    </w:p>
    <w:p w14:paraId="1A00E2E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10.0.0.20 0.0.0.3 area 1</w:t>
      </w:r>
    </w:p>
    <w:p w14:paraId="2F0E5B7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192.168.6.0 0.0.0.255 area 1</w:t>
      </w:r>
    </w:p>
    <w:p w14:paraId="54D7B50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Passive Interface(s):</w:t>
      </w:r>
    </w:p>
    <w:p w14:paraId="7247B9DB"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Loopback0</w:t>
      </w:r>
    </w:p>
    <w:p w14:paraId="44B2063D"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Routing Information Sources:</w:t>
      </w:r>
    </w:p>
    <w:p w14:paraId="7CA6196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Gateway         Distance      Last Update</w:t>
      </w:r>
    </w:p>
    <w:p w14:paraId="0B29EDC0"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6.6.6.6              110      00:57:23</w:t>
      </w:r>
    </w:p>
    <w:p w14:paraId="6292842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Distance: (default is 110)</w:t>
      </w:r>
    </w:p>
    <w:p w14:paraId="29E4250F" w14:textId="77777777" w:rsidR="005050D3" w:rsidRPr="00924541" w:rsidRDefault="005050D3" w:rsidP="005050D3">
      <w:pPr>
        <w:rPr>
          <w:rFonts w:ascii="Courier New" w:hAnsi="Courier New" w:cs="Courier New"/>
          <w:sz w:val="16"/>
          <w:szCs w:val="16"/>
        </w:rPr>
      </w:pPr>
    </w:p>
    <w:p w14:paraId="306E6AF8"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R7#show ipv6 prot</w:t>
      </w:r>
    </w:p>
    <w:p w14:paraId="170A809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"connected"</w:t>
      </w:r>
    </w:p>
    <w:p w14:paraId="08F4DCA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"application"</w:t>
      </w:r>
    </w:p>
    <w:p w14:paraId="34C2CA4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"ND"</w:t>
      </w:r>
    </w:p>
    <w:p w14:paraId="2FD752DF"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IPv6 Routing Protocol is "ospf 10"</w:t>
      </w:r>
    </w:p>
    <w:p w14:paraId="7293149E"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Router ID 7.7.7.7</w:t>
      </w:r>
    </w:p>
    <w:p w14:paraId="0F8AE8EA"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Number of areas: 1 normal, 0 stub, 0 nssa</w:t>
      </w:r>
    </w:p>
    <w:p w14:paraId="5F1601B1"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Interfaces (Area 1):</w:t>
      </w:r>
    </w:p>
    <w:p w14:paraId="6A4BD557"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Loopback0</w:t>
      </w:r>
    </w:p>
    <w:p w14:paraId="7A4455F9"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GigabitEthernet0/0/0</w:t>
      </w:r>
    </w:p>
    <w:p w14:paraId="2AA33CD3" w14:textId="77777777" w:rsidR="005050D3" w:rsidRPr="00924541" w:rsidRDefault="005050D3" w:rsidP="005050D3">
      <w:pPr>
        <w:rPr>
          <w:rFonts w:ascii="Courier New" w:hAnsi="Courier New" w:cs="Courier New"/>
          <w:sz w:val="16"/>
          <w:szCs w:val="16"/>
        </w:rPr>
      </w:pPr>
      <w:r w:rsidRPr="00924541">
        <w:rPr>
          <w:rFonts w:ascii="Courier New" w:hAnsi="Courier New" w:cs="Courier New"/>
          <w:sz w:val="16"/>
          <w:szCs w:val="16"/>
        </w:rPr>
        <w:t xml:space="preserve">  Redistribution:</w:t>
      </w:r>
    </w:p>
    <w:p w14:paraId="53613ECC" w14:textId="77777777" w:rsidR="005050D3" w:rsidRDefault="005050D3" w:rsidP="005050D3">
      <w:pPr>
        <w:rPr>
          <w:rFonts w:ascii="Courier New" w:hAnsi="Courier New" w:cs="Courier New"/>
          <w:sz w:val="16"/>
          <w:szCs w:val="16"/>
        </w:rPr>
      </w:pPr>
      <w:r w:rsidRPr="00924541">
        <w:rPr>
          <w:rFonts w:ascii="Courier New" w:hAnsi="Courier New" w:cs="Courier New"/>
          <w:sz w:val="16"/>
          <w:szCs w:val="16"/>
        </w:rPr>
        <w:t xml:space="preserve">    None</w:t>
      </w:r>
    </w:p>
    <w:p w14:paraId="54B2F146" w14:textId="77777777" w:rsidR="005050D3" w:rsidRDefault="005050D3" w:rsidP="005050D3">
      <w:pPr>
        <w:rPr>
          <w:rFonts w:ascii="Courier New" w:hAnsi="Courier New" w:cs="Courier New"/>
          <w:sz w:val="16"/>
          <w:szCs w:val="16"/>
        </w:rPr>
      </w:pPr>
    </w:p>
    <w:p w14:paraId="6FDEEA1C" w14:textId="77777777" w:rsidR="005050D3" w:rsidRDefault="005050D3" w:rsidP="005050D3">
      <w:pPr>
        <w:rPr>
          <w:rFonts w:ascii="Courier New" w:hAnsi="Courier New" w:cs="Courier New"/>
          <w:sz w:val="16"/>
          <w:szCs w:val="16"/>
        </w:rPr>
      </w:pPr>
    </w:p>
    <w:p w14:paraId="0CCB0508" w14:textId="1772DB5B" w:rsidR="00A81248" w:rsidRPr="003A798E" w:rsidRDefault="00A81248"/>
    <w:sectPr w:rsidR="00A81248" w:rsidRPr="003A798E" w:rsidSect="00F768B9">
      <w:headerReference w:type="default" r:id="rId11"/>
      <w:footerReference w:type="even" r:id="rId12"/>
      <w:footerReference w:type="default" r:id="rId13"/>
      <w:headerReference w:type="first" r:id="rId14"/>
      <w:footerReference w:type="first" r:id="rId15"/>
      <w:pgSz w:w="12240" w:h="15840" w:code="1"/>
      <w:pgMar w:top="720" w:right="720" w:bottom="720" w:left="720" w:header="709" w:footer="432"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FB5D7" w14:textId="77777777" w:rsidR="005D3DB7" w:rsidRDefault="005D3DB7" w:rsidP="001205A1">
      <w:r>
        <w:separator/>
      </w:r>
    </w:p>
  </w:endnote>
  <w:endnote w:type="continuationSeparator" w:id="0">
    <w:p w14:paraId="4DCEDE09" w14:textId="77777777" w:rsidR="005D3DB7" w:rsidRDefault="005D3DB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5A8F1"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p w14:paraId="2D5EF20E"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256B" w14:textId="7E2E4618" w:rsidR="31013059" w:rsidRDefault="31013059" w:rsidP="00673BD7">
    <w:pPr>
      <w:pStyle w:val="Footer"/>
      <w:rPr>
        <w:rFonts w:ascii="Arial Black" w:eastAsia="Georgia" w:hAnsi="Arial Black"/>
        <w:bCs/>
        <w:szCs w:val="20"/>
      </w:rPr>
    </w:pPr>
  </w:p>
  <w:sdt>
    <w:sdtPr>
      <w:rPr>
        <w:rStyle w:val="PageNumber"/>
      </w:rPr>
      <w:id w:val="-1041358343"/>
      <w:docPartObj>
        <w:docPartGallery w:val="Page Numbers (Bottom of Page)"/>
        <w:docPartUnique/>
      </w:docPartObj>
    </w:sdtPr>
    <w:sdtContent>
      <w:p w14:paraId="6A9E45D9"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5395" w:type="dxa"/>
      <w:tblLayout w:type="fixed"/>
      <w:tblCellMar>
        <w:left w:w="0" w:type="dxa"/>
        <w:right w:w="0" w:type="dxa"/>
      </w:tblCellMar>
      <w:tblLook w:val="0600" w:firstRow="0" w:lastRow="0" w:firstColumn="0" w:lastColumn="0" w:noHBand="1" w:noVBand="1"/>
    </w:tblPr>
    <w:tblGrid>
      <w:gridCol w:w="5395"/>
    </w:tblGrid>
    <w:tr w:rsidR="001205A1" w14:paraId="44B94F3D" w14:textId="77777777" w:rsidTr="31013059">
      <w:tc>
        <w:tcPr>
          <w:tcW w:w="5395" w:type="dxa"/>
        </w:tcPr>
        <w:p w14:paraId="464E4BA8" w14:textId="77777777" w:rsidR="001205A1" w:rsidRPr="001205A1" w:rsidRDefault="001205A1" w:rsidP="001205A1">
          <w:pPr>
            <w:pStyle w:val="Footer"/>
          </w:pPr>
          <w:r w:rsidRPr="001205A1">
            <w:t xml:space="preserve">   </w:t>
          </w:r>
        </w:p>
      </w:tc>
    </w:tr>
  </w:tbl>
  <w:p w14:paraId="14219D85" w14:textId="77777777" w:rsidR="001205A1" w:rsidRDefault="00120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1013059" w14:paraId="552E7490" w14:textId="77777777" w:rsidTr="31013059">
      <w:tc>
        <w:tcPr>
          <w:tcW w:w="3600" w:type="dxa"/>
        </w:tcPr>
        <w:p w14:paraId="64F63053" w14:textId="528F42C7" w:rsidR="31013059" w:rsidRDefault="31013059" w:rsidP="31013059">
          <w:pPr>
            <w:pStyle w:val="Header"/>
            <w:ind w:left="-115"/>
          </w:pPr>
        </w:p>
      </w:tc>
      <w:tc>
        <w:tcPr>
          <w:tcW w:w="3600" w:type="dxa"/>
        </w:tcPr>
        <w:p w14:paraId="0D9F1451" w14:textId="71E23116" w:rsidR="31013059" w:rsidRDefault="31013059" w:rsidP="31013059">
          <w:pPr>
            <w:pStyle w:val="Header"/>
            <w:jc w:val="center"/>
          </w:pPr>
        </w:p>
      </w:tc>
      <w:tc>
        <w:tcPr>
          <w:tcW w:w="3600" w:type="dxa"/>
        </w:tcPr>
        <w:p w14:paraId="33903377" w14:textId="57EA863B" w:rsidR="31013059" w:rsidRDefault="31013059" w:rsidP="31013059">
          <w:pPr>
            <w:pStyle w:val="Header"/>
            <w:ind w:right="-115"/>
            <w:jc w:val="right"/>
          </w:pPr>
        </w:p>
      </w:tc>
    </w:tr>
  </w:tbl>
  <w:p w14:paraId="4E2BD774" w14:textId="390829AA" w:rsidR="31013059" w:rsidRDefault="31013059" w:rsidP="31013059">
    <w:pPr>
      <w:pStyle w:val="Footer"/>
      <w:rPr>
        <w:rFonts w:ascii="Arial Black" w:eastAsia="Georgia" w:hAnsi="Arial Black"/>
        <w:bCs/>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0E8A1" w14:textId="77777777" w:rsidR="005D3DB7" w:rsidRDefault="005D3DB7" w:rsidP="001205A1">
      <w:r>
        <w:separator/>
      </w:r>
    </w:p>
  </w:footnote>
  <w:footnote w:type="continuationSeparator" w:id="0">
    <w:p w14:paraId="236158E1" w14:textId="77777777" w:rsidR="005D3DB7" w:rsidRDefault="005D3DB7"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1013059" w14:paraId="6D0411E2" w14:textId="77777777" w:rsidTr="31013059">
      <w:tc>
        <w:tcPr>
          <w:tcW w:w="3600" w:type="dxa"/>
        </w:tcPr>
        <w:p w14:paraId="2832CD39" w14:textId="6CE68553" w:rsidR="31013059" w:rsidRDefault="31013059" w:rsidP="31013059">
          <w:pPr>
            <w:pStyle w:val="Header"/>
            <w:ind w:left="-115"/>
          </w:pPr>
        </w:p>
      </w:tc>
      <w:tc>
        <w:tcPr>
          <w:tcW w:w="3600" w:type="dxa"/>
        </w:tcPr>
        <w:p w14:paraId="7BF6C222" w14:textId="233FE6BD" w:rsidR="31013059" w:rsidRDefault="31013059" w:rsidP="31013059">
          <w:pPr>
            <w:pStyle w:val="Header"/>
            <w:jc w:val="center"/>
          </w:pPr>
        </w:p>
      </w:tc>
      <w:tc>
        <w:tcPr>
          <w:tcW w:w="3600" w:type="dxa"/>
        </w:tcPr>
        <w:p w14:paraId="302DE535" w14:textId="475C5CFD" w:rsidR="31013059" w:rsidRDefault="31013059" w:rsidP="31013059">
          <w:pPr>
            <w:pStyle w:val="Header"/>
            <w:ind w:right="-115"/>
            <w:jc w:val="right"/>
          </w:pPr>
        </w:p>
      </w:tc>
    </w:tr>
  </w:tbl>
  <w:p w14:paraId="7C3880D4" w14:textId="51F895FA" w:rsidR="31013059" w:rsidRDefault="31013059" w:rsidP="310130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1013059" w14:paraId="624C63AB" w14:textId="77777777" w:rsidTr="31013059">
      <w:tc>
        <w:tcPr>
          <w:tcW w:w="3600" w:type="dxa"/>
        </w:tcPr>
        <w:p w14:paraId="46B95386" w14:textId="5A6166FD" w:rsidR="31013059" w:rsidRDefault="31013059" w:rsidP="31013059">
          <w:pPr>
            <w:pStyle w:val="Header"/>
            <w:ind w:left="-115"/>
          </w:pPr>
        </w:p>
      </w:tc>
      <w:tc>
        <w:tcPr>
          <w:tcW w:w="3600" w:type="dxa"/>
        </w:tcPr>
        <w:p w14:paraId="121EB3DB" w14:textId="5F783FD0" w:rsidR="31013059" w:rsidRDefault="31013059" w:rsidP="31013059">
          <w:pPr>
            <w:pStyle w:val="Header"/>
            <w:jc w:val="center"/>
          </w:pPr>
        </w:p>
      </w:tc>
      <w:tc>
        <w:tcPr>
          <w:tcW w:w="3600" w:type="dxa"/>
        </w:tcPr>
        <w:p w14:paraId="5FE4F17E" w14:textId="7F29B83E" w:rsidR="31013059" w:rsidRDefault="31013059" w:rsidP="31013059">
          <w:pPr>
            <w:pStyle w:val="Header"/>
            <w:ind w:right="-115"/>
            <w:jc w:val="right"/>
          </w:pPr>
        </w:p>
      </w:tc>
    </w:tr>
  </w:tbl>
  <w:p w14:paraId="574EBBE7" w14:textId="05734D13" w:rsidR="31013059" w:rsidRDefault="31013059" w:rsidP="310130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0D3"/>
    <w:rsid w:val="00081AD0"/>
    <w:rsid w:val="000B27D5"/>
    <w:rsid w:val="000C4ED1"/>
    <w:rsid w:val="001205A1"/>
    <w:rsid w:val="002877E8"/>
    <w:rsid w:val="002E7C4E"/>
    <w:rsid w:val="0031055C"/>
    <w:rsid w:val="00371EE1"/>
    <w:rsid w:val="0037460B"/>
    <w:rsid w:val="00384219"/>
    <w:rsid w:val="003907B9"/>
    <w:rsid w:val="003A5B7A"/>
    <w:rsid w:val="003A798E"/>
    <w:rsid w:val="00425A99"/>
    <w:rsid w:val="00450506"/>
    <w:rsid w:val="005050D3"/>
    <w:rsid w:val="005D3DB7"/>
    <w:rsid w:val="005E6B25"/>
    <w:rsid w:val="005F4F46"/>
    <w:rsid w:val="006353C1"/>
    <w:rsid w:val="00673BD7"/>
    <w:rsid w:val="006C60E6"/>
    <w:rsid w:val="007B0740"/>
    <w:rsid w:val="007C1BAB"/>
    <w:rsid w:val="008637AF"/>
    <w:rsid w:val="00866DFA"/>
    <w:rsid w:val="009276C8"/>
    <w:rsid w:val="009C1555"/>
    <w:rsid w:val="00A15CF7"/>
    <w:rsid w:val="00A24793"/>
    <w:rsid w:val="00A248CC"/>
    <w:rsid w:val="00A81248"/>
    <w:rsid w:val="00AB308B"/>
    <w:rsid w:val="00AE1D25"/>
    <w:rsid w:val="00B905B5"/>
    <w:rsid w:val="00BF23C9"/>
    <w:rsid w:val="00C45D34"/>
    <w:rsid w:val="00C66528"/>
    <w:rsid w:val="00C915F0"/>
    <w:rsid w:val="00D3453A"/>
    <w:rsid w:val="00E26E8B"/>
    <w:rsid w:val="00E81B10"/>
    <w:rsid w:val="00F36FDC"/>
    <w:rsid w:val="00F768B9"/>
    <w:rsid w:val="00FB65B8"/>
    <w:rsid w:val="00FC49AE"/>
    <w:rsid w:val="00FD2FC3"/>
    <w:rsid w:val="00FD35D9"/>
    <w:rsid w:val="0BC4D1E5"/>
    <w:rsid w:val="31013059"/>
    <w:rsid w:val="49649A70"/>
    <w:rsid w:val="5288B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213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customStyle="1" w:styleId="pb1body1">
    <w:name w:val="pb1_body1"/>
    <w:basedOn w:val="Normal"/>
    <w:rsid w:val="005050D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seb\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C:\Users\s-tseb\AppData\Roaming\Microsoft\Templates\Jazzy student report.dotx</Template>
  <TotalTime>0</TotalTime>
  <Pages>23</Pages>
  <Words>25896</Words>
  <Characters>147609</Characters>
  <Application>Microsoft Office Word</Application>
  <DocSecurity>0</DocSecurity>
  <Lines>1230</Lines>
  <Paragraphs>346</Paragraphs>
  <ScaleCrop>false</ScaleCrop>
  <Company/>
  <LinksUpToDate>false</LinksUpToDate>
  <CharactersWithSpaces>173159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2022-10-25T12:42:00Z</dcterms:created>
  <dcterms:modified xsi:type="dcterms:W3CDTF">2022-10-25T12:42:00Z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