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0067D" w14:textId="77777777" w:rsidR="00423A4E" w:rsidRPr="00AF21F6" w:rsidRDefault="00423A4E" w:rsidP="00423A4E">
      <w:pPr>
        <w:jc w:val="center"/>
        <w:rPr>
          <w:rFonts w:ascii="Arial Black" w:hAnsi="Arial Black" w:cs="Courier New"/>
          <w:color w:val="C00000"/>
          <w:sz w:val="56"/>
          <w:szCs w:val="56"/>
        </w:rPr>
      </w:pPr>
      <w:r w:rsidRPr="00AF21F6">
        <w:rPr>
          <w:rFonts w:ascii="Arial Black" w:hAnsi="Arial Black" w:cs="Courier New"/>
          <w:color w:val="C00000"/>
          <w:sz w:val="56"/>
          <w:szCs w:val="56"/>
        </w:rPr>
        <w:t>CCNP ROUTING AND SWITCHING</w:t>
      </w:r>
    </w:p>
    <w:p w14:paraId="3635E3FE" w14:textId="77777777" w:rsidR="00423A4E" w:rsidRPr="00D614BE" w:rsidRDefault="00423A4E" w:rsidP="00423A4E">
      <w:pPr>
        <w:pBdr>
          <w:between w:val="single" w:sz="12" w:space="1" w:color="auto"/>
        </w:pBdr>
        <w:rPr>
          <w:rFonts w:ascii="Arial Black" w:hAnsi="Arial Black" w:cs="Courier New"/>
          <w:sz w:val="48"/>
          <w:szCs w:val="48"/>
        </w:rPr>
      </w:pPr>
      <w:r>
        <w:rPr>
          <w:rFonts w:ascii="Arial Black" w:hAnsi="Arial Black" w:cs="Courier New"/>
          <w:noProof/>
          <w:sz w:val="48"/>
          <w:szCs w:val="48"/>
        </w:rPr>
        <mc:AlternateContent>
          <mc:Choice Requires="wps">
            <w:drawing>
              <wp:anchor distT="0" distB="0" distL="114300" distR="114300" simplePos="0" relativeHeight="251660288" behindDoc="0" locked="0" layoutInCell="1" allowOverlap="1" wp14:anchorId="3AB4509F" wp14:editId="3285BF07">
                <wp:simplePos x="0" y="0"/>
                <wp:positionH relativeFrom="margin">
                  <wp:posOffset>-138545</wp:posOffset>
                </wp:positionH>
                <wp:positionV relativeFrom="paragraph">
                  <wp:posOffset>154016</wp:posOffset>
                </wp:positionV>
                <wp:extent cx="7138554" cy="14176"/>
                <wp:effectExtent l="0" t="0" r="24765" b="24130"/>
                <wp:wrapNone/>
                <wp:docPr id="7" name="Straight Connector 7"/>
                <wp:cNvGraphicFramePr/>
                <a:graphic xmlns:a="http://schemas.openxmlformats.org/drawingml/2006/main">
                  <a:graphicData uri="http://schemas.microsoft.com/office/word/2010/wordprocessingShape">
                    <wps:wsp>
                      <wps:cNvCnPr/>
                      <wps:spPr>
                        <a:xfrm flipV="1">
                          <a:off x="0" y="0"/>
                          <a:ext cx="7138554" cy="1417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line id="Straight Connector 7"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black [3200]" strokeweight="3pt" from="-10.9pt,12.15pt" to="551.2pt,13.25pt" w14:anchorId="68493B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">
                <w10:wrap anchorx="margin"/>
              </v:line>
            </w:pict>
          </mc:Fallback>
        </mc:AlternateContent>
      </w:r>
    </w:p>
    <w:p w14:paraId="4C786768" w14:textId="77777777" w:rsidR="00423A4E" w:rsidRDefault="00423A4E" w:rsidP="00423A4E">
      <w:pPr>
        <w:rPr>
          <w:rFonts w:ascii="Arial" w:hAnsi="Arial" w:cs="Arial"/>
        </w:rPr>
      </w:pPr>
    </w:p>
    <w:p w14:paraId="4223DC58" w14:textId="77777777" w:rsidR="00423A4E" w:rsidRDefault="00423A4E" w:rsidP="00423A4E">
      <w:pPr>
        <w:rPr>
          <w:rFonts w:ascii="Arial" w:hAnsi="Arial" w:cs="Arial"/>
        </w:rPr>
      </w:pPr>
    </w:p>
    <w:p w14:paraId="74C8F475" w14:textId="77777777" w:rsidR="00423A4E" w:rsidRDefault="00423A4E" w:rsidP="00423A4E">
      <w:pPr>
        <w:rPr>
          <w:rFonts w:ascii="Arial" w:hAnsi="Arial" w:cs="Arial"/>
        </w:rPr>
      </w:pPr>
    </w:p>
    <w:p w14:paraId="5C571A33" w14:textId="77777777" w:rsidR="00423A4E" w:rsidRDefault="00423A4E" w:rsidP="00423A4E">
      <w:pPr>
        <w:rPr>
          <w:rFonts w:ascii="Arial" w:hAnsi="Arial" w:cs="Arial"/>
        </w:rPr>
      </w:pPr>
    </w:p>
    <w:p w14:paraId="1494ED5F" w14:textId="77777777" w:rsidR="00423A4E" w:rsidRDefault="00423A4E" w:rsidP="00423A4E">
      <w:pPr>
        <w:jc w:val="center"/>
        <w:rPr>
          <w:rFonts w:ascii="Arial" w:hAnsi="Arial" w:cs="Arial"/>
        </w:rPr>
      </w:pPr>
      <w:r>
        <w:rPr>
          <w:noProof/>
        </w:rPr>
        <w:drawing>
          <wp:inline distT="0" distB="0" distL="0" distR="0" wp14:anchorId="4FFE2C29" wp14:editId="64F0F8B5">
            <wp:extent cx="2019300" cy="106488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21384" cy="1118714"/>
                    </a:xfrm>
                    <a:prstGeom prst="rect">
                      <a:avLst/>
                    </a:prstGeom>
                    <a:noFill/>
                    <a:ln>
                      <a:noFill/>
                    </a:ln>
                  </pic:spPr>
                </pic:pic>
              </a:graphicData>
            </a:graphic>
          </wp:inline>
        </w:drawing>
      </w:r>
    </w:p>
    <w:p w14:paraId="30631CFF" w14:textId="77777777" w:rsidR="00423A4E" w:rsidRDefault="00423A4E" w:rsidP="00423A4E">
      <w:pPr>
        <w:rPr>
          <w:rFonts w:ascii="Arial" w:hAnsi="Arial" w:cs="Arial"/>
        </w:rPr>
      </w:pPr>
    </w:p>
    <w:p w14:paraId="655C210D" w14:textId="77777777" w:rsidR="00423A4E" w:rsidRDefault="00423A4E" w:rsidP="00423A4E">
      <w:pPr>
        <w:rPr>
          <w:rFonts w:ascii="Arial" w:hAnsi="Arial" w:cs="Arial"/>
        </w:rPr>
      </w:pPr>
    </w:p>
    <w:p w14:paraId="7BCA9513" w14:textId="77777777" w:rsidR="002D11A5" w:rsidRDefault="00423A4E" w:rsidP="00423A4E">
      <w:pPr>
        <w:jc w:val="center"/>
        <w:rPr>
          <w:rFonts w:ascii="Arial Black" w:hAnsi="Arial Black" w:cs="Arial"/>
          <w:color w:val="002060"/>
          <w:sz w:val="96"/>
          <w:szCs w:val="96"/>
        </w:rPr>
      </w:pPr>
      <w:r w:rsidRPr="008064D3">
        <w:rPr>
          <w:rFonts w:ascii="Arial Black" w:hAnsi="Arial Black" w:cs="Arial"/>
          <w:color w:val="002060"/>
          <w:sz w:val="96"/>
          <w:szCs w:val="96"/>
        </w:rPr>
        <w:t xml:space="preserve">Configuring </w:t>
      </w:r>
    </w:p>
    <w:p w14:paraId="5C40B6AE" w14:textId="213B5222" w:rsidR="00423A4E" w:rsidRPr="008064D3" w:rsidRDefault="00423A4E" w:rsidP="00423A4E">
      <w:pPr>
        <w:jc w:val="center"/>
        <w:rPr>
          <w:rFonts w:ascii="Arial Black" w:hAnsi="Arial Black" w:cs="Arial"/>
          <w:color w:val="002060"/>
          <w:sz w:val="96"/>
          <w:szCs w:val="96"/>
        </w:rPr>
      </w:pPr>
      <w:r w:rsidRPr="008064D3">
        <w:rPr>
          <w:rFonts w:ascii="Arial Black" w:hAnsi="Arial Black" w:cs="Arial"/>
          <w:color w:val="002060"/>
          <w:sz w:val="96"/>
          <w:szCs w:val="96"/>
        </w:rPr>
        <w:t>eBGP</w:t>
      </w:r>
      <w:r w:rsidR="002D11A5">
        <w:rPr>
          <w:rFonts w:ascii="Arial Black" w:hAnsi="Arial Black" w:cs="Arial"/>
          <w:color w:val="002060"/>
          <w:sz w:val="96"/>
          <w:szCs w:val="96"/>
        </w:rPr>
        <w:t xml:space="preserve"> Redistribution</w:t>
      </w:r>
    </w:p>
    <w:p w14:paraId="39AD0FC5" w14:textId="77777777" w:rsidR="00423A4E" w:rsidRDefault="00423A4E" w:rsidP="00423A4E">
      <w:pPr>
        <w:jc w:val="center"/>
        <w:rPr>
          <w:rFonts w:ascii="Arial" w:hAnsi="Arial" w:cs="Arial"/>
        </w:rPr>
      </w:pPr>
    </w:p>
    <w:p w14:paraId="3F42DB3F" w14:textId="77777777" w:rsidR="00423A4E" w:rsidRDefault="00423A4E" w:rsidP="00423A4E">
      <w:pPr>
        <w:jc w:val="center"/>
        <w:rPr>
          <w:rFonts w:ascii="Arial" w:hAnsi="Arial" w:cs="Arial"/>
        </w:rPr>
      </w:pPr>
      <w:r>
        <w:rPr>
          <w:rFonts w:ascii="Arial" w:hAnsi="Arial" w:cs="Arial"/>
        </w:rPr>
        <w:t xml:space="preserve">                         </w:t>
      </w:r>
    </w:p>
    <w:p w14:paraId="02E1E232" w14:textId="77777777" w:rsidR="00423A4E" w:rsidRDefault="00423A4E" w:rsidP="00423A4E">
      <w:pPr>
        <w:rPr>
          <w:rFonts w:ascii="Arial" w:hAnsi="Arial" w:cs="Arial"/>
        </w:rPr>
      </w:pPr>
    </w:p>
    <w:p w14:paraId="2EAF57A1" w14:textId="77777777" w:rsidR="00423A4E" w:rsidRDefault="00423A4E" w:rsidP="00423A4E">
      <w:pPr>
        <w:rPr>
          <w:rFonts w:ascii="Arial" w:hAnsi="Arial" w:cs="Arial"/>
        </w:rPr>
      </w:pPr>
    </w:p>
    <w:p w14:paraId="5EEF928C" w14:textId="368AB3B6" w:rsidR="002B3F2F" w:rsidRDefault="002B3F2F" w:rsidP="00423A4E">
      <w:pPr>
        <w:rPr>
          <w:rFonts w:ascii="Arial" w:hAnsi="Arial" w:cs="Arial"/>
        </w:rPr>
      </w:pPr>
    </w:p>
    <w:p w14:paraId="021D16B3" w14:textId="77777777" w:rsidR="002D11A5" w:rsidRDefault="002D11A5" w:rsidP="00423A4E">
      <w:pPr>
        <w:rPr>
          <w:rFonts w:ascii="Arial" w:hAnsi="Arial" w:cs="Arial"/>
        </w:rPr>
      </w:pPr>
    </w:p>
    <w:p w14:paraId="56652150" w14:textId="00BBEB6F" w:rsidR="002B3F2F" w:rsidRDefault="002B3F2F" w:rsidP="00423A4E">
      <w:pPr>
        <w:rPr>
          <w:rFonts w:ascii="Arial" w:hAnsi="Arial" w:cs="Arial"/>
        </w:rPr>
      </w:pPr>
    </w:p>
    <w:p w14:paraId="4443ADFB" w14:textId="737659E9" w:rsidR="002B3F2F" w:rsidRDefault="002B3F2F" w:rsidP="00423A4E">
      <w:pPr>
        <w:rPr>
          <w:rFonts w:ascii="Arial" w:hAnsi="Arial" w:cs="Arial"/>
        </w:rPr>
      </w:pPr>
    </w:p>
    <w:p w14:paraId="1E64423F" w14:textId="074E3572" w:rsidR="002B3F2F" w:rsidRDefault="002B3F2F" w:rsidP="00423A4E">
      <w:pPr>
        <w:rPr>
          <w:rFonts w:ascii="Arial" w:hAnsi="Arial" w:cs="Arial"/>
        </w:rPr>
      </w:pPr>
    </w:p>
    <w:p w14:paraId="5CE3F9DE" w14:textId="77777777" w:rsidR="002B3F2F" w:rsidRDefault="002B3F2F" w:rsidP="00423A4E">
      <w:pPr>
        <w:rPr>
          <w:rFonts w:ascii="Arial" w:hAnsi="Arial" w:cs="Arial"/>
        </w:rPr>
      </w:pPr>
    </w:p>
    <w:p w14:paraId="72BB7425" w14:textId="77777777" w:rsidR="00423A4E" w:rsidRDefault="00423A4E" w:rsidP="00423A4E">
      <w:pPr>
        <w:rPr>
          <w:rFonts w:ascii="Arial" w:hAnsi="Arial" w:cs="Arial"/>
        </w:rPr>
      </w:pPr>
    </w:p>
    <w:p w14:paraId="1C639E0A" w14:textId="77777777" w:rsidR="00423A4E" w:rsidRDefault="00423A4E" w:rsidP="00423A4E">
      <w:pPr>
        <w:rPr>
          <w:rFonts w:ascii="Arial" w:hAnsi="Arial" w:cs="Arial"/>
        </w:rPr>
      </w:pPr>
    </w:p>
    <w:p w14:paraId="34B29D01" w14:textId="77777777" w:rsidR="00423A4E" w:rsidRDefault="00423A4E" w:rsidP="00423A4E">
      <w:pPr>
        <w:rPr>
          <w:rFonts w:ascii="Arial" w:hAnsi="Arial" w:cs="Arial"/>
        </w:rPr>
      </w:pPr>
    </w:p>
    <w:p w14:paraId="433E121E" w14:textId="77777777" w:rsidR="00423A4E" w:rsidRDefault="00423A4E" w:rsidP="00423A4E">
      <w:pPr>
        <w:rPr>
          <w:rFonts w:ascii="Arial" w:hAnsi="Arial" w:cs="Arial"/>
        </w:rPr>
      </w:pPr>
    </w:p>
    <w:p w14:paraId="3F49F22C" w14:textId="77777777" w:rsidR="00423A4E" w:rsidRDefault="00423A4E" w:rsidP="00423A4E">
      <w:pPr>
        <w:rPr>
          <w:rFonts w:ascii="Arial" w:hAnsi="Arial" w:cs="Arial"/>
        </w:rPr>
      </w:pPr>
    </w:p>
    <w:p w14:paraId="12DC63B2" w14:textId="77777777" w:rsidR="00423A4E" w:rsidRDefault="00423A4E" w:rsidP="00423A4E">
      <w:pPr>
        <w:rPr>
          <w:rFonts w:ascii="Arial" w:hAnsi="Arial" w:cs="Arial"/>
        </w:rPr>
      </w:pPr>
    </w:p>
    <w:p w14:paraId="2BE951BF" w14:textId="77777777" w:rsidR="00423A4E" w:rsidRDefault="00423A4E" w:rsidP="00423A4E">
      <w:pPr>
        <w:rPr>
          <w:rFonts w:ascii="Arial" w:hAnsi="Arial" w:cs="Arial"/>
        </w:rPr>
      </w:pPr>
    </w:p>
    <w:p w14:paraId="30F1DB10" w14:textId="77777777" w:rsidR="00423A4E" w:rsidRDefault="00423A4E" w:rsidP="00423A4E">
      <w:pPr>
        <w:rPr>
          <w:rFonts w:ascii="Arial" w:hAnsi="Arial" w:cs="Arial"/>
        </w:rPr>
      </w:pPr>
    </w:p>
    <w:p w14:paraId="496DC403" w14:textId="77777777" w:rsidR="00423A4E" w:rsidRDefault="00423A4E" w:rsidP="00423A4E">
      <w:pPr>
        <w:rPr>
          <w:rFonts w:ascii="Arial" w:hAnsi="Arial" w:cs="Arial"/>
        </w:rPr>
      </w:pPr>
    </w:p>
    <w:p w14:paraId="130580B5" w14:textId="77777777" w:rsidR="00423A4E" w:rsidRDefault="00423A4E" w:rsidP="00423A4E">
      <w:pPr>
        <w:rPr>
          <w:rFonts w:asciiTheme="majorHAnsi" w:hAnsiTheme="majorHAnsi" w:cs="Arial"/>
        </w:rPr>
      </w:pPr>
    </w:p>
    <w:p w14:paraId="55275C85" w14:textId="77777777" w:rsidR="00423A4E" w:rsidRDefault="00423A4E" w:rsidP="00423A4E">
      <w:pPr>
        <w:rPr>
          <w:rFonts w:asciiTheme="majorHAnsi" w:hAnsiTheme="majorHAnsi" w:cs="Arial"/>
        </w:rPr>
      </w:pPr>
      <w:r>
        <w:rPr>
          <w:rFonts w:ascii="Arial" w:hAnsi="Arial" w:cs="Arial"/>
          <w:noProof/>
        </w:rPr>
        <mc:AlternateContent>
          <mc:Choice Requires="wps">
            <w:drawing>
              <wp:anchor distT="0" distB="0" distL="114300" distR="114300" simplePos="0" relativeHeight="251659264" behindDoc="0" locked="0" layoutInCell="1" allowOverlap="1" wp14:anchorId="0B823377" wp14:editId="1CFD0B70">
                <wp:simplePos x="0" y="0"/>
                <wp:positionH relativeFrom="column">
                  <wp:posOffset>-139700</wp:posOffset>
                </wp:positionH>
                <wp:positionV relativeFrom="paragraph">
                  <wp:posOffset>249555</wp:posOffset>
                </wp:positionV>
                <wp:extent cx="5549900" cy="368300"/>
                <wp:effectExtent l="0" t="0" r="31750" b="12700"/>
                <wp:wrapNone/>
                <wp:docPr id="10" name="Arrow: Pentagon 10"/>
                <wp:cNvGraphicFramePr/>
                <a:graphic xmlns:a="http://schemas.openxmlformats.org/drawingml/2006/main">
                  <a:graphicData uri="http://schemas.microsoft.com/office/word/2010/wordprocessingShape">
                    <wps:wsp>
                      <wps:cNvSpPr/>
                      <wps:spPr>
                        <a:xfrm>
                          <a:off x="0" y="0"/>
                          <a:ext cx="5549900" cy="368300"/>
                        </a:xfrm>
                        <a:prstGeom prst="homePlat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type id="_x0000_t15" coordsize="21600,21600" o:spt="15" adj="16200" path="m@0,l,,,21600@0,21600,21600,10800xe" w14:anchorId="165BE0EB">
                <v:stroke joinstyle="miter"/>
                <v:formulas>
                  <v:f eqn="val #0"/>
                  <v:f eqn="prod #0 1 2"/>
                </v:formulas>
                <v:path textboxrect="0,0,10800,21600;0,0,16200,21600;0,0,21600,21600" gradientshapeok="t" o:connecttype="custom" o:connectlocs="@1,0;0,10800;@1,21600;21600,10800" o:connectangles="270,180,90,0"/>
                <v:handles>
                  <v:h position="#0,topLeft" xrange="0,21600"/>
                </v:handles>
              </v:shapetype>
              <v:shape id="Arrow: Pentagon 10" style="position:absolute;margin-left:-11pt;margin-top:19.65pt;width:437pt;height: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c00000" strokecolor="#c00000" strokeweight="2pt" type="#_x0000_t15" adj="20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"/>
            </w:pict>
          </mc:Fallback>
        </mc:AlternateContent>
      </w:r>
    </w:p>
    <w:p w14:paraId="62154011" w14:textId="77777777" w:rsidR="00423A4E" w:rsidRPr="00885708" w:rsidRDefault="00423A4E" w:rsidP="00423A4E">
      <w:pPr>
        <w:rPr>
          <w:rFonts w:asciiTheme="majorHAnsi" w:hAnsiTheme="majorHAnsi" w:cs="Arial"/>
        </w:rPr>
      </w:pPr>
      <w:r w:rsidRPr="001F5A80">
        <w:rPr>
          <w:rFonts w:asciiTheme="majorHAnsi" w:hAnsiTheme="majorHAnsi" w:cs="Arial"/>
        </w:rPr>
        <w:t xml:space="preserve">                                                                                                           Brennen T</w:t>
      </w:r>
      <w:r w:rsidRPr="001F5A80">
        <w:rPr>
          <w:rFonts w:asciiTheme="majorHAnsi" w:hAnsiTheme="majorHAnsi" w:cs="Arial"/>
          <w:sz w:val="22"/>
          <w:szCs w:val="22"/>
        </w:rPr>
        <w:t>se</w:t>
      </w:r>
    </w:p>
    <w:p w14:paraId="4CAF97E8" w14:textId="10A5737B" w:rsidR="00E420D6" w:rsidRDefault="00423A4E" w:rsidP="00BE57C3">
      <w:pPr>
        <w:rPr>
          <w:rFonts w:ascii="Arial" w:hAnsi="Arial" w:cs="Arial"/>
        </w:rPr>
      </w:pPr>
      <w:r w:rsidRPr="001F5A80">
        <w:rPr>
          <w:rFonts w:asciiTheme="majorHAnsi" w:hAnsiTheme="majorHAnsi" w:cs="Arial"/>
          <w:sz w:val="22"/>
          <w:szCs w:val="22"/>
        </w:rPr>
        <w:t xml:space="preserve">                                                                                                                     10/24/202</w:t>
      </w:r>
      <w:r w:rsidR="002B3F2F">
        <w:rPr>
          <w:rFonts w:asciiTheme="majorHAnsi" w:hAnsiTheme="majorHAnsi" w:cs="Arial"/>
          <w:sz w:val="22"/>
          <w:szCs w:val="22"/>
        </w:rPr>
        <w:t>1</w:t>
      </w:r>
    </w:p>
    <w:p w14:paraId="0EBFE536" w14:textId="72C90B86" w:rsidR="00E420D6" w:rsidRDefault="00E420D6" w:rsidP="00BE57C3">
      <w:pPr>
        <w:rPr>
          <w:rFonts w:ascii="Arial" w:hAnsi="Arial" w:cs="Arial"/>
        </w:rPr>
      </w:pPr>
    </w:p>
    <w:p w14:paraId="25CC1BC0" w14:textId="7DFF3F3E" w:rsidR="00E420D6" w:rsidRPr="00501224" w:rsidRDefault="00501224" w:rsidP="00501224">
      <w:pPr>
        <w:pStyle w:val="Heading2"/>
        <w:jc w:val="center"/>
        <w:rPr>
          <w:rFonts w:ascii="Times" w:hAnsi="Times"/>
          <w:sz w:val="36"/>
          <w:szCs w:val="36"/>
        </w:rPr>
      </w:pPr>
      <w:r w:rsidRPr="00501224">
        <w:rPr>
          <w:rFonts w:ascii="Times" w:hAnsi="Times"/>
          <w:sz w:val="36"/>
          <w:szCs w:val="36"/>
        </w:rPr>
        <w:lastRenderedPageBreak/>
        <w:t>Configuring eBGP Redistribution</w:t>
      </w:r>
    </w:p>
    <w:p w14:paraId="442A2C4D" w14:textId="77777777" w:rsidR="00501224" w:rsidRPr="009761F7" w:rsidRDefault="00501224" w:rsidP="00BE57C3">
      <w:pPr>
        <w:rPr>
          <w:rFonts w:ascii="Arial" w:hAnsi="Arial" w:cs="Arial"/>
        </w:rPr>
      </w:pPr>
    </w:p>
    <w:p w14:paraId="6C70E015" w14:textId="77777777" w:rsidR="00BE57C3" w:rsidRDefault="00BE57C3" w:rsidP="00BE57C3">
      <w:pPr>
        <w:rPr>
          <w:rFonts w:ascii="Arial" w:hAnsi="Arial" w:cs="Arial"/>
        </w:rPr>
      </w:pPr>
      <w:r w:rsidRPr="009761F7">
        <w:rPr>
          <w:rFonts w:ascii="Arial" w:hAnsi="Arial" w:cs="Arial"/>
        </w:rPr>
        <w:t xml:space="preserve">Purpose: </w:t>
      </w:r>
    </w:p>
    <w:p w14:paraId="41517ECA" w14:textId="77777777" w:rsidR="00BE57C3" w:rsidRPr="009761F7" w:rsidRDefault="00BE57C3" w:rsidP="00BE57C3">
      <w:pPr>
        <w:ind w:firstLine="720"/>
        <w:rPr>
          <w:rFonts w:ascii="Arial" w:hAnsi="Arial" w:cs="Arial"/>
        </w:rPr>
      </w:pPr>
      <w:r w:rsidRPr="009761F7">
        <w:rPr>
          <w:rFonts w:ascii="Arial" w:hAnsi="Arial" w:cs="Arial"/>
        </w:rPr>
        <w:t xml:space="preserve">The purpose of this lab is to configure eBGP on the link between two different autonomous systems each with three routers, one running EIGRP and one running OSPF, configuring redistribution. Both would run with IPv4 and IPv6. Students will learn how to configure BGP and how to redistribute the routes through BGP. </w:t>
      </w:r>
    </w:p>
    <w:p w14:paraId="6E79DA48" w14:textId="77777777" w:rsidR="00BE57C3" w:rsidRPr="009761F7" w:rsidRDefault="00BE57C3" w:rsidP="00BE57C3">
      <w:pPr>
        <w:rPr>
          <w:rFonts w:ascii="Arial" w:hAnsi="Arial" w:cs="Arial"/>
        </w:rPr>
      </w:pPr>
    </w:p>
    <w:p w14:paraId="53B7E042" w14:textId="77777777" w:rsidR="00BE57C3" w:rsidRPr="009761F7" w:rsidRDefault="00BE57C3" w:rsidP="76F1C985">
      <w:pPr>
        <w:rPr>
          <w:rFonts w:ascii="Arial" w:hAnsi="Arial" w:cs="Arial"/>
          <w:b/>
          <w:bCs/>
        </w:rPr>
      </w:pPr>
      <w:r w:rsidRPr="76F1C985">
        <w:rPr>
          <w:rFonts w:ascii="Arial" w:hAnsi="Arial" w:cs="Arial"/>
          <w:b/>
          <w:bCs/>
        </w:rPr>
        <w:t>Background:</w:t>
      </w:r>
    </w:p>
    <w:p w14:paraId="31D1AFDA" w14:textId="3653A582" w:rsidR="76F1C985" w:rsidRDefault="76F1C985" w:rsidP="76F1C985">
      <w:pPr>
        <w:rPr>
          <w:rFonts w:ascii="Arial" w:hAnsi="Arial" w:cs="Arial"/>
          <w:b/>
          <w:bCs/>
        </w:rPr>
      </w:pPr>
    </w:p>
    <w:p w14:paraId="50233797" w14:textId="77777777" w:rsidR="00BE57C3" w:rsidRPr="00965D5E" w:rsidRDefault="00BE57C3" w:rsidP="00BE57C3">
      <w:pPr>
        <w:rPr>
          <w:rFonts w:ascii="Arial" w:hAnsi="Arial" w:cs="Arial"/>
          <w:b/>
          <w:bCs/>
        </w:rPr>
      </w:pPr>
      <w:r w:rsidRPr="00965D5E">
        <w:rPr>
          <w:rFonts w:ascii="Arial" w:hAnsi="Arial" w:cs="Arial"/>
          <w:b/>
          <w:bCs/>
        </w:rPr>
        <w:t>Dynamic Routing Protocol Classifications:</w:t>
      </w:r>
    </w:p>
    <w:p w14:paraId="7218801B" w14:textId="77777777" w:rsidR="00BE57C3" w:rsidRPr="009761F7" w:rsidRDefault="00BE57C3" w:rsidP="00BE57C3">
      <w:pPr>
        <w:ind w:firstLine="720"/>
        <w:rPr>
          <w:rFonts w:ascii="Arial" w:hAnsi="Arial" w:cs="Arial"/>
        </w:rPr>
      </w:pPr>
      <w:r w:rsidRPr="009761F7">
        <w:rPr>
          <w:rFonts w:ascii="Arial" w:hAnsi="Arial" w:cs="Arial"/>
        </w:rPr>
        <w:t xml:space="preserve">The Internet basically consists of interconnected networks and autonomous systems. An autonomous system is a network or group of networks that are managed and administered by a single entity. There are two types of dynamic routing protocols, Interior Gateway Protocols (IGPs) or Exterior Gateway Protocols (EGPs). Interior Gateway Protocols, also known as intradomain routing protocols, are used within autonomous systems are routing protocols like OSPF or EIGRP that exchange routes within a single autonomous system.  Not all IGPs are created equal as they use different algorithms to find paths and routes. Nevertheless, the main goal of IGPs is to use the most efficient routes depending on the metric. Some IGPs that I have used include EIGRP and OSPF, which use bandwidth and cost respectively. </w:t>
      </w:r>
    </w:p>
    <w:p w14:paraId="30F78D5C" w14:textId="77777777" w:rsidR="00BE57C3" w:rsidRPr="009761F7" w:rsidRDefault="00BE57C3" w:rsidP="00BE57C3">
      <w:pPr>
        <w:ind w:firstLine="720"/>
        <w:rPr>
          <w:rFonts w:ascii="Arial" w:hAnsi="Arial" w:cs="Arial"/>
        </w:rPr>
      </w:pPr>
      <w:r w:rsidRPr="009761F7">
        <w:rPr>
          <w:rFonts w:ascii="Arial" w:hAnsi="Arial" w:cs="Arial"/>
        </w:rPr>
        <w:t>Exterior Gateway Protocols, or interdomain routing protocols are used for routing between domains or autonomous systems. The main EGP protocol used on the Internet is BGP. BGP not only allows for routing between AS’s, but also can enforce many routing policies not possible through IGPs, and not just finding the best route. BGP then selects a single path that is the best path to a network based on these constraints. You can also load balance over BGP. However, in this lab we will only cover routing between AS.</w:t>
      </w:r>
    </w:p>
    <w:p w14:paraId="23F6DE83" w14:textId="77777777" w:rsidR="00BE57C3" w:rsidRPr="00965D5E" w:rsidRDefault="00BE57C3" w:rsidP="00BE57C3">
      <w:pPr>
        <w:rPr>
          <w:rFonts w:ascii="Arial" w:hAnsi="Arial" w:cs="Arial"/>
          <w:b/>
          <w:bCs/>
        </w:rPr>
      </w:pPr>
      <w:r w:rsidRPr="00965D5E">
        <w:rPr>
          <w:rFonts w:ascii="Arial" w:hAnsi="Arial" w:cs="Arial"/>
          <w:b/>
          <w:bCs/>
        </w:rPr>
        <w:t>BGP Overview</w:t>
      </w:r>
    </w:p>
    <w:p w14:paraId="50C30422" w14:textId="77777777" w:rsidR="00BE57C3" w:rsidRPr="009761F7" w:rsidRDefault="00BE57C3" w:rsidP="00BE57C3">
      <w:pPr>
        <w:ind w:firstLine="720"/>
        <w:rPr>
          <w:rFonts w:ascii="Arial" w:hAnsi="Arial" w:cs="Arial"/>
        </w:rPr>
      </w:pPr>
      <w:r w:rsidRPr="009761F7">
        <w:rPr>
          <w:rFonts w:ascii="Arial" w:hAnsi="Arial" w:cs="Arial"/>
        </w:rPr>
        <w:t xml:space="preserve">Border Gateway Protocol (BGP) is an EGP designed to exchange </w:t>
      </w:r>
      <w:r>
        <w:rPr>
          <w:rFonts w:ascii="Arial" w:hAnsi="Arial" w:cs="Arial"/>
        </w:rPr>
        <w:t xml:space="preserve">loop-free </w:t>
      </w:r>
      <w:r w:rsidRPr="009761F7">
        <w:rPr>
          <w:rFonts w:ascii="Arial" w:hAnsi="Arial" w:cs="Arial"/>
        </w:rPr>
        <w:t xml:space="preserve">routes across the Internet between different autonomous systems. </w:t>
      </w:r>
      <w:r>
        <w:rPr>
          <w:rFonts w:ascii="Arial" w:hAnsi="Arial" w:cs="Arial"/>
        </w:rPr>
        <w:t xml:space="preserve">Routers which connect different autonomous systems are called border gateways hence the name Border Gateway Protocol. </w:t>
      </w:r>
      <w:r w:rsidRPr="009761F7">
        <w:rPr>
          <w:rFonts w:ascii="Arial" w:hAnsi="Arial" w:cs="Arial"/>
        </w:rPr>
        <w:t xml:space="preserve">Because BGP is the main standard which routes are exchanged across the Internet, it is important for network administrators of organizations that have connections to ISPs or ISPs who interact with other service providers to know how BGP works. BGP uses path-vector routing, and this algorithm combines both distance-vector routing and loop detection. Each router must maintain a table storing distance and vector to remote networks. BGP uses many factors to make routing decisions, including paths, network policies, or rules set by administrators. </w:t>
      </w:r>
    </w:p>
    <w:p w14:paraId="64825D33" w14:textId="77777777" w:rsidR="00BE57C3" w:rsidRPr="009761F7" w:rsidRDefault="00BE57C3" w:rsidP="00BE57C3">
      <w:pPr>
        <w:ind w:firstLine="720"/>
        <w:rPr>
          <w:rFonts w:ascii="Arial" w:hAnsi="Arial" w:cs="Arial"/>
        </w:rPr>
      </w:pPr>
      <w:r w:rsidRPr="009761F7">
        <w:rPr>
          <w:rFonts w:ascii="Arial" w:hAnsi="Arial" w:cs="Arial"/>
        </w:rPr>
        <w:t>BGP neighbors or peers are established when two routers establish a BGP connection. These BGP sessions use TCP or Transmission Control Protocol. The two different types of BGP are Interior BGP (IBGP) and Exterior BGP (EBGP). IBGP is used with BGP peers that exchange routes within the same autonomous systems. EBGP is used with BGP peers that exchange routes between different autonomous systems. We will be using EBGP to redistribute EIGRP and OSPF routes between two autonomous systems</w:t>
      </w:r>
    </w:p>
    <w:p w14:paraId="783E46FD" w14:textId="77777777" w:rsidR="00BE57C3" w:rsidRDefault="00BE57C3" w:rsidP="00BE57C3">
      <w:pPr>
        <w:ind w:firstLine="720"/>
        <w:rPr>
          <w:rFonts w:ascii="Arial" w:hAnsi="Arial" w:cs="Arial"/>
        </w:rPr>
      </w:pPr>
      <w:r w:rsidRPr="009761F7">
        <w:rPr>
          <w:rFonts w:ascii="Arial" w:hAnsi="Arial" w:cs="Arial"/>
        </w:rPr>
        <w:t>In order to start BGP routing, you need to assign an autonomous system number. For our lab, there are two BGP autonomous systems, one attached to the EIGRP side of the network and one attached to the OSPF side. The ASN uniquely identifies the BGP domain. Since we are routing between separate BGP autonomous systems, BGP will use eBGP or external BGP routes (AD of 20). In order to exchange routing information with neighbors or BGP “peers”, BGP does not do this automatically and you have to manually establish neighbor adjacencies through entering neighbor addresses.</w:t>
      </w:r>
      <w:r>
        <w:rPr>
          <w:rFonts w:ascii="Arial" w:hAnsi="Arial" w:cs="Arial"/>
        </w:rPr>
        <w:t xml:space="preserve"> </w:t>
      </w:r>
      <w:r w:rsidRPr="009761F7">
        <w:rPr>
          <w:rFonts w:ascii="Arial" w:hAnsi="Arial" w:cs="Arial"/>
        </w:rPr>
        <w:t xml:space="preserve">BGP is required to have a unique router id in order to establish connections with BGP peers. </w:t>
      </w:r>
    </w:p>
    <w:p w14:paraId="08365378" w14:textId="77777777" w:rsidR="00BE57C3" w:rsidRDefault="00BE57C3" w:rsidP="00BE57C3">
      <w:pPr>
        <w:rPr>
          <w:rFonts w:ascii="Arial" w:hAnsi="Arial" w:cs="Arial"/>
          <w:b/>
          <w:bCs/>
        </w:rPr>
      </w:pPr>
      <w:r w:rsidRPr="00ED3CF0">
        <w:rPr>
          <w:rFonts w:ascii="Arial" w:hAnsi="Arial" w:cs="Arial"/>
          <w:b/>
          <w:bCs/>
        </w:rPr>
        <w:lastRenderedPageBreak/>
        <w:t>MPBGP</w:t>
      </w:r>
    </w:p>
    <w:p w14:paraId="272CEA4D" w14:textId="77777777" w:rsidR="00BE57C3" w:rsidRPr="00B11B0C" w:rsidRDefault="00BE57C3" w:rsidP="00BE57C3">
      <w:pPr>
        <w:ind w:firstLine="720"/>
        <w:rPr>
          <w:rFonts w:ascii="Arial" w:hAnsi="Arial" w:cs="Arial"/>
          <w:shd w:val="clear" w:color="auto" w:fill="FFFFFF"/>
        </w:rPr>
      </w:pPr>
      <w:r w:rsidRPr="00044E67">
        <w:rPr>
          <w:rFonts w:ascii="Arial" w:hAnsi="Arial" w:cs="Arial"/>
        </w:rPr>
        <w:t xml:space="preserve">Configured in an IPv4 network, BGP establishes sessions using IPv4 and BGP peers have IPv4 addresses. Advertised routes also include IPv4 addresses. Multiprotocol BGP was introduced to allow BGP to use other protocols like IPv6 unicast. To do this, address families are used. Address families help separate different families of addresses like IPv4 or IPv6 and allow for family specific configurations. </w:t>
      </w:r>
      <w:r w:rsidRPr="00B11B0C">
        <w:rPr>
          <w:rFonts w:ascii="Arial" w:hAnsi="Arial" w:cs="Arial"/>
          <w:shd w:val="clear" w:color="auto" w:fill="FFFFFF"/>
        </w:rPr>
        <w:t>Use the router address-family and neighbor address-family configuration modes to support multiprotocol BGP configurations. MP-BGP maintains separate RIBs for each configured address family, such as a unicast RIB and a multicast RIB for BGP.</w:t>
      </w:r>
    </w:p>
    <w:p w14:paraId="01255F4C" w14:textId="77777777" w:rsidR="00BE57C3" w:rsidRPr="00B11B0C" w:rsidRDefault="00BE57C3" w:rsidP="00BE57C3">
      <w:pPr>
        <w:rPr>
          <w:rFonts w:ascii="Arial" w:hAnsi="Arial" w:cs="Arial"/>
        </w:rPr>
      </w:pPr>
    </w:p>
    <w:p w14:paraId="11C5997D" w14:textId="77777777" w:rsidR="00BE57C3" w:rsidRPr="00B11B0C" w:rsidRDefault="00BE57C3" w:rsidP="00BE57C3">
      <w:pPr>
        <w:rPr>
          <w:rFonts w:ascii="Arial" w:hAnsi="Arial" w:cs="Arial"/>
          <w:b/>
          <w:bCs/>
          <w:shd w:val="clear" w:color="auto" w:fill="FFFFFF"/>
        </w:rPr>
      </w:pPr>
      <w:r w:rsidRPr="00B11B0C">
        <w:rPr>
          <w:rFonts w:ascii="Arial" w:hAnsi="Arial" w:cs="Arial"/>
          <w:b/>
          <w:bCs/>
          <w:shd w:val="clear" w:color="auto" w:fill="FFFFFF"/>
        </w:rPr>
        <w:t>BGP Redistribution</w:t>
      </w:r>
    </w:p>
    <w:p w14:paraId="649E10B3" w14:textId="77777777" w:rsidR="00BE57C3" w:rsidRPr="00B11B0C" w:rsidRDefault="00BE57C3" w:rsidP="00BE57C3">
      <w:pPr>
        <w:ind w:firstLine="720"/>
        <w:rPr>
          <w:rFonts w:ascii="Arial" w:hAnsi="Arial" w:cs="Arial"/>
          <w:shd w:val="clear" w:color="auto" w:fill="FFFFFF"/>
        </w:rPr>
      </w:pPr>
      <w:r>
        <w:rPr>
          <w:rFonts w:ascii="Arial" w:hAnsi="Arial" w:cs="Arial"/>
          <w:shd w:val="clear" w:color="auto" w:fill="FFFFFF"/>
        </w:rPr>
        <w:t xml:space="preserve">When using BGP, it is usually necessary to use IGP routes, so redistribution must be configured to both redistribute IGP routes into BGP and BGP routes into IGPs. </w:t>
      </w:r>
      <w:r w:rsidRPr="00B11B0C">
        <w:rPr>
          <w:rFonts w:ascii="Arial" w:hAnsi="Arial" w:cs="Arial"/>
          <w:shd w:val="clear" w:color="auto" w:fill="FFFFFF"/>
        </w:rPr>
        <w:t xml:space="preserve">BGP is also capable of redistributing IGPs into different IGPs between autonomous systems. The example we will use in this lab is EIGRP routes to OSPF routes. </w:t>
      </w:r>
      <w:r>
        <w:rPr>
          <w:rFonts w:ascii="Arial" w:hAnsi="Arial" w:cs="Arial"/>
          <w:shd w:val="clear" w:color="auto" w:fill="FFFFFF"/>
        </w:rPr>
        <w:t xml:space="preserve">Do note that redistribution should be done with caution, as it is easy to end up accidentally distributing thousands of Internet routes into your IGP. To simplify this route redistribution, it is better to distribute a few summary routes using network statements. You can configure as many network statements as you need. </w:t>
      </w:r>
    </w:p>
    <w:p w14:paraId="1EF38287" w14:textId="77777777" w:rsidR="00BE57C3" w:rsidRPr="00706186" w:rsidRDefault="00BE57C3" w:rsidP="00BE57C3">
      <w:pPr>
        <w:rPr>
          <w:rFonts w:ascii="Arial" w:hAnsi="Arial" w:cs="Arial"/>
          <w:b/>
          <w:bCs/>
        </w:rPr>
      </w:pPr>
    </w:p>
    <w:p w14:paraId="7EE32897" w14:textId="77777777" w:rsidR="00BE57C3" w:rsidRPr="00706186" w:rsidRDefault="00BE57C3" w:rsidP="00BE57C3">
      <w:pPr>
        <w:rPr>
          <w:rFonts w:ascii="Arial" w:hAnsi="Arial" w:cs="Arial"/>
          <w:b/>
          <w:bCs/>
        </w:rPr>
      </w:pPr>
      <w:r w:rsidRPr="00706186">
        <w:rPr>
          <w:rFonts w:ascii="Arial" w:hAnsi="Arial" w:cs="Arial"/>
          <w:b/>
          <w:bCs/>
        </w:rPr>
        <w:t>Lab Summary:</w:t>
      </w:r>
    </w:p>
    <w:p w14:paraId="6B9927DB" w14:textId="77777777" w:rsidR="00BE57C3" w:rsidRPr="009761F7" w:rsidRDefault="00BE57C3" w:rsidP="76F1C985">
      <w:pPr>
        <w:ind w:firstLine="720"/>
        <w:rPr>
          <w:rFonts w:ascii="Arial" w:hAnsi="Arial" w:cs="Arial"/>
        </w:rPr>
      </w:pPr>
      <w:r w:rsidRPr="76F1C985">
        <w:rPr>
          <w:rFonts w:ascii="Arial" w:hAnsi="Arial" w:cs="Arial"/>
        </w:rPr>
        <w:t xml:space="preserve">When configuring this BGP lab, I set up six 4321 Cisco Routers connected with copper crossover cables between their Gig 0/0/0 and 0/0/1 interfaces. Routers used the IPv4 network of 10.0.0.0 with a /30 subnet from 10.0.0.0-10.0.0.18. They also used the IPv6 network of 2001:db8:acad::/64. Loopback addresses are used in the place of LANs. Loopbacks have IPv4 addresses in the 192.168.0.0/16 network and are subnetted into /30s. They use IPv6 addresses in the 2001:db8:acad:0::1/64 network. I also configured OSPFv2 and OSPFv3 on three routers. I then configured EIGRP for IPv4 and IPv6 for the other three routers. I set loopback interfaces as passive interfaces. I configured BGP on the link between the EIGRP and OSPF autonomous systems, redistributing their routes. I also pinged all addresses in the network to ensure routes and BGP was working. </w:t>
      </w:r>
    </w:p>
    <w:p w14:paraId="6D9AF843" w14:textId="77777777" w:rsidR="00BE57C3" w:rsidRPr="00C669B8" w:rsidRDefault="00BE57C3" w:rsidP="00BE57C3">
      <w:pPr>
        <w:rPr>
          <w:rFonts w:ascii="Arial" w:hAnsi="Arial" w:cs="Arial"/>
          <w:sz w:val="32"/>
          <w:szCs w:val="32"/>
        </w:rPr>
      </w:pPr>
      <w:r w:rsidRPr="00C669B8">
        <w:rPr>
          <w:rFonts w:ascii="Arial" w:hAnsi="Arial" w:cs="Arial"/>
          <w:sz w:val="32"/>
          <w:szCs w:val="32"/>
        </w:rPr>
        <w:t xml:space="preserve">Lab Commands:  </w:t>
      </w:r>
    </w:p>
    <w:p w14:paraId="6D331E58" w14:textId="77777777" w:rsidR="00BE57C3" w:rsidRDefault="00BE57C3" w:rsidP="00BE57C3">
      <w:pPr>
        <w:rPr>
          <w:rFonts w:ascii="Courier New" w:hAnsi="Courier New" w:cs="Courier New"/>
          <w:b/>
          <w:bCs/>
          <w:i/>
          <w:iCs/>
        </w:rPr>
      </w:pPr>
      <w:r w:rsidRPr="006A12F3">
        <w:rPr>
          <w:rFonts w:ascii="Courier New" w:hAnsi="Courier New" w:cs="Courier New"/>
        </w:rPr>
        <w:t>Router(config)#</w:t>
      </w:r>
      <w:r w:rsidRPr="006A12F3">
        <w:rPr>
          <w:rFonts w:ascii="Courier New" w:hAnsi="Courier New" w:cs="Courier New"/>
          <w:b/>
          <w:bCs/>
        </w:rPr>
        <w:t xml:space="preserve">router bgp </w:t>
      </w:r>
      <w:r w:rsidRPr="006A12F3">
        <w:rPr>
          <w:rFonts w:ascii="Courier New" w:hAnsi="Courier New" w:cs="Courier New"/>
          <w:b/>
          <w:bCs/>
          <w:i/>
          <w:iCs/>
        </w:rPr>
        <w:t>asn</w:t>
      </w:r>
    </w:p>
    <w:p w14:paraId="5D20077C" w14:textId="77777777" w:rsidR="00BE57C3" w:rsidRPr="00F2550B" w:rsidRDefault="00BE57C3" w:rsidP="00BE57C3">
      <w:pPr>
        <w:rPr>
          <w:rFonts w:ascii="Arial" w:hAnsi="Arial" w:cs="Arial"/>
        </w:rPr>
      </w:pPr>
      <w:r w:rsidRPr="00F2550B">
        <w:rPr>
          <w:rFonts w:ascii="Arial" w:hAnsi="Arial" w:cs="Arial"/>
        </w:rPr>
        <w:t>Definition:</w:t>
      </w:r>
      <w:r>
        <w:rPr>
          <w:rFonts w:ascii="Arial" w:hAnsi="Arial" w:cs="Arial"/>
        </w:rPr>
        <w:t xml:space="preserve"> Enables BGP and assigns an autonomous system number.</w:t>
      </w:r>
    </w:p>
    <w:p w14:paraId="30CC0115" w14:textId="77777777" w:rsidR="00BE57C3" w:rsidRDefault="00BE57C3" w:rsidP="00BE57C3">
      <w:pPr>
        <w:rPr>
          <w:rFonts w:ascii="Courier New" w:hAnsi="Courier New" w:cs="Courier New"/>
          <w:b/>
          <w:bCs/>
          <w:i/>
          <w:iCs/>
        </w:rPr>
      </w:pPr>
      <w:r w:rsidRPr="006A12F3">
        <w:rPr>
          <w:rFonts w:ascii="Courier New" w:hAnsi="Courier New" w:cs="Courier New"/>
        </w:rPr>
        <w:t>Router(config-router)#</w:t>
      </w:r>
      <w:r w:rsidRPr="006A12F3">
        <w:rPr>
          <w:rFonts w:ascii="Courier New" w:hAnsi="Courier New" w:cs="Courier New"/>
          <w:b/>
          <w:bCs/>
        </w:rPr>
        <w:t xml:space="preserve">bgp router-id </w:t>
      </w:r>
      <w:r w:rsidRPr="006A12F3">
        <w:rPr>
          <w:rFonts w:ascii="Courier New" w:hAnsi="Courier New" w:cs="Courier New"/>
          <w:b/>
          <w:bCs/>
          <w:i/>
          <w:iCs/>
        </w:rPr>
        <w:t>RID</w:t>
      </w:r>
    </w:p>
    <w:p w14:paraId="1D523EB9" w14:textId="77777777" w:rsidR="00BE57C3" w:rsidRPr="00824D59" w:rsidRDefault="00BE57C3" w:rsidP="00BE57C3">
      <w:pPr>
        <w:rPr>
          <w:rFonts w:ascii="Arial" w:hAnsi="Arial" w:cs="Arial"/>
        </w:rPr>
      </w:pPr>
      <w:r w:rsidRPr="00824D59">
        <w:rPr>
          <w:rFonts w:ascii="Arial" w:hAnsi="Arial" w:cs="Arial"/>
        </w:rPr>
        <w:t xml:space="preserve">Definition: Configures BGP router ID and uniquely identifies BGP router. </w:t>
      </w:r>
    </w:p>
    <w:p w14:paraId="773D0C9B" w14:textId="77777777" w:rsidR="00BE57C3" w:rsidRDefault="00BE57C3" w:rsidP="00BE57C3">
      <w:pPr>
        <w:rPr>
          <w:rFonts w:ascii="Courier New" w:hAnsi="Courier New" w:cs="Courier New"/>
          <w:b/>
          <w:bCs/>
          <w:i/>
          <w:iCs/>
        </w:rPr>
      </w:pPr>
      <w:r w:rsidRPr="006A12F3">
        <w:rPr>
          <w:rFonts w:ascii="Courier New" w:hAnsi="Courier New" w:cs="Courier New"/>
        </w:rPr>
        <w:t>Router(config-router)#</w:t>
      </w:r>
      <w:r w:rsidRPr="006A12F3">
        <w:rPr>
          <w:rFonts w:ascii="Courier New" w:hAnsi="Courier New" w:cs="Courier New"/>
          <w:b/>
          <w:bCs/>
        </w:rPr>
        <w:t xml:space="preserve">neighbor </w:t>
      </w:r>
      <w:r w:rsidRPr="006A12F3">
        <w:rPr>
          <w:rFonts w:ascii="Courier New" w:hAnsi="Courier New" w:cs="Courier New"/>
          <w:b/>
          <w:bCs/>
          <w:i/>
          <w:iCs/>
        </w:rPr>
        <w:t>#</w:t>
      </w:r>
      <w:r w:rsidRPr="006A12F3">
        <w:rPr>
          <w:rFonts w:ascii="Courier New" w:hAnsi="Courier New" w:cs="Courier New"/>
          <w:b/>
          <w:bCs/>
        </w:rPr>
        <w:t xml:space="preserve"> remote-as </w:t>
      </w:r>
      <w:r w:rsidRPr="006A12F3">
        <w:rPr>
          <w:rFonts w:ascii="Courier New" w:hAnsi="Courier New" w:cs="Courier New"/>
          <w:b/>
          <w:bCs/>
          <w:i/>
          <w:iCs/>
        </w:rPr>
        <w:t>ASN</w:t>
      </w:r>
    </w:p>
    <w:p w14:paraId="7C19887F" w14:textId="77777777" w:rsidR="00BE57C3" w:rsidRPr="00C669B8" w:rsidRDefault="00BE57C3" w:rsidP="00BE57C3">
      <w:pPr>
        <w:rPr>
          <w:rFonts w:ascii="Arial" w:hAnsi="Arial" w:cs="Arial"/>
        </w:rPr>
      </w:pPr>
      <w:r w:rsidRPr="00C669B8">
        <w:rPr>
          <w:rFonts w:ascii="Arial" w:hAnsi="Arial" w:cs="Arial"/>
        </w:rPr>
        <w:t xml:space="preserve">Definition: Identifies BGP peer using their IPv4 or IPv6 address and ASN. </w:t>
      </w:r>
    </w:p>
    <w:p w14:paraId="7A966971" w14:textId="77777777" w:rsidR="00BE57C3" w:rsidRDefault="00BE57C3" w:rsidP="00BE57C3">
      <w:pPr>
        <w:rPr>
          <w:rFonts w:ascii="Courier New" w:hAnsi="Courier New" w:cs="Courier New"/>
          <w:b/>
          <w:bCs/>
        </w:rPr>
      </w:pPr>
      <w:r w:rsidRPr="006A12F3">
        <w:rPr>
          <w:rFonts w:ascii="Courier New" w:hAnsi="Courier New" w:cs="Courier New"/>
        </w:rPr>
        <w:t>Router(config-router)#</w:t>
      </w:r>
      <w:r w:rsidRPr="006A12F3">
        <w:rPr>
          <w:rFonts w:ascii="Courier New" w:hAnsi="Courier New" w:cs="Courier New"/>
          <w:b/>
          <w:bCs/>
        </w:rPr>
        <w:t>address-family ipv4</w:t>
      </w:r>
      <w:r>
        <w:rPr>
          <w:rFonts w:ascii="Courier New" w:hAnsi="Courier New" w:cs="Courier New"/>
          <w:b/>
          <w:bCs/>
        </w:rPr>
        <w:t>/ipv6</w:t>
      </w:r>
    </w:p>
    <w:p w14:paraId="7758173F" w14:textId="77777777" w:rsidR="00BE57C3" w:rsidRPr="00C669B8" w:rsidRDefault="00BE57C3" w:rsidP="00BE57C3">
      <w:pPr>
        <w:rPr>
          <w:rFonts w:ascii="Arial" w:hAnsi="Arial" w:cs="Arial"/>
        </w:rPr>
      </w:pPr>
      <w:r w:rsidRPr="00C669B8">
        <w:rPr>
          <w:rFonts w:ascii="Arial" w:hAnsi="Arial" w:cs="Arial"/>
        </w:rPr>
        <w:t xml:space="preserve">Definition: Enters neighbor address family configuration mode for ipv4 or ipv6. </w:t>
      </w:r>
    </w:p>
    <w:p w14:paraId="0980CE31" w14:textId="77777777" w:rsidR="00BE57C3" w:rsidRDefault="00BE57C3" w:rsidP="00BE57C3">
      <w:pPr>
        <w:rPr>
          <w:rFonts w:ascii="Courier New" w:hAnsi="Courier New" w:cs="Courier New"/>
          <w:b/>
          <w:bCs/>
          <w:i/>
          <w:iCs/>
        </w:rPr>
      </w:pPr>
      <w:r w:rsidRPr="006A12F3">
        <w:rPr>
          <w:rFonts w:ascii="Courier New" w:hAnsi="Courier New" w:cs="Courier New"/>
        </w:rPr>
        <w:t>Router(config-router-af)#</w:t>
      </w:r>
      <w:r w:rsidRPr="006A12F3">
        <w:rPr>
          <w:rFonts w:ascii="Courier New" w:hAnsi="Courier New" w:cs="Courier New"/>
          <w:b/>
          <w:bCs/>
        </w:rPr>
        <w:t xml:space="preserve">redistribute eigrp </w:t>
      </w:r>
      <w:r w:rsidRPr="006A12F3">
        <w:rPr>
          <w:rFonts w:ascii="Courier New" w:hAnsi="Courier New" w:cs="Courier New"/>
          <w:b/>
          <w:bCs/>
          <w:i/>
          <w:iCs/>
        </w:rPr>
        <w:t>ASN</w:t>
      </w:r>
    </w:p>
    <w:p w14:paraId="2D72DC7C" w14:textId="77777777" w:rsidR="00BE57C3" w:rsidRPr="0003631F" w:rsidRDefault="00BE57C3" w:rsidP="00BE57C3">
      <w:pPr>
        <w:rPr>
          <w:rFonts w:ascii="Arial" w:hAnsi="Arial" w:cs="Arial"/>
        </w:rPr>
      </w:pPr>
      <w:r w:rsidRPr="0003631F">
        <w:rPr>
          <w:rFonts w:ascii="Arial" w:hAnsi="Arial" w:cs="Arial"/>
        </w:rPr>
        <w:t>Definition: Command redistributes IPv4</w:t>
      </w:r>
      <w:r>
        <w:rPr>
          <w:rFonts w:ascii="Arial" w:hAnsi="Arial" w:cs="Arial"/>
        </w:rPr>
        <w:t xml:space="preserve"> or IPv6</w:t>
      </w:r>
      <w:r w:rsidRPr="0003631F">
        <w:rPr>
          <w:rFonts w:ascii="Arial" w:hAnsi="Arial" w:cs="Arial"/>
        </w:rPr>
        <w:t xml:space="preserve"> EIGRP routes connected to router interface across BGP, and advertises them to peers. </w:t>
      </w:r>
    </w:p>
    <w:p w14:paraId="2A813ABE" w14:textId="77777777" w:rsidR="00BE57C3" w:rsidRDefault="00BE57C3" w:rsidP="00BE57C3">
      <w:pPr>
        <w:rPr>
          <w:rFonts w:ascii="Courier New" w:hAnsi="Courier New" w:cs="Courier New"/>
          <w:b/>
          <w:bCs/>
        </w:rPr>
      </w:pPr>
      <w:r w:rsidRPr="006A12F3">
        <w:rPr>
          <w:rFonts w:ascii="Courier New" w:hAnsi="Courier New" w:cs="Courier New"/>
        </w:rPr>
        <w:t>Router(config-router-af)#</w:t>
      </w:r>
      <w:r w:rsidRPr="00F2550B">
        <w:rPr>
          <w:rFonts w:ascii="Courier New" w:hAnsi="Courier New" w:cs="Courier New"/>
          <w:b/>
          <w:bCs/>
        </w:rPr>
        <w:t xml:space="preserve">neighbor </w:t>
      </w:r>
      <w:r w:rsidRPr="00F2550B">
        <w:rPr>
          <w:rFonts w:ascii="Courier New" w:hAnsi="Courier New" w:cs="Courier New"/>
          <w:b/>
          <w:bCs/>
          <w:i/>
          <w:iCs/>
        </w:rPr>
        <w:t>IPV4#</w:t>
      </w:r>
      <w:r>
        <w:rPr>
          <w:rFonts w:ascii="Courier New" w:hAnsi="Courier New" w:cs="Courier New"/>
          <w:b/>
          <w:bCs/>
          <w:i/>
          <w:iCs/>
        </w:rPr>
        <w:t>/IPV6</w:t>
      </w:r>
      <w:r w:rsidRPr="00F2550B">
        <w:rPr>
          <w:rFonts w:ascii="Courier New" w:hAnsi="Courier New" w:cs="Courier New"/>
          <w:b/>
          <w:bCs/>
        </w:rPr>
        <w:t xml:space="preserve"> activate</w:t>
      </w:r>
    </w:p>
    <w:p w14:paraId="3AB75F9E" w14:textId="77777777" w:rsidR="00BE57C3" w:rsidRPr="00D650CB" w:rsidRDefault="00BE57C3" w:rsidP="00BE57C3">
      <w:pPr>
        <w:rPr>
          <w:rFonts w:ascii="Arial" w:hAnsi="Arial" w:cs="Arial"/>
        </w:rPr>
      </w:pPr>
      <w:r w:rsidRPr="00D650CB">
        <w:rPr>
          <w:rFonts w:ascii="Arial" w:hAnsi="Arial" w:cs="Arial"/>
        </w:rPr>
        <w:t xml:space="preserve">Definition: This command is used to notify other BGP peers which family-address they support. </w:t>
      </w:r>
    </w:p>
    <w:p w14:paraId="27DC0D03" w14:textId="77777777" w:rsidR="00BE57C3" w:rsidRDefault="00BE57C3" w:rsidP="00BE57C3">
      <w:pPr>
        <w:rPr>
          <w:rFonts w:ascii="Courier New" w:hAnsi="Courier New" w:cs="Courier New"/>
          <w:b/>
          <w:bCs/>
        </w:rPr>
      </w:pPr>
      <w:r w:rsidRPr="006A12F3">
        <w:rPr>
          <w:rFonts w:ascii="Courier New" w:hAnsi="Courier New" w:cs="Courier New"/>
        </w:rPr>
        <w:t>Router(config-router-af)#</w:t>
      </w:r>
      <w:r w:rsidRPr="00F2550B">
        <w:rPr>
          <w:rFonts w:ascii="Courier New" w:hAnsi="Courier New" w:cs="Courier New"/>
          <w:b/>
          <w:bCs/>
        </w:rPr>
        <w:t>redistribute connected</w:t>
      </w:r>
    </w:p>
    <w:p w14:paraId="3FEBF30C" w14:textId="77777777" w:rsidR="00BE57C3" w:rsidRPr="00C669B8" w:rsidRDefault="00BE57C3" w:rsidP="00BE57C3">
      <w:pPr>
        <w:rPr>
          <w:rFonts w:ascii="Arial" w:hAnsi="Arial" w:cs="Arial"/>
        </w:rPr>
      </w:pPr>
      <w:r w:rsidRPr="00C669B8">
        <w:rPr>
          <w:rFonts w:ascii="Arial" w:hAnsi="Arial" w:cs="Arial"/>
        </w:rPr>
        <w:t xml:space="preserve">Definition: This command redistributes connected routes. </w:t>
      </w:r>
    </w:p>
    <w:p w14:paraId="59D7EDB9" w14:textId="77777777" w:rsidR="00BE57C3" w:rsidRDefault="00BE57C3" w:rsidP="00BE57C3">
      <w:pPr>
        <w:rPr>
          <w:rFonts w:ascii="Courier New" w:hAnsi="Courier New" w:cs="Courier New"/>
          <w:b/>
          <w:bCs/>
          <w:i/>
          <w:iCs/>
        </w:rPr>
      </w:pPr>
      <w:r w:rsidRPr="006A12F3">
        <w:rPr>
          <w:rFonts w:ascii="Courier New" w:hAnsi="Courier New" w:cs="Courier New"/>
        </w:rPr>
        <w:t>Router(config-router)#</w:t>
      </w:r>
      <w:r w:rsidRPr="00F2550B">
        <w:rPr>
          <w:rFonts w:ascii="Courier New" w:hAnsi="Courier New" w:cs="Courier New"/>
          <w:b/>
          <w:bCs/>
        </w:rPr>
        <w:t xml:space="preserve">redistribute bgp </w:t>
      </w:r>
      <w:r w:rsidRPr="00F2550B">
        <w:rPr>
          <w:rFonts w:ascii="Courier New" w:hAnsi="Courier New" w:cs="Courier New"/>
          <w:b/>
          <w:bCs/>
          <w:i/>
          <w:iCs/>
        </w:rPr>
        <w:t>ASN</w:t>
      </w:r>
      <w:r w:rsidRPr="00F2550B">
        <w:rPr>
          <w:rFonts w:ascii="Courier New" w:hAnsi="Courier New" w:cs="Courier New"/>
          <w:b/>
          <w:bCs/>
        </w:rPr>
        <w:t xml:space="preserve"> metric </w:t>
      </w:r>
      <w:r w:rsidRPr="00F2550B">
        <w:rPr>
          <w:rFonts w:ascii="Courier New" w:hAnsi="Courier New" w:cs="Courier New"/>
          <w:b/>
          <w:bCs/>
          <w:i/>
          <w:iCs/>
        </w:rPr>
        <w:t># # # # #</w:t>
      </w:r>
    </w:p>
    <w:p w14:paraId="4BC7AE4B" w14:textId="77777777" w:rsidR="00BE57C3" w:rsidRPr="00C669B8" w:rsidRDefault="00BE57C3" w:rsidP="00BE57C3">
      <w:pPr>
        <w:rPr>
          <w:rFonts w:ascii="Arial" w:hAnsi="Arial" w:cs="Arial"/>
        </w:rPr>
      </w:pPr>
      <w:r w:rsidRPr="00C669B8">
        <w:rPr>
          <w:rFonts w:ascii="Arial" w:hAnsi="Arial" w:cs="Arial"/>
        </w:rPr>
        <w:t>Definition: Redistributes BGP routes over EIGRP network.</w:t>
      </w:r>
    </w:p>
    <w:p w14:paraId="46765627" w14:textId="77777777" w:rsidR="00BE57C3" w:rsidRDefault="00BE57C3" w:rsidP="00BE57C3">
      <w:pPr>
        <w:rPr>
          <w:rFonts w:ascii="Courier New" w:hAnsi="Courier New" w:cs="Courier New"/>
          <w:b/>
          <w:bCs/>
          <w:i/>
          <w:iCs/>
        </w:rPr>
      </w:pPr>
      <w:r w:rsidRPr="006A12F3">
        <w:rPr>
          <w:rFonts w:ascii="Courier New" w:hAnsi="Courier New" w:cs="Courier New"/>
        </w:rPr>
        <w:t>Router(config-router)#</w:t>
      </w:r>
      <w:r w:rsidRPr="00F2550B">
        <w:rPr>
          <w:rFonts w:ascii="Courier New" w:hAnsi="Courier New" w:cs="Courier New"/>
          <w:b/>
          <w:bCs/>
        </w:rPr>
        <w:t xml:space="preserve">redistribute bgp </w:t>
      </w:r>
      <w:r w:rsidRPr="00F2550B">
        <w:rPr>
          <w:rFonts w:ascii="Courier New" w:hAnsi="Courier New" w:cs="Courier New"/>
          <w:b/>
          <w:bCs/>
          <w:i/>
          <w:iCs/>
        </w:rPr>
        <w:t>ASN</w:t>
      </w:r>
      <w:r w:rsidRPr="00F2550B">
        <w:rPr>
          <w:rFonts w:ascii="Courier New" w:hAnsi="Courier New" w:cs="Courier New"/>
          <w:b/>
          <w:bCs/>
        </w:rPr>
        <w:t xml:space="preserve"> metric </w:t>
      </w:r>
      <w:r w:rsidRPr="00F2550B">
        <w:rPr>
          <w:rFonts w:ascii="Courier New" w:hAnsi="Courier New" w:cs="Courier New"/>
          <w:b/>
          <w:bCs/>
          <w:i/>
          <w:iCs/>
        </w:rPr>
        <w:t>#</w:t>
      </w:r>
    </w:p>
    <w:p w14:paraId="44D3E704" w14:textId="77777777" w:rsidR="00BE57C3" w:rsidRPr="00C669B8" w:rsidRDefault="00BE57C3" w:rsidP="00BE57C3">
      <w:pPr>
        <w:rPr>
          <w:rFonts w:ascii="Arial" w:hAnsi="Arial" w:cs="Arial"/>
        </w:rPr>
      </w:pPr>
      <w:r w:rsidRPr="00C669B8">
        <w:rPr>
          <w:rFonts w:ascii="Arial" w:hAnsi="Arial" w:cs="Arial"/>
        </w:rPr>
        <w:t xml:space="preserve">Definition: Redistributes BGP routes over OSPF network. </w:t>
      </w:r>
    </w:p>
    <w:p w14:paraId="10525DEC" w14:textId="77777777" w:rsidR="00BE57C3" w:rsidRDefault="00BE57C3" w:rsidP="00BE57C3">
      <w:pPr>
        <w:rPr>
          <w:rFonts w:ascii="Courier New" w:hAnsi="Courier New" w:cs="Courier New"/>
        </w:rPr>
      </w:pPr>
      <w:r w:rsidRPr="006A12F3">
        <w:rPr>
          <w:rFonts w:ascii="Courier New" w:hAnsi="Courier New" w:cs="Courier New"/>
        </w:rPr>
        <w:t>Router#</w:t>
      </w:r>
      <w:r w:rsidRPr="00C669B8">
        <w:rPr>
          <w:rFonts w:ascii="Courier New" w:hAnsi="Courier New" w:cs="Courier New"/>
          <w:b/>
          <w:bCs/>
        </w:rPr>
        <w:t>show ip bgp</w:t>
      </w:r>
    </w:p>
    <w:p w14:paraId="42E9D591" w14:textId="77777777" w:rsidR="00BE57C3" w:rsidRPr="00AB1842" w:rsidRDefault="00BE57C3" w:rsidP="00BE57C3">
      <w:pPr>
        <w:rPr>
          <w:rFonts w:ascii="Arial" w:hAnsi="Arial" w:cs="Arial"/>
        </w:rPr>
      </w:pPr>
      <w:r w:rsidRPr="00AB1842">
        <w:rPr>
          <w:rFonts w:ascii="Arial" w:hAnsi="Arial" w:cs="Arial"/>
        </w:rPr>
        <w:lastRenderedPageBreak/>
        <w:t>Definition: Displays contents of BGP routing table.</w:t>
      </w:r>
    </w:p>
    <w:p w14:paraId="1FB2E34F" w14:textId="77777777" w:rsidR="00BE57C3" w:rsidRDefault="00BE57C3" w:rsidP="00BE57C3">
      <w:pPr>
        <w:rPr>
          <w:rFonts w:ascii="Courier New" w:hAnsi="Courier New" w:cs="Courier New"/>
        </w:rPr>
      </w:pPr>
      <w:r w:rsidRPr="006A12F3">
        <w:rPr>
          <w:rFonts w:ascii="Courier New" w:hAnsi="Courier New" w:cs="Courier New"/>
        </w:rPr>
        <w:t>Router#</w:t>
      </w:r>
      <w:r w:rsidRPr="00AB1842">
        <w:rPr>
          <w:rFonts w:ascii="Courier New" w:hAnsi="Courier New" w:cs="Courier New"/>
          <w:b/>
          <w:bCs/>
        </w:rPr>
        <w:t>show bgp ipv6 unicast</w:t>
      </w:r>
    </w:p>
    <w:p w14:paraId="2CC71A0D" w14:textId="77777777" w:rsidR="00BE57C3" w:rsidRPr="00AB1842" w:rsidRDefault="00BE57C3" w:rsidP="00BE57C3">
      <w:pPr>
        <w:rPr>
          <w:rFonts w:ascii="Arial" w:hAnsi="Arial" w:cs="Arial"/>
        </w:rPr>
      </w:pPr>
      <w:r w:rsidRPr="00AB1842">
        <w:rPr>
          <w:rFonts w:ascii="Arial" w:hAnsi="Arial" w:cs="Arial"/>
        </w:rPr>
        <w:t xml:space="preserve">Definition: Shows content of IPv6 BGP routing table. </w:t>
      </w:r>
    </w:p>
    <w:p w14:paraId="6D3F4215" w14:textId="77777777" w:rsidR="00BE57C3" w:rsidRDefault="00BE57C3" w:rsidP="00BE57C3">
      <w:r>
        <w:t>Topology Diagram:</w:t>
      </w:r>
    </w:p>
    <w:p w14:paraId="2ED705E8" w14:textId="77777777" w:rsidR="00BE57C3" w:rsidRDefault="00BE57C3" w:rsidP="00BE57C3">
      <w:r>
        <w:rPr>
          <w:noProof/>
        </w:rPr>
        <w:drawing>
          <wp:inline distT="0" distB="0" distL="0" distR="0" wp14:anchorId="104B3F48" wp14:editId="31C7764A">
            <wp:extent cx="5943600" cy="27419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41930"/>
                    </a:xfrm>
                    <a:prstGeom prst="rect">
                      <a:avLst/>
                    </a:prstGeom>
                  </pic:spPr>
                </pic:pic>
              </a:graphicData>
            </a:graphic>
          </wp:inline>
        </w:drawing>
      </w:r>
    </w:p>
    <w:p w14:paraId="0A0A6CE0" w14:textId="77777777" w:rsidR="00BE57C3" w:rsidRDefault="00BE57C3" w:rsidP="00BE57C3">
      <w:r>
        <w:t>Addressing Table:</w:t>
      </w:r>
    </w:p>
    <w:tbl>
      <w:tblPr>
        <w:tblStyle w:val="TableGrid"/>
        <w:tblW w:w="8730" w:type="dxa"/>
        <w:tblInd w:w="535" w:type="dxa"/>
        <w:tblLayout w:type="fixed"/>
        <w:tblLook w:val="06A0" w:firstRow="1" w:lastRow="0" w:firstColumn="1" w:lastColumn="0" w:noHBand="1" w:noVBand="1"/>
      </w:tblPr>
      <w:tblGrid>
        <w:gridCol w:w="1170"/>
        <w:gridCol w:w="1710"/>
        <w:gridCol w:w="2201"/>
        <w:gridCol w:w="2389"/>
        <w:gridCol w:w="1260"/>
      </w:tblGrid>
      <w:tr w:rsidR="00BE57C3" w:rsidRPr="00616F96" w14:paraId="274005F0" w14:textId="77777777" w:rsidTr="00347E8E">
        <w:trPr>
          <w:trHeight w:val="300"/>
        </w:trPr>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FF8DD0" w14:textId="77777777" w:rsidR="00BE57C3" w:rsidRPr="00616F96" w:rsidRDefault="00BE57C3" w:rsidP="00347E8E">
            <w:pPr>
              <w:rPr>
                <w:rFonts w:ascii="Times New Roman" w:eastAsia="Times New Roman" w:hAnsi="Times New Roman" w:cs="Times New Roman"/>
                <w:color w:val="000000" w:themeColor="text1"/>
              </w:rPr>
            </w:pPr>
            <w:r w:rsidRPr="00616F96">
              <w:rPr>
                <w:rFonts w:ascii="Times New Roman" w:eastAsia="Times New Roman" w:hAnsi="Times New Roman" w:cs="Times New Roman"/>
                <w:color w:val="000000" w:themeColor="text1"/>
              </w:rPr>
              <w:t>Device</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F0467F" w14:textId="77777777" w:rsidR="00BE57C3" w:rsidRPr="00616F96" w:rsidRDefault="00BE57C3" w:rsidP="00347E8E">
            <w:pPr>
              <w:rPr>
                <w:rFonts w:ascii="Times New Roman" w:eastAsia="Times New Roman" w:hAnsi="Times New Roman" w:cs="Times New Roman"/>
                <w:color w:val="000000" w:themeColor="text1"/>
              </w:rPr>
            </w:pPr>
            <w:r w:rsidRPr="00616F96">
              <w:rPr>
                <w:rFonts w:ascii="Times New Roman" w:eastAsia="Times New Roman" w:hAnsi="Times New Roman" w:cs="Times New Roman"/>
                <w:color w:val="000000" w:themeColor="text1"/>
              </w:rPr>
              <w:t>Interface</w:t>
            </w:r>
          </w:p>
        </w:tc>
        <w:tc>
          <w:tcPr>
            <w:tcW w:w="22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CD391F" w14:textId="77777777" w:rsidR="00BE57C3" w:rsidRPr="00616F96" w:rsidRDefault="00BE57C3" w:rsidP="00347E8E">
            <w:pPr>
              <w:rPr>
                <w:rFonts w:ascii="Times New Roman" w:eastAsia="Times New Roman" w:hAnsi="Times New Roman" w:cs="Times New Roman"/>
                <w:color w:val="000000" w:themeColor="text1"/>
              </w:rPr>
            </w:pPr>
            <w:r w:rsidRPr="00616F96">
              <w:rPr>
                <w:rFonts w:ascii="Times New Roman" w:eastAsia="Times New Roman" w:hAnsi="Times New Roman" w:cs="Times New Roman"/>
                <w:color w:val="000000" w:themeColor="text1"/>
              </w:rPr>
              <w:t>IP Address</w:t>
            </w:r>
          </w:p>
        </w:tc>
        <w:tc>
          <w:tcPr>
            <w:tcW w:w="23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1542F1" w14:textId="77777777" w:rsidR="00BE57C3" w:rsidRPr="00616F96" w:rsidRDefault="00BE57C3" w:rsidP="00347E8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IPv6 Address</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B5D884" w14:textId="77777777" w:rsidR="00BE57C3" w:rsidRPr="00616F96" w:rsidRDefault="00BE57C3" w:rsidP="00347E8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Link-Local Addresses</w:t>
            </w:r>
          </w:p>
        </w:tc>
      </w:tr>
      <w:tr w:rsidR="00BE57C3" w:rsidRPr="00616F96" w14:paraId="58069423" w14:textId="77777777" w:rsidTr="00347E8E">
        <w:trPr>
          <w:trHeight w:val="300"/>
        </w:trPr>
        <w:tc>
          <w:tcPr>
            <w:tcW w:w="117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3094B0" w14:textId="77777777" w:rsidR="00BE57C3" w:rsidRPr="00616F96" w:rsidRDefault="00BE57C3" w:rsidP="00347E8E">
            <w:pPr>
              <w:rPr>
                <w:rFonts w:ascii="Times New Roman" w:eastAsia="Times New Roman" w:hAnsi="Times New Roman" w:cs="Times New Roman"/>
                <w:color w:val="000000" w:themeColor="text1"/>
              </w:rPr>
            </w:pPr>
            <w:r w:rsidRPr="00616F96">
              <w:rPr>
                <w:rFonts w:ascii="Times New Roman" w:eastAsia="Times New Roman" w:hAnsi="Times New Roman" w:cs="Times New Roman"/>
                <w:color w:val="000000" w:themeColor="text1"/>
              </w:rPr>
              <w:t>R1</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C50F3D" w14:textId="77777777" w:rsidR="00BE57C3" w:rsidRPr="00616F96" w:rsidRDefault="00BE57C3" w:rsidP="00347E8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 0/0/1</w:t>
            </w:r>
          </w:p>
        </w:tc>
        <w:tc>
          <w:tcPr>
            <w:tcW w:w="22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E64ED6" w14:textId="77777777" w:rsidR="00BE57C3" w:rsidRPr="00616F96" w:rsidRDefault="00BE57C3" w:rsidP="00347E8E">
            <w:pPr>
              <w:rPr>
                <w:rFonts w:ascii="Times New Roman" w:eastAsia="Times New Roman" w:hAnsi="Times New Roman" w:cs="Times New Roman"/>
                <w:color w:val="000000" w:themeColor="text1"/>
              </w:rPr>
            </w:pPr>
            <w:r w:rsidRPr="008E4AF6">
              <w:rPr>
                <w:rFonts w:ascii="Times New Roman" w:eastAsia="Times New Roman" w:hAnsi="Times New Roman" w:cs="Times New Roman"/>
                <w:color w:val="000000" w:themeColor="text1"/>
              </w:rPr>
              <w:t>10.0.0.1/30</w:t>
            </w:r>
          </w:p>
        </w:tc>
        <w:tc>
          <w:tcPr>
            <w:tcW w:w="23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6B19A5" w14:textId="77777777" w:rsidR="00BE57C3" w:rsidRPr="00616F96" w:rsidRDefault="00BE57C3" w:rsidP="00347E8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2001:db8:acad:1::1/64</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C3A7BB" w14:textId="77777777" w:rsidR="00BE57C3" w:rsidRPr="00616F96" w:rsidRDefault="00BE57C3" w:rsidP="00347E8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fe80::1</w:t>
            </w:r>
          </w:p>
        </w:tc>
      </w:tr>
      <w:tr w:rsidR="00BE57C3" w:rsidRPr="00616F96" w14:paraId="0F3748E4" w14:textId="77777777" w:rsidTr="00347E8E">
        <w:tc>
          <w:tcPr>
            <w:tcW w:w="117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F6DEF70" w14:textId="77777777" w:rsidR="00BE57C3" w:rsidRPr="00616F96" w:rsidRDefault="00BE57C3" w:rsidP="00347E8E">
            <w:pPr>
              <w:rPr>
                <w:rFonts w:ascii="Times New Roman" w:eastAsia="Times New Roman" w:hAnsi="Times New Roman" w:cs="Times New Roman"/>
                <w:color w:val="000000" w:themeColor="text1"/>
              </w:rPr>
            </w:pP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8764AC" w14:textId="77777777" w:rsidR="00BE57C3" w:rsidRPr="00616F96" w:rsidRDefault="00BE57C3" w:rsidP="00347E8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Loopback 0</w:t>
            </w:r>
          </w:p>
        </w:tc>
        <w:tc>
          <w:tcPr>
            <w:tcW w:w="22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2DCACF" w14:textId="77777777" w:rsidR="00BE57C3" w:rsidRPr="00616F96" w:rsidRDefault="00BE57C3" w:rsidP="00347E8E">
            <w:pPr>
              <w:rPr>
                <w:rFonts w:ascii="Times New Roman" w:eastAsia="Times New Roman" w:hAnsi="Times New Roman" w:cs="Times New Roman"/>
                <w:color w:val="000000" w:themeColor="text1"/>
              </w:rPr>
            </w:pPr>
            <w:r w:rsidRPr="008E4AF6">
              <w:rPr>
                <w:rFonts w:ascii="Times New Roman" w:eastAsia="Times New Roman" w:hAnsi="Times New Roman" w:cs="Times New Roman"/>
                <w:color w:val="000000" w:themeColor="text1"/>
              </w:rPr>
              <w:t>192.168.0.1/</w:t>
            </w:r>
            <w:r>
              <w:rPr>
                <w:rFonts w:ascii="Times New Roman" w:eastAsia="Times New Roman" w:hAnsi="Times New Roman" w:cs="Times New Roman"/>
                <w:color w:val="000000" w:themeColor="text1"/>
              </w:rPr>
              <w:t>24</w:t>
            </w:r>
          </w:p>
        </w:tc>
        <w:tc>
          <w:tcPr>
            <w:tcW w:w="23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CA6D79" w14:textId="77777777" w:rsidR="00BE57C3" w:rsidRPr="00616F96" w:rsidRDefault="00BE57C3" w:rsidP="00347E8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2001:db8:acad:a::1/64</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D6819E" w14:textId="77777777" w:rsidR="00BE57C3" w:rsidRPr="00616F96" w:rsidRDefault="00BE57C3" w:rsidP="00347E8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fe80::1</w:t>
            </w:r>
          </w:p>
        </w:tc>
      </w:tr>
      <w:tr w:rsidR="00BE57C3" w:rsidRPr="00616F96" w14:paraId="12DCFCAF" w14:textId="77777777" w:rsidTr="00347E8E">
        <w:tc>
          <w:tcPr>
            <w:tcW w:w="1170" w:type="dxa"/>
            <w:vMerge w:val="restart"/>
            <w:tcBorders>
              <w:top w:val="single" w:sz="4" w:space="0" w:color="000000" w:themeColor="text1"/>
              <w:left w:val="single" w:sz="4" w:space="0" w:color="000000" w:themeColor="text1"/>
              <w:right w:val="single" w:sz="4" w:space="0" w:color="000000" w:themeColor="text1"/>
            </w:tcBorders>
          </w:tcPr>
          <w:p w14:paraId="56F41909" w14:textId="77777777" w:rsidR="00BE57C3" w:rsidRPr="00616F96" w:rsidRDefault="00BE57C3" w:rsidP="00347E8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w:t>
            </w:r>
            <w:r w:rsidRPr="00616F96">
              <w:rPr>
                <w:rFonts w:ascii="Times New Roman" w:eastAsia="Times New Roman" w:hAnsi="Times New Roman" w:cs="Times New Roman"/>
                <w:color w:val="000000" w:themeColor="text1"/>
              </w:rPr>
              <w:t>2</w:t>
            </w:r>
          </w:p>
          <w:p w14:paraId="6D714FAD" w14:textId="77777777" w:rsidR="00BE57C3" w:rsidRPr="00616F96" w:rsidRDefault="00BE57C3" w:rsidP="00347E8E">
            <w:pPr>
              <w:rPr>
                <w:rFonts w:ascii="Times New Roman" w:eastAsia="Times New Roman" w:hAnsi="Times New Roman" w:cs="Times New Roman"/>
                <w:color w:val="000000" w:themeColor="text1"/>
              </w:rPr>
            </w:pP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0A7EC8" w14:textId="77777777" w:rsidR="00BE57C3" w:rsidRPr="00616F96" w:rsidRDefault="00BE57C3" w:rsidP="00347E8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 0/0/0</w:t>
            </w:r>
          </w:p>
        </w:tc>
        <w:tc>
          <w:tcPr>
            <w:tcW w:w="22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AE9DE4" w14:textId="77777777" w:rsidR="00BE57C3" w:rsidRPr="00616F96" w:rsidRDefault="00BE57C3" w:rsidP="00347E8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10.0.0.2/30</w:t>
            </w:r>
          </w:p>
        </w:tc>
        <w:tc>
          <w:tcPr>
            <w:tcW w:w="23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EC0880" w14:textId="77777777" w:rsidR="00BE57C3" w:rsidRPr="00616F96" w:rsidRDefault="00BE57C3" w:rsidP="00347E8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2001:db8:acad:1::2/64</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0ED3B7" w14:textId="77777777" w:rsidR="00BE57C3" w:rsidRPr="00616F96" w:rsidRDefault="00BE57C3" w:rsidP="00347E8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fe80::2</w:t>
            </w:r>
          </w:p>
        </w:tc>
      </w:tr>
      <w:tr w:rsidR="00BE57C3" w:rsidRPr="00616F96" w14:paraId="3770B4EB" w14:textId="77777777" w:rsidTr="00347E8E">
        <w:trPr>
          <w:trHeight w:val="125"/>
        </w:trPr>
        <w:tc>
          <w:tcPr>
            <w:tcW w:w="1170" w:type="dxa"/>
            <w:vMerge/>
            <w:tcBorders>
              <w:left w:val="single" w:sz="4" w:space="0" w:color="000000" w:themeColor="text1"/>
              <w:right w:val="single" w:sz="4" w:space="0" w:color="000000" w:themeColor="text1"/>
            </w:tcBorders>
            <w:vAlign w:val="center"/>
            <w:hideMark/>
          </w:tcPr>
          <w:p w14:paraId="42D679F3" w14:textId="77777777" w:rsidR="00BE57C3" w:rsidRPr="00616F96" w:rsidRDefault="00BE57C3" w:rsidP="00347E8E">
            <w:pPr>
              <w:rPr>
                <w:rFonts w:ascii="Times New Roman" w:eastAsia="Times New Roman" w:hAnsi="Times New Roman" w:cs="Times New Roman"/>
                <w:color w:val="000000" w:themeColor="text1"/>
              </w:rPr>
            </w:pP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1137D8" w14:textId="77777777" w:rsidR="00BE57C3" w:rsidRPr="00616F96" w:rsidRDefault="00BE57C3" w:rsidP="00347E8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 0/0/1</w:t>
            </w:r>
          </w:p>
        </w:tc>
        <w:tc>
          <w:tcPr>
            <w:tcW w:w="2201" w:type="dxa"/>
            <w:tcBorders>
              <w:top w:val="single" w:sz="4" w:space="0" w:color="000000" w:themeColor="text1"/>
              <w:left w:val="single" w:sz="4" w:space="0" w:color="000000" w:themeColor="text1"/>
              <w:right w:val="single" w:sz="4" w:space="0" w:color="000000" w:themeColor="text1"/>
            </w:tcBorders>
            <w:hideMark/>
          </w:tcPr>
          <w:p w14:paraId="649827C4" w14:textId="77777777" w:rsidR="00BE57C3" w:rsidRPr="00616F96" w:rsidRDefault="00BE57C3" w:rsidP="00347E8E">
            <w:pPr>
              <w:rPr>
                <w:rFonts w:ascii="Times New Roman" w:eastAsia="Times New Roman" w:hAnsi="Times New Roman" w:cs="Times New Roman"/>
                <w:color w:val="000000" w:themeColor="text1"/>
              </w:rPr>
            </w:pPr>
            <w:r w:rsidRPr="008E4AF6">
              <w:rPr>
                <w:rFonts w:ascii="Times New Roman" w:eastAsia="Times New Roman" w:hAnsi="Times New Roman" w:cs="Times New Roman"/>
                <w:color w:val="000000" w:themeColor="text1"/>
              </w:rPr>
              <w:t>10.0.0.</w:t>
            </w:r>
            <w:r>
              <w:rPr>
                <w:rFonts w:ascii="Times New Roman" w:eastAsia="Times New Roman" w:hAnsi="Times New Roman" w:cs="Times New Roman"/>
                <w:color w:val="000000" w:themeColor="text1"/>
              </w:rPr>
              <w:t>5</w:t>
            </w:r>
            <w:r w:rsidRPr="00616F96">
              <w:rPr>
                <w:rFonts w:ascii="Times New Roman" w:eastAsia="Times New Roman" w:hAnsi="Times New Roman" w:cs="Times New Roman"/>
                <w:color w:val="000000" w:themeColor="text1"/>
              </w:rPr>
              <w:t>/30</w:t>
            </w:r>
          </w:p>
        </w:tc>
        <w:tc>
          <w:tcPr>
            <w:tcW w:w="2389" w:type="dxa"/>
            <w:tcBorders>
              <w:top w:val="single" w:sz="4" w:space="0" w:color="000000" w:themeColor="text1"/>
              <w:left w:val="single" w:sz="4" w:space="0" w:color="000000" w:themeColor="text1"/>
              <w:right w:val="single" w:sz="4" w:space="0" w:color="000000" w:themeColor="text1"/>
            </w:tcBorders>
          </w:tcPr>
          <w:p w14:paraId="3C3A834A" w14:textId="77777777" w:rsidR="00BE57C3" w:rsidRPr="00616F96" w:rsidRDefault="00BE57C3" w:rsidP="00347E8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2001:db8:acad:2::1/64</w:t>
            </w:r>
          </w:p>
        </w:tc>
        <w:tc>
          <w:tcPr>
            <w:tcW w:w="1260" w:type="dxa"/>
            <w:tcBorders>
              <w:top w:val="single" w:sz="4" w:space="0" w:color="000000" w:themeColor="text1"/>
              <w:left w:val="single" w:sz="4" w:space="0" w:color="000000" w:themeColor="text1"/>
              <w:right w:val="single" w:sz="4" w:space="0" w:color="000000" w:themeColor="text1"/>
            </w:tcBorders>
          </w:tcPr>
          <w:p w14:paraId="2BCB75BE" w14:textId="77777777" w:rsidR="00BE57C3" w:rsidRPr="00616F96" w:rsidRDefault="00BE57C3" w:rsidP="00347E8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fe80::2</w:t>
            </w:r>
          </w:p>
        </w:tc>
      </w:tr>
      <w:tr w:rsidR="00BE57C3" w14:paraId="5F524909" w14:textId="77777777" w:rsidTr="00347E8E">
        <w:trPr>
          <w:trHeight w:val="101"/>
        </w:trPr>
        <w:tc>
          <w:tcPr>
            <w:tcW w:w="1170" w:type="dxa"/>
            <w:vMerge/>
            <w:tcBorders>
              <w:left w:val="single" w:sz="4" w:space="0" w:color="000000" w:themeColor="text1"/>
              <w:bottom w:val="single" w:sz="4" w:space="0" w:color="000000" w:themeColor="text1"/>
              <w:right w:val="single" w:sz="4" w:space="0" w:color="000000" w:themeColor="text1"/>
            </w:tcBorders>
            <w:vAlign w:val="center"/>
          </w:tcPr>
          <w:p w14:paraId="79D96C5E" w14:textId="77777777" w:rsidR="00BE57C3" w:rsidRPr="00616F96" w:rsidRDefault="00BE57C3" w:rsidP="00347E8E">
            <w:pPr>
              <w:rPr>
                <w:rFonts w:ascii="Times New Roman" w:eastAsia="Times New Roman" w:hAnsi="Times New Roman" w:cs="Times New Roman"/>
                <w:color w:val="000000" w:themeColor="text1"/>
              </w:rPr>
            </w:pP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1F398D" w14:textId="77777777" w:rsidR="00BE57C3" w:rsidRDefault="00BE57C3" w:rsidP="00347E8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Loopback 0</w:t>
            </w:r>
          </w:p>
        </w:tc>
        <w:tc>
          <w:tcPr>
            <w:tcW w:w="2201" w:type="dxa"/>
            <w:tcBorders>
              <w:left w:val="single" w:sz="4" w:space="0" w:color="000000" w:themeColor="text1"/>
              <w:bottom w:val="single" w:sz="4" w:space="0" w:color="000000" w:themeColor="text1"/>
              <w:right w:val="single" w:sz="4" w:space="0" w:color="000000" w:themeColor="text1"/>
            </w:tcBorders>
          </w:tcPr>
          <w:p w14:paraId="39EFA32D" w14:textId="77777777" w:rsidR="00BE57C3" w:rsidRPr="008E4AF6" w:rsidRDefault="00BE57C3" w:rsidP="00347E8E">
            <w:pPr>
              <w:rPr>
                <w:rFonts w:ascii="Times New Roman" w:eastAsia="Times New Roman" w:hAnsi="Times New Roman" w:cs="Times New Roman"/>
                <w:color w:val="000000" w:themeColor="text1"/>
              </w:rPr>
            </w:pPr>
            <w:r w:rsidRPr="008E4AF6">
              <w:rPr>
                <w:rFonts w:ascii="Times New Roman" w:eastAsia="Times New Roman" w:hAnsi="Times New Roman" w:cs="Times New Roman"/>
                <w:color w:val="000000" w:themeColor="text1"/>
              </w:rPr>
              <w:t>192.168.1.1/</w:t>
            </w:r>
            <w:r>
              <w:rPr>
                <w:rFonts w:ascii="Times New Roman" w:eastAsia="Times New Roman" w:hAnsi="Times New Roman" w:cs="Times New Roman"/>
                <w:color w:val="000000" w:themeColor="text1"/>
              </w:rPr>
              <w:t>24</w:t>
            </w:r>
          </w:p>
        </w:tc>
        <w:tc>
          <w:tcPr>
            <w:tcW w:w="2389" w:type="dxa"/>
            <w:tcBorders>
              <w:left w:val="single" w:sz="4" w:space="0" w:color="000000" w:themeColor="text1"/>
              <w:bottom w:val="single" w:sz="4" w:space="0" w:color="000000" w:themeColor="text1"/>
              <w:right w:val="single" w:sz="4" w:space="0" w:color="000000" w:themeColor="text1"/>
            </w:tcBorders>
          </w:tcPr>
          <w:p w14:paraId="3953BDBB" w14:textId="77777777" w:rsidR="00BE57C3" w:rsidRDefault="00BE57C3" w:rsidP="00347E8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2001:db8:acad:b::1/64</w:t>
            </w:r>
          </w:p>
        </w:tc>
        <w:tc>
          <w:tcPr>
            <w:tcW w:w="1260" w:type="dxa"/>
            <w:tcBorders>
              <w:left w:val="single" w:sz="4" w:space="0" w:color="000000" w:themeColor="text1"/>
              <w:bottom w:val="single" w:sz="4" w:space="0" w:color="000000" w:themeColor="text1"/>
              <w:right w:val="single" w:sz="4" w:space="0" w:color="000000" w:themeColor="text1"/>
            </w:tcBorders>
          </w:tcPr>
          <w:p w14:paraId="5CA2743E" w14:textId="77777777" w:rsidR="00BE57C3" w:rsidRDefault="00BE57C3" w:rsidP="00347E8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fe80::2</w:t>
            </w:r>
          </w:p>
        </w:tc>
      </w:tr>
      <w:tr w:rsidR="00BE57C3" w:rsidRPr="00616F96" w14:paraId="54539314" w14:textId="77777777" w:rsidTr="00347E8E">
        <w:tc>
          <w:tcPr>
            <w:tcW w:w="1170" w:type="dxa"/>
            <w:vMerge w:val="restart"/>
            <w:tcBorders>
              <w:top w:val="single" w:sz="4" w:space="0" w:color="000000" w:themeColor="text1"/>
              <w:left w:val="single" w:sz="4" w:space="0" w:color="000000" w:themeColor="text1"/>
              <w:right w:val="single" w:sz="4" w:space="0" w:color="000000" w:themeColor="text1"/>
            </w:tcBorders>
          </w:tcPr>
          <w:p w14:paraId="72C8C84A" w14:textId="77777777" w:rsidR="00BE57C3" w:rsidRPr="00616F96" w:rsidRDefault="00BE57C3" w:rsidP="00347E8E">
            <w:pPr>
              <w:rPr>
                <w:rFonts w:ascii="Times New Roman" w:eastAsia="Times New Roman" w:hAnsi="Times New Roman" w:cs="Times New Roman"/>
                <w:color w:val="000000" w:themeColor="text1"/>
              </w:rPr>
            </w:pPr>
            <w:r w:rsidRPr="00616F96">
              <w:rPr>
                <w:rFonts w:ascii="Times New Roman" w:eastAsia="Times New Roman" w:hAnsi="Times New Roman" w:cs="Times New Roman"/>
                <w:color w:val="000000" w:themeColor="text1"/>
              </w:rPr>
              <w:t>R3</w:t>
            </w:r>
          </w:p>
          <w:p w14:paraId="1BB8BFE9" w14:textId="77777777" w:rsidR="00BE57C3" w:rsidRPr="00616F96" w:rsidRDefault="00BE57C3" w:rsidP="00347E8E">
            <w:pPr>
              <w:rPr>
                <w:rFonts w:ascii="Times New Roman" w:eastAsia="Times New Roman" w:hAnsi="Times New Roman" w:cs="Times New Roman"/>
                <w:color w:val="000000" w:themeColor="text1"/>
              </w:rPr>
            </w:pP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A71F65" w14:textId="77777777" w:rsidR="00BE57C3" w:rsidRPr="00616F96" w:rsidRDefault="00BE57C3" w:rsidP="00347E8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 0/0/0</w:t>
            </w:r>
          </w:p>
        </w:tc>
        <w:tc>
          <w:tcPr>
            <w:tcW w:w="22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6C1FB0" w14:textId="77777777" w:rsidR="00BE57C3" w:rsidRPr="00616F96" w:rsidRDefault="00BE57C3" w:rsidP="00347E8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10.0.0.6/30</w:t>
            </w:r>
          </w:p>
        </w:tc>
        <w:tc>
          <w:tcPr>
            <w:tcW w:w="23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086D0B" w14:textId="77777777" w:rsidR="00BE57C3" w:rsidRPr="00616F96" w:rsidRDefault="00BE57C3" w:rsidP="00347E8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2001:db8:acad:2::2/64</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4C0B1F" w14:textId="77777777" w:rsidR="00BE57C3" w:rsidRPr="00616F96" w:rsidRDefault="00BE57C3" w:rsidP="00347E8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fe80::3</w:t>
            </w:r>
          </w:p>
        </w:tc>
      </w:tr>
      <w:tr w:rsidR="00BE57C3" w14:paraId="18A683E8" w14:textId="77777777" w:rsidTr="00347E8E">
        <w:tc>
          <w:tcPr>
            <w:tcW w:w="1170" w:type="dxa"/>
            <w:vMerge/>
            <w:tcBorders>
              <w:top w:val="single" w:sz="4" w:space="0" w:color="000000" w:themeColor="text1"/>
              <w:left w:val="single" w:sz="4" w:space="0" w:color="000000" w:themeColor="text1"/>
              <w:right w:val="single" w:sz="4" w:space="0" w:color="000000" w:themeColor="text1"/>
            </w:tcBorders>
          </w:tcPr>
          <w:p w14:paraId="253E58E8" w14:textId="77777777" w:rsidR="00BE57C3" w:rsidRPr="00616F96" w:rsidRDefault="00BE57C3" w:rsidP="00347E8E">
            <w:pPr>
              <w:rPr>
                <w:rFonts w:ascii="Times New Roman" w:eastAsia="Times New Roman" w:hAnsi="Times New Roman" w:cs="Times New Roman"/>
                <w:color w:val="000000" w:themeColor="text1"/>
              </w:rPr>
            </w:pP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E592AC" w14:textId="77777777" w:rsidR="00BE57C3" w:rsidRDefault="00BE57C3" w:rsidP="00347E8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 0/0/1</w:t>
            </w:r>
          </w:p>
        </w:tc>
        <w:tc>
          <w:tcPr>
            <w:tcW w:w="22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38BAE1" w14:textId="77777777" w:rsidR="00BE57C3" w:rsidRDefault="00BE57C3" w:rsidP="00347E8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10.0.0.9/30</w:t>
            </w:r>
          </w:p>
        </w:tc>
        <w:tc>
          <w:tcPr>
            <w:tcW w:w="23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66473F" w14:textId="77777777" w:rsidR="00BE57C3" w:rsidRDefault="00BE57C3" w:rsidP="00347E8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2001:db8:acad:3::1/64</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C7F8F4" w14:textId="77777777" w:rsidR="00BE57C3" w:rsidRDefault="00BE57C3" w:rsidP="00347E8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fe80::3</w:t>
            </w:r>
          </w:p>
        </w:tc>
      </w:tr>
      <w:tr w:rsidR="00BE57C3" w:rsidRPr="00616F96" w14:paraId="4E90B8EF" w14:textId="77777777" w:rsidTr="00347E8E">
        <w:tc>
          <w:tcPr>
            <w:tcW w:w="1170" w:type="dxa"/>
            <w:vMerge/>
            <w:tcBorders>
              <w:left w:val="single" w:sz="4" w:space="0" w:color="000000" w:themeColor="text1"/>
              <w:bottom w:val="single" w:sz="4" w:space="0" w:color="000000" w:themeColor="text1"/>
              <w:right w:val="single" w:sz="4" w:space="0" w:color="000000" w:themeColor="text1"/>
            </w:tcBorders>
            <w:vAlign w:val="center"/>
            <w:hideMark/>
          </w:tcPr>
          <w:p w14:paraId="471F17E6" w14:textId="77777777" w:rsidR="00BE57C3" w:rsidRPr="00616F96" w:rsidRDefault="00BE57C3" w:rsidP="00347E8E">
            <w:pPr>
              <w:rPr>
                <w:rFonts w:ascii="Times New Roman" w:eastAsia="Times New Roman" w:hAnsi="Times New Roman" w:cs="Times New Roman"/>
                <w:color w:val="000000" w:themeColor="text1"/>
              </w:rPr>
            </w:pP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E4AA60" w14:textId="77777777" w:rsidR="00BE57C3" w:rsidRPr="00616F96" w:rsidRDefault="00BE57C3" w:rsidP="00347E8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Loopback 0</w:t>
            </w:r>
          </w:p>
        </w:tc>
        <w:tc>
          <w:tcPr>
            <w:tcW w:w="22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68D3DA" w14:textId="77777777" w:rsidR="00BE57C3" w:rsidRPr="00616F96" w:rsidRDefault="00BE57C3" w:rsidP="00347E8E">
            <w:pPr>
              <w:rPr>
                <w:rFonts w:ascii="Times New Roman" w:eastAsia="Times New Roman" w:hAnsi="Times New Roman" w:cs="Times New Roman"/>
                <w:color w:val="000000" w:themeColor="text1"/>
              </w:rPr>
            </w:pPr>
            <w:r w:rsidRPr="008E4AF6">
              <w:rPr>
                <w:rFonts w:ascii="Times New Roman" w:eastAsia="Times New Roman" w:hAnsi="Times New Roman" w:cs="Times New Roman"/>
                <w:color w:val="000000" w:themeColor="text1"/>
              </w:rPr>
              <w:t>192.168.2.1/</w:t>
            </w:r>
            <w:r>
              <w:rPr>
                <w:rFonts w:ascii="Times New Roman" w:eastAsia="Times New Roman" w:hAnsi="Times New Roman" w:cs="Times New Roman"/>
                <w:color w:val="000000" w:themeColor="text1"/>
              </w:rPr>
              <w:t>24</w:t>
            </w:r>
          </w:p>
        </w:tc>
        <w:tc>
          <w:tcPr>
            <w:tcW w:w="23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944E20" w14:textId="77777777" w:rsidR="00BE57C3" w:rsidRPr="00616F96" w:rsidRDefault="00BE57C3" w:rsidP="00347E8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2001:db8:acad:c::1/64</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860C40" w14:textId="77777777" w:rsidR="00BE57C3" w:rsidRPr="00616F96" w:rsidRDefault="00BE57C3" w:rsidP="00347E8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fe80::3</w:t>
            </w:r>
          </w:p>
        </w:tc>
      </w:tr>
      <w:tr w:rsidR="00BE57C3" w:rsidRPr="00616F96" w14:paraId="562264FA" w14:textId="77777777" w:rsidTr="00347E8E">
        <w:trPr>
          <w:trHeight w:val="182"/>
        </w:trPr>
        <w:tc>
          <w:tcPr>
            <w:tcW w:w="1170" w:type="dxa"/>
            <w:vMerge w:val="restart"/>
            <w:tcBorders>
              <w:top w:val="single" w:sz="4" w:space="0" w:color="000000" w:themeColor="text1"/>
              <w:left w:val="single" w:sz="4" w:space="0" w:color="000000" w:themeColor="text1"/>
              <w:right w:val="single" w:sz="4" w:space="0" w:color="000000" w:themeColor="text1"/>
            </w:tcBorders>
          </w:tcPr>
          <w:p w14:paraId="21137FD1" w14:textId="77777777" w:rsidR="00BE57C3" w:rsidRPr="00616F96" w:rsidRDefault="00BE57C3" w:rsidP="00347E8E">
            <w:pPr>
              <w:rPr>
                <w:rFonts w:ascii="Times New Roman" w:eastAsia="Times New Roman" w:hAnsi="Times New Roman" w:cs="Times New Roman"/>
                <w:color w:val="000000" w:themeColor="text1"/>
              </w:rPr>
            </w:pPr>
            <w:r w:rsidRPr="00616F96">
              <w:rPr>
                <w:rFonts w:ascii="Times New Roman" w:eastAsia="Times New Roman" w:hAnsi="Times New Roman" w:cs="Times New Roman"/>
                <w:color w:val="000000" w:themeColor="text1"/>
              </w:rPr>
              <w:t>R4</w:t>
            </w:r>
          </w:p>
          <w:p w14:paraId="041B4A59" w14:textId="77777777" w:rsidR="00BE57C3" w:rsidRPr="00616F96" w:rsidRDefault="00BE57C3" w:rsidP="00347E8E">
            <w:pPr>
              <w:rPr>
                <w:rFonts w:ascii="Times New Roman" w:eastAsia="Times New Roman" w:hAnsi="Times New Roman" w:cs="Times New Roman"/>
                <w:color w:val="000000" w:themeColor="text1"/>
              </w:rPr>
            </w:pP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FFEE82" w14:textId="77777777" w:rsidR="00BE57C3" w:rsidRPr="00616F96" w:rsidRDefault="00BE57C3" w:rsidP="00347E8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 0/0/0</w:t>
            </w:r>
          </w:p>
        </w:tc>
        <w:tc>
          <w:tcPr>
            <w:tcW w:w="2201" w:type="dxa"/>
            <w:tcBorders>
              <w:top w:val="single" w:sz="4" w:space="0" w:color="000000" w:themeColor="text1"/>
              <w:left w:val="single" w:sz="4" w:space="0" w:color="000000" w:themeColor="text1"/>
              <w:right w:val="single" w:sz="4" w:space="0" w:color="000000" w:themeColor="text1"/>
            </w:tcBorders>
            <w:hideMark/>
          </w:tcPr>
          <w:p w14:paraId="666DB137" w14:textId="77777777" w:rsidR="00BE57C3" w:rsidRPr="00616F96" w:rsidRDefault="00BE57C3" w:rsidP="00347E8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10.0.0.10/30</w:t>
            </w:r>
          </w:p>
        </w:tc>
        <w:tc>
          <w:tcPr>
            <w:tcW w:w="2389" w:type="dxa"/>
            <w:tcBorders>
              <w:top w:val="single" w:sz="4" w:space="0" w:color="000000" w:themeColor="text1"/>
              <w:left w:val="single" w:sz="4" w:space="0" w:color="000000" w:themeColor="text1"/>
              <w:right w:val="single" w:sz="4" w:space="0" w:color="000000" w:themeColor="text1"/>
            </w:tcBorders>
          </w:tcPr>
          <w:p w14:paraId="19346978" w14:textId="77777777" w:rsidR="00BE57C3" w:rsidRPr="00616F96" w:rsidRDefault="00BE57C3" w:rsidP="00347E8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2001:db8:acad:3::2/64</w:t>
            </w:r>
          </w:p>
        </w:tc>
        <w:tc>
          <w:tcPr>
            <w:tcW w:w="1260" w:type="dxa"/>
            <w:tcBorders>
              <w:top w:val="single" w:sz="4" w:space="0" w:color="000000" w:themeColor="text1"/>
              <w:left w:val="single" w:sz="4" w:space="0" w:color="000000" w:themeColor="text1"/>
              <w:right w:val="single" w:sz="4" w:space="0" w:color="000000" w:themeColor="text1"/>
            </w:tcBorders>
          </w:tcPr>
          <w:p w14:paraId="0ABED5F2" w14:textId="77777777" w:rsidR="00BE57C3" w:rsidRPr="00616F96" w:rsidRDefault="00BE57C3" w:rsidP="00347E8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fe80::4</w:t>
            </w:r>
          </w:p>
        </w:tc>
      </w:tr>
      <w:tr w:rsidR="00BE57C3" w14:paraId="7DC98223" w14:textId="77777777" w:rsidTr="00347E8E">
        <w:trPr>
          <w:trHeight w:val="182"/>
        </w:trPr>
        <w:tc>
          <w:tcPr>
            <w:tcW w:w="1170" w:type="dxa"/>
            <w:vMerge/>
            <w:tcBorders>
              <w:left w:val="single" w:sz="4" w:space="0" w:color="000000" w:themeColor="text1"/>
              <w:right w:val="single" w:sz="4" w:space="0" w:color="000000" w:themeColor="text1"/>
            </w:tcBorders>
          </w:tcPr>
          <w:p w14:paraId="0088B047" w14:textId="77777777" w:rsidR="00BE57C3" w:rsidRPr="00616F96" w:rsidRDefault="00BE57C3" w:rsidP="00347E8E">
            <w:pPr>
              <w:rPr>
                <w:rFonts w:ascii="Times New Roman" w:eastAsia="Times New Roman" w:hAnsi="Times New Roman" w:cs="Times New Roman"/>
                <w:color w:val="000000" w:themeColor="text1"/>
              </w:rPr>
            </w:pP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DF4506" w14:textId="77777777" w:rsidR="00BE57C3" w:rsidRPr="00616F96" w:rsidRDefault="00BE57C3" w:rsidP="00347E8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 0/0/1</w:t>
            </w:r>
          </w:p>
        </w:tc>
        <w:tc>
          <w:tcPr>
            <w:tcW w:w="2201" w:type="dxa"/>
            <w:tcBorders>
              <w:left w:val="single" w:sz="4" w:space="0" w:color="000000" w:themeColor="text1"/>
              <w:right w:val="single" w:sz="4" w:space="0" w:color="000000" w:themeColor="text1"/>
            </w:tcBorders>
          </w:tcPr>
          <w:p w14:paraId="0E67B79F" w14:textId="77777777" w:rsidR="00BE57C3" w:rsidRPr="008E4AF6" w:rsidRDefault="00BE57C3" w:rsidP="00347E8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10.0.0.13/30</w:t>
            </w:r>
          </w:p>
        </w:tc>
        <w:tc>
          <w:tcPr>
            <w:tcW w:w="2389" w:type="dxa"/>
            <w:tcBorders>
              <w:left w:val="single" w:sz="4" w:space="0" w:color="000000" w:themeColor="text1"/>
              <w:right w:val="single" w:sz="4" w:space="0" w:color="000000" w:themeColor="text1"/>
            </w:tcBorders>
          </w:tcPr>
          <w:p w14:paraId="3BFC15D5" w14:textId="77777777" w:rsidR="00BE57C3" w:rsidRDefault="00BE57C3" w:rsidP="00347E8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2001:db8:acad:4::1/64</w:t>
            </w:r>
          </w:p>
        </w:tc>
        <w:tc>
          <w:tcPr>
            <w:tcW w:w="1260" w:type="dxa"/>
            <w:tcBorders>
              <w:left w:val="single" w:sz="4" w:space="0" w:color="000000" w:themeColor="text1"/>
              <w:right w:val="single" w:sz="4" w:space="0" w:color="000000" w:themeColor="text1"/>
            </w:tcBorders>
          </w:tcPr>
          <w:p w14:paraId="50DE5E03" w14:textId="77777777" w:rsidR="00BE57C3" w:rsidRDefault="00BE57C3" w:rsidP="00347E8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fe80::4</w:t>
            </w:r>
          </w:p>
        </w:tc>
      </w:tr>
      <w:tr w:rsidR="00BE57C3" w:rsidRPr="00616F96" w14:paraId="1F9BD837" w14:textId="77777777" w:rsidTr="00347E8E">
        <w:tc>
          <w:tcPr>
            <w:tcW w:w="1170" w:type="dxa"/>
            <w:vMerge/>
            <w:tcBorders>
              <w:left w:val="single" w:sz="4" w:space="0" w:color="000000" w:themeColor="text1"/>
              <w:bottom w:val="single" w:sz="4" w:space="0" w:color="000000" w:themeColor="text1"/>
              <w:right w:val="single" w:sz="4" w:space="0" w:color="000000" w:themeColor="text1"/>
            </w:tcBorders>
            <w:vAlign w:val="center"/>
            <w:hideMark/>
          </w:tcPr>
          <w:p w14:paraId="36926BE1" w14:textId="77777777" w:rsidR="00BE57C3" w:rsidRPr="00616F96" w:rsidRDefault="00BE57C3" w:rsidP="00347E8E">
            <w:pPr>
              <w:rPr>
                <w:rFonts w:ascii="Times New Roman" w:eastAsia="Times New Roman" w:hAnsi="Times New Roman" w:cs="Times New Roman"/>
                <w:color w:val="000000" w:themeColor="text1"/>
              </w:rPr>
            </w:pP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41779F" w14:textId="77777777" w:rsidR="00BE57C3" w:rsidRPr="00616F96" w:rsidRDefault="00BE57C3" w:rsidP="00347E8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Loopback 0</w:t>
            </w:r>
          </w:p>
        </w:tc>
        <w:tc>
          <w:tcPr>
            <w:tcW w:w="22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96E348" w14:textId="77777777" w:rsidR="00BE57C3" w:rsidRPr="00616F96" w:rsidRDefault="00BE57C3" w:rsidP="00347E8E">
            <w:pPr>
              <w:rPr>
                <w:rFonts w:ascii="Times New Roman" w:eastAsia="Times New Roman" w:hAnsi="Times New Roman" w:cs="Times New Roman"/>
                <w:color w:val="000000" w:themeColor="text1"/>
              </w:rPr>
            </w:pPr>
            <w:r w:rsidRPr="008E4AF6">
              <w:rPr>
                <w:rFonts w:ascii="Times New Roman" w:eastAsia="Times New Roman" w:hAnsi="Times New Roman" w:cs="Times New Roman"/>
                <w:color w:val="000000" w:themeColor="text1"/>
              </w:rPr>
              <w:t>192.168.3.1/</w:t>
            </w:r>
            <w:r>
              <w:rPr>
                <w:rFonts w:ascii="Times New Roman" w:eastAsia="Times New Roman" w:hAnsi="Times New Roman" w:cs="Times New Roman"/>
                <w:color w:val="000000" w:themeColor="text1"/>
              </w:rPr>
              <w:t>24</w:t>
            </w:r>
          </w:p>
        </w:tc>
        <w:tc>
          <w:tcPr>
            <w:tcW w:w="23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9A16CD" w14:textId="77777777" w:rsidR="00BE57C3" w:rsidRPr="00616F96" w:rsidRDefault="00BE57C3" w:rsidP="00347E8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2001:db8:acad:d::1/64</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69818D" w14:textId="77777777" w:rsidR="00BE57C3" w:rsidRPr="00616F96" w:rsidRDefault="00BE57C3" w:rsidP="00347E8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fe80::4</w:t>
            </w:r>
          </w:p>
        </w:tc>
      </w:tr>
      <w:tr w:rsidR="00BE57C3" w:rsidRPr="00616F96" w14:paraId="37853091" w14:textId="77777777" w:rsidTr="00347E8E">
        <w:trPr>
          <w:trHeight w:val="255"/>
        </w:trPr>
        <w:tc>
          <w:tcPr>
            <w:tcW w:w="1170" w:type="dxa"/>
            <w:vMerge w:val="restart"/>
            <w:tcBorders>
              <w:top w:val="single" w:sz="4" w:space="0" w:color="000000" w:themeColor="text1"/>
              <w:left w:val="single" w:sz="4" w:space="0" w:color="000000" w:themeColor="text1"/>
              <w:right w:val="single" w:sz="4" w:space="0" w:color="000000" w:themeColor="text1"/>
            </w:tcBorders>
          </w:tcPr>
          <w:p w14:paraId="38C26F3A" w14:textId="77777777" w:rsidR="00BE57C3" w:rsidRPr="00616F96" w:rsidRDefault="00BE57C3" w:rsidP="00347E8E">
            <w:pPr>
              <w:rPr>
                <w:rFonts w:ascii="Times New Roman" w:eastAsia="Times New Roman" w:hAnsi="Times New Roman" w:cs="Times New Roman"/>
                <w:color w:val="000000" w:themeColor="text1"/>
              </w:rPr>
            </w:pPr>
            <w:r w:rsidRPr="00616F96">
              <w:rPr>
                <w:rFonts w:ascii="Times New Roman" w:eastAsia="Times New Roman" w:hAnsi="Times New Roman" w:cs="Times New Roman"/>
                <w:color w:val="000000" w:themeColor="text1"/>
              </w:rPr>
              <w:t>R5</w:t>
            </w:r>
          </w:p>
          <w:p w14:paraId="1631D538" w14:textId="77777777" w:rsidR="00BE57C3" w:rsidRPr="00616F96" w:rsidRDefault="00BE57C3" w:rsidP="00347E8E">
            <w:pPr>
              <w:rPr>
                <w:rFonts w:ascii="Times New Roman" w:eastAsia="Times New Roman" w:hAnsi="Times New Roman" w:cs="Times New Roman"/>
                <w:color w:val="000000" w:themeColor="text1"/>
              </w:rPr>
            </w:pP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CD9452" w14:textId="77777777" w:rsidR="00BE57C3" w:rsidRPr="00616F96" w:rsidRDefault="00BE57C3" w:rsidP="00347E8E">
            <w:pPr>
              <w:rPr>
                <w:rFonts w:ascii="Times New Roman" w:eastAsia="Times New Roman" w:hAnsi="Times New Roman" w:cs="Times New Roman"/>
                <w:color w:val="000000" w:themeColor="text1"/>
              </w:rPr>
            </w:pPr>
            <w:r w:rsidRPr="00616F96">
              <w:rPr>
                <w:rFonts w:ascii="Times New Roman" w:eastAsia="Times New Roman" w:hAnsi="Times New Roman" w:cs="Times New Roman"/>
                <w:color w:val="000000" w:themeColor="text1"/>
              </w:rPr>
              <w:t>G 0/0/</w:t>
            </w:r>
            <w:r>
              <w:rPr>
                <w:rFonts w:ascii="Times New Roman" w:eastAsia="Times New Roman" w:hAnsi="Times New Roman" w:cs="Times New Roman"/>
                <w:color w:val="000000" w:themeColor="text1"/>
              </w:rPr>
              <w:t>0</w:t>
            </w:r>
          </w:p>
        </w:tc>
        <w:tc>
          <w:tcPr>
            <w:tcW w:w="2201" w:type="dxa"/>
            <w:tcBorders>
              <w:top w:val="single" w:sz="4" w:space="0" w:color="000000" w:themeColor="text1"/>
              <w:left w:val="single" w:sz="4" w:space="0" w:color="000000" w:themeColor="text1"/>
              <w:right w:val="single" w:sz="4" w:space="0" w:color="000000" w:themeColor="text1"/>
            </w:tcBorders>
            <w:hideMark/>
          </w:tcPr>
          <w:p w14:paraId="39BFD280" w14:textId="77777777" w:rsidR="00BE57C3" w:rsidRPr="00616F96" w:rsidRDefault="00BE57C3" w:rsidP="00347E8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10.0.0.14/30</w:t>
            </w:r>
          </w:p>
        </w:tc>
        <w:tc>
          <w:tcPr>
            <w:tcW w:w="2389" w:type="dxa"/>
            <w:tcBorders>
              <w:top w:val="single" w:sz="4" w:space="0" w:color="000000" w:themeColor="text1"/>
              <w:left w:val="single" w:sz="4" w:space="0" w:color="000000" w:themeColor="text1"/>
              <w:right w:val="single" w:sz="4" w:space="0" w:color="000000" w:themeColor="text1"/>
            </w:tcBorders>
          </w:tcPr>
          <w:p w14:paraId="0EFB41A2" w14:textId="77777777" w:rsidR="00BE57C3" w:rsidRPr="00616F96" w:rsidRDefault="00BE57C3" w:rsidP="00347E8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2001:db8:acad:4::2/64</w:t>
            </w:r>
          </w:p>
        </w:tc>
        <w:tc>
          <w:tcPr>
            <w:tcW w:w="1260" w:type="dxa"/>
            <w:tcBorders>
              <w:top w:val="single" w:sz="4" w:space="0" w:color="000000" w:themeColor="text1"/>
              <w:left w:val="single" w:sz="4" w:space="0" w:color="000000" w:themeColor="text1"/>
              <w:right w:val="single" w:sz="4" w:space="0" w:color="000000" w:themeColor="text1"/>
            </w:tcBorders>
          </w:tcPr>
          <w:p w14:paraId="5811A21E" w14:textId="77777777" w:rsidR="00BE57C3" w:rsidRPr="00616F96" w:rsidRDefault="00BE57C3" w:rsidP="00347E8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fe80::5</w:t>
            </w:r>
          </w:p>
        </w:tc>
      </w:tr>
      <w:tr w:rsidR="00BE57C3" w14:paraId="57E5C839" w14:textId="77777777" w:rsidTr="00347E8E">
        <w:trPr>
          <w:trHeight w:val="255"/>
        </w:trPr>
        <w:tc>
          <w:tcPr>
            <w:tcW w:w="1170" w:type="dxa"/>
            <w:vMerge/>
            <w:tcBorders>
              <w:top w:val="single" w:sz="4" w:space="0" w:color="000000" w:themeColor="text1"/>
              <w:left w:val="single" w:sz="4" w:space="0" w:color="000000" w:themeColor="text1"/>
              <w:right w:val="single" w:sz="4" w:space="0" w:color="000000" w:themeColor="text1"/>
            </w:tcBorders>
          </w:tcPr>
          <w:p w14:paraId="0BA4F216" w14:textId="77777777" w:rsidR="00BE57C3" w:rsidRPr="00616F96" w:rsidRDefault="00BE57C3" w:rsidP="00347E8E">
            <w:pPr>
              <w:rPr>
                <w:rFonts w:ascii="Times New Roman" w:eastAsia="Times New Roman" w:hAnsi="Times New Roman" w:cs="Times New Roman"/>
                <w:color w:val="000000" w:themeColor="text1"/>
              </w:rPr>
            </w:pP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E7ED70" w14:textId="77777777" w:rsidR="00BE57C3" w:rsidRPr="00616F96" w:rsidRDefault="00BE57C3" w:rsidP="00347E8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 0/0/1</w:t>
            </w:r>
          </w:p>
        </w:tc>
        <w:tc>
          <w:tcPr>
            <w:tcW w:w="2201" w:type="dxa"/>
            <w:tcBorders>
              <w:top w:val="single" w:sz="4" w:space="0" w:color="000000" w:themeColor="text1"/>
              <w:left w:val="single" w:sz="4" w:space="0" w:color="000000" w:themeColor="text1"/>
              <w:right w:val="single" w:sz="4" w:space="0" w:color="000000" w:themeColor="text1"/>
            </w:tcBorders>
          </w:tcPr>
          <w:p w14:paraId="498CCB69" w14:textId="77777777" w:rsidR="00BE57C3" w:rsidRDefault="00BE57C3" w:rsidP="00347E8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10.0.0.17/30</w:t>
            </w:r>
          </w:p>
        </w:tc>
        <w:tc>
          <w:tcPr>
            <w:tcW w:w="2389" w:type="dxa"/>
            <w:tcBorders>
              <w:top w:val="single" w:sz="4" w:space="0" w:color="000000" w:themeColor="text1"/>
              <w:left w:val="single" w:sz="4" w:space="0" w:color="000000" w:themeColor="text1"/>
              <w:right w:val="single" w:sz="4" w:space="0" w:color="000000" w:themeColor="text1"/>
            </w:tcBorders>
          </w:tcPr>
          <w:p w14:paraId="3964604C" w14:textId="77777777" w:rsidR="00BE57C3" w:rsidRDefault="00BE57C3" w:rsidP="00347E8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2001:db8:acad:5::1/64</w:t>
            </w:r>
          </w:p>
        </w:tc>
        <w:tc>
          <w:tcPr>
            <w:tcW w:w="1260" w:type="dxa"/>
            <w:tcBorders>
              <w:top w:val="single" w:sz="4" w:space="0" w:color="000000" w:themeColor="text1"/>
              <w:left w:val="single" w:sz="4" w:space="0" w:color="000000" w:themeColor="text1"/>
              <w:right w:val="single" w:sz="4" w:space="0" w:color="000000" w:themeColor="text1"/>
            </w:tcBorders>
          </w:tcPr>
          <w:p w14:paraId="5ACF25B0" w14:textId="77777777" w:rsidR="00BE57C3" w:rsidRDefault="00BE57C3" w:rsidP="00347E8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fe80::5</w:t>
            </w:r>
          </w:p>
        </w:tc>
      </w:tr>
      <w:tr w:rsidR="00BE57C3" w14:paraId="0A86CC46" w14:textId="77777777" w:rsidTr="00347E8E">
        <w:trPr>
          <w:trHeight w:val="105"/>
        </w:trPr>
        <w:tc>
          <w:tcPr>
            <w:tcW w:w="1170" w:type="dxa"/>
            <w:vMerge/>
            <w:tcBorders>
              <w:left w:val="single" w:sz="4" w:space="0" w:color="000000" w:themeColor="text1"/>
              <w:bottom w:val="single" w:sz="4" w:space="0" w:color="000000" w:themeColor="text1"/>
              <w:right w:val="single" w:sz="4" w:space="0" w:color="000000" w:themeColor="text1"/>
            </w:tcBorders>
          </w:tcPr>
          <w:p w14:paraId="253F1324" w14:textId="77777777" w:rsidR="00BE57C3" w:rsidRPr="00616F96" w:rsidRDefault="00BE57C3" w:rsidP="00347E8E">
            <w:pPr>
              <w:rPr>
                <w:rFonts w:ascii="Times New Roman" w:eastAsia="Times New Roman" w:hAnsi="Times New Roman" w:cs="Times New Roman"/>
                <w:color w:val="000000" w:themeColor="text1"/>
              </w:rPr>
            </w:pP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CE1D26" w14:textId="77777777" w:rsidR="00BE57C3" w:rsidRPr="00616F96" w:rsidRDefault="00BE57C3" w:rsidP="00347E8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Loopback 0</w:t>
            </w:r>
          </w:p>
        </w:tc>
        <w:tc>
          <w:tcPr>
            <w:tcW w:w="2201" w:type="dxa"/>
            <w:tcBorders>
              <w:left w:val="single" w:sz="4" w:space="0" w:color="000000" w:themeColor="text1"/>
              <w:bottom w:val="single" w:sz="4" w:space="0" w:color="000000" w:themeColor="text1"/>
              <w:right w:val="single" w:sz="4" w:space="0" w:color="000000" w:themeColor="text1"/>
            </w:tcBorders>
          </w:tcPr>
          <w:p w14:paraId="2141292D" w14:textId="77777777" w:rsidR="00BE57C3" w:rsidRPr="008E4AF6" w:rsidRDefault="00BE57C3" w:rsidP="00347E8E">
            <w:pPr>
              <w:rPr>
                <w:rFonts w:ascii="Times New Roman" w:eastAsia="Times New Roman" w:hAnsi="Times New Roman" w:cs="Times New Roman"/>
                <w:color w:val="000000" w:themeColor="text1"/>
              </w:rPr>
            </w:pPr>
            <w:r w:rsidRPr="008E4AF6">
              <w:rPr>
                <w:rFonts w:ascii="Times New Roman" w:eastAsia="Times New Roman" w:hAnsi="Times New Roman" w:cs="Times New Roman"/>
                <w:color w:val="000000" w:themeColor="text1"/>
              </w:rPr>
              <w:t>192.168.4.1/32</w:t>
            </w:r>
          </w:p>
        </w:tc>
        <w:tc>
          <w:tcPr>
            <w:tcW w:w="2389" w:type="dxa"/>
            <w:tcBorders>
              <w:left w:val="single" w:sz="4" w:space="0" w:color="000000" w:themeColor="text1"/>
              <w:bottom w:val="single" w:sz="4" w:space="0" w:color="000000" w:themeColor="text1"/>
              <w:right w:val="single" w:sz="4" w:space="0" w:color="000000" w:themeColor="text1"/>
            </w:tcBorders>
          </w:tcPr>
          <w:p w14:paraId="5BD56C40" w14:textId="77777777" w:rsidR="00BE57C3" w:rsidRDefault="00BE57C3" w:rsidP="00347E8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2001:db8:acad:e::1/64</w:t>
            </w:r>
          </w:p>
        </w:tc>
        <w:tc>
          <w:tcPr>
            <w:tcW w:w="1260" w:type="dxa"/>
            <w:tcBorders>
              <w:left w:val="single" w:sz="4" w:space="0" w:color="000000" w:themeColor="text1"/>
              <w:bottom w:val="single" w:sz="4" w:space="0" w:color="000000" w:themeColor="text1"/>
              <w:right w:val="single" w:sz="4" w:space="0" w:color="000000" w:themeColor="text1"/>
            </w:tcBorders>
          </w:tcPr>
          <w:p w14:paraId="25A6C957" w14:textId="77777777" w:rsidR="00BE57C3" w:rsidRDefault="00BE57C3" w:rsidP="00347E8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fe80::5</w:t>
            </w:r>
          </w:p>
        </w:tc>
      </w:tr>
      <w:tr w:rsidR="00BE57C3" w:rsidRPr="00616F96" w14:paraId="27E87182" w14:textId="77777777" w:rsidTr="00347E8E">
        <w:trPr>
          <w:trHeight w:val="207"/>
        </w:trPr>
        <w:tc>
          <w:tcPr>
            <w:tcW w:w="1170" w:type="dxa"/>
            <w:vMerge w:val="restart"/>
            <w:tcBorders>
              <w:top w:val="single" w:sz="4" w:space="0" w:color="000000" w:themeColor="text1"/>
              <w:left w:val="single" w:sz="4" w:space="0" w:color="000000" w:themeColor="text1"/>
              <w:right w:val="single" w:sz="4" w:space="0" w:color="000000" w:themeColor="text1"/>
            </w:tcBorders>
          </w:tcPr>
          <w:p w14:paraId="70575FB6" w14:textId="77777777" w:rsidR="00BE57C3" w:rsidRPr="00616F96" w:rsidRDefault="00BE57C3" w:rsidP="00347E8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R6</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FFB17E" w14:textId="77777777" w:rsidR="00BE57C3" w:rsidRPr="00616F96" w:rsidRDefault="00BE57C3" w:rsidP="00347E8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 0/0/0</w:t>
            </w:r>
          </w:p>
        </w:tc>
        <w:tc>
          <w:tcPr>
            <w:tcW w:w="2201" w:type="dxa"/>
            <w:tcBorders>
              <w:top w:val="single" w:sz="4" w:space="0" w:color="000000" w:themeColor="text1"/>
              <w:left w:val="single" w:sz="4" w:space="0" w:color="000000" w:themeColor="text1"/>
              <w:right w:val="single" w:sz="4" w:space="0" w:color="000000" w:themeColor="text1"/>
            </w:tcBorders>
          </w:tcPr>
          <w:p w14:paraId="064909AA" w14:textId="77777777" w:rsidR="00BE57C3" w:rsidRPr="00616F96" w:rsidRDefault="00BE57C3" w:rsidP="00347E8E">
            <w:pPr>
              <w:rPr>
                <w:rFonts w:ascii="Times New Roman" w:eastAsia="Times New Roman" w:hAnsi="Times New Roman" w:cs="Times New Roman"/>
                <w:color w:val="000000" w:themeColor="text1"/>
              </w:rPr>
            </w:pPr>
            <w:r w:rsidRPr="008E4AF6">
              <w:rPr>
                <w:rFonts w:ascii="Times New Roman" w:eastAsia="Times New Roman" w:hAnsi="Times New Roman" w:cs="Times New Roman"/>
                <w:color w:val="000000" w:themeColor="text1"/>
              </w:rPr>
              <w:t>10.0.0.</w:t>
            </w:r>
            <w:r>
              <w:rPr>
                <w:rFonts w:ascii="Times New Roman" w:eastAsia="Times New Roman" w:hAnsi="Times New Roman" w:cs="Times New Roman"/>
                <w:color w:val="000000" w:themeColor="text1"/>
              </w:rPr>
              <w:t>18</w:t>
            </w:r>
            <w:r w:rsidRPr="008E4AF6">
              <w:rPr>
                <w:rFonts w:ascii="Times New Roman" w:eastAsia="Times New Roman" w:hAnsi="Times New Roman" w:cs="Times New Roman"/>
                <w:color w:val="000000" w:themeColor="text1"/>
              </w:rPr>
              <w:t>/32</w:t>
            </w:r>
          </w:p>
        </w:tc>
        <w:tc>
          <w:tcPr>
            <w:tcW w:w="2389" w:type="dxa"/>
            <w:tcBorders>
              <w:top w:val="single" w:sz="4" w:space="0" w:color="000000" w:themeColor="text1"/>
              <w:left w:val="single" w:sz="4" w:space="0" w:color="000000" w:themeColor="text1"/>
              <w:right w:val="single" w:sz="4" w:space="0" w:color="000000" w:themeColor="text1"/>
            </w:tcBorders>
          </w:tcPr>
          <w:p w14:paraId="3B047EE6" w14:textId="77777777" w:rsidR="00BE57C3" w:rsidRPr="00616F96" w:rsidRDefault="00BE57C3" w:rsidP="00347E8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2001:db8:acad:5::2/64</w:t>
            </w:r>
          </w:p>
        </w:tc>
        <w:tc>
          <w:tcPr>
            <w:tcW w:w="1260" w:type="dxa"/>
            <w:tcBorders>
              <w:top w:val="single" w:sz="4" w:space="0" w:color="000000" w:themeColor="text1"/>
              <w:left w:val="single" w:sz="4" w:space="0" w:color="000000" w:themeColor="text1"/>
              <w:right w:val="single" w:sz="4" w:space="0" w:color="000000" w:themeColor="text1"/>
            </w:tcBorders>
          </w:tcPr>
          <w:p w14:paraId="3685039D" w14:textId="77777777" w:rsidR="00BE57C3" w:rsidRPr="00616F96" w:rsidRDefault="00BE57C3" w:rsidP="00347E8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fe80::6</w:t>
            </w:r>
          </w:p>
        </w:tc>
      </w:tr>
      <w:tr w:rsidR="00BE57C3" w14:paraId="4AB239D4" w14:textId="77777777" w:rsidTr="00347E8E">
        <w:trPr>
          <w:trHeight w:val="206"/>
        </w:trPr>
        <w:tc>
          <w:tcPr>
            <w:tcW w:w="1170" w:type="dxa"/>
            <w:vMerge/>
            <w:tcBorders>
              <w:left w:val="single" w:sz="4" w:space="0" w:color="000000" w:themeColor="text1"/>
              <w:bottom w:val="single" w:sz="4" w:space="0" w:color="000000" w:themeColor="text1"/>
              <w:right w:val="single" w:sz="4" w:space="0" w:color="000000" w:themeColor="text1"/>
            </w:tcBorders>
          </w:tcPr>
          <w:p w14:paraId="1B57490B" w14:textId="77777777" w:rsidR="00BE57C3" w:rsidRDefault="00BE57C3" w:rsidP="00347E8E">
            <w:pPr>
              <w:rPr>
                <w:rFonts w:ascii="Times New Roman" w:eastAsia="Times New Roman" w:hAnsi="Times New Roman" w:cs="Times New Roman"/>
                <w:color w:val="000000" w:themeColor="text1"/>
              </w:rPr>
            </w:pP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99E30A" w14:textId="77777777" w:rsidR="00BE57C3" w:rsidRDefault="00BE57C3" w:rsidP="00347E8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Loopback 0</w:t>
            </w:r>
          </w:p>
        </w:tc>
        <w:tc>
          <w:tcPr>
            <w:tcW w:w="2201" w:type="dxa"/>
            <w:tcBorders>
              <w:left w:val="single" w:sz="4" w:space="0" w:color="000000" w:themeColor="text1"/>
              <w:bottom w:val="single" w:sz="4" w:space="0" w:color="000000" w:themeColor="text1"/>
              <w:right w:val="single" w:sz="4" w:space="0" w:color="000000" w:themeColor="text1"/>
            </w:tcBorders>
          </w:tcPr>
          <w:p w14:paraId="70A7F1BD" w14:textId="77777777" w:rsidR="00BE57C3" w:rsidRPr="008E4AF6" w:rsidRDefault="00BE57C3" w:rsidP="00347E8E">
            <w:pPr>
              <w:rPr>
                <w:rFonts w:ascii="Times New Roman" w:eastAsia="Times New Roman" w:hAnsi="Times New Roman" w:cs="Times New Roman"/>
                <w:color w:val="000000" w:themeColor="text1"/>
              </w:rPr>
            </w:pPr>
            <w:r w:rsidRPr="008E4AF6">
              <w:rPr>
                <w:rFonts w:ascii="Times New Roman" w:eastAsia="Times New Roman" w:hAnsi="Times New Roman" w:cs="Times New Roman"/>
                <w:color w:val="000000" w:themeColor="text1"/>
              </w:rPr>
              <w:t>192.168.5.1/32</w:t>
            </w:r>
          </w:p>
        </w:tc>
        <w:tc>
          <w:tcPr>
            <w:tcW w:w="2389" w:type="dxa"/>
            <w:tcBorders>
              <w:left w:val="single" w:sz="4" w:space="0" w:color="000000" w:themeColor="text1"/>
              <w:bottom w:val="single" w:sz="4" w:space="0" w:color="000000" w:themeColor="text1"/>
              <w:right w:val="single" w:sz="4" w:space="0" w:color="000000" w:themeColor="text1"/>
            </w:tcBorders>
          </w:tcPr>
          <w:p w14:paraId="75F1CA48" w14:textId="77777777" w:rsidR="00BE57C3" w:rsidRDefault="00BE57C3" w:rsidP="00347E8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2001:db8:acad:f::1/64</w:t>
            </w:r>
          </w:p>
        </w:tc>
        <w:tc>
          <w:tcPr>
            <w:tcW w:w="1260" w:type="dxa"/>
            <w:tcBorders>
              <w:left w:val="single" w:sz="4" w:space="0" w:color="000000" w:themeColor="text1"/>
              <w:bottom w:val="single" w:sz="4" w:space="0" w:color="000000" w:themeColor="text1"/>
              <w:right w:val="single" w:sz="4" w:space="0" w:color="000000" w:themeColor="text1"/>
            </w:tcBorders>
          </w:tcPr>
          <w:p w14:paraId="57EA1847" w14:textId="77777777" w:rsidR="00BE57C3" w:rsidRDefault="00BE57C3" w:rsidP="00347E8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fe80::6</w:t>
            </w:r>
          </w:p>
        </w:tc>
      </w:tr>
    </w:tbl>
    <w:p w14:paraId="32615248" w14:textId="77777777" w:rsidR="00BE57C3" w:rsidRDefault="00BE57C3" w:rsidP="00BE57C3"/>
    <w:p w14:paraId="5A9E6CF2" w14:textId="77777777" w:rsidR="00BE57C3" w:rsidRDefault="00BE57C3" w:rsidP="00BE57C3">
      <w:r>
        <w:t>Pings:</w:t>
      </w:r>
    </w:p>
    <w:p w14:paraId="0AC6631F"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R1#      ping 10.0.0.1</w:t>
      </w:r>
    </w:p>
    <w:p w14:paraId="77D5629E"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Type escape sequence to abort.</w:t>
      </w:r>
    </w:p>
    <w:p w14:paraId="503536BE"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Sending 5, 100-byte ICMP Echos to 10.0.0.1, timeout is 2 seconds:</w:t>
      </w:r>
    </w:p>
    <w:p w14:paraId="2481EDDE"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w:t>
      </w:r>
    </w:p>
    <w:p w14:paraId="278F2522"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Success rate is 100 percent (5/5), round-trip min/avg/max = 1/1/1 ms</w:t>
      </w:r>
    </w:p>
    <w:p w14:paraId="399047C4"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R1#ping 10.0.0.2</w:t>
      </w:r>
    </w:p>
    <w:p w14:paraId="6F1E0FCE"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Type escape sequence to abort.</w:t>
      </w:r>
    </w:p>
    <w:p w14:paraId="6F51375C"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Sending 5, 100-byte ICMP Echos to 10.0.0.2, timeout is 2 seconds:</w:t>
      </w:r>
    </w:p>
    <w:p w14:paraId="19C5C96C"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w:t>
      </w:r>
    </w:p>
    <w:p w14:paraId="53CCF798"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Success rate is 100 percent (5/5), round-trip min/avg/max = 1/1/1 ms</w:t>
      </w:r>
    </w:p>
    <w:p w14:paraId="7943675E"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R1#ping 10.0.0.5</w:t>
      </w:r>
    </w:p>
    <w:p w14:paraId="29E18998"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Type escape sequence to abort.</w:t>
      </w:r>
    </w:p>
    <w:p w14:paraId="4C685D37"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Sending 5, 100-byte ICMP Echos to 10.0.0.5, timeout is 2 seconds:</w:t>
      </w:r>
    </w:p>
    <w:p w14:paraId="5ACCEE61"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lastRenderedPageBreak/>
        <w:t>!!!!!</w:t>
      </w:r>
    </w:p>
    <w:p w14:paraId="02E1F28F"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Success rate is 100 percent (5/5), round-trip min/avg/max = 1/1/1 ms</w:t>
      </w:r>
    </w:p>
    <w:p w14:paraId="3122F9F8"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R1#ping 10.0.0.6</w:t>
      </w:r>
    </w:p>
    <w:p w14:paraId="25DC6468"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Type escape sequence to abort.</w:t>
      </w:r>
    </w:p>
    <w:p w14:paraId="1304B4F0"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Sending 5, 100-byte ICMP Echos to 10.0.0.6, timeout is 2 seconds:</w:t>
      </w:r>
    </w:p>
    <w:p w14:paraId="369E15C8"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w:t>
      </w:r>
    </w:p>
    <w:p w14:paraId="69B67524"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Success rate is 100 percent (5/5), round-trip min/avg/max = 1/1/1 ms</w:t>
      </w:r>
    </w:p>
    <w:p w14:paraId="17B8DDF7"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R1#ping 10.0.0.9</w:t>
      </w:r>
    </w:p>
    <w:p w14:paraId="2A28182F"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Type escape sequence to abort.</w:t>
      </w:r>
    </w:p>
    <w:p w14:paraId="5F34998A"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Sending 5, 100-byte ICMP Echos to 10.0.0.9, timeout is 2 seconds:</w:t>
      </w:r>
    </w:p>
    <w:p w14:paraId="7FF3347F"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w:t>
      </w:r>
    </w:p>
    <w:p w14:paraId="3031E586"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Success rate is 100 percent (5/5), round-trip min/avg/max = 1/1/1 ms</w:t>
      </w:r>
    </w:p>
    <w:p w14:paraId="053F030D"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R1#ping 10.0.0.10</w:t>
      </w:r>
    </w:p>
    <w:p w14:paraId="5D64B421"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Type escape sequence to abort.</w:t>
      </w:r>
    </w:p>
    <w:p w14:paraId="7B5F4ED8"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Sending 5, 100-byte ICMP Echos to 10.0.0.10, timeout is 2 seconds:</w:t>
      </w:r>
    </w:p>
    <w:p w14:paraId="1260B426"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w:t>
      </w:r>
    </w:p>
    <w:p w14:paraId="22EBDD10"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Success rate is 100 percent (5/5), round-trip min/avg/max = 1/1/1 ms</w:t>
      </w:r>
    </w:p>
    <w:p w14:paraId="4D8C7EB0"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R1#ping 10.0.0.13</w:t>
      </w:r>
    </w:p>
    <w:p w14:paraId="21E4F18B"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Type escape sequence to abort.</w:t>
      </w:r>
    </w:p>
    <w:p w14:paraId="67131F89"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Sending 5, 100-byte ICMP Echos to 10.0.0.13, timeout is 2 seconds:</w:t>
      </w:r>
    </w:p>
    <w:p w14:paraId="63ADB3E4"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w:t>
      </w:r>
    </w:p>
    <w:p w14:paraId="19DB2BF7"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Success rate is 100 percent (5/5), round-trip min/avg/max = 1/1/1 ms</w:t>
      </w:r>
    </w:p>
    <w:p w14:paraId="0832590F"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R1#ping 10.0.0.14</w:t>
      </w:r>
    </w:p>
    <w:p w14:paraId="0E8F3C04"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Type escape sequence to abort.</w:t>
      </w:r>
    </w:p>
    <w:p w14:paraId="27FE1556"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Sending 5, 100-byte ICMP Echos to 10.0.0.14, timeout is 2 seconds:</w:t>
      </w:r>
    </w:p>
    <w:p w14:paraId="59853A57"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w:t>
      </w:r>
    </w:p>
    <w:p w14:paraId="671BFAFD"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Success rate is 100 percent (5/5), round-trip min/avg/max = 1/1/1 ms</w:t>
      </w:r>
    </w:p>
    <w:p w14:paraId="37789E84"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R1#ping 10.0.0.17</w:t>
      </w:r>
    </w:p>
    <w:p w14:paraId="2966094B"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Type escape sequence to abort.</w:t>
      </w:r>
    </w:p>
    <w:p w14:paraId="4A7F45D5"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Sending 5, 100-byte ICMP Echos to 10.0.0.17, timeout is 2 seconds:</w:t>
      </w:r>
    </w:p>
    <w:p w14:paraId="0FA6D014"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w:t>
      </w:r>
    </w:p>
    <w:p w14:paraId="0D893EA0"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Success rate is 100 percent (5/5), round-trip min/avg/max = 1/1/1 ms</w:t>
      </w:r>
    </w:p>
    <w:p w14:paraId="65342BCE"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R1#ping 10.0.0.18</w:t>
      </w:r>
    </w:p>
    <w:p w14:paraId="1D817A12"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Type escape sequence to abort.</w:t>
      </w:r>
    </w:p>
    <w:p w14:paraId="0B34BE2A"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Sending 5, 100-byte ICMP Echos to 10.0.0.18, timeout is 2 seconds:</w:t>
      </w:r>
    </w:p>
    <w:p w14:paraId="016FF886"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w:t>
      </w:r>
    </w:p>
    <w:p w14:paraId="3F9DE70D"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Success rate is 100 percent (5/5), round-trip min/avg/max = 1/1/1 ms</w:t>
      </w:r>
    </w:p>
    <w:p w14:paraId="27B5A44F" w14:textId="77777777" w:rsidR="00BE57C3" w:rsidRPr="00D151EF" w:rsidRDefault="00BE57C3" w:rsidP="00BE57C3">
      <w:pPr>
        <w:rPr>
          <w:rFonts w:ascii="Courier New" w:hAnsi="Courier New" w:cs="Courier New"/>
          <w:sz w:val="16"/>
          <w:szCs w:val="16"/>
        </w:rPr>
      </w:pPr>
    </w:p>
    <w:p w14:paraId="7E6D2DAE"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R1#ping 192.168.0.1</w:t>
      </w:r>
    </w:p>
    <w:p w14:paraId="3D7E7B40"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Type escape sequence to abort.</w:t>
      </w:r>
    </w:p>
    <w:p w14:paraId="384B16A6"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Sending 5, 100-byte ICMP Echos to 192.168.0.1, timeout is 2 seconds:</w:t>
      </w:r>
    </w:p>
    <w:p w14:paraId="33B0B453"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w:t>
      </w:r>
    </w:p>
    <w:p w14:paraId="1D029BB6"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Success rate is 100 percent (5/5), round-trip min/avg/max = 1/1/1 ms</w:t>
      </w:r>
    </w:p>
    <w:p w14:paraId="081C5A81"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R1#ping 192.168.1.1</w:t>
      </w:r>
    </w:p>
    <w:p w14:paraId="42C8C1FB"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Type escape sequence to abort.</w:t>
      </w:r>
    </w:p>
    <w:p w14:paraId="2AC6A016"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Sending 5, 100-byte ICMP Echos to 192.168.1.1, timeout is 2 seconds:</w:t>
      </w:r>
    </w:p>
    <w:p w14:paraId="20F84708"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w:t>
      </w:r>
    </w:p>
    <w:p w14:paraId="6FC9CBFB"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Success rate is 100 percent (5/5), round-trip min/avg/max = 1/1/1 ms</w:t>
      </w:r>
    </w:p>
    <w:p w14:paraId="2BA3405D"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R1#ping 192.168.2.1</w:t>
      </w:r>
    </w:p>
    <w:p w14:paraId="30E90415"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Type escape sequence to abort.</w:t>
      </w:r>
    </w:p>
    <w:p w14:paraId="764E5A5D"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Sending 5, 100-byte ICMP Echos to 192.168.2.1, timeout is 2 seconds:</w:t>
      </w:r>
    </w:p>
    <w:p w14:paraId="36ED9F97"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w:t>
      </w:r>
    </w:p>
    <w:p w14:paraId="55103CCB"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Success rate is 100 percent (5/5), round-trip min/avg/max = 1/1/1 ms</w:t>
      </w:r>
    </w:p>
    <w:p w14:paraId="6AF928E3"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R1#ping 192.168.3.1</w:t>
      </w:r>
    </w:p>
    <w:p w14:paraId="73A270F1"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Type escape sequence to abort.</w:t>
      </w:r>
    </w:p>
    <w:p w14:paraId="39D3BDB8"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Sending 5, 100-byte ICMP Echos to 192.168.3.1, timeout is 2 seconds:</w:t>
      </w:r>
    </w:p>
    <w:p w14:paraId="0B22128A"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w:t>
      </w:r>
    </w:p>
    <w:p w14:paraId="352DF1AE"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Success rate is 100 percent (5/5), round-trip min/avg/max = 1/1/1 ms</w:t>
      </w:r>
    </w:p>
    <w:p w14:paraId="3E9D66DE"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R1#ping 192.168.4.1</w:t>
      </w:r>
    </w:p>
    <w:p w14:paraId="37803781"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Type escape sequence to abort.</w:t>
      </w:r>
    </w:p>
    <w:p w14:paraId="4CDE1612"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Sending 5, 100-byte ICMP Echos to 192.168.4.1, timeout is 2 seconds:</w:t>
      </w:r>
    </w:p>
    <w:p w14:paraId="7F0191F1"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w:t>
      </w:r>
    </w:p>
    <w:p w14:paraId="7A48CFD8"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Success rate is 100 percent (5/5), round-trip min/avg/max = 1/1/1 ms</w:t>
      </w:r>
    </w:p>
    <w:p w14:paraId="565A9711"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R1#ping 192.168.5.1</w:t>
      </w:r>
    </w:p>
    <w:p w14:paraId="6C623BEB"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Type escape sequence to abort.</w:t>
      </w:r>
    </w:p>
    <w:p w14:paraId="0FA190EC"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Sending 5, 100-byte ICMP Echos to 192.168.5.1, timeout is 2 seconds:</w:t>
      </w:r>
    </w:p>
    <w:p w14:paraId="44416C99"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w:t>
      </w:r>
    </w:p>
    <w:p w14:paraId="1CF012A2"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Success rate is 100 percent (5/5), round-trip min/avg/max = 1/1/2 ms</w:t>
      </w:r>
    </w:p>
    <w:p w14:paraId="41079DA7" w14:textId="77777777" w:rsidR="00BE57C3" w:rsidRPr="00D151EF" w:rsidRDefault="00BE57C3" w:rsidP="00BE57C3">
      <w:pPr>
        <w:rPr>
          <w:rFonts w:ascii="Courier New" w:hAnsi="Courier New" w:cs="Courier New"/>
          <w:sz w:val="16"/>
          <w:szCs w:val="16"/>
        </w:rPr>
      </w:pPr>
    </w:p>
    <w:p w14:paraId="5C37F079" w14:textId="77777777" w:rsidR="00BE57C3" w:rsidRPr="00D151EF" w:rsidRDefault="00BE57C3" w:rsidP="00BE57C3">
      <w:pPr>
        <w:rPr>
          <w:rFonts w:ascii="Courier New" w:hAnsi="Courier New" w:cs="Courier New"/>
          <w:sz w:val="16"/>
          <w:szCs w:val="16"/>
        </w:rPr>
      </w:pPr>
    </w:p>
    <w:p w14:paraId="691145DE"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R1#ping 2001:db8:acad:1::1</w:t>
      </w:r>
    </w:p>
    <w:p w14:paraId="56B255C6"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Type escape sequence to abort.</w:t>
      </w:r>
    </w:p>
    <w:p w14:paraId="12917E00"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Sending 5, 100-byte ICMP Echos to 2001:DB8:ACAD:1::1, timeout is 2 seconds:</w:t>
      </w:r>
    </w:p>
    <w:p w14:paraId="729B7D25"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w:t>
      </w:r>
    </w:p>
    <w:p w14:paraId="521CE8A8"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Success rate is 100 percent (5/5), round-trip min/avg/max = 1/1/1 ms</w:t>
      </w:r>
    </w:p>
    <w:p w14:paraId="3A164462"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R1#ping 2001:db8:acad:1::2</w:t>
      </w:r>
    </w:p>
    <w:p w14:paraId="034A24CB"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Type escape sequence to abort.</w:t>
      </w:r>
    </w:p>
    <w:p w14:paraId="4E723445"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lastRenderedPageBreak/>
        <w:t>Sending 5, 100-byte ICMP Echos to 2001:DB8:ACAD:1::2, timeout is 2 seconds:</w:t>
      </w:r>
    </w:p>
    <w:p w14:paraId="0E4C2193"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w:t>
      </w:r>
    </w:p>
    <w:p w14:paraId="19B0BB1A"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Success rate is 100 percent (5/5), round-trip min/avg/max = 1/4/18 ms</w:t>
      </w:r>
    </w:p>
    <w:p w14:paraId="2C069EDA"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R1#ping 2001:db8:acad:2::1</w:t>
      </w:r>
    </w:p>
    <w:p w14:paraId="1508D2D6"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Type escape sequence to abort.</w:t>
      </w:r>
    </w:p>
    <w:p w14:paraId="0E8D13B8"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Sending 5, 100-byte ICMP Echos to 2001:DB8:ACAD:2::1, timeout is 2 seconds:</w:t>
      </w:r>
    </w:p>
    <w:p w14:paraId="553A2141"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w:t>
      </w:r>
    </w:p>
    <w:p w14:paraId="321AA949"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Success rate is 100 percent (5/5), round-trip min/avg/max = 1/1/1 ms</w:t>
      </w:r>
    </w:p>
    <w:p w14:paraId="43DD13DC"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R1#ping 2001:db8:acad:2::2</w:t>
      </w:r>
    </w:p>
    <w:p w14:paraId="134FBD8F"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Type escape sequence to abort.</w:t>
      </w:r>
    </w:p>
    <w:p w14:paraId="7527DA3B"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Sending 5, 100-byte ICMP Echos to 2001:DB8:ACAD:2::2, timeout is 2 seconds:</w:t>
      </w:r>
    </w:p>
    <w:p w14:paraId="14EC0DFC"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w:t>
      </w:r>
    </w:p>
    <w:p w14:paraId="3EE13C76"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Success rate is 100 percent (5/5), round-trip min/avg/max = 1/2/7 ms</w:t>
      </w:r>
    </w:p>
    <w:p w14:paraId="61D95262"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R1#ping 2001:db8:acad:3::1</w:t>
      </w:r>
    </w:p>
    <w:p w14:paraId="693A596F"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Type escape sequence to abort.</w:t>
      </w:r>
    </w:p>
    <w:p w14:paraId="7E85DD60"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Sending 5, 100-byte ICMP Echos to 2001:DB8:ACAD:3::1, timeout is 2 seconds:</w:t>
      </w:r>
    </w:p>
    <w:p w14:paraId="708A94D9"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w:t>
      </w:r>
    </w:p>
    <w:p w14:paraId="0F7D351B"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Success rate is 100 percent (5/5), round-trip min/avg/max = 1/1/2 ms</w:t>
      </w:r>
    </w:p>
    <w:p w14:paraId="516B126B"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R1#ping 2001:db8:acad:3::2</w:t>
      </w:r>
    </w:p>
    <w:p w14:paraId="13AE62E6"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Type escape sequence to abort.</w:t>
      </w:r>
    </w:p>
    <w:p w14:paraId="2414C4BC"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Sending 5, 100-byte ICMP Echos to 2001:DB8:ACAD:3::2, timeout is 2 seconds:</w:t>
      </w:r>
    </w:p>
    <w:p w14:paraId="4BCC1618"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w:t>
      </w:r>
    </w:p>
    <w:p w14:paraId="6F788097"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Success rate is 100 percent (5/5), round-trip min/avg/max = 1/1/1 ms</w:t>
      </w:r>
    </w:p>
    <w:p w14:paraId="7CEA13F1"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R1#ping 2001:db8:acad:4::1</w:t>
      </w:r>
    </w:p>
    <w:p w14:paraId="3B0C04C1"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Type escape sequence to abort.</w:t>
      </w:r>
    </w:p>
    <w:p w14:paraId="571F31DC"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Sending 5, 100-byte ICMP Echos to 2001:DB8:ACAD:4::1, timeout is 2 seconds:</w:t>
      </w:r>
    </w:p>
    <w:p w14:paraId="62C8A547"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w:t>
      </w:r>
    </w:p>
    <w:p w14:paraId="46798543"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Success rate is 100 percent (5/5), round-trip min/avg/max = 1/1/1 ms</w:t>
      </w:r>
    </w:p>
    <w:p w14:paraId="3EFA2778"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R1#ping 2001:db8:acad:4::2</w:t>
      </w:r>
    </w:p>
    <w:p w14:paraId="1DC8EF0D"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Type escape sequence to abort.</w:t>
      </w:r>
    </w:p>
    <w:p w14:paraId="40879200"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Sending 5, 100-byte ICMP Echos to 2001:DB8:ACAD:4::2, timeout is 2 seconds:</w:t>
      </w:r>
    </w:p>
    <w:p w14:paraId="2BF8E065"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w:t>
      </w:r>
    </w:p>
    <w:p w14:paraId="05C546BB"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Success rate is 100 percent (5/5), round-trip min/avg/max = 3/6/15 ms</w:t>
      </w:r>
    </w:p>
    <w:p w14:paraId="7C3724B5"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R1#ping 2001:db8:acad:5::1</w:t>
      </w:r>
    </w:p>
    <w:p w14:paraId="6A883D78"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Type escape sequence to abort.</w:t>
      </w:r>
    </w:p>
    <w:p w14:paraId="07AB1F68"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Sending 5, 100-byte ICMP Echos to 2001:DB8:ACAD:5::1, timeout is 2 seconds:</w:t>
      </w:r>
    </w:p>
    <w:p w14:paraId="4AE08118"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w:t>
      </w:r>
    </w:p>
    <w:p w14:paraId="21C544EC"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Success rate is 100 percent (5/5), round-trip min/avg/max = 1/1/1 ms</w:t>
      </w:r>
    </w:p>
    <w:p w14:paraId="27F1C4FD"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R1#ping 2001:db8:acad:5::2</w:t>
      </w:r>
    </w:p>
    <w:p w14:paraId="011EDAAE"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Type escape sequence to abort.</w:t>
      </w:r>
    </w:p>
    <w:p w14:paraId="17B8049A"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Sending 5, 100-byte ICMP Echos to 2001:DB8:ACAD:5::2, timeout is 2 seconds:</w:t>
      </w:r>
    </w:p>
    <w:p w14:paraId="0995550D"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w:t>
      </w:r>
    </w:p>
    <w:p w14:paraId="40EC8F2E"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Success rate is 100 percent (5/5), round-trip min/avg/max = 1/1/1 ms</w:t>
      </w:r>
    </w:p>
    <w:p w14:paraId="4E3DA36D" w14:textId="77777777" w:rsidR="00BE57C3" w:rsidRPr="00D151EF" w:rsidRDefault="00BE57C3" w:rsidP="00BE57C3">
      <w:pPr>
        <w:rPr>
          <w:rFonts w:ascii="Courier New" w:hAnsi="Courier New" w:cs="Courier New"/>
          <w:sz w:val="16"/>
          <w:szCs w:val="16"/>
        </w:rPr>
      </w:pPr>
    </w:p>
    <w:p w14:paraId="2DB36850"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R1#ping 2001:db8:acad:a::1</w:t>
      </w:r>
    </w:p>
    <w:p w14:paraId="56B58520"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Type escape sequence to abort.</w:t>
      </w:r>
    </w:p>
    <w:p w14:paraId="0CC10215"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Sending 5, 100-byte ICMP Echos to 2001:DB8:ACAD:A::1, timeout is 2 seconds:</w:t>
      </w:r>
    </w:p>
    <w:p w14:paraId="637990DB"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w:t>
      </w:r>
    </w:p>
    <w:p w14:paraId="49B7085C"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Success rate is 100 percent (5/5), round-trip min/avg/max = 1/1/1 ms</w:t>
      </w:r>
    </w:p>
    <w:p w14:paraId="0DC8935B"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R1#ping 2001:db8:acad:b::1</w:t>
      </w:r>
    </w:p>
    <w:p w14:paraId="62C9CD0B"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Type escape sequence to abort.</w:t>
      </w:r>
    </w:p>
    <w:p w14:paraId="72CC07AB"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Sending 5, 100-byte ICMP Echos to 2001:DB8:ACAD:B::1, timeout is 2 seconds:</w:t>
      </w:r>
    </w:p>
    <w:p w14:paraId="184F21CF"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w:t>
      </w:r>
    </w:p>
    <w:p w14:paraId="2ED0D140"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Success rate is 100 percent (5/5), round-trip min/avg/max = 1/1/1 ms</w:t>
      </w:r>
    </w:p>
    <w:p w14:paraId="1BF84FEE"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R1#ping 2001:db8:acad:c::1</w:t>
      </w:r>
    </w:p>
    <w:p w14:paraId="201F2279"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Type escape sequence to abort.</w:t>
      </w:r>
    </w:p>
    <w:p w14:paraId="657A3A98"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Sending 5, 100-byte ICMP Echos to 2001:DB8:ACAD:C::1, timeout is 2 seconds:</w:t>
      </w:r>
    </w:p>
    <w:p w14:paraId="1D26D3BB"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w:t>
      </w:r>
    </w:p>
    <w:p w14:paraId="75955FBB"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Success rate is 100 percent (5/5), round-trip min/avg/max = 1/1/1 ms</w:t>
      </w:r>
    </w:p>
    <w:p w14:paraId="7E868EFA"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R1#ping 2001:db8:acad:d::1</w:t>
      </w:r>
    </w:p>
    <w:p w14:paraId="0B280B61"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Type escape sequence to abort.</w:t>
      </w:r>
    </w:p>
    <w:p w14:paraId="1A4933C6"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Sending 5, 100-byte ICMP Echos to 2001:DB8:ACAD:D::1, timeout is 2 seconds:</w:t>
      </w:r>
    </w:p>
    <w:p w14:paraId="0553FADD"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w:t>
      </w:r>
    </w:p>
    <w:p w14:paraId="01CBB227"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Success rate is 100 percent (5/5), round-trip min/avg/max = 1/1/1 ms</w:t>
      </w:r>
    </w:p>
    <w:p w14:paraId="7E7E28AD"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R1#ping 2001:db8:acad:e::1</w:t>
      </w:r>
    </w:p>
    <w:p w14:paraId="48EB82FD"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Type escape sequence to abort.</w:t>
      </w:r>
    </w:p>
    <w:p w14:paraId="0E0D0459"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Sending 5, 100-byte ICMP Echos to 2001:DB8:ACAD:E::1, timeout is 2 seconds:</w:t>
      </w:r>
    </w:p>
    <w:p w14:paraId="246C750B"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w:t>
      </w:r>
    </w:p>
    <w:p w14:paraId="6FD2EF00"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Success rate is 100 percent (5/5), round-trip min/avg/max = 1/1/1 ms</w:t>
      </w:r>
    </w:p>
    <w:p w14:paraId="0A27C232"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R1#ping 2001:db8:acad:f::1</w:t>
      </w:r>
    </w:p>
    <w:p w14:paraId="3251C0EC"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Type escape sequence to abort.</w:t>
      </w:r>
    </w:p>
    <w:p w14:paraId="0562DF86"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Sending 5, 100-byte ICMP Echos to 2001:DB8:ACAD:F::1, timeout is 2 seconds:</w:t>
      </w:r>
    </w:p>
    <w:p w14:paraId="3D25DD97" w14:textId="77777777" w:rsidR="00BE57C3" w:rsidRPr="00D151EF" w:rsidRDefault="00BE57C3" w:rsidP="00BE57C3">
      <w:pPr>
        <w:rPr>
          <w:rFonts w:ascii="Courier New" w:hAnsi="Courier New" w:cs="Courier New"/>
          <w:sz w:val="16"/>
          <w:szCs w:val="16"/>
        </w:rPr>
      </w:pPr>
      <w:r w:rsidRPr="00D151EF">
        <w:rPr>
          <w:rFonts w:ascii="Courier New" w:hAnsi="Courier New" w:cs="Courier New"/>
          <w:sz w:val="16"/>
          <w:szCs w:val="16"/>
        </w:rPr>
        <w:t>!!!!!</w:t>
      </w:r>
    </w:p>
    <w:p w14:paraId="70B2AF63" w14:textId="77777777" w:rsidR="00BE57C3" w:rsidRPr="008D10EB" w:rsidRDefault="00BE57C3" w:rsidP="00BE57C3">
      <w:pPr>
        <w:rPr>
          <w:rFonts w:ascii="Courier New" w:hAnsi="Courier New" w:cs="Courier New"/>
          <w:sz w:val="16"/>
          <w:szCs w:val="16"/>
        </w:rPr>
      </w:pPr>
      <w:r w:rsidRPr="00D151EF">
        <w:rPr>
          <w:rFonts w:ascii="Courier New" w:hAnsi="Courier New" w:cs="Courier New"/>
          <w:sz w:val="16"/>
          <w:szCs w:val="16"/>
        </w:rPr>
        <w:t>Success rate is 100 percent (5/5), round-trip min/avg/max = 1/1/2 ms</w:t>
      </w:r>
    </w:p>
    <w:p w14:paraId="11FF5863" w14:textId="77777777" w:rsidR="00BE57C3" w:rsidRDefault="00BE57C3" w:rsidP="00BE57C3"/>
    <w:p w14:paraId="0BEE8557" w14:textId="77777777" w:rsidR="00BE57C3" w:rsidRPr="00006A76" w:rsidRDefault="00BE57C3" w:rsidP="00BE57C3">
      <w:pPr>
        <w:rPr>
          <w:rFonts w:ascii="Arial" w:hAnsi="Arial" w:cs="Arial"/>
          <w:b/>
          <w:bCs/>
          <w:sz w:val="26"/>
          <w:szCs w:val="26"/>
        </w:rPr>
      </w:pPr>
      <w:r w:rsidRPr="00006A76">
        <w:rPr>
          <w:rFonts w:ascii="Arial" w:hAnsi="Arial" w:cs="Arial"/>
          <w:b/>
          <w:bCs/>
          <w:sz w:val="26"/>
          <w:szCs w:val="26"/>
        </w:rPr>
        <w:t>Router 1 Config</w:t>
      </w:r>
    </w:p>
    <w:p w14:paraId="587E16FF"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lastRenderedPageBreak/>
        <w:t>version 15.5</w:t>
      </w:r>
    </w:p>
    <w:p w14:paraId="78451DE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no service timestamps debug uptime</w:t>
      </w:r>
    </w:p>
    <w:p w14:paraId="0E99555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no service timestamps log uptime</w:t>
      </w:r>
    </w:p>
    <w:p w14:paraId="2B6C322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no platform punt-keepalive disable-kernel-core</w:t>
      </w:r>
    </w:p>
    <w:p w14:paraId="70CC5DC0"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6B35844F"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hostname R1</w:t>
      </w:r>
    </w:p>
    <w:p w14:paraId="7F21CAC0"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4E6C11E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boot-start-marker</w:t>
      </w:r>
    </w:p>
    <w:p w14:paraId="22F87369"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boot-end-marker</w:t>
      </w:r>
    </w:p>
    <w:p w14:paraId="3070537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603EF1A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vrf definition Mgmt-intf</w:t>
      </w:r>
    </w:p>
    <w:p w14:paraId="69C9129E"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w:t>
      </w:r>
    </w:p>
    <w:p w14:paraId="61DC22C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address-family ipv4</w:t>
      </w:r>
    </w:p>
    <w:p w14:paraId="552EC492"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exit-address-family</w:t>
      </w:r>
    </w:p>
    <w:p w14:paraId="7E37E92E"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w:t>
      </w:r>
    </w:p>
    <w:p w14:paraId="41F9893D"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address-family ipv6</w:t>
      </w:r>
    </w:p>
    <w:p w14:paraId="1D12C8FF"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exit-address-family</w:t>
      </w:r>
    </w:p>
    <w:p w14:paraId="74B59E53"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7687BF20"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no aaa new-model</w:t>
      </w:r>
    </w:p>
    <w:p w14:paraId="50BC1AE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5B60AF29"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ipv6 unicast-routing</w:t>
      </w:r>
    </w:p>
    <w:p w14:paraId="272CAE4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7826D9B1"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subscriber templating</w:t>
      </w:r>
    </w:p>
    <w:p w14:paraId="057A5DD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multilink bundle-name authenticated</w:t>
      </w:r>
    </w:p>
    <w:p w14:paraId="426E51AD"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1D403483"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license udi pid ISR4321/K9 sn FDO21400XZX</w:t>
      </w:r>
    </w:p>
    <w:p w14:paraId="432B5730"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70BC9ED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spanning-tree mode pvst</w:t>
      </w:r>
    </w:p>
    <w:p w14:paraId="0F27304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spanning-tree extend system-id</w:t>
      </w:r>
    </w:p>
    <w:p w14:paraId="6D73928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05C8CEC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redundancy</w:t>
      </w:r>
    </w:p>
    <w:p w14:paraId="03B1C02D"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mode none</w:t>
      </w:r>
    </w:p>
    <w:p w14:paraId="552638F1"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3663510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vlan internal allocation policy ascending</w:t>
      </w:r>
    </w:p>
    <w:p w14:paraId="1B28BE2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0513CFFD"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interface Loopback0</w:t>
      </w:r>
    </w:p>
    <w:p w14:paraId="641ECD03"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ip address 192.168.0.1 255.255.255.0</w:t>
      </w:r>
    </w:p>
    <w:p w14:paraId="0CABDD76"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ipv6 address FE80::1 link-local</w:t>
      </w:r>
    </w:p>
    <w:p w14:paraId="385BA486"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ipv6 address 2001:DB8:ACAD:A::1/64</w:t>
      </w:r>
    </w:p>
    <w:p w14:paraId="2EC38C69"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ipv6 eigrp 10</w:t>
      </w:r>
    </w:p>
    <w:p w14:paraId="1EEE68E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3B3BD1DE"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interface GigabitEthernet0/0/0</w:t>
      </w:r>
    </w:p>
    <w:p w14:paraId="00EF0AF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no ip address</w:t>
      </w:r>
    </w:p>
    <w:p w14:paraId="6D846CF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negotiation auto</w:t>
      </w:r>
    </w:p>
    <w:p w14:paraId="0C55F5C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58C2F729"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interface GigabitEthernet0/0/1</w:t>
      </w:r>
    </w:p>
    <w:p w14:paraId="4A90C340"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ip address 10.0.0.1 255.255.255.252</w:t>
      </w:r>
    </w:p>
    <w:p w14:paraId="2E9F428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negotiation auto</w:t>
      </w:r>
    </w:p>
    <w:p w14:paraId="2EC8B599"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ipv6 address FE80::1 link-local</w:t>
      </w:r>
    </w:p>
    <w:p w14:paraId="64EB860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ipv6 address 2001:DB8:ACAD:1::1/64</w:t>
      </w:r>
    </w:p>
    <w:p w14:paraId="3A816D0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ipv6 eigrp 10</w:t>
      </w:r>
    </w:p>
    <w:p w14:paraId="1241292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68D53F3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interface Serial0/1/0</w:t>
      </w:r>
    </w:p>
    <w:p w14:paraId="57E73710"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no ip address</w:t>
      </w:r>
    </w:p>
    <w:p w14:paraId="5C3833F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shutdown</w:t>
      </w:r>
    </w:p>
    <w:p w14:paraId="732F15D9"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706614B9"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interface Serial0/1/1</w:t>
      </w:r>
    </w:p>
    <w:p w14:paraId="1735F6D2"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no ip address</w:t>
      </w:r>
    </w:p>
    <w:p w14:paraId="0C4A8247"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shutdown</w:t>
      </w:r>
    </w:p>
    <w:p w14:paraId="217482CF"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0DCB0EB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interface GigabitEthernet0</w:t>
      </w:r>
    </w:p>
    <w:p w14:paraId="41FFB827"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vrf forwarding Mgmt-intf</w:t>
      </w:r>
    </w:p>
    <w:p w14:paraId="0A4882D1"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no ip address</w:t>
      </w:r>
    </w:p>
    <w:p w14:paraId="1ACF4CD1"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shutdown</w:t>
      </w:r>
    </w:p>
    <w:p w14:paraId="1DC2ACF1"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negotiation auto</w:t>
      </w:r>
    </w:p>
    <w:p w14:paraId="50716A2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2A0304E9"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interface Vlan1</w:t>
      </w:r>
    </w:p>
    <w:p w14:paraId="50E019D6"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no ip address</w:t>
      </w:r>
    </w:p>
    <w:p w14:paraId="404C139D"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shutdown</w:t>
      </w:r>
    </w:p>
    <w:p w14:paraId="419944F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2FF7131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router eigrp 1</w:t>
      </w:r>
    </w:p>
    <w:p w14:paraId="34A43A0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network 10.0.0.0 0.0.0.3</w:t>
      </w:r>
    </w:p>
    <w:p w14:paraId="1B526B12"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network 192.168.0.0</w:t>
      </w:r>
    </w:p>
    <w:p w14:paraId="43E24D2F"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passive-interface Loopback0</w:t>
      </w:r>
    </w:p>
    <w:p w14:paraId="5BB7CE07"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eigrp router-id 1.1.1.1</w:t>
      </w:r>
    </w:p>
    <w:p w14:paraId="3567C719"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694DDAC7"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ip forward-protocol nd</w:t>
      </w:r>
    </w:p>
    <w:p w14:paraId="6ACEF62F"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lastRenderedPageBreak/>
        <w:t>no ip http server</w:t>
      </w:r>
    </w:p>
    <w:p w14:paraId="20C74683"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no ip http secure-server</w:t>
      </w:r>
    </w:p>
    <w:p w14:paraId="17E8D68D"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ip tftp source-interface GigabitEthernet0</w:t>
      </w:r>
    </w:p>
    <w:p w14:paraId="5A7B9339"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51CBCDC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ipv6 router eigrp 10</w:t>
      </w:r>
    </w:p>
    <w:p w14:paraId="12A2C7A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passive-interface Loopback0</w:t>
      </w:r>
    </w:p>
    <w:p w14:paraId="09D2228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eigrp router-id 1.1.1.1</w:t>
      </w:r>
    </w:p>
    <w:p w14:paraId="5D82FB6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04F40D12"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control-plane</w:t>
      </w:r>
    </w:p>
    <w:p w14:paraId="21A60CCF"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7A462D8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line con 0</w:t>
      </w:r>
    </w:p>
    <w:p w14:paraId="714E579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stopbits 1</w:t>
      </w:r>
    </w:p>
    <w:p w14:paraId="6582D58E"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line aux 0</w:t>
      </w:r>
    </w:p>
    <w:p w14:paraId="67478E1D"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stopbits 1</w:t>
      </w:r>
    </w:p>
    <w:p w14:paraId="3F23CD1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line vty 0 4</w:t>
      </w:r>
    </w:p>
    <w:p w14:paraId="5B7FF466"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login</w:t>
      </w:r>
    </w:p>
    <w:p w14:paraId="56CFCF5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7D52E23F"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end</w:t>
      </w:r>
    </w:p>
    <w:p w14:paraId="6FBE8551" w14:textId="77777777" w:rsidR="00BE57C3" w:rsidRPr="00111E9D" w:rsidRDefault="00BE57C3" w:rsidP="76F1C985">
      <w:pPr>
        <w:rPr>
          <w:rFonts w:ascii="Courier New" w:hAnsi="Courier New" w:cs="Courier New"/>
          <w:b/>
          <w:bCs/>
          <w:sz w:val="16"/>
          <w:szCs w:val="16"/>
        </w:rPr>
      </w:pPr>
    </w:p>
    <w:p w14:paraId="7B0D6D22" w14:textId="77777777" w:rsidR="00BE57C3" w:rsidRPr="00111E9D" w:rsidRDefault="00BE57C3" w:rsidP="76F1C985">
      <w:pPr>
        <w:rPr>
          <w:rFonts w:ascii="Courier New" w:hAnsi="Courier New" w:cs="Courier New"/>
          <w:b/>
          <w:bCs/>
          <w:sz w:val="16"/>
          <w:szCs w:val="16"/>
        </w:rPr>
      </w:pPr>
      <w:r w:rsidRPr="76F1C985">
        <w:rPr>
          <w:rFonts w:ascii="Courier New" w:hAnsi="Courier New" w:cs="Courier New"/>
          <w:b/>
          <w:bCs/>
          <w:sz w:val="16"/>
          <w:szCs w:val="16"/>
        </w:rPr>
        <w:t>R1#show ip route</w:t>
      </w:r>
    </w:p>
    <w:p w14:paraId="4D20A32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Codes: L - local, C - connected, S - static, R - RIP, M - mobile, B - BGP</w:t>
      </w:r>
    </w:p>
    <w:p w14:paraId="78207F29"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D - EIGRP, EX - EIGRP external, O - OSPF, IA - OSPF inter area</w:t>
      </w:r>
    </w:p>
    <w:p w14:paraId="11BB403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N1 - OSPF NSSA external type 1, N2 - OSPF NSSA external type 2</w:t>
      </w:r>
    </w:p>
    <w:p w14:paraId="579BE67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E1 - OSPF external type 1, E2 - OSPF external type 2</w:t>
      </w:r>
    </w:p>
    <w:p w14:paraId="12E5EEB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 - IS-IS, su - IS-IS summary, L1 - IS-IS level-1, L2 - IS-IS level-2</w:t>
      </w:r>
    </w:p>
    <w:p w14:paraId="1A041A9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ia - IS-IS inter area, * - candidate default, U - per-user static route</w:t>
      </w:r>
    </w:p>
    <w:p w14:paraId="2A7C84C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o - ODR, P - periodic downloaded static route, H - NHRP, l - LISP</w:t>
      </w:r>
    </w:p>
    <w:p w14:paraId="05FE4DB7"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a - application route</w:t>
      </w:r>
    </w:p>
    <w:p w14:paraId="07F81849"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 - replicated route, % - next hop override, p - overrides from PfR</w:t>
      </w:r>
    </w:p>
    <w:p w14:paraId="53C861D7" w14:textId="77777777" w:rsidR="00BE57C3" w:rsidRPr="00111E9D" w:rsidRDefault="00BE57C3" w:rsidP="76F1C985">
      <w:pPr>
        <w:rPr>
          <w:rFonts w:ascii="Courier New" w:hAnsi="Courier New" w:cs="Courier New"/>
          <w:sz w:val="16"/>
          <w:szCs w:val="16"/>
        </w:rPr>
      </w:pPr>
    </w:p>
    <w:p w14:paraId="495E4D39"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Gateway of last resort is not set</w:t>
      </w:r>
    </w:p>
    <w:p w14:paraId="41C54E90" w14:textId="77777777" w:rsidR="00BE57C3" w:rsidRPr="00111E9D" w:rsidRDefault="00BE57C3" w:rsidP="76F1C985">
      <w:pPr>
        <w:rPr>
          <w:rFonts w:ascii="Courier New" w:hAnsi="Courier New" w:cs="Courier New"/>
          <w:sz w:val="16"/>
          <w:szCs w:val="16"/>
        </w:rPr>
      </w:pPr>
    </w:p>
    <w:p w14:paraId="4963AF6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10.0.0.0/8 is variably subnetted, 6 subnets, 2 masks</w:t>
      </w:r>
    </w:p>
    <w:p w14:paraId="104CA1A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C        10.0.0.0/30 is directly connected, GigabitEthernet0/0/1</w:t>
      </w:r>
    </w:p>
    <w:p w14:paraId="66E2C6C7"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L        10.0.0.1/32 is directly connected, GigabitEthernet0/0/1</w:t>
      </w:r>
    </w:p>
    <w:p w14:paraId="24F0C033"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D        10.0.0.4/30 [90/3072] via 10.0.0.2, 01:09:15, GigabitEthernet0/0/1</w:t>
      </w:r>
    </w:p>
    <w:p w14:paraId="430A1A53"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D        10.0.0.8/30 [90/3328] via 10.0.0.2, 01:04:19, GigabitEthernet0/0/1</w:t>
      </w:r>
    </w:p>
    <w:p w14:paraId="75A0CC06"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D EX     10.0.0.12/30</w:t>
      </w:r>
    </w:p>
    <w:p w14:paraId="34BFF54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[170/2560768] via 10.0.0.2, 00:47:46, GigabitEthernet0/0/1</w:t>
      </w:r>
    </w:p>
    <w:p w14:paraId="433131E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D EX     10.0.0.16/30</w:t>
      </w:r>
    </w:p>
    <w:p w14:paraId="515462F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[170/2560768] via 10.0.0.2, 00:47:46, GigabitEthernet0/0/1</w:t>
      </w:r>
    </w:p>
    <w:p w14:paraId="2D65040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192.168.0.0/24 is variably subnetted, 2 subnets, 2 masks</w:t>
      </w:r>
    </w:p>
    <w:p w14:paraId="17587522"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C        192.168.0.0/24 is directly connected, Loopback0</w:t>
      </w:r>
    </w:p>
    <w:p w14:paraId="3792651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L        192.168.0.1/32 is directly connected, Loopback0</w:t>
      </w:r>
    </w:p>
    <w:p w14:paraId="063D88C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D     192.168.1.0/24 [90/130816] via 10.0.0.2, 01:09:58, GigabitEthernet0/0/1</w:t>
      </w:r>
    </w:p>
    <w:p w14:paraId="01B567E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D     192.168.2.0/24 [90/131072] via 10.0.0.2, 01:09:13, GigabitEthernet0/0/1</w:t>
      </w:r>
    </w:p>
    <w:p w14:paraId="275FDD70"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D EX  192.168.3.0/24</w:t>
      </w:r>
    </w:p>
    <w:p w14:paraId="23BEE756"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[170/2560768] via 10.0.0.2, 00:47:46, GigabitEthernet0/0/1</w:t>
      </w:r>
    </w:p>
    <w:p w14:paraId="6DBD89F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192.168.4.0/32 is subnetted, 1 subnets</w:t>
      </w:r>
    </w:p>
    <w:p w14:paraId="1B62734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D EX     192.168.4.1</w:t>
      </w:r>
    </w:p>
    <w:p w14:paraId="2AEDBE51"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[170/2560768] via 10.0.0.2, 00:47:46, GigabitEthernet0/0/1</w:t>
      </w:r>
    </w:p>
    <w:p w14:paraId="7DAAFA7F"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192.168.5.0/32 is subnetted, 1 subnets</w:t>
      </w:r>
    </w:p>
    <w:p w14:paraId="2358C882"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D EX     192.168.5.1</w:t>
      </w:r>
    </w:p>
    <w:p w14:paraId="2010EC22"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[170/2560768] via 10.0.0.2, 00:47:46, GigabitEthernet0/0/1</w:t>
      </w:r>
    </w:p>
    <w:p w14:paraId="443FA413" w14:textId="77777777" w:rsidR="00BE57C3" w:rsidRPr="00111E9D" w:rsidRDefault="00BE57C3" w:rsidP="76F1C985">
      <w:pPr>
        <w:rPr>
          <w:rFonts w:ascii="Courier New" w:hAnsi="Courier New" w:cs="Courier New"/>
          <w:b/>
          <w:bCs/>
          <w:sz w:val="16"/>
          <w:szCs w:val="16"/>
        </w:rPr>
      </w:pPr>
      <w:r w:rsidRPr="76F1C985">
        <w:rPr>
          <w:rFonts w:ascii="Courier New" w:hAnsi="Courier New" w:cs="Courier New"/>
          <w:b/>
          <w:bCs/>
          <w:sz w:val="16"/>
          <w:szCs w:val="16"/>
        </w:rPr>
        <w:t>R1#  show ipv6 route</w:t>
      </w:r>
    </w:p>
    <w:p w14:paraId="588650EE"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IPv6 Routing Table - default - 14 entries</w:t>
      </w:r>
    </w:p>
    <w:p w14:paraId="33DBA71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Codes: C - Connected, L - Local, S - Static, U - Per-user Static route</w:t>
      </w:r>
    </w:p>
    <w:p w14:paraId="0CA69F30"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B - BGP, R - RIP, I1 - ISIS L1, I2 - ISIS L2</w:t>
      </w:r>
    </w:p>
    <w:p w14:paraId="6F35A8E2"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IA - ISIS interarea, IS - ISIS summary, D - EIGRP, EX - EIGRP external</w:t>
      </w:r>
    </w:p>
    <w:p w14:paraId="789CEBFF"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ND - ND Default, NDp - ND Prefix, DCE - Destination, NDr - Redirect</w:t>
      </w:r>
    </w:p>
    <w:p w14:paraId="37168641"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O - OSPF Intra, OI - OSPF Inter, OE1 - OSPF ext 1, OE2 - OSPF ext 2</w:t>
      </w:r>
    </w:p>
    <w:p w14:paraId="762945C0"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ON1 - OSPF NSSA ext 1, ON2 - OSPF NSSA ext 2, a - Application</w:t>
      </w:r>
    </w:p>
    <w:p w14:paraId="2865C44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C   2001:DB8:ACAD:1::/64 [0/0]</w:t>
      </w:r>
    </w:p>
    <w:p w14:paraId="632860A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via GigabitEthernet0/0/1, directly connected</w:t>
      </w:r>
    </w:p>
    <w:p w14:paraId="1F11376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L   2001:DB8:ACAD:1::1/128 [0/0]</w:t>
      </w:r>
    </w:p>
    <w:p w14:paraId="7287DFA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via GigabitEthernet0/0/1, receive</w:t>
      </w:r>
    </w:p>
    <w:p w14:paraId="619C1D6D"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D   2001:DB8:ACAD:2::/64 [90/3072]</w:t>
      </w:r>
    </w:p>
    <w:p w14:paraId="3D21BFEE"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via FE80::2, GigabitEthernet0/0/1</w:t>
      </w:r>
    </w:p>
    <w:p w14:paraId="52CCE56D"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D   2001:DB8:ACAD:3::/64 [90/3328]</w:t>
      </w:r>
    </w:p>
    <w:p w14:paraId="198A69E1"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via FE80::2, GigabitEthernet0/0/1</w:t>
      </w:r>
    </w:p>
    <w:p w14:paraId="6E0CAA10"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EX  2001:DB8:ACAD:4::/64 [170/3328]</w:t>
      </w:r>
    </w:p>
    <w:p w14:paraId="76E5130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via FE80::2, GigabitEthernet0/0/1</w:t>
      </w:r>
    </w:p>
    <w:p w14:paraId="4D181769"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EX  2001:DB8:ACAD:5::/64 [170/3328]</w:t>
      </w:r>
    </w:p>
    <w:p w14:paraId="3046FA93"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via FE80::2, GigabitEthernet0/0/1</w:t>
      </w:r>
    </w:p>
    <w:p w14:paraId="2E07B4A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C   2001:DB8:ACAD:A::/64 [0/0]</w:t>
      </w:r>
    </w:p>
    <w:p w14:paraId="78AAC0B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via Loopback0, directly connected</w:t>
      </w:r>
    </w:p>
    <w:p w14:paraId="49B0EA7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L   2001:DB8:ACAD:A::1/128 [0/0]</w:t>
      </w:r>
    </w:p>
    <w:p w14:paraId="23201FA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lastRenderedPageBreak/>
        <w:t xml:space="preserve">     via Loopback0, receive</w:t>
      </w:r>
    </w:p>
    <w:p w14:paraId="226B925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D   2001:DB8:ACAD:B::/64 [90/130816]</w:t>
      </w:r>
    </w:p>
    <w:p w14:paraId="13D964A1"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via FE80::2, GigabitEthernet0/0/1</w:t>
      </w:r>
    </w:p>
    <w:p w14:paraId="15F62C3D"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D   2001:DB8:ACAD:C::/64 [90/131072]</w:t>
      </w:r>
    </w:p>
    <w:p w14:paraId="200BD90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via FE80::2, GigabitEthernet0/0/1</w:t>
      </w:r>
    </w:p>
    <w:p w14:paraId="0191DC9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EX  2001:DB8:ACAD:D::/64 [170/3328]</w:t>
      </w:r>
    </w:p>
    <w:p w14:paraId="53C7D6F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via FE80::2, GigabitEthernet0/0/1</w:t>
      </w:r>
    </w:p>
    <w:p w14:paraId="348F4463"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EX  2001:DB8:ACAD:E::1/128 [170/3328]</w:t>
      </w:r>
    </w:p>
    <w:p w14:paraId="773F49CD"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via FE80::2, GigabitEthernet0/0/1</w:t>
      </w:r>
    </w:p>
    <w:p w14:paraId="51FF3462"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EX  2001:DB8:ACAD:F::1/128 [170/3328]</w:t>
      </w:r>
    </w:p>
    <w:p w14:paraId="468977A1"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via FE80::2, GigabitEthernet0/0/1</w:t>
      </w:r>
    </w:p>
    <w:p w14:paraId="22BF4823"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L   FF00::/8 [0/0]</w:t>
      </w:r>
    </w:p>
    <w:p w14:paraId="1F3F28B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via Null0, receive</w:t>
      </w:r>
    </w:p>
    <w:p w14:paraId="550A4262" w14:textId="77777777" w:rsidR="00BE57C3" w:rsidRPr="00111E9D" w:rsidRDefault="00BE57C3" w:rsidP="76F1C985">
      <w:pPr>
        <w:rPr>
          <w:rFonts w:ascii="Courier New" w:hAnsi="Courier New" w:cs="Courier New"/>
          <w:b/>
          <w:bCs/>
          <w:sz w:val="16"/>
          <w:szCs w:val="16"/>
        </w:rPr>
      </w:pPr>
      <w:r w:rsidRPr="76F1C985">
        <w:rPr>
          <w:rFonts w:ascii="Courier New" w:hAnsi="Courier New" w:cs="Courier New"/>
          <w:b/>
          <w:bCs/>
          <w:sz w:val="16"/>
          <w:szCs w:val="16"/>
        </w:rPr>
        <w:t>R1# show ip protocol</w:t>
      </w:r>
    </w:p>
    <w:p w14:paraId="05A1892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IP Routing is NSF aware ***</w:t>
      </w:r>
    </w:p>
    <w:p w14:paraId="2116CDE5" w14:textId="77777777" w:rsidR="00BE57C3" w:rsidRPr="00111E9D" w:rsidRDefault="00BE57C3" w:rsidP="76F1C985">
      <w:pPr>
        <w:rPr>
          <w:rFonts w:ascii="Courier New" w:hAnsi="Courier New" w:cs="Courier New"/>
          <w:sz w:val="16"/>
          <w:szCs w:val="16"/>
        </w:rPr>
      </w:pPr>
    </w:p>
    <w:p w14:paraId="02E59D4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Routing Protocol is "application"</w:t>
      </w:r>
    </w:p>
    <w:p w14:paraId="3DCFE43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Sending updates every 0 seconds</w:t>
      </w:r>
    </w:p>
    <w:p w14:paraId="6B7304FF"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Invalid after 0 seconds, hold down 0, flushed after 0</w:t>
      </w:r>
    </w:p>
    <w:p w14:paraId="36939483"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Outgoing update filter list for all interfaces is not set</w:t>
      </w:r>
    </w:p>
    <w:p w14:paraId="56B5326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Incoming update filter list for all interfaces is not set</w:t>
      </w:r>
    </w:p>
    <w:p w14:paraId="005B072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Maximum path: 32</w:t>
      </w:r>
    </w:p>
    <w:p w14:paraId="3F2D974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Routing for Networks:</w:t>
      </w:r>
    </w:p>
    <w:p w14:paraId="5310E57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Routing Information Sources:</w:t>
      </w:r>
    </w:p>
    <w:p w14:paraId="4A4005AF"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Gateway         Distance      Last Update</w:t>
      </w:r>
    </w:p>
    <w:p w14:paraId="1526E34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Distance: (default is 4)</w:t>
      </w:r>
    </w:p>
    <w:p w14:paraId="0FEA6A1F" w14:textId="77777777" w:rsidR="00BE57C3" w:rsidRPr="00111E9D" w:rsidRDefault="00BE57C3" w:rsidP="76F1C985">
      <w:pPr>
        <w:rPr>
          <w:rFonts w:ascii="Courier New" w:hAnsi="Courier New" w:cs="Courier New"/>
          <w:sz w:val="16"/>
          <w:szCs w:val="16"/>
        </w:rPr>
      </w:pPr>
    </w:p>
    <w:p w14:paraId="2EF5F1BE"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Routing Protocol is "eigrp 1"</w:t>
      </w:r>
    </w:p>
    <w:p w14:paraId="2C47CEA1"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Outgoing update filter list for all interfaces is not set</w:t>
      </w:r>
    </w:p>
    <w:p w14:paraId="59CED0B3"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Incoming update filter list for all interfaces is not set</w:t>
      </w:r>
    </w:p>
    <w:p w14:paraId="6E29578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Default networks flagged in outgoing updates</w:t>
      </w:r>
    </w:p>
    <w:p w14:paraId="4310344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Default networks accepted from incoming updates</w:t>
      </w:r>
    </w:p>
    <w:p w14:paraId="5FB27E67"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Redistributing: ospf 1</w:t>
      </w:r>
    </w:p>
    <w:p w14:paraId="5DA823D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EIGRP-IPv4 Protocol for AS(1)</w:t>
      </w:r>
    </w:p>
    <w:p w14:paraId="1674A516"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Metric weight K1=1, K2=0, K3=1, K4=0, K5=0</w:t>
      </w:r>
    </w:p>
    <w:p w14:paraId="13EE01A1"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Soft SIA disabled</w:t>
      </w:r>
    </w:p>
    <w:p w14:paraId="2CC13FA7"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NSF-aware route hold timer is 240</w:t>
      </w:r>
    </w:p>
    <w:p w14:paraId="0CB3AC0F"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EIGRP NSF disabled</w:t>
      </w:r>
    </w:p>
    <w:p w14:paraId="63DC6C60"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NSF signal timer is 20s</w:t>
      </w:r>
    </w:p>
    <w:p w14:paraId="1A36902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NSF converge timer is 120s</w:t>
      </w:r>
    </w:p>
    <w:p w14:paraId="3A458DAD"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Router-ID: 1.1.1.1</w:t>
      </w:r>
    </w:p>
    <w:p w14:paraId="1958E756"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Topology : 0 (base)</w:t>
      </w:r>
    </w:p>
    <w:p w14:paraId="02AF9EA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Active Timer: 3 min</w:t>
      </w:r>
    </w:p>
    <w:p w14:paraId="2665CF99"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Distance: internal 90 external 170</w:t>
      </w:r>
    </w:p>
    <w:p w14:paraId="2AD9E82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Maximum path: 4</w:t>
      </w:r>
    </w:p>
    <w:p w14:paraId="04AB897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Maximum hopcount 100</w:t>
      </w:r>
    </w:p>
    <w:p w14:paraId="43C572A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Maximum metric variance 1</w:t>
      </w:r>
    </w:p>
    <w:p w14:paraId="08CC0AAC" w14:textId="77777777" w:rsidR="00BE57C3" w:rsidRPr="00111E9D" w:rsidRDefault="00BE57C3" w:rsidP="76F1C985">
      <w:pPr>
        <w:rPr>
          <w:rFonts w:ascii="Courier New" w:hAnsi="Courier New" w:cs="Courier New"/>
          <w:sz w:val="16"/>
          <w:szCs w:val="16"/>
        </w:rPr>
      </w:pPr>
    </w:p>
    <w:p w14:paraId="16C21D16"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Automatic Summarization: disabled</w:t>
      </w:r>
    </w:p>
    <w:p w14:paraId="2FE29C1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Maximum path: 4</w:t>
      </w:r>
    </w:p>
    <w:p w14:paraId="238B5362"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Routing for Networks:</w:t>
      </w:r>
    </w:p>
    <w:p w14:paraId="330AAA73"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10.0.0.0/30</w:t>
      </w:r>
    </w:p>
    <w:p w14:paraId="3B39BB12"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192.168.0.0</w:t>
      </w:r>
    </w:p>
    <w:p w14:paraId="30CA6B5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Passive Interface(s):</w:t>
      </w:r>
    </w:p>
    <w:p w14:paraId="6084E596"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Loopback0</w:t>
      </w:r>
    </w:p>
    <w:p w14:paraId="6568846E"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Routing Information Sources:</w:t>
      </w:r>
    </w:p>
    <w:p w14:paraId="75AD611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Gateway         Distance      Last Update</w:t>
      </w:r>
    </w:p>
    <w:p w14:paraId="177306ED"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10.0.0.2              90      00:47:56</w:t>
      </w:r>
    </w:p>
    <w:p w14:paraId="32DD7BE7"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Distance: internal 90 external 170</w:t>
      </w:r>
    </w:p>
    <w:p w14:paraId="75E72388" w14:textId="77777777" w:rsidR="00BE57C3" w:rsidRPr="00111E9D" w:rsidRDefault="00BE57C3" w:rsidP="76F1C985">
      <w:pPr>
        <w:rPr>
          <w:rFonts w:ascii="Courier New" w:hAnsi="Courier New" w:cs="Courier New"/>
          <w:sz w:val="16"/>
          <w:szCs w:val="16"/>
        </w:rPr>
      </w:pPr>
    </w:p>
    <w:p w14:paraId="3F4B17B6" w14:textId="77777777" w:rsidR="00BE57C3" w:rsidRPr="00111E9D" w:rsidRDefault="00BE57C3" w:rsidP="76F1C985">
      <w:pPr>
        <w:rPr>
          <w:rFonts w:ascii="Courier New" w:hAnsi="Courier New" w:cs="Courier New"/>
          <w:b/>
          <w:bCs/>
          <w:sz w:val="16"/>
          <w:szCs w:val="16"/>
        </w:rPr>
      </w:pPr>
      <w:r w:rsidRPr="76F1C985">
        <w:rPr>
          <w:rFonts w:ascii="Courier New" w:hAnsi="Courier New" w:cs="Courier New"/>
          <w:b/>
          <w:bCs/>
          <w:sz w:val="16"/>
          <w:szCs w:val="16"/>
        </w:rPr>
        <w:t>R1#show ipv6 protocol</w:t>
      </w:r>
    </w:p>
    <w:p w14:paraId="3ED96BF9"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IPv6 Routing Protocol is "connected"</w:t>
      </w:r>
    </w:p>
    <w:p w14:paraId="360FF48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IPv6 Routing Protocol is "application"</w:t>
      </w:r>
    </w:p>
    <w:p w14:paraId="1D253E1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IPv6 Routing Protocol is "ND"</w:t>
      </w:r>
    </w:p>
    <w:p w14:paraId="38CC61D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IPv6 Routing Protocol is "eigrp 10"</w:t>
      </w:r>
    </w:p>
    <w:p w14:paraId="13D201E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EIGRP-IPv6 Protocol for AS(10)</w:t>
      </w:r>
    </w:p>
    <w:p w14:paraId="7AA0708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Metric weight K1=1, K2=0, K3=1, K4=0, K5=0</w:t>
      </w:r>
    </w:p>
    <w:p w14:paraId="7809FB47"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Soft SIA disabled</w:t>
      </w:r>
    </w:p>
    <w:p w14:paraId="31F9C5F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NSF-aware route hold timer is 240</w:t>
      </w:r>
    </w:p>
    <w:p w14:paraId="562C28E3"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EIGRP NSF disabled</w:t>
      </w:r>
    </w:p>
    <w:p w14:paraId="772960F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NSF signal timer is 20s</w:t>
      </w:r>
    </w:p>
    <w:p w14:paraId="097A7932"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NSF converge timer is 120s</w:t>
      </w:r>
    </w:p>
    <w:p w14:paraId="3A8817F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Router-ID: 1.1.1.1</w:t>
      </w:r>
    </w:p>
    <w:p w14:paraId="120BCC9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Topology : 0 (base)</w:t>
      </w:r>
    </w:p>
    <w:p w14:paraId="69B4E511"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Active Timer: 3 min</w:t>
      </w:r>
    </w:p>
    <w:p w14:paraId="5BC4B50F"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Distance: internal 90 external 170</w:t>
      </w:r>
    </w:p>
    <w:p w14:paraId="2462F24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Maximum path: 16</w:t>
      </w:r>
    </w:p>
    <w:p w14:paraId="02F4F12D"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lastRenderedPageBreak/>
        <w:t xml:space="preserve">    Maximum hopcount 100</w:t>
      </w:r>
    </w:p>
    <w:p w14:paraId="09D4EFFE"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Maximum metric variance 1</w:t>
      </w:r>
    </w:p>
    <w:p w14:paraId="49078FEF" w14:textId="77777777" w:rsidR="00BE57C3" w:rsidRPr="00111E9D" w:rsidRDefault="00BE57C3" w:rsidP="76F1C985">
      <w:pPr>
        <w:rPr>
          <w:rFonts w:ascii="Courier New" w:hAnsi="Courier New" w:cs="Courier New"/>
          <w:sz w:val="16"/>
          <w:szCs w:val="16"/>
        </w:rPr>
      </w:pPr>
    </w:p>
    <w:p w14:paraId="4229982F"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Interfaces:</w:t>
      </w:r>
    </w:p>
    <w:p w14:paraId="50C021D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GigabitEthernet0/0/1</w:t>
      </w:r>
    </w:p>
    <w:p w14:paraId="75DFC62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Loopback0 (passive)</w:t>
      </w:r>
    </w:p>
    <w:p w14:paraId="24C14F63"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Redistribution:</w:t>
      </w:r>
    </w:p>
    <w:p w14:paraId="270F49A1"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None</w:t>
      </w:r>
    </w:p>
    <w:p w14:paraId="108875F7" w14:textId="77777777" w:rsidR="00BE57C3" w:rsidRPr="00111E9D" w:rsidRDefault="00BE57C3" w:rsidP="76F1C985">
      <w:pPr>
        <w:rPr>
          <w:rFonts w:ascii="Courier New" w:hAnsi="Courier New" w:cs="Courier New"/>
          <w:sz w:val="16"/>
          <w:szCs w:val="16"/>
        </w:rPr>
      </w:pPr>
    </w:p>
    <w:p w14:paraId="5E223B5A" w14:textId="77777777" w:rsidR="00BE57C3" w:rsidRPr="00111E9D" w:rsidRDefault="00BE57C3" w:rsidP="76F1C985">
      <w:pPr>
        <w:rPr>
          <w:rFonts w:ascii="Arial" w:hAnsi="Arial" w:cs="Arial"/>
          <w:b/>
          <w:bCs/>
          <w:sz w:val="16"/>
          <w:szCs w:val="16"/>
        </w:rPr>
      </w:pPr>
      <w:r w:rsidRPr="76F1C985">
        <w:rPr>
          <w:rFonts w:ascii="Arial" w:hAnsi="Arial" w:cs="Arial"/>
          <w:b/>
          <w:bCs/>
          <w:sz w:val="16"/>
          <w:szCs w:val="16"/>
        </w:rPr>
        <w:t>Router 2 Config</w:t>
      </w:r>
    </w:p>
    <w:p w14:paraId="624BD57E" w14:textId="77777777" w:rsidR="00BE57C3" w:rsidRPr="00111E9D" w:rsidRDefault="00BE57C3" w:rsidP="76F1C985">
      <w:pPr>
        <w:rPr>
          <w:rFonts w:ascii="Arial" w:hAnsi="Arial" w:cs="Arial"/>
          <w:b/>
          <w:bCs/>
          <w:sz w:val="16"/>
          <w:szCs w:val="16"/>
        </w:rPr>
      </w:pPr>
    </w:p>
    <w:p w14:paraId="124A2EE6"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version 15.5</w:t>
      </w:r>
    </w:p>
    <w:p w14:paraId="42F5E527"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no service timestamps debug uptime</w:t>
      </w:r>
    </w:p>
    <w:p w14:paraId="6E64DA76"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no service timestamps log uptime</w:t>
      </w:r>
    </w:p>
    <w:p w14:paraId="2E1DE42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no platform punt-keepalive disable-kernel-core</w:t>
      </w:r>
    </w:p>
    <w:p w14:paraId="4BC61BE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0A298387"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hostname R2</w:t>
      </w:r>
    </w:p>
    <w:p w14:paraId="75A78943"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3749CA86"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boot-start-marker</w:t>
      </w:r>
    </w:p>
    <w:p w14:paraId="24EB41D6"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boot-end-marker</w:t>
      </w:r>
    </w:p>
    <w:p w14:paraId="7049695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4B5AE3B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vrf definition Mgmt-intf</w:t>
      </w:r>
    </w:p>
    <w:p w14:paraId="78DF4E87"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w:t>
      </w:r>
    </w:p>
    <w:p w14:paraId="29D489D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address-family ipv4</w:t>
      </w:r>
    </w:p>
    <w:p w14:paraId="59B85C5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exit-address-family</w:t>
      </w:r>
    </w:p>
    <w:p w14:paraId="10BC272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w:t>
      </w:r>
    </w:p>
    <w:p w14:paraId="1D3745C2"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address-family ipv6</w:t>
      </w:r>
    </w:p>
    <w:p w14:paraId="6C7BF299"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exit-address-family</w:t>
      </w:r>
    </w:p>
    <w:p w14:paraId="6A16D097"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084D182F"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10A5890F"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no aaa new-model</w:t>
      </w:r>
    </w:p>
    <w:p w14:paraId="3987D0F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2A67E59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ipv6 unicast-routing</w:t>
      </w:r>
    </w:p>
    <w:p w14:paraId="6EDF166F"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7F6C9EF3"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subscriber templating</w:t>
      </w:r>
    </w:p>
    <w:p w14:paraId="051ACF96"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multilink bundle-name authenticated</w:t>
      </w:r>
    </w:p>
    <w:p w14:paraId="709A51F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6B47F5A1"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license udi pid ISR4321/K9 sn FDO21491FHX</w:t>
      </w:r>
    </w:p>
    <w:p w14:paraId="42A70D9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1DC1F7B6"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spanning-tree mode pvst</w:t>
      </w:r>
    </w:p>
    <w:p w14:paraId="3548B30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spanning-tree extend system-id</w:t>
      </w:r>
    </w:p>
    <w:p w14:paraId="41089F9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02DFE08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redundancy</w:t>
      </w:r>
    </w:p>
    <w:p w14:paraId="61B4EE4F"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mode none</w:t>
      </w:r>
    </w:p>
    <w:p w14:paraId="75273C0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7D375FB0"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vlan internal allocation policy ascending</w:t>
      </w:r>
    </w:p>
    <w:p w14:paraId="505EE02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62C9B2FF"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interface Loopback0</w:t>
      </w:r>
    </w:p>
    <w:p w14:paraId="6EE4CC62"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ip address 192.168.1.1 255.255.255.0</w:t>
      </w:r>
    </w:p>
    <w:p w14:paraId="5A81AD1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ipv6 address 2001:DB8:ACAD:B::1/64</w:t>
      </w:r>
    </w:p>
    <w:p w14:paraId="3BD9E49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ipv6 eigrp 10</w:t>
      </w:r>
    </w:p>
    <w:p w14:paraId="3123F051"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4AC71D61"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interface GigabitEthernet0/0/0</w:t>
      </w:r>
    </w:p>
    <w:p w14:paraId="53BEF6C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ip address 10.0.0.2 255.255.255.252</w:t>
      </w:r>
    </w:p>
    <w:p w14:paraId="600E9A71"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negotiation auto</w:t>
      </w:r>
    </w:p>
    <w:p w14:paraId="2B47D2F2"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ipv6 address FE80::2 link-local</w:t>
      </w:r>
    </w:p>
    <w:p w14:paraId="7D7444F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ipv6 address 2001:DB8:ACAD:1::2/64</w:t>
      </w:r>
    </w:p>
    <w:p w14:paraId="708764C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ipv6 eigrp 10</w:t>
      </w:r>
    </w:p>
    <w:p w14:paraId="1532934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50496C1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interface GigabitEthernet0/0/1</w:t>
      </w:r>
    </w:p>
    <w:p w14:paraId="2BC502B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ip address 10.0.0.5 255.255.255.252</w:t>
      </w:r>
    </w:p>
    <w:p w14:paraId="40058463"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negotiation auto</w:t>
      </w:r>
    </w:p>
    <w:p w14:paraId="2EB4B15E"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ipv6 address FE80::2 link-local</w:t>
      </w:r>
    </w:p>
    <w:p w14:paraId="65053019"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ipv6 address 2001:DB8:ACAD:2::1/64</w:t>
      </w:r>
    </w:p>
    <w:p w14:paraId="13131DD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ipv6 eigrp 10</w:t>
      </w:r>
    </w:p>
    <w:p w14:paraId="5F6C1353"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502E31A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interface Serial0/1/0</w:t>
      </w:r>
    </w:p>
    <w:p w14:paraId="173430C9"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no ip address</w:t>
      </w:r>
    </w:p>
    <w:p w14:paraId="48404352"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shutdown</w:t>
      </w:r>
    </w:p>
    <w:p w14:paraId="64637262"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56281263"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interface Serial0/1/1</w:t>
      </w:r>
    </w:p>
    <w:p w14:paraId="5A56324F"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no ip address</w:t>
      </w:r>
    </w:p>
    <w:p w14:paraId="37D4F271"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shutdown</w:t>
      </w:r>
    </w:p>
    <w:p w14:paraId="7F65A88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79FFF85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interface GigabitEthernet0</w:t>
      </w:r>
    </w:p>
    <w:p w14:paraId="6BE740F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vrf forwarding Mgmt-intf</w:t>
      </w:r>
    </w:p>
    <w:p w14:paraId="21B49E26"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no ip address</w:t>
      </w:r>
    </w:p>
    <w:p w14:paraId="2923DDDD"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lastRenderedPageBreak/>
        <w:t xml:space="preserve"> shutdown</w:t>
      </w:r>
    </w:p>
    <w:p w14:paraId="60033AC1"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negotiation auto</w:t>
      </w:r>
    </w:p>
    <w:p w14:paraId="76F1E549"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38F6264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interface Vlan1</w:t>
      </w:r>
    </w:p>
    <w:p w14:paraId="5627DFFD"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no ip address</w:t>
      </w:r>
    </w:p>
    <w:p w14:paraId="52C8D77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shutdown</w:t>
      </w:r>
    </w:p>
    <w:p w14:paraId="7DFE889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28CA973E"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router eigrp 1</w:t>
      </w:r>
    </w:p>
    <w:p w14:paraId="7F18FA90"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network 10.0.0.0 0.0.0.3</w:t>
      </w:r>
    </w:p>
    <w:p w14:paraId="7C516CB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network 10.0.0.4 0.0.0.3</w:t>
      </w:r>
    </w:p>
    <w:p w14:paraId="5AC53D0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network 192.168.1.0</w:t>
      </w:r>
    </w:p>
    <w:p w14:paraId="5BC39341"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passive-interface Loopback0</w:t>
      </w:r>
    </w:p>
    <w:p w14:paraId="78F510A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eigrp router-id 2.2.2.2</w:t>
      </w:r>
    </w:p>
    <w:p w14:paraId="6C8CFA62"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776E7D7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ip forward-protocol nd</w:t>
      </w:r>
    </w:p>
    <w:p w14:paraId="64CFD51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no ip http server</w:t>
      </w:r>
    </w:p>
    <w:p w14:paraId="142E6FE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no ip http secure-server</w:t>
      </w:r>
    </w:p>
    <w:p w14:paraId="5487D2A0"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ip tftp source-interface GigabitEthernet0</w:t>
      </w:r>
    </w:p>
    <w:p w14:paraId="79A81891"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40C367B7"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ipv6 router eigrp 10</w:t>
      </w:r>
    </w:p>
    <w:p w14:paraId="236EA6D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passive-interface Loopback0</w:t>
      </w:r>
    </w:p>
    <w:p w14:paraId="6702FA91"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eigrp router-id 2.2.2.2</w:t>
      </w:r>
    </w:p>
    <w:p w14:paraId="78536790"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32B8E5D1"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control-plane</w:t>
      </w:r>
    </w:p>
    <w:p w14:paraId="7A5548F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34DDBF0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line con 0</w:t>
      </w:r>
    </w:p>
    <w:p w14:paraId="39F5E3C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stopbits 1</w:t>
      </w:r>
    </w:p>
    <w:p w14:paraId="293035A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line aux 0</w:t>
      </w:r>
    </w:p>
    <w:p w14:paraId="3986A11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stopbits 1</w:t>
      </w:r>
    </w:p>
    <w:p w14:paraId="7CDE678F"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line vty 0 4</w:t>
      </w:r>
    </w:p>
    <w:p w14:paraId="7B37DD5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login</w:t>
      </w:r>
    </w:p>
    <w:p w14:paraId="293377AD"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3682E152"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end</w:t>
      </w:r>
      <w:r>
        <w:br/>
      </w:r>
    </w:p>
    <w:p w14:paraId="560AC67A" w14:textId="77777777" w:rsidR="00BE57C3" w:rsidRPr="00111E9D" w:rsidRDefault="00BE57C3" w:rsidP="76F1C985">
      <w:pPr>
        <w:rPr>
          <w:rFonts w:ascii="Courier New" w:hAnsi="Courier New" w:cs="Courier New"/>
          <w:b/>
          <w:bCs/>
          <w:sz w:val="16"/>
          <w:szCs w:val="16"/>
        </w:rPr>
      </w:pPr>
      <w:r w:rsidRPr="76F1C985">
        <w:rPr>
          <w:rFonts w:ascii="Courier New" w:hAnsi="Courier New" w:cs="Courier New"/>
          <w:b/>
          <w:bCs/>
          <w:sz w:val="16"/>
          <w:szCs w:val="16"/>
        </w:rPr>
        <w:t>R2#show ip route</w:t>
      </w:r>
    </w:p>
    <w:p w14:paraId="766D1F4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Codes: L - local, C - connected, S - static, R - RIP, M - mobile, B - BGP</w:t>
      </w:r>
    </w:p>
    <w:p w14:paraId="53566C71"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D - EIGRP, EX - EIGRP external, O - OSPF, IA - OSPF inter area</w:t>
      </w:r>
    </w:p>
    <w:p w14:paraId="358B0FF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N1 - OSPF NSSA external type 1, N2 - OSPF NSSA external type 2</w:t>
      </w:r>
    </w:p>
    <w:p w14:paraId="32F0DD5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E1 - OSPF external type 1, E2 - OSPF external type 2</w:t>
      </w:r>
    </w:p>
    <w:p w14:paraId="5D68EFB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 - IS-IS, su - IS-IS summary, L1 - IS-IS level-1, L2 - IS-IS level-2</w:t>
      </w:r>
    </w:p>
    <w:p w14:paraId="1DC0D211"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ia - IS-IS inter area, * - candidate default, U - per-user static route</w:t>
      </w:r>
    </w:p>
    <w:p w14:paraId="09478B7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o - ODR, P - periodic downloaded static route, H - NHRP, l - LISP</w:t>
      </w:r>
    </w:p>
    <w:p w14:paraId="18BD9A3D"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a - application route</w:t>
      </w:r>
    </w:p>
    <w:p w14:paraId="3CD2D95F"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 - replicated route, % - next hop override, p - overrides from PfR</w:t>
      </w:r>
    </w:p>
    <w:p w14:paraId="7FE9E8BA" w14:textId="77777777" w:rsidR="00BE57C3" w:rsidRPr="00111E9D" w:rsidRDefault="00BE57C3" w:rsidP="76F1C985">
      <w:pPr>
        <w:rPr>
          <w:rFonts w:ascii="Courier New" w:hAnsi="Courier New" w:cs="Courier New"/>
          <w:sz w:val="16"/>
          <w:szCs w:val="16"/>
        </w:rPr>
      </w:pPr>
    </w:p>
    <w:p w14:paraId="4B9211E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Gateway of last resort is not set</w:t>
      </w:r>
    </w:p>
    <w:p w14:paraId="3DC54E71" w14:textId="77777777" w:rsidR="00BE57C3" w:rsidRPr="00111E9D" w:rsidRDefault="00BE57C3" w:rsidP="76F1C985">
      <w:pPr>
        <w:rPr>
          <w:rFonts w:ascii="Courier New" w:hAnsi="Courier New" w:cs="Courier New"/>
          <w:sz w:val="16"/>
          <w:szCs w:val="16"/>
        </w:rPr>
      </w:pPr>
    </w:p>
    <w:p w14:paraId="555F0D21"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10.0.0.0/8 is variably subnetted, 7 subnets, 2 masks</w:t>
      </w:r>
    </w:p>
    <w:p w14:paraId="3A87A127"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C        10.0.0.0/30 is directly connected, GigabitEthernet0/0/0</w:t>
      </w:r>
    </w:p>
    <w:p w14:paraId="003E19CE"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L        10.0.0.2/32 is directly connected, GigabitEthernet0/0/0</w:t>
      </w:r>
    </w:p>
    <w:p w14:paraId="6970B5FF"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C        10.0.0.4/30 is directly connected, GigabitEthernet0/0/1</w:t>
      </w:r>
    </w:p>
    <w:p w14:paraId="2402E06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L        10.0.0.5/32 is directly connected, GigabitEthernet0/0/1</w:t>
      </w:r>
    </w:p>
    <w:p w14:paraId="1D671BA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D        10.0.0.8/30 [90/3072] via 10.0.0.6, 01:05:55, GigabitEthernet0/0/1</w:t>
      </w:r>
    </w:p>
    <w:p w14:paraId="179C4F1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D EX     10.0.0.12/30</w:t>
      </w:r>
    </w:p>
    <w:p w14:paraId="62926657"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[170/2560512] via 10.0.0.6, 00:49:22, GigabitEthernet0/0/1</w:t>
      </w:r>
    </w:p>
    <w:p w14:paraId="256CFAA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D EX     10.0.0.16/30</w:t>
      </w:r>
    </w:p>
    <w:p w14:paraId="60D9042D"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[170/2560512] via 10.0.0.6, 00:49:22, GigabitEthernet0/0/1</w:t>
      </w:r>
    </w:p>
    <w:p w14:paraId="008229F0"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D     192.168.0.0/24 [90/130816] via 10.0.0.1, 01:11:29, GigabitEthernet0/0/0</w:t>
      </w:r>
    </w:p>
    <w:p w14:paraId="1C8F8BC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192.168.1.0/24 is variably subnetted, 2 subnets, 2 masks</w:t>
      </w:r>
    </w:p>
    <w:p w14:paraId="49F1C52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C        192.168.1.0/24 is directly connected, Loopback0</w:t>
      </w:r>
    </w:p>
    <w:p w14:paraId="5B256489"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L        192.168.1.1/32 is directly connected, Loopback0</w:t>
      </w:r>
    </w:p>
    <w:p w14:paraId="448ECB90"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D     192.168.2.0/24 [90/130816] via 10.0.0.6, 01:10:49, GigabitEthernet0/0/1</w:t>
      </w:r>
    </w:p>
    <w:p w14:paraId="35242D7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D EX  192.168.3.0/24</w:t>
      </w:r>
    </w:p>
    <w:p w14:paraId="47F08253"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[170/2560512] via 10.0.0.6, 00:49:22, GigabitEthernet0/0/1</w:t>
      </w:r>
    </w:p>
    <w:p w14:paraId="70C4730E"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192.168.4.0/32 is subnetted, 1 subnets</w:t>
      </w:r>
    </w:p>
    <w:p w14:paraId="3B7ED62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D EX     192.168.4.1</w:t>
      </w:r>
    </w:p>
    <w:p w14:paraId="0BEB3A0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[170/2560512] via 10.0.0.6, 00:49:22, GigabitEthernet0/0/1</w:t>
      </w:r>
    </w:p>
    <w:p w14:paraId="5A1D71B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192.168.5.0/32 is subnetted, 1 subnets</w:t>
      </w:r>
    </w:p>
    <w:p w14:paraId="36A121A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D EX     192.168.5.1</w:t>
      </w:r>
    </w:p>
    <w:p w14:paraId="5E959E4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[170/2560512] via 10.0.0.6, 00:49:22, GigabitEthernet0/0/1</w:t>
      </w:r>
    </w:p>
    <w:p w14:paraId="2CE6A925" w14:textId="77777777" w:rsidR="00BE57C3" w:rsidRPr="00111E9D" w:rsidRDefault="00BE57C3" w:rsidP="76F1C985">
      <w:pPr>
        <w:rPr>
          <w:rFonts w:ascii="Courier New" w:hAnsi="Courier New" w:cs="Courier New"/>
          <w:b/>
          <w:bCs/>
          <w:sz w:val="16"/>
          <w:szCs w:val="16"/>
        </w:rPr>
      </w:pPr>
      <w:r w:rsidRPr="76F1C985">
        <w:rPr>
          <w:rFonts w:ascii="Courier New" w:hAnsi="Courier New" w:cs="Courier New"/>
          <w:b/>
          <w:bCs/>
          <w:sz w:val="16"/>
          <w:szCs w:val="16"/>
        </w:rPr>
        <w:t>R2# show ipv6 route</w:t>
      </w:r>
    </w:p>
    <w:p w14:paraId="27F3BA9F"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IPv6 Routing Table - default - 15 entries</w:t>
      </w:r>
    </w:p>
    <w:p w14:paraId="4C4B38D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Codes: C - Connected, L - Local, S - Static, U - Per-user Static route</w:t>
      </w:r>
    </w:p>
    <w:p w14:paraId="7CD11441"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B - BGP, R - RIP, I1 - ISIS L1, I2 - ISIS L2</w:t>
      </w:r>
    </w:p>
    <w:p w14:paraId="7C02F4A0"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IA - ISIS interarea, IS - ISIS summary, D - EIGRP, EX - EIGRP external</w:t>
      </w:r>
    </w:p>
    <w:p w14:paraId="186F9770"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ND - ND Default, NDp - ND Prefix, DCE - Destination, NDr - Redirect</w:t>
      </w:r>
    </w:p>
    <w:p w14:paraId="0C115A2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O - OSPF Intra, OI - OSPF Inter, OE1 - OSPF ext 1, OE2 - OSPF ext 2</w:t>
      </w:r>
    </w:p>
    <w:p w14:paraId="10BCB2C3"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lastRenderedPageBreak/>
        <w:t xml:space="preserve">       ON1 - OSPF NSSA ext 1, ON2 - OSPF NSSA ext 2, a - Application</w:t>
      </w:r>
    </w:p>
    <w:p w14:paraId="32228A7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C   2001:DB8:ACAD:1::/64 [0/0]</w:t>
      </w:r>
    </w:p>
    <w:p w14:paraId="72274787"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via GigabitEthernet0/0/0, directly connected</w:t>
      </w:r>
    </w:p>
    <w:p w14:paraId="67F004BF"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L   2001:DB8:ACAD:1::2/128 [0/0]</w:t>
      </w:r>
    </w:p>
    <w:p w14:paraId="7DF2F337"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via GigabitEthernet0/0/0, receive</w:t>
      </w:r>
    </w:p>
    <w:p w14:paraId="6C69916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C   2001:DB8:ACAD:2::/64 [0/0]</w:t>
      </w:r>
    </w:p>
    <w:p w14:paraId="28FBB8D1"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via GigabitEthernet0/0/1, directly connected</w:t>
      </w:r>
    </w:p>
    <w:p w14:paraId="5BEDFDC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L   2001:DB8:ACAD:2::1/128 [0/0]</w:t>
      </w:r>
    </w:p>
    <w:p w14:paraId="542D523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via GigabitEthernet0/0/1, receive</w:t>
      </w:r>
    </w:p>
    <w:p w14:paraId="69B81E82"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D   2001:DB8:ACAD:3::/64 [90/3072]</w:t>
      </w:r>
    </w:p>
    <w:p w14:paraId="57775E3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via FE80::3, GigabitEthernet0/0/1</w:t>
      </w:r>
    </w:p>
    <w:p w14:paraId="1965F032"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EX  2001:DB8:ACAD:4::/64 [170/3072]</w:t>
      </w:r>
    </w:p>
    <w:p w14:paraId="76BC78F1"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via FE80::3, GigabitEthernet0/0/1</w:t>
      </w:r>
    </w:p>
    <w:p w14:paraId="37789A0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EX  2001:DB8:ACAD:5::/64 [170/3072]</w:t>
      </w:r>
    </w:p>
    <w:p w14:paraId="28B9EEB6"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via FE80::3, GigabitEthernet0/0/1</w:t>
      </w:r>
    </w:p>
    <w:p w14:paraId="000792BD"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D   2001:DB8:ACAD:A::/64 [90/130816]</w:t>
      </w:r>
    </w:p>
    <w:p w14:paraId="3D950F3D"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via FE80::1, GigabitEthernet0/0/0</w:t>
      </w:r>
    </w:p>
    <w:p w14:paraId="1A7661F1"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C   2001:DB8:ACAD:B::/64 [0/0]</w:t>
      </w:r>
    </w:p>
    <w:p w14:paraId="4A98264E"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via Loopback0, directly connected</w:t>
      </w:r>
    </w:p>
    <w:p w14:paraId="4A024A50"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L   2001:DB8:ACAD:B::1/128 [0/0]</w:t>
      </w:r>
    </w:p>
    <w:p w14:paraId="54E9BFF2"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via Loopback0, receive</w:t>
      </w:r>
    </w:p>
    <w:p w14:paraId="26757B6F"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D   2001:DB8:ACAD:C::/64 [90/130816]</w:t>
      </w:r>
    </w:p>
    <w:p w14:paraId="040D26F9"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via FE80::3, GigabitEthernet0/0/1</w:t>
      </w:r>
    </w:p>
    <w:p w14:paraId="079CC32D"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EX  2001:DB8:ACAD:D::/64 [170/3072]</w:t>
      </w:r>
    </w:p>
    <w:p w14:paraId="23F848F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via FE80::3, GigabitEthernet0/0/1</w:t>
      </w:r>
    </w:p>
    <w:p w14:paraId="07145812"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EX  2001:DB8:ACAD:E::1/128 [170/3072]</w:t>
      </w:r>
    </w:p>
    <w:p w14:paraId="32835553"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via FE80::3, GigabitEthernet0/0/1</w:t>
      </w:r>
    </w:p>
    <w:p w14:paraId="736D2020"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EX  2001:DB8:ACAD:F::1/128 [170/3072]</w:t>
      </w:r>
    </w:p>
    <w:p w14:paraId="3C7656B3"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via FE80::3, GigabitEthernet0/0/1</w:t>
      </w:r>
    </w:p>
    <w:p w14:paraId="22E8DA3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L   FF00::/8 [0/0]</w:t>
      </w:r>
    </w:p>
    <w:p w14:paraId="5A08F50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via Null0, receive</w:t>
      </w:r>
    </w:p>
    <w:p w14:paraId="24AD0774" w14:textId="77777777" w:rsidR="00BE57C3" w:rsidRPr="00111E9D" w:rsidRDefault="00BE57C3" w:rsidP="76F1C985">
      <w:pPr>
        <w:rPr>
          <w:rFonts w:ascii="Courier New" w:hAnsi="Courier New" w:cs="Courier New"/>
          <w:b/>
          <w:bCs/>
          <w:sz w:val="16"/>
          <w:szCs w:val="16"/>
        </w:rPr>
      </w:pPr>
      <w:r w:rsidRPr="76F1C985">
        <w:rPr>
          <w:rFonts w:ascii="Courier New" w:hAnsi="Courier New" w:cs="Courier New"/>
          <w:b/>
          <w:bCs/>
          <w:sz w:val="16"/>
          <w:szCs w:val="16"/>
        </w:rPr>
        <w:t>R2#show ip protocols</w:t>
      </w:r>
    </w:p>
    <w:p w14:paraId="1D03B4ED"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IP Routing is NSF aware ***</w:t>
      </w:r>
    </w:p>
    <w:p w14:paraId="32409C06" w14:textId="77777777" w:rsidR="00BE57C3" w:rsidRPr="00111E9D" w:rsidRDefault="00BE57C3" w:rsidP="76F1C985">
      <w:pPr>
        <w:rPr>
          <w:rFonts w:ascii="Courier New" w:hAnsi="Courier New" w:cs="Courier New"/>
          <w:sz w:val="16"/>
          <w:szCs w:val="16"/>
        </w:rPr>
      </w:pPr>
    </w:p>
    <w:p w14:paraId="73AE674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Routing Protocol is "application"</w:t>
      </w:r>
    </w:p>
    <w:p w14:paraId="04BDB5A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Sending updates every 0 seconds</w:t>
      </w:r>
    </w:p>
    <w:p w14:paraId="7CEDFEC2"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Invalid after 0 seconds, hold down 0, flushed after 0</w:t>
      </w:r>
    </w:p>
    <w:p w14:paraId="515362C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Outgoing update filter list for all interfaces is not set</w:t>
      </w:r>
    </w:p>
    <w:p w14:paraId="0701EB9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Incoming update filter list for all interfaces is not set</w:t>
      </w:r>
    </w:p>
    <w:p w14:paraId="6FB73A7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Maximum path: 32</w:t>
      </w:r>
    </w:p>
    <w:p w14:paraId="634B0627"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Routing for Networks:</w:t>
      </w:r>
    </w:p>
    <w:p w14:paraId="5037EA0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Routing Information Sources:</w:t>
      </w:r>
    </w:p>
    <w:p w14:paraId="0C1AAD12"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Gateway         Distance      Last Update</w:t>
      </w:r>
    </w:p>
    <w:p w14:paraId="766E55C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Distance: (default is 4)</w:t>
      </w:r>
    </w:p>
    <w:p w14:paraId="01DE26D0" w14:textId="77777777" w:rsidR="00BE57C3" w:rsidRPr="00111E9D" w:rsidRDefault="00BE57C3" w:rsidP="76F1C985">
      <w:pPr>
        <w:rPr>
          <w:rFonts w:ascii="Courier New" w:hAnsi="Courier New" w:cs="Courier New"/>
          <w:sz w:val="16"/>
          <w:szCs w:val="16"/>
        </w:rPr>
      </w:pPr>
    </w:p>
    <w:p w14:paraId="4283B9ED"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Routing Protocol is "eigrp 1"</w:t>
      </w:r>
    </w:p>
    <w:p w14:paraId="52809410"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Outgoing update filter list for all interfaces is not set</w:t>
      </w:r>
    </w:p>
    <w:p w14:paraId="29BD07ED"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Incoming update filter list for all interfaces is not set</w:t>
      </w:r>
    </w:p>
    <w:p w14:paraId="53E5C7F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Default networks flagged in outgoing updates</w:t>
      </w:r>
    </w:p>
    <w:p w14:paraId="313549C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Default networks accepted from incoming updates</w:t>
      </w:r>
    </w:p>
    <w:p w14:paraId="645BA16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EIGRP-IPv4 Protocol for AS(1)</w:t>
      </w:r>
    </w:p>
    <w:p w14:paraId="2A4C6F12"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Metric weight K1=1, K2=0, K3=1, K4=0, K5=0</w:t>
      </w:r>
    </w:p>
    <w:p w14:paraId="514DE047"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Soft SIA disabled</w:t>
      </w:r>
    </w:p>
    <w:p w14:paraId="33A1DC5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NSF-aware route hold timer is 240</w:t>
      </w:r>
    </w:p>
    <w:p w14:paraId="638F83B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EIGRP NSF disabled</w:t>
      </w:r>
    </w:p>
    <w:p w14:paraId="13BD22EE"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NSF signal timer is 20s</w:t>
      </w:r>
    </w:p>
    <w:p w14:paraId="59F1CC51"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NSF converge timer is 120s</w:t>
      </w:r>
    </w:p>
    <w:p w14:paraId="2C3820AF"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Router-ID: 2.2.2.2</w:t>
      </w:r>
    </w:p>
    <w:p w14:paraId="004AAA93"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Topology : 0 (base)</w:t>
      </w:r>
    </w:p>
    <w:p w14:paraId="4B7E8A71"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Active Timer: 3 min</w:t>
      </w:r>
    </w:p>
    <w:p w14:paraId="5091DE01"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Distance: internal 90 external 170</w:t>
      </w:r>
    </w:p>
    <w:p w14:paraId="06FEA322"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Maximum path: 4</w:t>
      </w:r>
    </w:p>
    <w:p w14:paraId="71C50FDD"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Maximum hopcount 100</w:t>
      </w:r>
    </w:p>
    <w:p w14:paraId="2FFE7A30"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Maximum metric variance 1</w:t>
      </w:r>
    </w:p>
    <w:p w14:paraId="50A2424D" w14:textId="77777777" w:rsidR="00BE57C3" w:rsidRPr="00111E9D" w:rsidRDefault="00BE57C3" w:rsidP="76F1C985">
      <w:pPr>
        <w:rPr>
          <w:rFonts w:ascii="Courier New" w:hAnsi="Courier New" w:cs="Courier New"/>
          <w:sz w:val="16"/>
          <w:szCs w:val="16"/>
        </w:rPr>
      </w:pPr>
    </w:p>
    <w:p w14:paraId="7BD66D0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Automatic Summarization: disabled</w:t>
      </w:r>
    </w:p>
    <w:p w14:paraId="6C214BF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Maximum path: 4</w:t>
      </w:r>
    </w:p>
    <w:p w14:paraId="546CBD11"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Routing for Networks:</w:t>
      </w:r>
    </w:p>
    <w:p w14:paraId="6A9E09C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10.0.0.0/30</w:t>
      </w:r>
    </w:p>
    <w:p w14:paraId="4BE9A72D"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10.0.0.4/30</w:t>
      </w:r>
    </w:p>
    <w:p w14:paraId="5DBF56A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192.168.1.0</w:t>
      </w:r>
    </w:p>
    <w:p w14:paraId="106CB87D"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Passive Interface(s):</w:t>
      </w:r>
    </w:p>
    <w:p w14:paraId="35EE4922"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Loopback0</w:t>
      </w:r>
    </w:p>
    <w:p w14:paraId="11788043"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Routing Information Sources:</w:t>
      </w:r>
    </w:p>
    <w:p w14:paraId="56DD34D3"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Gateway         Distance      Last Update</w:t>
      </w:r>
    </w:p>
    <w:p w14:paraId="7F405C1D"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10.0.0.1              90      00:49:31</w:t>
      </w:r>
    </w:p>
    <w:p w14:paraId="631AC017"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10.0.0.6              90      00:49:31</w:t>
      </w:r>
    </w:p>
    <w:p w14:paraId="1448206E"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lastRenderedPageBreak/>
        <w:t xml:space="preserve">  Distance: internal 90 external 170</w:t>
      </w:r>
    </w:p>
    <w:p w14:paraId="2E10C8EB" w14:textId="77777777" w:rsidR="00BE57C3" w:rsidRPr="00111E9D" w:rsidRDefault="00BE57C3" w:rsidP="76F1C985">
      <w:pPr>
        <w:rPr>
          <w:rFonts w:ascii="Courier New" w:hAnsi="Courier New" w:cs="Courier New"/>
          <w:sz w:val="16"/>
          <w:szCs w:val="16"/>
        </w:rPr>
      </w:pPr>
    </w:p>
    <w:p w14:paraId="54F8B89C" w14:textId="77777777" w:rsidR="00BE57C3" w:rsidRPr="00111E9D" w:rsidRDefault="00BE57C3" w:rsidP="76F1C985">
      <w:pPr>
        <w:rPr>
          <w:rFonts w:ascii="Courier New" w:hAnsi="Courier New" w:cs="Courier New"/>
          <w:b/>
          <w:bCs/>
          <w:sz w:val="16"/>
          <w:szCs w:val="16"/>
        </w:rPr>
      </w:pPr>
      <w:r w:rsidRPr="76F1C985">
        <w:rPr>
          <w:rFonts w:ascii="Courier New" w:hAnsi="Courier New" w:cs="Courier New"/>
          <w:b/>
          <w:bCs/>
          <w:sz w:val="16"/>
          <w:szCs w:val="16"/>
        </w:rPr>
        <w:t>R2#show ipv6 protocols</w:t>
      </w:r>
    </w:p>
    <w:p w14:paraId="64CF1F52"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IPv6 Routing Protocol is "connected"</w:t>
      </w:r>
    </w:p>
    <w:p w14:paraId="78F1872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IPv6 Routing Protocol is "application"</w:t>
      </w:r>
    </w:p>
    <w:p w14:paraId="64DA880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IPv6 Routing Protocol is "ND"</w:t>
      </w:r>
    </w:p>
    <w:p w14:paraId="2EA182D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IPv6 Routing Protocol is "eigrp 10"</w:t>
      </w:r>
    </w:p>
    <w:p w14:paraId="0524FCC0"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EIGRP-IPv6 Protocol for AS(10)</w:t>
      </w:r>
    </w:p>
    <w:p w14:paraId="7700FD4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Metric weight K1=1, K2=0, K3=1, K4=0, K5=0</w:t>
      </w:r>
    </w:p>
    <w:p w14:paraId="7C01A173"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Soft SIA disabled</w:t>
      </w:r>
    </w:p>
    <w:p w14:paraId="659BA100"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NSF-aware route hold timer is 240</w:t>
      </w:r>
    </w:p>
    <w:p w14:paraId="1E7C7051"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EIGRP NSF disabled</w:t>
      </w:r>
    </w:p>
    <w:p w14:paraId="26ED9BCF"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NSF signal timer is 20s</w:t>
      </w:r>
    </w:p>
    <w:p w14:paraId="047F1983"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NSF converge timer is 120s</w:t>
      </w:r>
    </w:p>
    <w:p w14:paraId="1B026ABE"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Router-ID: 2.2.2.2</w:t>
      </w:r>
    </w:p>
    <w:p w14:paraId="46C5BEAF"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Topology : 0 (base)</w:t>
      </w:r>
    </w:p>
    <w:p w14:paraId="2B311A3D"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Active Timer: 3 min</w:t>
      </w:r>
    </w:p>
    <w:p w14:paraId="15C867C3"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Distance: internal 90 external 170</w:t>
      </w:r>
    </w:p>
    <w:p w14:paraId="44414FE6"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Maximum path: 16</w:t>
      </w:r>
    </w:p>
    <w:p w14:paraId="18A2FCE7"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Maximum hopcount 100</w:t>
      </w:r>
    </w:p>
    <w:p w14:paraId="3FCCF54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Maximum metric variance 1</w:t>
      </w:r>
    </w:p>
    <w:p w14:paraId="34EB341C" w14:textId="77777777" w:rsidR="00BE57C3" w:rsidRPr="00111E9D" w:rsidRDefault="00BE57C3" w:rsidP="76F1C985">
      <w:pPr>
        <w:rPr>
          <w:rFonts w:ascii="Courier New" w:hAnsi="Courier New" w:cs="Courier New"/>
          <w:sz w:val="16"/>
          <w:szCs w:val="16"/>
        </w:rPr>
      </w:pPr>
    </w:p>
    <w:p w14:paraId="3E3AE54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Interfaces:</w:t>
      </w:r>
    </w:p>
    <w:p w14:paraId="747B6741"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GigabitEthernet0/0/0</w:t>
      </w:r>
    </w:p>
    <w:p w14:paraId="3D350FDD"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GigabitEthernet0/0/1</w:t>
      </w:r>
    </w:p>
    <w:p w14:paraId="37AE76D0"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Loopback0 (passive)</w:t>
      </w:r>
    </w:p>
    <w:p w14:paraId="3B10E81F"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Redistribution:</w:t>
      </w:r>
    </w:p>
    <w:p w14:paraId="12A5CFF2"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None</w:t>
      </w:r>
    </w:p>
    <w:p w14:paraId="7E2732DA" w14:textId="77777777" w:rsidR="00BE57C3" w:rsidRPr="00111E9D" w:rsidRDefault="00BE57C3" w:rsidP="76F1C985">
      <w:pPr>
        <w:rPr>
          <w:rFonts w:ascii="Courier New" w:hAnsi="Courier New" w:cs="Courier New"/>
          <w:sz w:val="16"/>
          <w:szCs w:val="16"/>
        </w:rPr>
      </w:pPr>
    </w:p>
    <w:p w14:paraId="40D6E163" w14:textId="77777777" w:rsidR="00BE57C3" w:rsidRPr="00111E9D" w:rsidRDefault="00BE57C3" w:rsidP="76F1C985">
      <w:pPr>
        <w:rPr>
          <w:rFonts w:ascii="Arial" w:hAnsi="Arial" w:cs="Arial"/>
          <w:b/>
          <w:bCs/>
          <w:sz w:val="16"/>
          <w:szCs w:val="16"/>
        </w:rPr>
      </w:pPr>
      <w:r w:rsidRPr="76F1C985">
        <w:rPr>
          <w:rFonts w:ascii="Arial" w:hAnsi="Arial" w:cs="Arial"/>
          <w:b/>
          <w:bCs/>
          <w:sz w:val="16"/>
          <w:szCs w:val="16"/>
        </w:rPr>
        <w:t>Router 3 Config</w:t>
      </w:r>
    </w:p>
    <w:p w14:paraId="0E91671D" w14:textId="77777777" w:rsidR="00BE57C3" w:rsidRPr="00111E9D" w:rsidRDefault="00BE57C3" w:rsidP="76F1C985">
      <w:pPr>
        <w:rPr>
          <w:rFonts w:ascii="Courier New" w:hAnsi="Courier New" w:cs="Courier New"/>
          <w:sz w:val="16"/>
          <w:szCs w:val="16"/>
        </w:rPr>
      </w:pPr>
    </w:p>
    <w:p w14:paraId="7B2D765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version 15.5</w:t>
      </w:r>
    </w:p>
    <w:p w14:paraId="1A21A0EE"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no service timestamps debug uptime</w:t>
      </w:r>
    </w:p>
    <w:p w14:paraId="17277C4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no service timestamps log uptime</w:t>
      </w:r>
    </w:p>
    <w:p w14:paraId="60D7F4B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no platform punt-keepalive disable-kernel-core</w:t>
      </w:r>
    </w:p>
    <w:p w14:paraId="57D384B7"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68974CD3"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hostname R3</w:t>
      </w:r>
    </w:p>
    <w:p w14:paraId="0F6B2D8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1DBE0C41"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boot-start-marker</w:t>
      </w:r>
    </w:p>
    <w:p w14:paraId="1EE8D14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boot-end-marker</w:t>
      </w:r>
    </w:p>
    <w:p w14:paraId="64B1B5C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1097B8D0"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vrf definition Mgmt-intf</w:t>
      </w:r>
    </w:p>
    <w:p w14:paraId="2799C06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w:t>
      </w:r>
    </w:p>
    <w:p w14:paraId="50771C23"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address-family ipv4</w:t>
      </w:r>
    </w:p>
    <w:p w14:paraId="047F5A10"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exit-address-family</w:t>
      </w:r>
    </w:p>
    <w:p w14:paraId="24AEC82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w:t>
      </w:r>
    </w:p>
    <w:p w14:paraId="6040ECF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address-family ipv6</w:t>
      </w:r>
    </w:p>
    <w:p w14:paraId="35D06C92"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exit-address-family</w:t>
      </w:r>
    </w:p>
    <w:p w14:paraId="17E1DB8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4EAFB69D"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no aaa new-model</w:t>
      </w:r>
    </w:p>
    <w:p w14:paraId="45FD8671"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2A1B7BFD"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ipv6 unicast-routing</w:t>
      </w:r>
    </w:p>
    <w:p w14:paraId="7B7051B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1EFB5A7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subscriber templating</w:t>
      </w:r>
    </w:p>
    <w:p w14:paraId="2BC9FBE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multilink bundle-name authenticated</w:t>
      </w:r>
    </w:p>
    <w:p w14:paraId="7ED22FC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6080A59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license udi pid ISR4321/K9 sn FDO214421CU</w:t>
      </w:r>
    </w:p>
    <w:p w14:paraId="425E3F4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34AEF01F"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spanning-tree mode pvst</w:t>
      </w:r>
    </w:p>
    <w:p w14:paraId="363EA0DE"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spanning-tree extend system-id</w:t>
      </w:r>
    </w:p>
    <w:p w14:paraId="1BAE22B1"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0275A311"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redundancy</w:t>
      </w:r>
    </w:p>
    <w:p w14:paraId="75FD709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mode none</w:t>
      </w:r>
    </w:p>
    <w:p w14:paraId="16D4E0D2"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7FC196D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vlan internal allocation policy ascending</w:t>
      </w:r>
    </w:p>
    <w:p w14:paraId="40C51CB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64EC35B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interface Loopback0</w:t>
      </w:r>
    </w:p>
    <w:p w14:paraId="54D6342E"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ip address 192.168.2.1 255.255.255.0</w:t>
      </w:r>
    </w:p>
    <w:p w14:paraId="389C9C1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ipv6 address FE80::3 link-local</w:t>
      </w:r>
    </w:p>
    <w:p w14:paraId="6B1D980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ipv6 address 2001:DB8:ACAD:C::1/64</w:t>
      </w:r>
    </w:p>
    <w:p w14:paraId="695DB3F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ipv6 eigrp 10</w:t>
      </w:r>
    </w:p>
    <w:p w14:paraId="4ACE9EFE"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73B644F2"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interface GigabitEthernet0/0/0</w:t>
      </w:r>
    </w:p>
    <w:p w14:paraId="327FED7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ip address 10.0.0.6 255.255.255.252</w:t>
      </w:r>
    </w:p>
    <w:p w14:paraId="70C63B02"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negotiation auto</w:t>
      </w:r>
    </w:p>
    <w:p w14:paraId="7FD2A5D2"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ipv6 address FE80::3 link-local</w:t>
      </w:r>
    </w:p>
    <w:p w14:paraId="4F307149"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ipv6 address 2001:DB8:ACAD:2::2/64</w:t>
      </w:r>
    </w:p>
    <w:p w14:paraId="1076CB13"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lastRenderedPageBreak/>
        <w:t xml:space="preserve"> ipv6 eigrp 10</w:t>
      </w:r>
    </w:p>
    <w:p w14:paraId="38594B4E"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54AABA0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interface GigabitEthernet0/0/1</w:t>
      </w:r>
    </w:p>
    <w:p w14:paraId="34AFEF2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ip address 10.0.0.9 255.255.255.252</w:t>
      </w:r>
    </w:p>
    <w:p w14:paraId="5C762C4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negotiation auto</w:t>
      </w:r>
    </w:p>
    <w:p w14:paraId="3C8E088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ipv6 address FE80::3 link-local</w:t>
      </w:r>
    </w:p>
    <w:p w14:paraId="2FE9B6E6"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ipv6 address 2001:DB8:ACAD:3::1/64</w:t>
      </w:r>
    </w:p>
    <w:p w14:paraId="341A7491"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ipv6 eigrp 10</w:t>
      </w:r>
    </w:p>
    <w:p w14:paraId="75F69E70"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11291EA2"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interface Serial0/1/0</w:t>
      </w:r>
    </w:p>
    <w:p w14:paraId="7188EEB6"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no ip address</w:t>
      </w:r>
    </w:p>
    <w:p w14:paraId="2D3AAF5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shutdown</w:t>
      </w:r>
    </w:p>
    <w:p w14:paraId="3F661DF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4B9923E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interface Serial0/1/1</w:t>
      </w:r>
    </w:p>
    <w:p w14:paraId="4D0399E7"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no ip address</w:t>
      </w:r>
    </w:p>
    <w:p w14:paraId="1E342137"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shutdown</w:t>
      </w:r>
    </w:p>
    <w:p w14:paraId="50EAFCD7"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61F2B75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interface GigabitEthernet0</w:t>
      </w:r>
    </w:p>
    <w:p w14:paraId="377092BF"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vrf forwarding Mgmt-intf</w:t>
      </w:r>
    </w:p>
    <w:p w14:paraId="74BA72D0"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no ip address</w:t>
      </w:r>
    </w:p>
    <w:p w14:paraId="2FD39611"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shutdown</w:t>
      </w:r>
    </w:p>
    <w:p w14:paraId="6330D16E"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negotiation auto</w:t>
      </w:r>
    </w:p>
    <w:p w14:paraId="62DF5F32"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2E53F322"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interface Vlan1</w:t>
      </w:r>
    </w:p>
    <w:p w14:paraId="65A31D6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no ip address</w:t>
      </w:r>
    </w:p>
    <w:p w14:paraId="3DAB6E7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shutdown</w:t>
      </w:r>
    </w:p>
    <w:p w14:paraId="74B92BE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7ED6665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router eigrp 1</w:t>
      </w:r>
    </w:p>
    <w:p w14:paraId="022098E2"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network 10.0.0.4 0.0.0.3</w:t>
      </w:r>
    </w:p>
    <w:p w14:paraId="3795CD06"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network 10.0.0.8 0.0.0.3</w:t>
      </w:r>
    </w:p>
    <w:p w14:paraId="08E73E7F"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network 192.168.2.0</w:t>
      </w:r>
    </w:p>
    <w:p w14:paraId="2A55340D"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passive-interface Loopback0</w:t>
      </w:r>
    </w:p>
    <w:p w14:paraId="21BAAD1E"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redistribute bgp 200 metric 10000 1 255 1 1500</w:t>
      </w:r>
    </w:p>
    <w:p w14:paraId="11901BF0"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eigrp router-id 3.3.3.3</w:t>
      </w:r>
    </w:p>
    <w:p w14:paraId="608C76F7"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07BCC517"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router bgp 200</w:t>
      </w:r>
    </w:p>
    <w:p w14:paraId="6FE1B149"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bgp router-id 3.3.3.3</w:t>
      </w:r>
    </w:p>
    <w:p w14:paraId="405B249F"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bgp log-neighbor-changes</w:t>
      </w:r>
    </w:p>
    <w:p w14:paraId="0398BF3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neighbor 10.0.0.10 remote-as 100</w:t>
      </w:r>
    </w:p>
    <w:p w14:paraId="15EC06C2"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neighbor 2001:DB8:ACAD:3::2 remote-as 100</w:t>
      </w:r>
    </w:p>
    <w:p w14:paraId="1ACC044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w:t>
      </w:r>
    </w:p>
    <w:p w14:paraId="1FCD4D1F"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address-family ipv4</w:t>
      </w:r>
    </w:p>
    <w:p w14:paraId="2214679E"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redistribute eigrp 1</w:t>
      </w:r>
    </w:p>
    <w:p w14:paraId="03D7EB93"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neighbor 10.0.0.10 activate</w:t>
      </w:r>
    </w:p>
    <w:p w14:paraId="0D750B5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exit-address-family</w:t>
      </w:r>
    </w:p>
    <w:p w14:paraId="5E40F77F"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w:t>
      </w:r>
    </w:p>
    <w:p w14:paraId="7D63BCBE"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address-family ipv6</w:t>
      </w:r>
    </w:p>
    <w:p w14:paraId="764CBDA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redistribute eigrp 10</w:t>
      </w:r>
    </w:p>
    <w:p w14:paraId="7914C0F3"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redistribute connected</w:t>
      </w:r>
    </w:p>
    <w:p w14:paraId="2C3B3246"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neighbor 2001:DB8:ACAD:3::2 activate</w:t>
      </w:r>
    </w:p>
    <w:p w14:paraId="760474F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exit-address-family</w:t>
      </w:r>
    </w:p>
    <w:p w14:paraId="24089AF3"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792D2721"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ip forward-protocol nd</w:t>
      </w:r>
    </w:p>
    <w:p w14:paraId="5443086F"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no ip http server</w:t>
      </w:r>
    </w:p>
    <w:p w14:paraId="2AA77673"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no ip http secure-server</w:t>
      </w:r>
    </w:p>
    <w:p w14:paraId="7577D15F"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ip tftp source-interface GigabitEthernet0</w:t>
      </w:r>
    </w:p>
    <w:p w14:paraId="10A8212D"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1D0D71F9"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ipv6 router eigrp 10</w:t>
      </w:r>
    </w:p>
    <w:p w14:paraId="27DA20E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no shut</w:t>
      </w:r>
    </w:p>
    <w:p w14:paraId="762CB6F2"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passive-interface Loopback0</w:t>
      </w:r>
    </w:p>
    <w:p w14:paraId="2C73663D"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eigrp router-id 3.3.3.3</w:t>
      </w:r>
    </w:p>
    <w:p w14:paraId="6226039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redistribute bgp 200 metric 1000000 1 255 1 1500</w:t>
      </w:r>
    </w:p>
    <w:p w14:paraId="67653C27"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31C1A51F"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control-plane</w:t>
      </w:r>
    </w:p>
    <w:p w14:paraId="6CE860E3"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29D9E15F"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line con 0</w:t>
      </w:r>
    </w:p>
    <w:p w14:paraId="26A7CB8F"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stopbits 1</w:t>
      </w:r>
    </w:p>
    <w:p w14:paraId="0E3902D2"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line aux 0</w:t>
      </w:r>
    </w:p>
    <w:p w14:paraId="3C2DEBE9"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stopbits 1</w:t>
      </w:r>
    </w:p>
    <w:p w14:paraId="48C0174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line vty 0 4</w:t>
      </w:r>
    </w:p>
    <w:p w14:paraId="0C4992CD"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login</w:t>
      </w:r>
    </w:p>
    <w:p w14:paraId="7D91890D"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5343BBF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end</w:t>
      </w:r>
    </w:p>
    <w:p w14:paraId="688F09DC" w14:textId="77777777" w:rsidR="00BE57C3" w:rsidRPr="00111E9D" w:rsidRDefault="00BE57C3" w:rsidP="76F1C985">
      <w:pPr>
        <w:rPr>
          <w:rFonts w:ascii="Courier New" w:hAnsi="Courier New" w:cs="Courier New"/>
          <w:sz w:val="16"/>
          <w:szCs w:val="16"/>
        </w:rPr>
      </w:pPr>
    </w:p>
    <w:p w14:paraId="527A24EC" w14:textId="77777777" w:rsidR="00BE57C3" w:rsidRPr="00111E9D" w:rsidRDefault="00BE57C3" w:rsidP="76F1C985">
      <w:pPr>
        <w:rPr>
          <w:rFonts w:ascii="Courier New" w:hAnsi="Courier New" w:cs="Courier New"/>
          <w:b/>
          <w:bCs/>
          <w:sz w:val="16"/>
          <w:szCs w:val="16"/>
        </w:rPr>
      </w:pPr>
      <w:r w:rsidRPr="76F1C985">
        <w:rPr>
          <w:rFonts w:ascii="Courier New" w:hAnsi="Courier New" w:cs="Courier New"/>
          <w:b/>
          <w:bCs/>
          <w:sz w:val="16"/>
          <w:szCs w:val="16"/>
        </w:rPr>
        <w:t>R3#show ip route</w:t>
      </w:r>
    </w:p>
    <w:p w14:paraId="32E75012"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Codes: L - local, C - connected, S - static, R - RIP, M - mobile, B - BGP</w:t>
      </w:r>
    </w:p>
    <w:p w14:paraId="6EF79050"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D - EIGRP, EX - EIGRP external, O - OSPF, IA - OSPF inter area</w:t>
      </w:r>
    </w:p>
    <w:p w14:paraId="2A683BB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lastRenderedPageBreak/>
        <w:t xml:space="preserve">       N1 - OSPF NSSA external type 1, N2 - OSPF NSSA external type 2</w:t>
      </w:r>
    </w:p>
    <w:p w14:paraId="7BC859B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E1 - OSPF external type 1, E2 - OSPF external type 2</w:t>
      </w:r>
    </w:p>
    <w:p w14:paraId="502680B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 - IS-IS, su - IS-IS summary, L1 - IS-IS level-1, L2 - IS-IS level-2</w:t>
      </w:r>
    </w:p>
    <w:p w14:paraId="7024F85E"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ia - IS-IS inter area, * - candidate default, U - per-user static route</w:t>
      </w:r>
    </w:p>
    <w:p w14:paraId="55593312"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o - ODR, P - periodic downloaded static route, H - NHRP, l - LISP</w:t>
      </w:r>
    </w:p>
    <w:p w14:paraId="5A091C5E"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a - application route</w:t>
      </w:r>
    </w:p>
    <w:p w14:paraId="2A92326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 - replicated route, % - next hop override, p - overrides from PfR</w:t>
      </w:r>
    </w:p>
    <w:p w14:paraId="45A403EA" w14:textId="77777777" w:rsidR="00BE57C3" w:rsidRPr="00111E9D" w:rsidRDefault="00BE57C3" w:rsidP="76F1C985">
      <w:pPr>
        <w:rPr>
          <w:rFonts w:ascii="Courier New" w:hAnsi="Courier New" w:cs="Courier New"/>
          <w:sz w:val="16"/>
          <w:szCs w:val="16"/>
        </w:rPr>
      </w:pPr>
    </w:p>
    <w:p w14:paraId="4036FCD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Gateway of last resort is not set</w:t>
      </w:r>
    </w:p>
    <w:p w14:paraId="188E1C2C" w14:textId="77777777" w:rsidR="00BE57C3" w:rsidRPr="00111E9D" w:rsidRDefault="00BE57C3" w:rsidP="76F1C985">
      <w:pPr>
        <w:rPr>
          <w:rFonts w:ascii="Courier New" w:hAnsi="Courier New" w:cs="Courier New"/>
          <w:sz w:val="16"/>
          <w:szCs w:val="16"/>
        </w:rPr>
      </w:pPr>
    </w:p>
    <w:p w14:paraId="1EDB7E9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10.0.0.0/8 is variably subnetted, 7 subnets, 2 masks</w:t>
      </w:r>
    </w:p>
    <w:p w14:paraId="6593CF40"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D        10.0.0.0/30 [90/3072] via 10.0.0.5, 00:53:54, GigabitEthernet0/0/0</w:t>
      </w:r>
    </w:p>
    <w:p w14:paraId="7282C222"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C        10.0.0.4/30 is directly connected, GigabitEthernet0/0/0</w:t>
      </w:r>
    </w:p>
    <w:p w14:paraId="1D5E842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L        10.0.0.6/32 is directly connected, GigabitEthernet0/0/0</w:t>
      </w:r>
    </w:p>
    <w:p w14:paraId="4E013C2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C        10.0.0.8/30 is directly connected, GigabitEthernet0/0/1</w:t>
      </w:r>
    </w:p>
    <w:p w14:paraId="206DE93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L        10.0.0.9/32 is directly connected, GigabitEthernet0/0/1</w:t>
      </w:r>
    </w:p>
    <w:p w14:paraId="33994B56"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B        10.0.0.12/30 [20/0] via 10.0.0.10, 00:49:00</w:t>
      </w:r>
    </w:p>
    <w:p w14:paraId="1AEBDFF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B        10.0.0.16/30 [20/2] via 10.0.0.10, 00:48:10</w:t>
      </w:r>
    </w:p>
    <w:p w14:paraId="65FC93C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D     192.168.0.0/24 [90/131072] via 10.0.0.5, 00:53:54, GigabitEthernet0/0/0</w:t>
      </w:r>
    </w:p>
    <w:p w14:paraId="25BEDD5E"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D     192.168.1.0/24 [90/130816] via 10.0.0.5, 00:53:54, GigabitEthernet0/0/0</w:t>
      </w:r>
    </w:p>
    <w:p w14:paraId="263F13F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192.168.2.0/24 is variably subnetted, 2 subnets, 2 masks</w:t>
      </w:r>
    </w:p>
    <w:p w14:paraId="5CEE137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C        192.168.2.0/24 is directly connected, Loopback0</w:t>
      </w:r>
    </w:p>
    <w:p w14:paraId="346DBE8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L        192.168.2.1/32 is directly connected, Loopback0</w:t>
      </w:r>
    </w:p>
    <w:p w14:paraId="71333C5F"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B     192.168.3.0/24 [20/0] via 10.0.0.10, 00:49:00</w:t>
      </w:r>
    </w:p>
    <w:p w14:paraId="55A007F7"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192.168.4.0/32 is subnetted, 1 subnets</w:t>
      </w:r>
    </w:p>
    <w:p w14:paraId="775E678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B        192.168.4.1 [20/2] via 10.0.0.10, 00:48:10</w:t>
      </w:r>
    </w:p>
    <w:p w14:paraId="7BB63C8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192.168.5.0/32 is subnetted, 1 subnets</w:t>
      </w:r>
    </w:p>
    <w:p w14:paraId="193CA70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B        192.168.5.1 [20/3] via 10.0.0.10, 00:48:10</w:t>
      </w:r>
    </w:p>
    <w:p w14:paraId="46E0F3B0" w14:textId="77777777" w:rsidR="00BE57C3" w:rsidRPr="00111E9D" w:rsidRDefault="00BE57C3" w:rsidP="76F1C985">
      <w:pPr>
        <w:rPr>
          <w:rFonts w:ascii="Courier New" w:hAnsi="Courier New" w:cs="Courier New"/>
          <w:b/>
          <w:bCs/>
          <w:sz w:val="16"/>
          <w:szCs w:val="16"/>
        </w:rPr>
      </w:pPr>
      <w:r w:rsidRPr="76F1C985">
        <w:rPr>
          <w:rFonts w:ascii="Courier New" w:hAnsi="Courier New" w:cs="Courier New"/>
          <w:b/>
          <w:bCs/>
          <w:sz w:val="16"/>
          <w:szCs w:val="16"/>
        </w:rPr>
        <w:t>R3#      show ipv6 route</w:t>
      </w:r>
    </w:p>
    <w:p w14:paraId="3EF18499"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IPv6 Routing Table - default - 15 entries</w:t>
      </w:r>
    </w:p>
    <w:p w14:paraId="5278BD5E"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Codes: C - Connected, L - Local, S - Static, U - Per-user Static route</w:t>
      </w:r>
    </w:p>
    <w:p w14:paraId="7D05AC8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B - BGP, R - RIP, I1 - ISIS L1, I2 - ISIS L2</w:t>
      </w:r>
    </w:p>
    <w:p w14:paraId="5DB931D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IA - ISIS interarea, IS - ISIS summary, D - EIGRP, EX - EIGRP external</w:t>
      </w:r>
    </w:p>
    <w:p w14:paraId="24B96A0F"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ND - ND Default, NDp - ND Prefix, DCE - Destination, NDr - Redirect</w:t>
      </w:r>
    </w:p>
    <w:p w14:paraId="7826855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O - OSPF Intra, OI - OSPF Inter, OE1 - OSPF ext 1, OE2 - OSPF ext 2</w:t>
      </w:r>
    </w:p>
    <w:p w14:paraId="78D5FD72"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ON1 - OSPF NSSA ext 1, ON2 - OSPF NSSA ext 2, a - Application</w:t>
      </w:r>
    </w:p>
    <w:p w14:paraId="4468EA16"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D   2001:DB8:ACAD:1::/64 [90/3072]</w:t>
      </w:r>
    </w:p>
    <w:p w14:paraId="07E92896"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via FE80::2, GigabitEthernet0/0/0</w:t>
      </w:r>
    </w:p>
    <w:p w14:paraId="16C6A6C3"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C   2001:DB8:ACAD:2::/64 [0/0]</w:t>
      </w:r>
    </w:p>
    <w:p w14:paraId="5DF8370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via GigabitEthernet0/0/0, directly connected</w:t>
      </w:r>
    </w:p>
    <w:p w14:paraId="16638CC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L   2001:DB8:ACAD:2::2/128 [0/0]</w:t>
      </w:r>
    </w:p>
    <w:p w14:paraId="041CF049"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via GigabitEthernet0/0/0, receive</w:t>
      </w:r>
    </w:p>
    <w:p w14:paraId="653ADE42"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C   2001:DB8:ACAD:3::/64 [0/0]</w:t>
      </w:r>
    </w:p>
    <w:p w14:paraId="1E6D7D9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via GigabitEthernet0/0/1, directly connected</w:t>
      </w:r>
    </w:p>
    <w:p w14:paraId="6977EE1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L   2001:DB8:ACAD:3::1/128 [0/0]</w:t>
      </w:r>
    </w:p>
    <w:p w14:paraId="38F6835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via GigabitEthernet0/0/1, receive</w:t>
      </w:r>
    </w:p>
    <w:p w14:paraId="641A3C6F"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B   2001:DB8:ACAD:4::/64 [20/0]</w:t>
      </w:r>
    </w:p>
    <w:p w14:paraId="5D8D4A42"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via FE80::4, GigabitEthernet0/0/1</w:t>
      </w:r>
    </w:p>
    <w:p w14:paraId="1066C150"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B   2001:DB8:ACAD:5::/64 [20/2]</w:t>
      </w:r>
    </w:p>
    <w:p w14:paraId="5112CCC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via FE80::4, GigabitEthernet0/0/1</w:t>
      </w:r>
    </w:p>
    <w:p w14:paraId="59473A19"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D   2001:DB8:ACAD:A::/64 [90/131072]</w:t>
      </w:r>
    </w:p>
    <w:p w14:paraId="1C8CAD52"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via FE80::2, GigabitEthernet0/0/0</w:t>
      </w:r>
    </w:p>
    <w:p w14:paraId="5BE1ED4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D   2001:DB8:ACAD:B::/64 [90/130816]</w:t>
      </w:r>
    </w:p>
    <w:p w14:paraId="055838AD"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via FE80::2, GigabitEthernet0/0/0</w:t>
      </w:r>
    </w:p>
    <w:p w14:paraId="2482F8B3"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C   2001:DB8:ACAD:C::/64 [0/0]</w:t>
      </w:r>
    </w:p>
    <w:p w14:paraId="4F8BB92D"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via Loopback0, directly connected</w:t>
      </w:r>
    </w:p>
    <w:p w14:paraId="3E4BDE7F"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L   2001:DB8:ACAD:C::1/128 [0/0]</w:t>
      </w:r>
    </w:p>
    <w:p w14:paraId="7FA37E3B" w14:textId="77777777" w:rsidR="00BE57C3" w:rsidRPr="00111E9D" w:rsidRDefault="00BE57C3" w:rsidP="76F1C985">
      <w:pPr>
        <w:rPr>
          <w:rFonts w:ascii="Courier New" w:hAnsi="Courier New" w:cs="Courier New"/>
          <w:sz w:val="16"/>
          <w:szCs w:val="16"/>
        </w:rPr>
      </w:pPr>
    </w:p>
    <w:p w14:paraId="3E2EA44E" w14:textId="77777777" w:rsidR="00BE57C3" w:rsidRPr="00111E9D" w:rsidRDefault="00BE57C3" w:rsidP="76F1C985">
      <w:pPr>
        <w:rPr>
          <w:rFonts w:ascii="Courier New" w:hAnsi="Courier New" w:cs="Courier New"/>
          <w:b/>
          <w:bCs/>
          <w:sz w:val="16"/>
          <w:szCs w:val="16"/>
        </w:rPr>
      </w:pPr>
      <w:r w:rsidRPr="76F1C985">
        <w:rPr>
          <w:rFonts w:ascii="Courier New" w:hAnsi="Courier New" w:cs="Courier New"/>
          <w:b/>
          <w:bCs/>
          <w:sz w:val="16"/>
          <w:szCs w:val="16"/>
        </w:rPr>
        <w:t>R3# show ip protocol</w:t>
      </w:r>
    </w:p>
    <w:p w14:paraId="1E621C61"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IP Routing is NSF aware ***</w:t>
      </w:r>
    </w:p>
    <w:p w14:paraId="34E77920" w14:textId="77777777" w:rsidR="00BE57C3" w:rsidRPr="00111E9D" w:rsidRDefault="00BE57C3" w:rsidP="76F1C985">
      <w:pPr>
        <w:rPr>
          <w:rFonts w:ascii="Courier New" w:hAnsi="Courier New" w:cs="Courier New"/>
          <w:sz w:val="16"/>
          <w:szCs w:val="16"/>
        </w:rPr>
      </w:pPr>
    </w:p>
    <w:p w14:paraId="2F1E89D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Routing Protocol is "application"</w:t>
      </w:r>
    </w:p>
    <w:p w14:paraId="419A759D"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Sending updates every 0 seconds</w:t>
      </w:r>
    </w:p>
    <w:p w14:paraId="5D9EDB9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Invalid after 0 seconds, hold down 0, flushed after 0</w:t>
      </w:r>
    </w:p>
    <w:p w14:paraId="325AAAE9"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Outgoing update filter list for all interfaces is not set</w:t>
      </w:r>
    </w:p>
    <w:p w14:paraId="5B5B86EF"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Incoming update filter list for all interfaces is not set</w:t>
      </w:r>
    </w:p>
    <w:p w14:paraId="615453F1"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Maximum path: 32</w:t>
      </w:r>
    </w:p>
    <w:p w14:paraId="7B252B93"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Routing for Networks:</w:t>
      </w:r>
    </w:p>
    <w:p w14:paraId="5C059D3D"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Routing Information Sources:</w:t>
      </w:r>
    </w:p>
    <w:p w14:paraId="5E6E0A4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Gateway         Distance      Last Update</w:t>
      </w:r>
    </w:p>
    <w:p w14:paraId="3E8DD6F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Distance: (default is 4)</w:t>
      </w:r>
    </w:p>
    <w:p w14:paraId="627D3F10" w14:textId="77777777" w:rsidR="00BE57C3" w:rsidRPr="00111E9D" w:rsidRDefault="00BE57C3" w:rsidP="76F1C985">
      <w:pPr>
        <w:rPr>
          <w:rFonts w:ascii="Courier New" w:hAnsi="Courier New" w:cs="Courier New"/>
          <w:sz w:val="16"/>
          <w:szCs w:val="16"/>
        </w:rPr>
      </w:pPr>
    </w:p>
    <w:p w14:paraId="79E9278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Routing Protocol is "eigrp 1"</w:t>
      </w:r>
    </w:p>
    <w:p w14:paraId="009E09F0"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Outgoing update filter list for all interfaces is not set</w:t>
      </w:r>
    </w:p>
    <w:p w14:paraId="49EFEFF6"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Incoming update filter list for all interfaces is not set</w:t>
      </w:r>
    </w:p>
    <w:p w14:paraId="14D59DE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Default networks flagged in outgoing updates</w:t>
      </w:r>
    </w:p>
    <w:p w14:paraId="6217EE60"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Default networks accepted from incoming updates</w:t>
      </w:r>
    </w:p>
    <w:p w14:paraId="4B20C6F2"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lastRenderedPageBreak/>
        <w:t xml:space="preserve">  Redistributing: bgp 200, ospf 1</w:t>
      </w:r>
    </w:p>
    <w:p w14:paraId="437D053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EIGRP-IPv4 Protocol for AS(1)</w:t>
      </w:r>
    </w:p>
    <w:p w14:paraId="2E3EA80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Metric weight K1=1, K2=0, K3=1, K4=0, K5=0</w:t>
      </w:r>
    </w:p>
    <w:p w14:paraId="34C147E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Soft SIA disabled</w:t>
      </w:r>
    </w:p>
    <w:p w14:paraId="75F0FCB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NSF-aware route hold timer is 240</w:t>
      </w:r>
    </w:p>
    <w:p w14:paraId="391C5D2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EIGRP NSF disabled</w:t>
      </w:r>
    </w:p>
    <w:p w14:paraId="102ED5D3"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NSF signal timer is 20s</w:t>
      </w:r>
    </w:p>
    <w:p w14:paraId="6FCDB0A7"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NSF converge timer is 120s</w:t>
      </w:r>
    </w:p>
    <w:p w14:paraId="40FEEEEE"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Router-ID: 3.3.3.3</w:t>
      </w:r>
    </w:p>
    <w:p w14:paraId="0F20E87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Topology : 0 (base)</w:t>
      </w:r>
    </w:p>
    <w:p w14:paraId="7C830C6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Active Timer: 3 min</w:t>
      </w:r>
    </w:p>
    <w:p w14:paraId="4A807A5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Distance: internal 90 external 170</w:t>
      </w:r>
    </w:p>
    <w:p w14:paraId="3DE2B6E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Maximum path: 4</w:t>
      </w:r>
    </w:p>
    <w:p w14:paraId="3D90489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Maximum hopcount 100</w:t>
      </w:r>
    </w:p>
    <w:p w14:paraId="633E7072"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Maximum metric variance 1</w:t>
      </w:r>
    </w:p>
    <w:p w14:paraId="6D6CB534" w14:textId="77777777" w:rsidR="00BE57C3" w:rsidRPr="00111E9D" w:rsidRDefault="00BE57C3" w:rsidP="76F1C985">
      <w:pPr>
        <w:rPr>
          <w:rFonts w:ascii="Courier New" w:hAnsi="Courier New" w:cs="Courier New"/>
          <w:sz w:val="16"/>
          <w:szCs w:val="16"/>
        </w:rPr>
      </w:pPr>
    </w:p>
    <w:p w14:paraId="7E708C6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Automatic Summarization: disabled</w:t>
      </w:r>
    </w:p>
    <w:p w14:paraId="3EC6C5F3"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Maximum path: 4</w:t>
      </w:r>
    </w:p>
    <w:p w14:paraId="6AA4CB39"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Routing for Networks:</w:t>
      </w:r>
    </w:p>
    <w:p w14:paraId="4F1542A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10.0.0.4/30</w:t>
      </w:r>
    </w:p>
    <w:p w14:paraId="7DAA6DD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10.0.0.8/30</w:t>
      </w:r>
    </w:p>
    <w:p w14:paraId="0E457A6D"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192.168.2.0</w:t>
      </w:r>
    </w:p>
    <w:p w14:paraId="1A76517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Passive Interface(s):</w:t>
      </w:r>
    </w:p>
    <w:p w14:paraId="4820CA21"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Loopback0</w:t>
      </w:r>
    </w:p>
    <w:p w14:paraId="2CF723C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Routing Information Sources:</w:t>
      </w:r>
    </w:p>
    <w:p w14:paraId="2024C10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Gateway         Distance      Last Update</w:t>
      </w:r>
    </w:p>
    <w:p w14:paraId="3D0D9EF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10.0.0.5              90      00:54:03</w:t>
      </w:r>
    </w:p>
    <w:p w14:paraId="4E98C592"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Distance: internal 90 external 170</w:t>
      </w:r>
    </w:p>
    <w:p w14:paraId="55E04954" w14:textId="77777777" w:rsidR="00BE57C3" w:rsidRPr="00111E9D" w:rsidRDefault="00BE57C3" w:rsidP="76F1C985">
      <w:pPr>
        <w:rPr>
          <w:rFonts w:ascii="Courier New" w:hAnsi="Courier New" w:cs="Courier New"/>
          <w:sz w:val="16"/>
          <w:szCs w:val="16"/>
        </w:rPr>
      </w:pPr>
    </w:p>
    <w:p w14:paraId="186A0CCF"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Routing Protocol is "bgp 200"</w:t>
      </w:r>
    </w:p>
    <w:p w14:paraId="377A2D41"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Outgoing update filter list for all interfaces is not set</w:t>
      </w:r>
    </w:p>
    <w:p w14:paraId="6526D819"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Incoming update filter list for all interfaces is not set</w:t>
      </w:r>
    </w:p>
    <w:p w14:paraId="1E3D2DD9"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IGP synchronization is disabled</w:t>
      </w:r>
    </w:p>
    <w:p w14:paraId="2C148D7D"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Automatic route summarization is disabled</w:t>
      </w:r>
    </w:p>
    <w:p w14:paraId="2B84BBF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Redistributing: eigrp 1</w:t>
      </w:r>
    </w:p>
    <w:p w14:paraId="1E2BDE7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Neighbor(s):</w:t>
      </w:r>
    </w:p>
    <w:p w14:paraId="1402CFCE"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Address          FiltIn FiltOut DistIn DistOut Weight RouteMap</w:t>
      </w:r>
    </w:p>
    <w:p w14:paraId="4AEAD160"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10.0.0.10</w:t>
      </w:r>
    </w:p>
    <w:p w14:paraId="2D6F2AE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Maximum path: 1</w:t>
      </w:r>
    </w:p>
    <w:p w14:paraId="1CCE2116"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Routing Information Sources:</w:t>
      </w:r>
    </w:p>
    <w:p w14:paraId="2AD806CF"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Gateway         Distance      Last Update</w:t>
      </w:r>
    </w:p>
    <w:p w14:paraId="3C8A076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10.0.0.10             20      00:48:21</w:t>
      </w:r>
    </w:p>
    <w:p w14:paraId="164B7402"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Distance: external 20 internal 200 local 200</w:t>
      </w:r>
    </w:p>
    <w:p w14:paraId="67AE25EC" w14:textId="77777777" w:rsidR="00BE57C3" w:rsidRPr="00111E9D" w:rsidRDefault="00BE57C3" w:rsidP="76F1C985">
      <w:pPr>
        <w:rPr>
          <w:rFonts w:ascii="Courier New" w:hAnsi="Courier New" w:cs="Courier New"/>
          <w:sz w:val="16"/>
          <w:szCs w:val="16"/>
        </w:rPr>
      </w:pPr>
    </w:p>
    <w:p w14:paraId="1EF1CD97" w14:textId="77777777" w:rsidR="00BE57C3" w:rsidRPr="00111E9D" w:rsidRDefault="00BE57C3" w:rsidP="76F1C985">
      <w:pPr>
        <w:rPr>
          <w:rFonts w:ascii="Courier New" w:hAnsi="Courier New" w:cs="Courier New"/>
          <w:b/>
          <w:bCs/>
          <w:sz w:val="16"/>
          <w:szCs w:val="16"/>
        </w:rPr>
      </w:pPr>
      <w:r w:rsidRPr="76F1C985">
        <w:rPr>
          <w:rFonts w:ascii="Courier New" w:hAnsi="Courier New" w:cs="Courier New"/>
          <w:b/>
          <w:bCs/>
          <w:sz w:val="16"/>
          <w:szCs w:val="16"/>
        </w:rPr>
        <w:t>R3# show ipv6 protocol</w:t>
      </w:r>
    </w:p>
    <w:p w14:paraId="3D68E130"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IPv6 Routing Protocol is "connected"</w:t>
      </w:r>
    </w:p>
    <w:p w14:paraId="7B93C547"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IPv6 Routing Protocol is "application"</w:t>
      </w:r>
    </w:p>
    <w:p w14:paraId="6F0422A3"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IPv6 Routing Protocol is "ND"</w:t>
      </w:r>
    </w:p>
    <w:p w14:paraId="0CB1AC26"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IPv6 Routing Protocol is "bgp 200"</w:t>
      </w:r>
    </w:p>
    <w:p w14:paraId="1725D4B2"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IGP synchronization is disabled</w:t>
      </w:r>
    </w:p>
    <w:p w14:paraId="215D6E8F"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Redistribution:</w:t>
      </w:r>
    </w:p>
    <w:p w14:paraId="186718C7"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Redistributing protocol connected</w:t>
      </w:r>
    </w:p>
    <w:p w14:paraId="462E3FF1"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Redistributing protocol eigrp 10</w:t>
      </w:r>
    </w:p>
    <w:p w14:paraId="7757DC7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Neighbor(s):</w:t>
      </w:r>
    </w:p>
    <w:p w14:paraId="00B27C62"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Address                    FiltIn FiltOut Weight RoutemapIn RoutemapOut</w:t>
      </w:r>
    </w:p>
    <w:p w14:paraId="5A5A6E7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2001:DB8:ACAD:3::2</w:t>
      </w:r>
    </w:p>
    <w:p w14:paraId="5A4D24F9"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IPv6 Routing Protocol is "eigrp 10"</w:t>
      </w:r>
    </w:p>
    <w:p w14:paraId="5C9043E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EIGRP-IPv6 Protocol for AS(10)</w:t>
      </w:r>
    </w:p>
    <w:p w14:paraId="258A519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Metric weight K1=1, K2=0, K3=1, K4=0, K5=0</w:t>
      </w:r>
    </w:p>
    <w:p w14:paraId="4668985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Soft SIA disabled</w:t>
      </w:r>
    </w:p>
    <w:p w14:paraId="35A9524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NSF-aware route hold timer is 240</w:t>
      </w:r>
    </w:p>
    <w:p w14:paraId="3BC6D76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EIGRP NSF disabled</w:t>
      </w:r>
    </w:p>
    <w:p w14:paraId="56430B59"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NSF signal timer is 20s</w:t>
      </w:r>
    </w:p>
    <w:p w14:paraId="65172940"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NSF converge timer is 120s</w:t>
      </w:r>
    </w:p>
    <w:p w14:paraId="449666DF"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Router-ID: 3.3.3.3</w:t>
      </w:r>
    </w:p>
    <w:p w14:paraId="58F5650F"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Topology : 0 (base)</w:t>
      </w:r>
    </w:p>
    <w:p w14:paraId="5932C771"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Active Timer: 3 min</w:t>
      </w:r>
    </w:p>
    <w:p w14:paraId="0C1A0F79"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Distance: internal 90 external 170</w:t>
      </w:r>
    </w:p>
    <w:p w14:paraId="5ED04B21"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Maximum path: 16</w:t>
      </w:r>
    </w:p>
    <w:p w14:paraId="77DF1756"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Maximum hopcount 100</w:t>
      </w:r>
    </w:p>
    <w:p w14:paraId="448F4317"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Maximum metric variance 1</w:t>
      </w:r>
    </w:p>
    <w:p w14:paraId="470DA524" w14:textId="77777777" w:rsidR="00BE57C3" w:rsidRPr="00111E9D" w:rsidRDefault="00BE57C3" w:rsidP="76F1C985">
      <w:pPr>
        <w:rPr>
          <w:rFonts w:ascii="Courier New" w:hAnsi="Courier New" w:cs="Courier New"/>
          <w:sz w:val="16"/>
          <w:szCs w:val="16"/>
        </w:rPr>
      </w:pPr>
    </w:p>
    <w:p w14:paraId="71854379"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Interfaces:</w:t>
      </w:r>
    </w:p>
    <w:p w14:paraId="207A5A4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GigabitEthernet0/0/0</w:t>
      </w:r>
    </w:p>
    <w:p w14:paraId="10E6A0ED"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GigabitEthernet0/0/1</w:t>
      </w:r>
    </w:p>
    <w:p w14:paraId="7AB867F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Loopback0 (passive)</w:t>
      </w:r>
    </w:p>
    <w:p w14:paraId="0F79F7C1"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Redistribution:</w:t>
      </w:r>
    </w:p>
    <w:p w14:paraId="55226C6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lastRenderedPageBreak/>
        <w:t xml:space="preserve">    Redistributing protocol bgp 200 with metric 1000000 1 255 1 1500</w:t>
      </w:r>
    </w:p>
    <w:p w14:paraId="24A645C0" w14:textId="77777777" w:rsidR="00BE57C3" w:rsidRPr="00111E9D" w:rsidRDefault="00BE57C3" w:rsidP="76F1C985">
      <w:pPr>
        <w:rPr>
          <w:rFonts w:ascii="Courier New" w:hAnsi="Courier New" w:cs="Courier New"/>
          <w:sz w:val="16"/>
          <w:szCs w:val="16"/>
        </w:rPr>
      </w:pPr>
    </w:p>
    <w:p w14:paraId="19CE9A6A" w14:textId="77777777" w:rsidR="00BE57C3" w:rsidRPr="00111E9D" w:rsidRDefault="00BE57C3" w:rsidP="76F1C985">
      <w:pPr>
        <w:rPr>
          <w:rFonts w:ascii="Courier New" w:hAnsi="Courier New" w:cs="Courier New"/>
          <w:b/>
          <w:bCs/>
          <w:sz w:val="16"/>
          <w:szCs w:val="16"/>
        </w:rPr>
      </w:pPr>
      <w:r w:rsidRPr="76F1C985">
        <w:rPr>
          <w:rFonts w:ascii="Courier New" w:hAnsi="Courier New" w:cs="Courier New"/>
          <w:b/>
          <w:bCs/>
          <w:sz w:val="16"/>
          <w:szCs w:val="16"/>
        </w:rPr>
        <w:t>R3#  show ip bgp</w:t>
      </w:r>
    </w:p>
    <w:p w14:paraId="260688CF"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BGP table version is 12, local router ID is 3.3.3.3</w:t>
      </w:r>
    </w:p>
    <w:p w14:paraId="63BB3EC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Status codes: s suppressed, d damped, h history, * valid, &gt; best, i - internal,</w:t>
      </w:r>
    </w:p>
    <w:p w14:paraId="2164EA8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r RIB-failure, S Stale, m multipath, b backup-path, f RT-Filter,</w:t>
      </w:r>
    </w:p>
    <w:p w14:paraId="378635C1"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x best-external, a additional-path, c RIB-compressed,</w:t>
      </w:r>
    </w:p>
    <w:p w14:paraId="32C8F87E"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Origin codes: i - IGP, e - EGP, ? - incomplete</w:t>
      </w:r>
    </w:p>
    <w:p w14:paraId="62F1C94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RPKI validation codes: V valid, I invalid, N Not found</w:t>
      </w:r>
    </w:p>
    <w:p w14:paraId="70C3518D" w14:textId="77777777" w:rsidR="00BE57C3" w:rsidRPr="00111E9D" w:rsidRDefault="00BE57C3" w:rsidP="76F1C985">
      <w:pPr>
        <w:rPr>
          <w:rFonts w:ascii="Courier New" w:hAnsi="Courier New" w:cs="Courier New"/>
          <w:sz w:val="16"/>
          <w:szCs w:val="16"/>
        </w:rPr>
      </w:pPr>
    </w:p>
    <w:p w14:paraId="101C873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Network          Next Hop            Metric LocPrf Weight Path</w:t>
      </w:r>
    </w:p>
    <w:p w14:paraId="317CC9C3"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*&gt;  10.0.0.0/30      10.0.0.5              3072         32768 ?</w:t>
      </w:r>
    </w:p>
    <w:p w14:paraId="1B5503D3"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*&gt;  10.0.0.4/30      0.0.0.0                  0         32768 ?</w:t>
      </w:r>
    </w:p>
    <w:p w14:paraId="2780822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   10.0.0.8/30      10.0.0.10                0             0 100 ?</w:t>
      </w:r>
    </w:p>
    <w:p w14:paraId="080DFD7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*&gt;                   0.0.0.0                  0         32768 ?</w:t>
      </w:r>
    </w:p>
    <w:p w14:paraId="1BC19C4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*&gt;  10.0.0.12/30     10.0.0.10                0             0 100 ?</w:t>
      </w:r>
    </w:p>
    <w:p w14:paraId="6D94B4F7"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*&gt;  10.0.0.16/30     10.0.0.10                2             0 100 ?</w:t>
      </w:r>
    </w:p>
    <w:p w14:paraId="7CEF66E1"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*&gt;  192.168.0.0      10.0.0.5            131072         32768 ?</w:t>
      </w:r>
    </w:p>
    <w:p w14:paraId="074ACF63"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*&gt;  192.168.1.0      10.0.0.5            130816         32768 ?</w:t>
      </w:r>
    </w:p>
    <w:p w14:paraId="5C02B000"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*&gt;  192.168.2.0      0.0.0.0                  0         32768 ?</w:t>
      </w:r>
    </w:p>
    <w:p w14:paraId="6E26E230"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*&gt;  192.168.3.0      10.0.0.10                0             0 100 ?</w:t>
      </w:r>
    </w:p>
    <w:p w14:paraId="64C044BF"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*&gt;  192.168.4.1/32   10.0.0.10                2             0 100 ?</w:t>
      </w:r>
    </w:p>
    <w:p w14:paraId="3F1A3039"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*&gt;  192.168.5.1/32   10.0.0.10                3             0 100 ?</w:t>
      </w:r>
    </w:p>
    <w:p w14:paraId="6AB8D691" w14:textId="77777777" w:rsidR="00BE57C3" w:rsidRPr="00111E9D" w:rsidRDefault="00BE57C3" w:rsidP="76F1C985">
      <w:pPr>
        <w:rPr>
          <w:rFonts w:ascii="Courier New" w:hAnsi="Courier New" w:cs="Courier New"/>
          <w:sz w:val="16"/>
          <w:szCs w:val="16"/>
        </w:rPr>
      </w:pPr>
    </w:p>
    <w:p w14:paraId="500C6D0A" w14:textId="77777777" w:rsidR="00BE57C3" w:rsidRPr="00111E9D" w:rsidRDefault="00BE57C3" w:rsidP="76F1C985">
      <w:pPr>
        <w:rPr>
          <w:rFonts w:ascii="Courier New" w:hAnsi="Courier New" w:cs="Courier New"/>
          <w:b/>
          <w:bCs/>
          <w:sz w:val="16"/>
          <w:szCs w:val="16"/>
        </w:rPr>
      </w:pPr>
      <w:r w:rsidRPr="76F1C985">
        <w:rPr>
          <w:rFonts w:ascii="Courier New" w:hAnsi="Courier New" w:cs="Courier New"/>
          <w:b/>
          <w:bCs/>
          <w:sz w:val="16"/>
          <w:szCs w:val="16"/>
        </w:rPr>
        <w:t>R3#  show bgp ipv6 unicast</w:t>
      </w:r>
    </w:p>
    <w:p w14:paraId="07BFF5D9"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BGP table version is 31, local router ID is 3.3.3.3</w:t>
      </w:r>
    </w:p>
    <w:p w14:paraId="6A4737CF"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Status codes: s suppressed, d damped, h history, * valid, &gt; best, i - internal,</w:t>
      </w:r>
    </w:p>
    <w:p w14:paraId="4934DFF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r RIB-failure, S Stale, m multipath, b backup-path, f RT-Filter,</w:t>
      </w:r>
    </w:p>
    <w:p w14:paraId="0C809917"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x best-external, a additional-path, c RIB-compressed,</w:t>
      </w:r>
    </w:p>
    <w:p w14:paraId="3C7DCE17"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Origin codes: i - IGP, e - EGP, ? - incomplete</w:t>
      </w:r>
    </w:p>
    <w:p w14:paraId="41580DD0"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RPKI validation codes: V valid, I invalid, N Not found</w:t>
      </w:r>
    </w:p>
    <w:p w14:paraId="6A16CD03" w14:textId="77777777" w:rsidR="00BE57C3" w:rsidRPr="00111E9D" w:rsidRDefault="00BE57C3" w:rsidP="76F1C985">
      <w:pPr>
        <w:rPr>
          <w:rFonts w:ascii="Courier New" w:hAnsi="Courier New" w:cs="Courier New"/>
          <w:sz w:val="16"/>
          <w:szCs w:val="16"/>
        </w:rPr>
      </w:pPr>
    </w:p>
    <w:p w14:paraId="07C3CDE0"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Network          Next Hop            Metric LocPrf Weight Path</w:t>
      </w:r>
    </w:p>
    <w:p w14:paraId="7DBDBF6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*&gt;  2001:DB8:ACAD:1::/64</w:t>
      </w:r>
    </w:p>
    <w:p w14:paraId="73658326"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FE80::2               3072         32768 ?</w:t>
      </w:r>
    </w:p>
    <w:p w14:paraId="18653ED2"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*&gt;  2001:DB8:ACAD:2::/64</w:t>
      </w:r>
    </w:p>
    <w:p w14:paraId="7F27B50F"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                       0         32768 ?</w:t>
      </w:r>
    </w:p>
    <w:p w14:paraId="3159F830"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   2001:DB8:ACAD:3::/64</w:t>
      </w:r>
    </w:p>
    <w:p w14:paraId="6393071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2001:DB8:ACAD:3::2</w:t>
      </w:r>
    </w:p>
    <w:p w14:paraId="1A845D1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0             0 100 ?</w:t>
      </w:r>
    </w:p>
    <w:p w14:paraId="62F423B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*&gt;                   ::                       0         32768 ?</w:t>
      </w:r>
    </w:p>
    <w:p w14:paraId="4B0B97BF"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*&gt;  2001:DB8:ACAD:4::/64</w:t>
      </w:r>
    </w:p>
    <w:p w14:paraId="16C959E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2001:DB8:ACAD:3::2</w:t>
      </w:r>
    </w:p>
    <w:p w14:paraId="458B7CE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0             0 100 ?</w:t>
      </w:r>
    </w:p>
    <w:p w14:paraId="1343F01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*&gt;  2001:DB8:ACAD:5::/64</w:t>
      </w:r>
    </w:p>
    <w:p w14:paraId="305F002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2001:DB8:ACAD:3::2</w:t>
      </w:r>
    </w:p>
    <w:p w14:paraId="4795581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2             0 100 ?</w:t>
      </w:r>
    </w:p>
    <w:p w14:paraId="47616397"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Network          Next Hop            Metric LocPrf Weight Path</w:t>
      </w:r>
    </w:p>
    <w:p w14:paraId="7E366DA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*&gt;  2001:DB8:ACAD:A::/64</w:t>
      </w:r>
    </w:p>
    <w:p w14:paraId="09195253"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FE80::2             131072         32768 ?</w:t>
      </w:r>
    </w:p>
    <w:p w14:paraId="2B77E58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*&gt;  2001:DB8:ACAD:B::/64</w:t>
      </w:r>
    </w:p>
    <w:p w14:paraId="31AD9921"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FE80::2             130816         32768 ?</w:t>
      </w:r>
    </w:p>
    <w:p w14:paraId="6BD85117"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*&gt;  2001:DB8:ACAD:C::/64</w:t>
      </w:r>
    </w:p>
    <w:p w14:paraId="64ABD1D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                       0         32768 ?</w:t>
      </w:r>
    </w:p>
    <w:p w14:paraId="2E9E3A4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*&gt;  2001:DB8:ACAD:D::/64</w:t>
      </w:r>
    </w:p>
    <w:p w14:paraId="072EF52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2001:DB8:ACAD:3::2</w:t>
      </w:r>
    </w:p>
    <w:p w14:paraId="2F7FFC4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0             0 100 ?</w:t>
      </w:r>
    </w:p>
    <w:p w14:paraId="5BFE66E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*&gt;  2001:DB8:ACAD:E::1/128</w:t>
      </w:r>
    </w:p>
    <w:p w14:paraId="49BF1C83"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2001:DB8:ACAD:3::2</w:t>
      </w:r>
    </w:p>
    <w:p w14:paraId="43B5B0F2"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1             0 100 ?</w:t>
      </w:r>
    </w:p>
    <w:p w14:paraId="2C520836"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*&gt;  2001:DB8:ACAD:F::1/128</w:t>
      </w:r>
    </w:p>
    <w:p w14:paraId="6211C05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2001:DB8:ACAD:3::2</w:t>
      </w:r>
    </w:p>
    <w:p w14:paraId="5E0D3A80"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2             0 100 ?</w:t>
      </w:r>
    </w:p>
    <w:p w14:paraId="3C8A195E" w14:textId="77777777" w:rsidR="00BE57C3" w:rsidRPr="00111E9D" w:rsidRDefault="00BE57C3" w:rsidP="76F1C985">
      <w:pPr>
        <w:rPr>
          <w:rFonts w:ascii="Courier New" w:hAnsi="Courier New" w:cs="Courier New"/>
          <w:sz w:val="16"/>
          <w:szCs w:val="16"/>
        </w:rPr>
      </w:pPr>
    </w:p>
    <w:p w14:paraId="18FBEEF6" w14:textId="77777777" w:rsidR="00BE57C3" w:rsidRPr="00111E9D" w:rsidRDefault="00BE57C3" w:rsidP="76F1C985">
      <w:pPr>
        <w:rPr>
          <w:rFonts w:ascii="Arial" w:hAnsi="Arial" w:cs="Arial"/>
          <w:b/>
          <w:bCs/>
          <w:sz w:val="16"/>
          <w:szCs w:val="16"/>
        </w:rPr>
      </w:pPr>
      <w:r w:rsidRPr="76F1C985">
        <w:rPr>
          <w:rFonts w:ascii="Arial" w:hAnsi="Arial" w:cs="Arial"/>
          <w:b/>
          <w:bCs/>
          <w:sz w:val="16"/>
          <w:szCs w:val="16"/>
        </w:rPr>
        <w:t xml:space="preserve">Router 4 Config </w:t>
      </w:r>
    </w:p>
    <w:p w14:paraId="140B159B" w14:textId="77777777" w:rsidR="00BE57C3" w:rsidRPr="00111E9D" w:rsidRDefault="00BE57C3" w:rsidP="76F1C985">
      <w:pPr>
        <w:rPr>
          <w:rFonts w:ascii="Courier New" w:hAnsi="Courier New" w:cs="Courier New"/>
          <w:sz w:val="16"/>
          <w:szCs w:val="16"/>
        </w:rPr>
      </w:pPr>
    </w:p>
    <w:p w14:paraId="0848A4A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version 15.5</w:t>
      </w:r>
    </w:p>
    <w:p w14:paraId="65E1E0ED"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no service timestamps debug uptime</w:t>
      </w:r>
    </w:p>
    <w:p w14:paraId="257ED5C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no service timestamps log uptime</w:t>
      </w:r>
    </w:p>
    <w:p w14:paraId="0DDB88BD"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no platform punt-keepalive disable-kernel-core</w:t>
      </w:r>
    </w:p>
    <w:p w14:paraId="3A19678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7BA611C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hostname R4</w:t>
      </w:r>
    </w:p>
    <w:p w14:paraId="2D0476F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1F55288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boot-start-marker</w:t>
      </w:r>
    </w:p>
    <w:p w14:paraId="210025A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boot-end-marker</w:t>
      </w:r>
    </w:p>
    <w:p w14:paraId="1DB20989"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52247C46"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vrf definition Mgmt-intf</w:t>
      </w:r>
    </w:p>
    <w:p w14:paraId="5CC06969"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lastRenderedPageBreak/>
        <w:t xml:space="preserve"> !</w:t>
      </w:r>
    </w:p>
    <w:p w14:paraId="5C98D522"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address-family ipv4</w:t>
      </w:r>
    </w:p>
    <w:p w14:paraId="6E355A1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exit-address-family</w:t>
      </w:r>
    </w:p>
    <w:p w14:paraId="0FCDC49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w:t>
      </w:r>
    </w:p>
    <w:p w14:paraId="63FB196F"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address-family ipv6</w:t>
      </w:r>
    </w:p>
    <w:p w14:paraId="330BB5F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exit-address-family</w:t>
      </w:r>
    </w:p>
    <w:p w14:paraId="63502A6E"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1578A12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no aaa new-model</w:t>
      </w:r>
    </w:p>
    <w:p w14:paraId="4FCBB4F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54EACA2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ipv6 unicast-routing</w:t>
      </w:r>
    </w:p>
    <w:p w14:paraId="4E5A83F3"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0184E131"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subscriber templating</w:t>
      </w:r>
    </w:p>
    <w:p w14:paraId="61BFB51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multilink bundle-name authenticated</w:t>
      </w:r>
    </w:p>
    <w:p w14:paraId="12933E9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35D45F13"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license udi pid ISR4321/K9 sn FDO214420G3</w:t>
      </w:r>
    </w:p>
    <w:p w14:paraId="2F50354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33194C79"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spanning-tree mode pvst</w:t>
      </w:r>
    </w:p>
    <w:p w14:paraId="6C9789B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spanning-tree extend system-id</w:t>
      </w:r>
    </w:p>
    <w:p w14:paraId="0C8AD719"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456A94C0"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redundancy</w:t>
      </w:r>
    </w:p>
    <w:p w14:paraId="24D96C3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mode none</w:t>
      </w:r>
    </w:p>
    <w:p w14:paraId="4418FAA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0D54CADD"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vlan internal allocation policy ascending</w:t>
      </w:r>
    </w:p>
    <w:p w14:paraId="08F72CDF"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0D811D6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interface Loopback0</w:t>
      </w:r>
    </w:p>
    <w:p w14:paraId="2D521A0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ip address 192.168.3.1 255.255.255.0</w:t>
      </w:r>
    </w:p>
    <w:p w14:paraId="41BDC3C1"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ipv6 address FE80::4 link-local</w:t>
      </w:r>
    </w:p>
    <w:p w14:paraId="280B9FF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ipv6 address 2001:DB8:ACAD:D::1/64</w:t>
      </w:r>
    </w:p>
    <w:p w14:paraId="61040923"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ipv6 ospf 10 area 0</w:t>
      </w:r>
    </w:p>
    <w:p w14:paraId="72DF7813"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020E747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interface GigabitEthernet0/0/0</w:t>
      </w:r>
    </w:p>
    <w:p w14:paraId="7F9744A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ip address 10.0.0.10 255.255.255.252</w:t>
      </w:r>
    </w:p>
    <w:p w14:paraId="6931E727"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negotiation auto</w:t>
      </w:r>
    </w:p>
    <w:p w14:paraId="3A7DB95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ipv6 address FE80::4 link-local</w:t>
      </w:r>
    </w:p>
    <w:p w14:paraId="043BB68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ipv6 address 2001:DB8:ACAD:3::2/64</w:t>
      </w:r>
    </w:p>
    <w:p w14:paraId="01D5A81E"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ipv6 ospf 10 area 0</w:t>
      </w:r>
    </w:p>
    <w:p w14:paraId="7C9F494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05CB4CD1"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interface GigabitEthernet0/0/1</w:t>
      </w:r>
    </w:p>
    <w:p w14:paraId="634EA97E"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ip address 10.0.0.13 255.255.255.252</w:t>
      </w:r>
    </w:p>
    <w:p w14:paraId="5BC9301F"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negotiation auto</w:t>
      </w:r>
    </w:p>
    <w:p w14:paraId="5047FDF0"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ipv6 address FE80::4 link-local</w:t>
      </w:r>
    </w:p>
    <w:p w14:paraId="74E5B082"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ipv6 address 2001:DB8:ACAD:4::1/64</w:t>
      </w:r>
    </w:p>
    <w:p w14:paraId="2AB160A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ipv6 ospf 10 area 0</w:t>
      </w:r>
    </w:p>
    <w:p w14:paraId="71D53F5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1CEB6BD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interface Serial0/1/0</w:t>
      </w:r>
    </w:p>
    <w:p w14:paraId="0E95919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no ip address</w:t>
      </w:r>
    </w:p>
    <w:p w14:paraId="1AFF3050"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shutdown</w:t>
      </w:r>
    </w:p>
    <w:p w14:paraId="4AED3A77"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09E8B310"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interface Serial0/1/1</w:t>
      </w:r>
    </w:p>
    <w:p w14:paraId="3F2A196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no ip address</w:t>
      </w:r>
    </w:p>
    <w:p w14:paraId="4D1D147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shutdown</w:t>
      </w:r>
    </w:p>
    <w:p w14:paraId="6FA67B0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60CADA6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interface GigabitEthernet0</w:t>
      </w:r>
    </w:p>
    <w:p w14:paraId="61290B2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vrf forwarding Mgmt-intf</w:t>
      </w:r>
    </w:p>
    <w:p w14:paraId="7E9E261E"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no ip address</w:t>
      </w:r>
    </w:p>
    <w:p w14:paraId="1429414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shutdown</w:t>
      </w:r>
    </w:p>
    <w:p w14:paraId="0DB984A1"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negotiation auto</w:t>
      </w:r>
    </w:p>
    <w:p w14:paraId="2121CD70"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28D2F6F7"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interface Vlan1</w:t>
      </w:r>
    </w:p>
    <w:p w14:paraId="40591AD3"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no ip address</w:t>
      </w:r>
    </w:p>
    <w:p w14:paraId="3566FA3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shutdown</w:t>
      </w:r>
    </w:p>
    <w:p w14:paraId="4A9A5A49"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1E868CD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router ospf 1</w:t>
      </w:r>
    </w:p>
    <w:p w14:paraId="2AD60AA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router-id 4.4.4.4</w:t>
      </w:r>
    </w:p>
    <w:p w14:paraId="70631D0D"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passive-interface Loopback0</w:t>
      </w:r>
    </w:p>
    <w:p w14:paraId="255E7602"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redistribute bgp 100 metric 100000</w:t>
      </w:r>
    </w:p>
    <w:p w14:paraId="33E1EEFD"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network 10.0.0.8 0.0.0.3 area 0</w:t>
      </w:r>
    </w:p>
    <w:p w14:paraId="7D9A2597"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network 10.0.0.12 0.0.0.3 area 0</w:t>
      </w:r>
    </w:p>
    <w:p w14:paraId="1DA10F37"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network 192.168.3.0 0.0.0.255 area 0</w:t>
      </w:r>
    </w:p>
    <w:p w14:paraId="46D1601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6960F5AD"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router bgp 100</w:t>
      </w:r>
    </w:p>
    <w:p w14:paraId="47BDD01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bgp router-id 4.4.4.4</w:t>
      </w:r>
    </w:p>
    <w:p w14:paraId="57E46E20"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bgp log-neighbor-changes</w:t>
      </w:r>
    </w:p>
    <w:p w14:paraId="716199D0"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neighbor 10.0.0.9 remote-as 200</w:t>
      </w:r>
    </w:p>
    <w:p w14:paraId="4856B8BF"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neighbor 2001:DB8:ACAD:3::1 remote-as 200</w:t>
      </w:r>
    </w:p>
    <w:p w14:paraId="41FA5EB7"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w:t>
      </w:r>
    </w:p>
    <w:p w14:paraId="3D105877"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address-family ipv4</w:t>
      </w:r>
    </w:p>
    <w:p w14:paraId="371E99B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lastRenderedPageBreak/>
        <w:t xml:space="preserve">  redistribute ospf 1</w:t>
      </w:r>
    </w:p>
    <w:p w14:paraId="2BFC863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neighbor 10.0.0.9 activate</w:t>
      </w:r>
    </w:p>
    <w:p w14:paraId="11B66379"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exit-address-family</w:t>
      </w:r>
    </w:p>
    <w:p w14:paraId="1D12CADD"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w:t>
      </w:r>
    </w:p>
    <w:p w14:paraId="74FD32B6"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address-family ipv6</w:t>
      </w:r>
    </w:p>
    <w:p w14:paraId="308F5353"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redistribute ospf 10</w:t>
      </w:r>
    </w:p>
    <w:p w14:paraId="057C5D8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redistribute connected</w:t>
      </w:r>
    </w:p>
    <w:p w14:paraId="0F1C3393"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neighbor 2001:DB8:ACAD:3::1 activate</w:t>
      </w:r>
    </w:p>
    <w:p w14:paraId="47F33EB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exit-address-family</w:t>
      </w:r>
    </w:p>
    <w:p w14:paraId="59BA6BD7"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5FC80420"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ip forward-protocol nd</w:t>
      </w:r>
    </w:p>
    <w:p w14:paraId="1753247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no ip http server</w:t>
      </w:r>
    </w:p>
    <w:p w14:paraId="6BAB48E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no ip http secure-server</w:t>
      </w:r>
    </w:p>
    <w:p w14:paraId="2518343D"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ip tftp source-interface GigabitEthernet0</w:t>
      </w:r>
    </w:p>
    <w:p w14:paraId="2C98C0B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7B26A517"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ipv6 router ospf 10</w:t>
      </w:r>
    </w:p>
    <w:p w14:paraId="1498576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router-id 4.4.4.4</w:t>
      </w:r>
    </w:p>
    <w:p w14:paraId="335E8BA6"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passive-interface Loopback0</w:t>
      </w:r>
    </w:p>
    <w:p w14:paraId="4D2028B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redistribute bgp 100 metric 1000000</w:t>
      </w:r>
    </w:p>
    <w:p w14:paraId="65C78E6F"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33B025DF"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control-plane</w:t>
      </w:r>
    </w:p>
    <w:p w14:paraId="07A9A4E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12289B19"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line con 0</w:t>
      </w:r>
    </w:p>
    <w:p w14:paraId="3AD2CBC0"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stopbits 1</w:t>
      </w:r>
    </w:p>
    <w:p w14:paraId="43DF4B0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line aux 0</w:t>
      </w:r>
    </w:p>
    <w:p w14:paraId="684E5A47"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stopbits 1</w:t>
      </w:r>
    </w:p>
    <w:p w14:paraId="20EA56F9"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line vty 0 4</w:t>
      </w:r>
    </w:p>
    <w:p w14:paraId="591747A0"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login</w:t>
      </w:r>
    </w:p>
    <w:p w14:paraId="6D23B5A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0DFD343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end</w:t>
      </w:r>
    </w:p>
    <w:p w14:paraId="45C90CC1" w14:textId="77777777" w:rsidR="00BE57C3" w:rsidRPr="00111E9D" w:rsidRDefault="00BE57C3" w:rsidP="76F1C985">
      <w:pPr>
        <w:rPr>
          <w:rFonts w:ascii="Courier New" w:hAnsi="Courier New" w:cs="Courier New"/>
          <w:sz w:val="16"/>
          <w:szCs w:val="16"/>
        </w:rPr>
      </w:pPr>
    </w:p>
    <w:p w14:paraId="4CFB1BBC" w14:textId="77777777" w:rsidR="00BE57C3" w:rsidRPr="00111E9D" w:rsidRDefault="00BE57C3" w:rsidP="76F1C985">
      <w:pPr>
        <w:rPr>
          <w:rFonts w:ascii="Courier New" w:hAnsi="Courier New" w:cs="Courier New"/>
          <w:sz w:val="16"/>
          <w:szCs w:val="16"/>
        </w:rPr>
      </w:pPr>
    </w:p>
    <w:p w14:paraId="5863CA0C" w14:textId="77777777" w:rsidR="00BE57C3" w:rsidRPr="00111E9D" w:rsidRDefault="00BE57C3" w:rsidP="76F1C985">
      <w:pPr>
        <w:rPr>
          <w:rFonts w:ascii="Courier New" w:hAnsi="Courier New" w:cs="Courier New"/>
          <w:b/>
          <w:bCs/>
          <w:sz w:val="16"/>
          <w:szCs w:val="16"/>
        </w:rPr>
      </w:pPr>
      <w:r w:rsidRPr="76F1C985">
        <w:rPr>
          <w:rFonts w:ascii="Courier New" w:hAnsi="Courier New" w:cs="Courier New"/>
          <w:b/>
          <w:bCs/>
          <w:sz w:val="16"/>
          <w:szCs w:val="16"/>
        </w:rPr>
        <w:t>R4#show ip route</w:t>
      </w:r>
    </w:p>
    <w:p w14:paraId="074B048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Codes: L - local, C - connected, S - static, R - RIP, M - mobile, B - BGP</w:t>
      </w:r>
    </w:p>
    <w:p w14:paraId="63F98489"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D - EIGRP, EX - EIGRP external, O - OSPF, IA - OSPF inter area</w:t>
      </w:r>
    </w:p>
    <w:p w14:paraId="765E5F4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N1 - OSPF NSSA external type 1, N2 - OSPF NSSA external type 2</w:t>
      </w:r>
    </w:p>
    <w:p w14:paraId="1D79E2A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E1 - OSPF external type 1, E2 - OSPF external type 2</w:t>
      </w:r>
    </w:p>
    <w:p w14:paraId="67F94C5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 - IS-IS, su - IS-IS summary, L1 - IS-IS level-1, L2 - IS-IS level-2</w:t>
      </w:r>
    </w:p>
    <w:p w14:paraId="61F211A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ia - IS-IS inter area, * - candidate default, U - per-user static route</w:t>
      </w:r>
    </w:p>
    <w:p w14:paraId="1E9CE78D"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o - ODR, P - periodic downloaded static route, H - NHRP, l - LISP</w:t>
      </w:r>
    </w:p>
    <w:p w14:paraId="046BCD90"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a - application route</w:t>
      </w:r>
    </w:p>
    <w:p w14:paraId="36B9CFC6"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 - replicated route, % - next hop override, p - overrides from PfR</w:t>
      </w:r>
    </w:p>
    <w:p w14:paraId="1164BD31" w14:textId="77777777" w:rsidR="00BE57C3" w:rsidRPr="00111E9D" w:rsidRDefault="00BE57C3" w:rsidP="76F1C985">
      <w:pPr>
        <w:rPr>
          <w:rFonts w:ascii="Courier New" w:hAnsi="Courier New" w:cs="Courier New"/>
          <w:sz w:val="16"/>
          <w:szCs w:val="16"/>
        </w:rPr>
      </w:pPr>
    </w:p>
    <w:p w14:paraId="60BAC79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Gateway of last resort is not set</w:t>
      </w:r>
    </w:p>
    <w:p w14:paraId="78887818" w14:textId="77777777" w:rsidR="00BE57C3" w:rsidRPr="00111E9D" w:rsidRDefault="00BE57C3" w:rsidP="76F1C985">
      <w:pPr>
        <w:rPr>
          <w:rFonts w:ascii="Courier New" w:hAnsi="Courier New" w:cs="Courier New"/>
          <w:sz w:val="16"/>
          <w:szCs w:val="16"/>
        </w:rPr>
      </w:pPr>
    </w:p>
    <w:p w14:paraId="26743B6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10.0.0.0/8 is variably subnetted, 7 subnets, 2 masks</w:t>
      </w:r>
    </w:p>
    <w:p w14:paraId="54180D60"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B        10.0.0.0/30 [20/3072] via 10.0.0.9, 00:47:30</w:t>
      </w:r>
    </w:p>
    <w:p w14:paraId="39C5FAB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B        10.0.0.4/30 [20/0] via 10.0.0.9, 00:47:30</w:t>
      </w:r>
    </w:p>
    <w:p w14:paraId="7B30D67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C        10.0.0.8/30 is directly connected, GigabitEthernet0/0/0</w:t>
      </w:r>
    </w:p>
    <w:p w14:paraId="1BA14B3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L        10.0.0.10/32 is directly connected, GigabitEthernet0/0/0</w:t>
      </w:r>
    </w:p>
    <w:p w14:paraId="15CFFDC3"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C        10.0.0.12/30 is directly connected, GigabitEthernet0/0/1</w:t>
      </w:r>
    </w:p>
    <w:p w14:paraId="6746E7D2"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L        10.0.0.13/32 is directly connected, GigabitEthernet0/0/1</w:t>
      </w:r>
    </w:p>
    <w:p w14:paraId="2638562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O        10.0.0.16/30 [110/2] via 10.0.0.14, 00:46:41, GigabitEthernet0/0/1</w:t>
      </w:r>
    </w:p>
    <w:p w14:paraId="5A4E0177"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B     192.168.0.0/24 [20/131072] via 10.0.0.9, 00:47:30</w:t>
      </w:r>
    </w:p>
    <w:p w14:paraId="7D9B1043"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B     192.168.1.0/24 [20/130816] via 10.0.0.9, 00:47:30</w:t>
      </w:r>
    </w:p>
    <w:p w14:paraId="40CBD8F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B     192.168.2.0/24 [20/0] via 10.0.0.9, 00:47:30</w:t>
      </w:r>
    </w:p>
    <w:p w14:paraId="674F7B0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192.168.3.0/24 is variably subnetted, 2 subnets, 2 masks</w:t>
      </w:r>
    </w:p>
    <w:p w14:paraId="6F2FD30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C        192.168.3.0/24 is directly connected, Loopback0</w:t>
      </w:r>
    </w:p>
    <w:p w14:paraId="18C057D7"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L        192.168.3.1/32 is directly connected, Loopback0</w:t>
      </w:r>
    </w:p>
    <w:p w14:paraId="25F69CE9"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192.168.4.0/32 is subnetted, 1 subnets</w:t>
      </w:r>
    </w:p>
    <w:p w14:paraId="00EE6D4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O        192.168.4.1 [110/2] via 10.0.0.14, 00:46:41, GigabitEthernet0/0/1</w:t>
      </w:r>
    </w:p>
    <w:p w14:paraId="55E27C47"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192.168.5.0/32 is subnetted, 1 subnets</w:t>
      </w:r>
    </w:p>
    <w:p w14:paraId="6CC6A0EF"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O        192.168.5.1 [110/3] via 10.0.0.14, 00:46:41, GigabitEthernet0/0/1</w:t>
      </w:r>
    </w:p>
    <w:p w14:paraId="1B18E0C5" w14:textId="77777777" w:rsidR="00BE57C3" w:rsidRPr="00111E9D" w:rsidRDefault="00BE57C3" w:rsidP="76F1C985">
      <w:pPr>
        <w:rPr>
          <w:rFonts w:ascii="Courier New" w:hAnsi="Courier New" w:cs="Courier New"/>
          <w:b/>
          <w:bCs/>
          <w:sz w:val="16"/>
          <w:szCs w:val="16"/>
        </w:rPr>
      </w:pPr>
      <w:r w:rsidRPr="76F1C985">
        <w:rPr>
          <w:rFonts w:ascii="Courier New" w:hAnsi="Courier New" w:cs="Courier New"/>
          <w:b/>
          <w:bCs/>
          <w:sz w:val="16"/>
          <w:szCs w:val="16"/>
        </w:rPr>
        <w:t>R4#  show ipv6 route</w:t>
      </w:r>
    </w:p>
    <w:p w14:paraId="2473A76E"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IPv6 Routing Table - default - 15 entries</w:t>
      </w:r>
    </w:p>
    <w:p w14:paraId="03EAF3D7"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Codes: C - Connected, L - Local, S - Static, U - Per-user Static route</w:t>
      </w:r>
    </w:p>
    <w:p w14:paraId="6799408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B - BGP, R - RIP, I1 - ISIS L1, I2 - ISIS L2</w:t>
      </w:r>
    </w:p>
    <w:p w14:paraId="7D4CF7BE"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IA - ISIS interarea, IS - ISIS summary, D - EIGRP, EX - EIGRP external</w:t>
      </w:r>
    </w:p>
    <w:p w14:paraId="0CC93487"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ND - ND Default, NDp - ND Prefix, DCE - Destination, NDr - Redirect</w:t>
      </w:r>
    </w:p>
    <w:p w14:paraId="1DF0E64D"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O - OSPF Intra, OI - OSPF Inter, OE1 - OSPF ext 1, OE2 - OSPF ext 2</w:t>
      </w:r>
    </w:p>
    <w:p w14:paraId="3DBFE7D9"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ON1 - OSPF NSSA ext 1, ON2 - OSPF NSSA ext 2, a - Application</w:t>
      </w:r>
    </w:p>
    <w:p w14:paraId="062E3B70"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B   2001:DB8:ACAD:1::/64 [20/3072]</w:t>
      </w:r>
    </w:p>
    <w:p w14:paraId="36AAF5B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via FE80::3, GigabitEthernet0/0/0</w:t>
      </w:r>
    </w:p>
    <w:p w14:paraId="57A1C9B2"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B   2001:DB8:ACAD:2::/64 [20/0]</w:t>
      </w:r>
    </w:p>
    <w:p w14:paraId="74C3856E"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via FE80::3, GigabitEthernet0/0/0</w:t>
      </w:r>
    </w:p>
    <w:p w14:paraId="0BE2D00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C   2001:DB8:ACAD:3::/64 [0/0]</w:t>
      </w:r>
    </w:p>
    <w:p w14:paraId="1752D11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via GigabitEthernet0/0/0, directly connected</w:t>
      </w:r>
    </w:p>
    <w:p w14:paraId="5F2C3C91"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lastRenderedPageBreak/>
        <w:t>L   2001:DB8:ACAD:3::2/128 [0/0]</w:t>
      </w:r>
    </w:p>
    <w:p w14:paraId="3F1C5F0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via GigabitEthernet0/0/0, receive</w:t>
      </w:r>
    </w:p>
    <w:p w14:paraId="3E75FC36"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C   2001:DB8:ACAD:4::/64 [0/0]</w:t>
      </w:r>
    </w:p>
    <w:p w14:paraId="4F5982B3"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via GigabitEthernet0/0/1, directly connected</w:t>
      </w:r>
    </w:p>
    <w:p w14:paraId="37F7FA20"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L   2001:DB8:ACAD:4::1/128 [0/0]</w:t>
      </w:r>
    </w:p>
    <w:p w14:paraId="3F43631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via GigabitEthernet0/0/1, receive</w:t>
      </w:r>
    </w:p>
    <w:p w14:paraId="173D051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O   2001:DB8:ACAD:5::/64 [110/2]</w:t>
      </w:r>
    </w:p>
    <w:p w14:paraId="1AF8B20D"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via FE80::5, GigabitEthernet0/0/1</w:t>
      </w:r>
    </w:p>
    <w:p w14:paraId="51D351C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B   2001:DB8:ACAD:A::/64 [20/131072]</w:t>
      </w:r>
    </w:p>
    <w:p w14:paraId="32F4E37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via FE80::3, GigabitEthernet0/0/0</w:t>
      </w:r>
    </w:p>
    <w:p w14:paraId="77C7DB9E"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B   2001:DB8:ACAD:B::/64 [20/130816]</w:t>
      </w:r>
    </w:p>
    <w:p w14:paraId="494138D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via FE80::3, GigabitEthernet0/0/0</w:t>
      </w:r>
    </w:p>
    <w:p w14:paraId="662EF82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B   2001:DB8:ACAD:C::/64 [20/0]</w:t>
      </w:r>
    </w:p>
    <w:p w14:paraId="32F30520"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via FE80::3, GigabitEthernet0/0/0</w:t>
      </w:r>
    </w:p>
    <w:p w14:paraId="30187A5D"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C   2001:DB8:ACAD:D::/64 [0/0]</w:t>
      </w:r>
    </w:p>
    <w:p w14:paraId="361AFE2E"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via Loopback0, directly connected</w:t>
      </w:r>
    </w:p>
    <w:p w14:paraId="4495ED9F"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L   2001:DB8:ACAD:D::1/128 [0/0]</w:t>
      </w:r>
    </w:p>
    <w:p w14:paraId="46C9CE7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via Loopback0, receive</w:t>
      </w:r>
    </w:p>
    <w:p w14:paraId="4702A60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O   2001:DB8:ACAD:E::1/128 [110/1]</w:t>
      </w:r>
    </w:p>
    <w:p w14:paraId="4BA89C4F"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via FE80::5, GigabitEthernet0/0/1</w:t>
      </w:r>
    </w:p>
    <w:p w14:paraId="1E8151E7"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O   2001:DB8:ACAD:F::1/128 [110/2]</w:t>
      </w:r>
    </w:p>
    <w:p w14:paraId="622FBE2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via FE80::5, GigabitEthernet0/0/1</w:t>
      </w:r>
    </w:p>
    <w:p w14:paraId="5C9F5AC0"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L   FF00::/8 [0/0]</w:t>
      </w:r>
    </w:p>
    <w:p w14:paraId="68695D80"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via Null0, receive</w:t>
      </w:r>
    </w:p>
    <w:p w14:paraId="2D34EAF7" w14:textId="77777777" w:rsidR="00BE57C3" w:rsidRPr="00111E9D" w:rsidRDefault="00BE57C3" w:rsidP="76F1C985">
      <w:pPr>
        <w:rPr>
          <w:rFonts w:ascii="Courier New" w:hAnsi="Courier New" w:cs="Courier New"/>
          <w:b/>
          <w:bCs/>
          <w:sz w:val="16"/>
          <w:szCs w:val="16"/>
        </w:rPr>
      </w:pPr>
      <w:r w:rsidRPr="76F1C985">
        <w:rPr>
          <w:rFonts w:ascii="Courier New" w:hAnsi="Courier New" w:cs="Courier New"/>
          <w:b/>
          <w:bCs/>
          <w:sz w:val="16"/>
          <w:szCs w:val="16"/>
        </w:rPr>
        <w:t>R4#  show ip protocol</w:t>
      </w:r>
    </w:p>
    <w:p w14:paraId="6226DC0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IP Routing is NSF aware ***</w:t>
      </w:r>
    </w:p>
    <w:p w14:paraId="07D49BCB" w14:textId="77777777" w:rsidR="00BE57C3" w:rsidRPr="00111E9D" w:rsidRDefault="00BE57C3" w:rsidP="76F1C985">
      <w:pPr>
        <w:rPr>
          <w:rFonts w:ascii="Courier New" w:hAnsi="Courier New" w:cs="Courier New"/>
          <w:sz w:val="16"/>
          <w:szCs w:val="16"/>
        </w:rPr>
      </w:pPr>
    </w:p>
    <w:p w14:paraId="02696FA6"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Routing Protocol is "application"</w:t>
      </w:r>
    </w:p>
    <w:p w14:paraId="21ECEFED"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Sending updates every 0 seconds</w:t>
      </w:r>
    </w:p>
    <w:p w14:paraId="19BD088E"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Invalid after 0 seconds, hold down 0, flushed after 0</w:t>
      </w:r>
    </w:p>
    <w:p w14:paraId="03FDF593"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Outgoing update filter list for all interfaces is not set</w:t>
      </w:r>
    </w:p>
    <w:p w14:paraId="40C2AE8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Incoming update filter list for all interfaces is not set</w:t>
      </w:r>
    </w:p>
    <w:p w14:paraId="07AECF6F"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Maximum path: 32</w:t>
      </w:r>
    </w:p>
    <w:p w14:paraId="58588CFF"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Routing for Networks:</w:t>
      </w:r>
    </w:p>
    <w:p w14:paraId="5825EAE7"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Routing Information Sources:</w:t>
      </w:r>
    </w:p>
    <w:p w14:paraId="41B178B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Gateway         Distance      Last Update</w:t>
      </w:r>
    </w:p>
    <w:p w14:paraId="50709AF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Distance: (default is 4)</w:t>
      </w:r>
    </w:p>
    <w:p w14:paraId="0AF595BA" w14:textId="77777777" w:rsidR="00BE57C3" w:rsidRPr="00111E9D" w:rsidRDefault="00BE57C3" w:rsidP="76F1C985">
      <w:pPr>
        <w:rPr>
          <w:rFonts w:ascii="Courier New" w:hAnsi="Courier New" w:cs="Courier New"/>
          <w:sz w:val="16"/>
          <w:szCs w:val="16"/>
        </w:rPr>
      </w:pPr>
    </w:p>
    <w:p w14:paraId="0A7DC98E"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Routing Protocol is "ospf 1"</w:t>
      </w:r>
    </w:p>
    <w:p w14:paraId="16A9FCE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Outgoing update filter list for all interfaces is not set</w:t>
      </w:r>
    </w:p>
    <w:p w14:paraId="12587CE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Incoming update filter list for all interfaces is not set</w:t>
      </w:r>
    </w:p>
    <w:p w14:paraId="67BD0A07"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Router ID 4.4.4.4</w:t>
      </w:r>
    </w:p>
    <w:p w14:paraId="5A36936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It is an autonomous system boundary router</w:t>
      </w:r>
    </w:p>
    <w:p w14:paraId="7AC17642"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Redistributing External Routes from,</w:t>
      </w:r>
    </w:p>
    <w:p w14:paraId="6AE2C9BF"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bgp 100 with metric mapped to 100000, includes subnets in redistribution</w:t>
      </w:r>
    </w:p>
    <w:p w14:paraId="19628353"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Number of areas in this router is 1. 1 normal 0 stub 0 nssa</w:t>
      </w:r>
    </w:p>
    <w:p w14:paraId="7354C00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Maximum path: 4</w:t>
      </w:r>
    </w:p>
    <w:p w14:paraId="15577AD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Routing for Networks:</w:t>
      </w:r>
    </w:p>
    <w:p w14:paraId="5810BA8F"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10.0.0.8 0.0.0.3 area 0</w:t>
      </w:r>
    </w:p>
    <w:p w14:paraId="14D1F717"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10.0.0.12 0.0.0.3 area 0</w:t>
      </w:r>
    </w:p>
    <w:p w14:paraId="5600D97D"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192.168.3.0 0.0.0.255 area 0</w:t>
      </w:r>
    </w:p>
    <w:p w14:paraId="79A469B9"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Passive Interface(s):</w:t>
      </w:r>
    </w:p>
    <w:p w14:paraId="3378CBD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Loopback0</w:t>
      </w:r>
    </w:p>
    <w:p w14:paraId="3C3053F7"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Routing Information Sources:</w:t>
      </w:r>
    </w:p>
    <w:p w14:paraId="2511FD4E"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Gateway         Distance      Last Update</w:t>
      </w:r>
    </w:p>
    <w:p w14:paraId="3E2F5342"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5.5.5.5              110      00:46:48</w:t>
      </w:r>
    </w:p>
    <w:p w14:paraId="3899CE1D"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6.6.6.6              110      00:46:48</w:t>
      </w:r>
    </w:p>
    <w:p w14:paraId="7F84FEC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Distance: (default is 110)</w:t>
      </w:r>
    </w:p>
    <w:p w14:paraId="2C2F2D1A" w14:textId="77777777" w:rsidR="00BE57C3" w:rsidRPr="00111E9D" w:rsidRDefault="00BE57C3" w:rsidP="76F1C985">
      <w:pPr>
        <w:rPr>
          <w:rFonts w:ascii="Courier New" w:hAnsi="Courier New" w:cs="Courier New"/>
          <w:sz w:val="16"/>
          <w:szCs w:val="16"/>
        </w:rPr>
      </w:pPr>
    </w:p>
    <w:p w14:paraId="28E20E6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Routing Protocol is "bgp 100"</w:t>
      </w:r>
    </w:p>
    <w:p w14:paraId="034F0B4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Outgoing update filter list for all interfaces is not set</w:t>
      </w:r>
    </w:p>
    <w:p w14:paraId="0A6FE9A0"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Incoming update filter list for all interfaces is not set</w:t>
      </w:r>
    </w:p>
    <w:p w14:paraId="0262624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IGP synchronization is disabled</w:t>
      </w:r>
    </w:p>
    <w:p w14:paraId="13608B96"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Automatic route summarization is disabled</w:t>
      </w:r>
    </w:p>
    <w:p w14:paraId="79D7A940"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Redistributing: ospf 1 (internal)</w:t>
      </w:r>
    </w:p>
    <w:p w14:paraId="6184E92D" w14:textId="77777777" w:rsidR="00BE57C3" w:rsidRPr="00111E9D" w:rsidRDefault="00BE57C3" w:rsidP="76F1C985">
      <w:pPr>
        <w:rPr>
          <w:rFonts w:ascii="Courier New" w:hAnsi="Courier New" w:cs="Courier New"/>
          <w:sz w:val="16"/>
          <w:szCs w:val="16"/>
        </w:rPr>
      </w:pPr>
    </w:p>
    <w:p w14:paraId="42F2492D"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Neighbor(s):</w:t>
      </w:r>
    </w:p>
    <w:p w14:paraId="63EE176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Address          FiltIn FiltOut DistIn DistOut Weight RouteMap</w:t>
      </w:r>
    </w:p>
    <w:p w14:paraId="40053611"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10.0.0.9</w:t>
      </w:r>
    </w:p>
    <w:p w14:paraId="22F80DF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Maximum path: 1</w:t>
      </w:r>
    </w:p>
    <w:p w14:paraId="213D2DED"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Routing Information Sources:</w:t>
      </w:r>
    </w:p>
    <w:p w14:paraId="4317AB79"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Gateway         Distance      Last Update</w:t>
      </w:r>
    </w:p>
    <w:p w14:paraId="7E1A1AA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10.0.0.9              20      00:47:37</w:t>
      </w:r>
    </w:p>
    <w:p w14:paraId="4A7D160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Distance: external 20 internal 200 local 200</w:t>
      </w:r>
    </w:p>
    <w:p w14:paraId="3BC35F44" w14:textId="77777777" w:rsidR="00BE57C3" w:rsidRPr="00111E9D" w:rsidRDefault="00BE57C3" w:rsidP="76F1C985">
      <w:pPr>
        <w:rPr>
          <w:rFonts w:ascii="Courier New" w:hAnsi="Courier New" w:cs="Courier New"/>
          <w:sz w:val="16"/>
          <w:szCs w:val="16"/>
        </w:rPr>
      </w:pPr>
    </w:p>
    <w:p w14:paraId="512A812E"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Routing Protocol is "eigrp 1"</w:t>
      </w:r>
    </w:p>
    <w:p w14:paraId="66AA9481"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Outgoing update filter list for all interfaces is not set</w:t>
      </w:r>
    </w:p>
    <w:p w14:paraId="39100E0D"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lastRenderedPageBreak/>
        <w:t xml:space="preserve">  Incoming update filter list for all interfaces is not set</w:t>
      </w:r>
    </w:p>
    <w:p w14:paraId="37F7E5D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Default networks flagged in outgoing updates</w:t>
      </w:r>
    </w:p>
    <w:p w14:paraId="3C39FA4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Default networks accepted from incoming updates</w:t>
      </w:r>
    </w:p>
    <w:p w14:paraId="1743F321"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EIGRP-IPv4 Protocol for AS(1)</w:t>
      </w:r>
    </w:p>
    <w:p w14:paraId="24D2F156"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Metric weight K1=1, K2=0, K3=1, K4=0, K5=0</w:t>
      </w:r>
    </w:p>
    <w:p w14:paraId="4B813A7F"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Soft SIA disabled</w:t>
      </w:r>
    </w:p>
    <w:p w14:paraId="37ADF43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NSF-aware route hold timer is 240</w:t>
      </w:r>
    </w:p>
    <w:p w14:paraId="277E2F1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EIGRP NSF disabled</w:t>
      </w:r>
    </w:p>
    <w:p w14:paraId="2EE1EBD6"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NSF signal timer is 20s</w:t>
      </w:r>
    </w:p>
    <w:p w14:paraId="2C21401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NSF converge timer is 120s</w:t>
      </w:r>
    </w:p>
    <w:p w14:paraId="12A499E9"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Router-ID: 192.168.3.1</w:t>
      </w:r>
    </w:p>
    <w:p w14:paraId="4FB1342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Topology : 0 (base)</w:t>
      </w:r>
    </w:p>
    <w:p w14:paraId="5C2B3C1F"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Active Timer: 3 min</w:t>
      </w:r>
    </w:p>
    <w:p w14:paraId="01AE5DB0"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Distance: internal 90 external 170</w:t>
      </w:r>
    </w:p>
    <w:p w14:paraId="194CD60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Maximum path: 4</w:t>
      </w:r>
    </w:p>
    <w:p w14:paraId="33BC4B2D"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Maximum hopcount 100</w:t>
      </w:r>
    </w:p>
    <w:p w14:paraId="599CCC6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Maximum metric variance 1</w:t>
      </w:r>
    </w:p>
    <w:p w14:paraId="6F5A30BB" w14:textId="77777777" w:rsidR="00BE57C3" w:rsidRPr="00111E9D" w:rsidRDefault="00BE57C3" w:rsidP="76F1C985">
      <w:pPr>
        <w:rPr>
          <w:rFonts w:ascii="Courier New" w:hAnsi="Courier New" w:cs="Courier New"/>
          <w:sz w:val="16"/>
          <w:szCs w:val="16"/>
        </w:rPr>
      </w:pPr>
    </w:p>
    <w:p w14:paraId="720C614E"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Automatic Summarization: disabled</w:t>
      </w:r>
    </w:p>
    <w:p w14:paraId="5FFDD26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Maximum path: 4</w:t>
      </w:r>
    </w:p>
    <w:p w14:paraId="277E07B3"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Routing for Networks:</w:t>
      </w:r>
    </w:p>
    <w:p w14:paraId="28FA13AE"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Routing Information Sources:</w:t>
      </w:r>
    </w:p>
    <w:p w14:paraId="1CD1AFC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Gateway         Distance      Last Update</w:t>
      </w:r>
    </w:p>
    <w:p w14:paraId="335186FD"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Distance: internal 90 external 170</w:t>
      </w:r>
    </w:p>
    <w:p w14:paraId="59B47100" w14:textId="77777777" w:rsidR="00BE57C3" w:rsidRPr="00111E9D" w:rsidRDefault="00BE57C3" w:rsidP="76F1C985">
      <w:pPr>
        <w:rPr>
          <w:rFonts w:ascii="Courier New" w:hAnsi="Courier New" w:cs="Courier New"/>
          <w:b/>
          <w:bCs/>
          <w:sz w:val="16"/>
          <w:szCs w:val="16"/>
        </w:rPr>
      </w:pPr>
    </w:p>
    <w:p w14:paraId="7A5FE5B6" w14:textId="77777777" w:rsidR="00BE57C3" w:rsidRPr="00111E9D" w:rsidRDefault="00BE57C3" w:rsidP="76F1C985">
      <w:pPr>
        <w:rPr>
          <w:rFonts w:ascii="Courier New" w:hAnsi="Courier New" w:cs="Courier New"/>
          <w:b/>
          <w:bCs/>
          <w:sz w:val="16"/>
          <w:szCs w:val="16"/>
        </w:rPr>
      </w:pPr>
      <w:r w:rsidRPr="76F1C985">
        <w:rPr>
          <w:rFonts w:ascii="Courier New" w:hAnsi="Courier New" w:cs="Courier New"/>
          <w:b/>
          <w:bCs/>
          <w:sz w:val="16"/>
          <w:szCs w:val="16"/>
        </w:rPr>
        <w:t>R4# show ipv6 protocol</w:t>
      </w:r>
    </w:p>
    <w:p w14:paraId="4BFC79B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IPv6 Routing Protocol is "connected"</w:t>
      </w:r>
    </w:p>
    <w:p w14:paraId="2FD65266"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IPv6 Routing Protocol is "application"</w:t>
      </w:r>
    </w:p>
    <w:p w14:paraId="4C23E2A1"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IPv6 Routing Protocol is "ND"</w:t>
      </w:r>
    </w:p>
    <w:p w14:paraId="17BA109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IPv6 Routing Protocol is "ospf 10"</w:t>
      </w:r>
    </w:p>
    <w:p w14:paraId="581AF2A7"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Router ID 4.4.4.4</w:t>
      </w:r>
    </w:p>
    <w:p w14:paraId="1CDBD84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Autonomous system boundary router</w:t>
      </w:r>
    </w:p>
    <w:p w14:paraId="3905971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Number of areas: 1 normal, 0 stub, 0 nssa</w:t>
      </w:r>
    </w:p>
    <w:p w14:paraId="2682A2D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Interfaces (Area 0):</w:t>
      </w:r>
    </w:p>
    <w:p w14:paraId="7CAD6572"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Loopback0</w:t>
      </w:r>
    </w:p>
    <w:p w14:paraId="2319BCB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GigabitEthernet0/0/1</w:t>
      </w:r>
    </w:p>
    <w:p w14:paraId="2D69FE3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GigabitEthernet0/0/0</w:t>
      </w:r>
    </w:p>
    <w:p w14:paraId="564A6B3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Redistribution:</w:t>
      </w:r>
    </w:p>
    <w:p w14:paraId="00009BD1"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Redistributing protocol bgp 100 with metric 1000000</w:t>
      </w:r>
    </w:p>
    <w:p w14:paraId="32664B30"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IPv6 Routing Protocol is "bgp 100"</w:t>
      </w:r>
    </w:p>
    <w:p w14:paraId="195F3500"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IGP synchronization is disabled</w:t>
      </w:r>
    </w:p>
    <w:p w14:paraId="748109F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Redistribution:</w:t>
      </w:r>
    </w:p>
    <w:p w14:paraId="1568B8E1"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Redistributing protocol connected</w:t>
      </w:r>
    </w:p>
    <w:p w14:paraId="6D89495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Redistributing protocol ospf 10 (internal)</w:t>
      </w:r>
    </w:p>
    <w:p w14:paraId="46D01C0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Neighbor(s):</w:t>
      </w:r>
    </w:p>
    <w:p w14:paraId="38D0D91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Address                    FiltIn FiltOut Weight RoutemapIn RoutemapOut</w:t>
      </w:r>
    </w:p>
    <w:p w14:paraId="3F25344D"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2001:DB8:ACAD:3::1</w:t>
      </w:r>
    </w:p>
    <w:p w14:paraId="11544BDC" w14:textId="77777777" w:rsidR="00BE57C3" w:rsidRPr="00111E9D" w:rsidRDefault="00BE57C3" w:rsidP="76F1C985">
      <w:pPr>
        <w:rPr>
          <w:rFonts w:ascii="Courier New" w:hAnsi="Courier New" w:cs="Courier New"/>
          <w:b/>
          <w:bCs/>
          <w:sz w:val="16"/>
          <w:szCs w:val="16"/>
        </w:rPr>
      </w:pPr>
      <w:r w:rsidRPr="76F1C985">
        <w:rPr>
          <w:rFonts w:ascii="Courier New" w:hAnsi="Courier New" w:cs="Courier New"/>
          <w:b/>
          <w:bCs/>
          <w:sz w:val="16"/>
          <w:szCs w:val="16"/>
        </w:rPr>
        <w:t>R4# show ip bgp</w:t>
      </w:r>
    </w:p>
    <w:p w14:paraId="69EF0140"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BGP table version is 12, local router ID is 4.4.4.4</w:t>
      </w:r>
    </w:p>
    <w:p w14:paraId="110FD549"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Status codes: s suppressed, d damped, h history, * valid, &gt; best, i - internal,</w:t>
      </w:r>
    </w:p>
    <w:p w14:paraId="27760D9D"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r RIB-failure, S Stale, m multipath, b backup-path, f RT-Filter,</w:t>
      </w:r>
    </w:p>
    <w:p w14:paraId="76F50D6F"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x best-external, a additional-path, c RIB-compressed,</w:t>
      </w:r>
    </w:p>
    <w:p w14:paraId="32114D8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Origin codes: i - IGP, e - EGP, ? - incomplete</w:t>
      </w:r>
    </w:p>
    <w:p w14:paraId="5CD793E6"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RPKI validation codes: V valid, I invalid, N Not found</w:t>
      </w:r>
    </w:p>
    <w:p w14:paraId="5551BB51" w14:textId="77777777" w:rsidR="00BE57C3" w:rsidRPr="00111E9D" w:rsidRDefault="00BE57C3" w:rsidP="76F1C985">
      <w:pPr>
        <w:rPr>
          <w:rFonts w:ascii="Courier New" w:hAnsi="Courier New" w:cs="Courier New"/>
          <w:sz w:val="16"/>
          <w:szCs w:val="16"/>
        </w:rPr>
      </w:pPr>
    </w:p>
    <w:p w14:paraId="3B8BE752"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Network          Next Hop            Metric LocPrf Weight Path</w:t>
      </w:r>
    </w:p>
    <w:p w14:paraId="013606E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*&gt;  10.0.0.0/30      10.0.0.9              3072             0 200 ?</w:t>
      </w:r>
    </w:p>
    <w:p w14:paraId="10B3F57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*&gt;  10.0.0.4/30      10.0.0.9                 0             0 200 ?</w:t>
      </w:r>
    </w:p>
    <w:p w14:paraId="62DD4B8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   10.0.0.8/30      10.0.0.9                 0             0 200 ?</w:t>
      </w:r>
    </w:p>
    <w:p w14:paraId="5EA8135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*&gt;                   0.0.0.0                  0         32768 ?</w:t>
      </w:r>
    </w:p>
    <w:p w14:paraId="70FB9C51"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*&gt;  10.0.0.12/30     0.0.0.0                  0         32768 ?</w:t>
      </w:r>
    </w:p>
    <w:p w14:paraId="7FA8BED7"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*&gt;  10.0.0.16/30     10.0.0.14                2         32768 ?</w:t>
      </w:r>
    </w:p>
    <w:p w14:paraId="07AE423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*&gt;  192.168.0.0      10.0.0.9            131072             0 200 ?</w:t>
      </w:r>
    </w:p>
    <w:p w14:paraId="432EA7B9"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*&gt;  192.168.1.0      10.0.0.9            130816             0 200 ?</w:t>
      </w:r>
    </w:p>
    <w:p w14:paraId="6FE52E1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*&gt;  192.168.2.0      10.0.0.9                 0             0 200 ?</w:t>
      </w:r>
    </w:p>
    <w:p w14:paraId="4625DF9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*&gt;  192.168.3.0      0.0.0.0                  0         32768 ?</w:t>
      </w:r>
    </w:p>
    <w:p w14:paraId="35FF05A9"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*&gt;  192.168.4.1/32   10.0.0.14                2         32768 ?</w:t>
      </w:r>
    </w:p>
    <w:p w14:paraId="1388F68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*&gt;  192.168.5.1/32   10.0.0.14                3         32768 ?</w:t>
      </w:r>
    </w:p>
    <w:p w14:paraId="086602CB" w14:textId="77777777" w:rsidR="00BE57C3" w:rsidRPr="00111E9D" w:rsidRDefault="00BE57C3" w:rsidP="76F1C985">
      <w:pPr>
        <w:rPr>
          <w:rFonts w:ascii="Courier New" w:hAnsi="Courier New" w:cs="Courier New"/>
          <w:b/>
          <w:bCs/>
          <w:sz w:val="16"/>
          <w:szCs w:val="16"/>
        </w:rPr>
      </w:pPr>
      <w:r w:rsidRPr="76F1C985">
        <w:rPr>
          <w:rFonts w:ascii="Courier New" w:hAnsi="Courier New" w:cs="Courier New"/>
          <w:b/>
          <w:bCs/>
          <w:sz w:val="16"/>
          <w:szCs w:val="16"/>
        </w:rPr>
        <w:t>R4# show bgp ipv6 unicast</w:t>
      </w:r>
    </w:p>
    <w:p w14:paraId="4C85DB3F"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BGP table version is 20, local router ID is 4.4.4.4</w:t>
      </w:r>
    </w:p>
    <w:p w14:paraId="4638CDE3"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Status codes: s suppressed, d damped, h history, * valid, &gt; best, i - internal,</w:t>
      </w:r>
    </w:p>
    <w:p w14:paraId="0C3F5AAE"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r RIB-failure, S Stale, m multipath, b backup-path, f RT-Filter,</w:t>
      </w:r>
    </w:p>
    <w:p w14:paraId="7586772F"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x best-external, a additional-path, c RIB-compressed,</w:t>
      </w:r>
    </w:p>
    <w:p w14:paraId="42974C32"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Origin codes: i - IGP, e - EGP, ? - incomplete</w:t>
      </w:r>
    </w:p>
    <w:p w14:paraId="4152F966"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RPKI validation codes: V valid, I invalid, N Not found</w:t>
      </w:r>
    </w:p>
    <w:p w14:paraId="273692BA" w14:textId="77777777" w:rsidR="00BE57C3" w:rsidRPr="00111E9D" w:rsidRDefault="00BE57C3" w:rsidP="76F1C985">
      <w:pPr>
        <w:rPr>
          <w:rFonts w:ascii="Courier New" w:hAnsi="Courier New" w:cs="Courier New"/>
          <w:sz w:val="16"/>
          <w:szCs w:val="16"/>
        </w:rPr>
      </w:pPr>
    </w:p>
    <w:p w14:paraId="73A7A6C9"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Network          Next Hop            Metric LocPrf Weight Path</w:t>
      </w:r>
    </w:p>
    <w:p w14:paraId="01B65639"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lastRenderedPageBreak/>
        <w:t xml:space="preserve"> *&gt;  2001:DB8:ACAD:1::/64</w:t>
      </w:r>
    </w:p>
    <w:p w14:paraId="4B167D1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2001:DB8:ACAD:3::1</w:t>
      </w:r>
    </w:p>
    <w:p w14:paraId="38C96732"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3072             0 200 ?</w:t>
      </w:r>
    </w:p>
    <w:p w14:paraId="2188CE7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*&gt;  2001:DB8:ACAD:2::/64</w:t>
      </w:r>
    </w:p>
    <w:p w14:paraId="18659B40"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2001:DB8:ACAD:3::1</w:t>
      </w:r>
    </w:p>
    <w:p w14:paraId="0D01AEEF"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0             0 200 ?</w:t>
      </w:r>
    </w:p>
    <w:p w14:paraId="14A0C1A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   2001:DB8:ACAD:3::/64</w:t>
      </w:r>
    </w:p>
    <w:p w14:paraId="7631A0F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2001:DB8:ACAD:3::1</w:t>
      </w:r>
    </w:p>
    <w:p w14:paraId="68F9359D"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0             0 200 ?</w:t>
      </w:r>
    </w:p>
    <w:p w14:paraId="3B8ABB0D"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*&gt;                   ::                       0         32768 ?</w:t>
      </w:r>
    </w:p>
    <w:p w14:paraId="5436B49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*&gt;  2001:DB8:ACAD:4::/64</w:t>
      </w:r>
    </w:p>
    <w:p w14:paraId="51BB0103"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                       0         32768 ?</w:t>
      </w:r>
    </w:p>
    <w:p w14:paraId="0E22A91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*&gt;  2001:DB8:ACAD:5::/64</w:t>
      </w:r>
    </w:p>
    <w:p w14:paraId="62BE428E"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FE80::5                  2         32768 ?</w:t>
      </w:r>
    </w:p>
    <w:p w14:paraId="380C21F2"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Network          Next Hop            Metric LocPrf Weight Path</w:t>
      </w:r>
    </w:p>
    <w:p w14:paraId="447F0B0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*&gt;  2001:DB8:ACAD:A::/64</w:t>
      </w:r>
    </w:p>
    <w:p w14:paraId="58D68AF1"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2001:DB8:ACAD:3::1</w:t>
      </w:r>
    </w:p>
    <w:p w14:paraId="399D2E5F"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131072             0 200 ?</w:t>
      </w:r>
    </w:p>
    <w:p w14:paraId="5E08BEC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*&gt;  2001:DB8:ACAD:B::/64</w:t>
      </w:r>
    </w:p>
    <w:p w14:paraId="108C21C7"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2001:DB8:ACAD:3::1</w:t>
      </w:r>
    </w:p>
    <w:p w14:paraId="6AF89353"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130816             0 200 ?</w:t>
      </w:r>
    </w:p>
    <w:p w14:paraId="5D38D4A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*&gt;  2001:DB8:ACAD:C::/64</w:t>
      </w:r>
    </w:p>
    <w:p w14:paraId="6843147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2001:DB8:ACAD:3::1</w:t>
      </w:r>
    </w:p>
    <w:p w14:paraId="7074CE21"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0             0 200 ?</w:t>
      </w:r>
    </w:p>
    <w:p w14:paraId="4C14AAF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*&gt;  2001:DB8:ACAD:D::/64</w:t>
      </w:r>
    </w:p>
    <w:p w14:paraId="4FEFC3F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                       0         32768 ?</w:t>
      </w:r>
    </w:p>
    <w:p w14:paraId="3C3E76D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*&gt;  2001:DB8:ACAD:E::1/128</w:t>
      </w:r>
    </w:p>
    <w:p w14:paraId="4362A75E"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FE80::5                  1         32768 ?</w:t>
      </w:r>
    </w:p>
    <w:p w14:paraId="3ABBABFF"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*&gt;  2001:DB8:ACAD:F::1/128</w:t>
      </w:r>
    </w:p>
    <w:p w14:paraId="4CC23039"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FE80::5                  2         32768 ?</w:t>
      </w:r>
    </w:p>
    <w:p w14:paraId="50C0EBB3" w14:textId="77777777" w:rsidR="00BE57C3" w:rsidRPr="00111E9D" w:rsidRDefault="00BE57C3" w:rsidP="76F1C985">
      <w:pPr>
        <w:rPr>
          <w:rFonts w:ascii="Arial" w:hAnsi="Arial" w:cs="Arial"/>
          <w:b/>
          <w:bCs/>
          <w:sz w:val="16"/>
          <w:szCs w:val="16"/>
        </w:rPr>
      </w:pPr>
    </w:p>
    <w:p w14:paraId="141F0893" w14:textId="77777777" w:rsidR="00BE57C3" w:rsidRPr="00111E9D" w:rsidRDefault="00BE57C3" w:rsidP="76F1C985">
      <w:pPr>
        <w:rPr>
          <w:rFonts w:ascii="Arial" w:hAnsi="Arial" w:cs="Arial"/>
          <w:sz w:val="16"/>
          <w:szCs w:val="16"/>
        </w:rPr>
      </w:pPr>
      <w:r w:rsidRPr="76F1C985">
        <w:rPr>
          <w:rFonts w:ascii="Arial" w:hAnsi="Arial" w:cs="Arial"/>
          <w:b/>
          <w:bCs/>
          <w:sz w:val="16"/>
          <w:szCs w:val="16"/>
        </w:rPr>
        <w:t>Router 5 Config</w:t>
      </w:r>
    </w:p>
    <w:p w14:paraId="05989B04" w14:textId="77777777" w:rsidR="00BE57C3" w:rsidRPr="00111E9D" w:rsidRDefault="00BE57C3" w:rsidP="76F1C985">
      <w:pPr>
        <w:rPr>
          <w:rFonts w:ascii="Courier New" w:hAnsi="Courier New" w:cs="Courier New"/>
          <w:sz w:val="16"/>
          <w:szCs w:val="16"/>
        </w:rPr>
      </w:pPr>
    </w:p>
    <w:p w14:paraId="4A7F90FD"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version 16.9</w:t>
      </w:r>
    </w:p>
    <w:p w14:paraId="1AEA1E0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no service timestamps debug uptime</w:t>
      </w:r>
    </w:p>
    <w:p w14:paraId="228E4CB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no service timestamps log uptime</w:t>
      </w:r>
    </w:p>
    <w:p w14:paraId="482179A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platform qfp utilization monitor load 80</w:t>
      </w:r>
    </w:p>
    <w:p w14:paraId="47448A21"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platform punt-keepalive disable-kernel-core</w:t>
      </w:r>
    </w:p>
    <w:p w14:paraId="2B73F000"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19CB0BF1"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hostname R5</w:t>
      </w:r>
    </w:p>
    <w:p w14:paraId="1D95CB29"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169F96A0"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boot-start-marker</w:t>
      </w:r>
    </w:p>
    <w:p w14:paraId="03622A7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boot-end-marker</w:t>
      </w:r>
    </w:p>
    <w:p w14:paraId="6804668E"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0BDF466E"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vrf definition Mgmt-intf</w:t>
      </w:r>
    </w:p>
    <w:p w14:paraId="0F9DB292"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w:t>
      </w:r>
    </w:p>
    <w:p w14:paraId="2FD83EE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address-family ipv4</w:t>
      </w:r>
    </w:p>
    <w:p w14:paraId="15F17EF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exit-address-family</w:t>
      </w:r>
    </w:p>
    <w:p w14:paraId="6CA127F7"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w:t>
      </w:r>
    </w:p>
    <w:p w14:paraId="7D872530"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address-family ipv6</w:t>
      </w:r>
    </w:p>
    <w:p w14:paraId="44AAA962"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exit-address-family</w:t>
      </w:r>
    </w:p>
    <w:p w14:paraId="6230F3AF"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0B016DA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no aaa new-model</w:t>
      </w:r>
    </w:p>
    <w:p w14:paraId="50D924F1"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356B1A00"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login on-success log</w:t>
      </w:r>
    </w:p>
    <w:p w14:paraId="68D153C7"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4187FB12"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subscriber templating</w:t>
      </w:r>
    </w:p>
    <w:p w14:paraId="18B7AC1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ipv6 unicast-routing</w:t>
      </w:r>
    </w:p>
    <w:p w14:paraId="5951E44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multilink bundle-name authenticated</w:t>
      </w:r>
    </w:p>
    <w:p w14:paraId="35AFE757"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384AC322"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crypto pki trustpoint TP-self-signed-3458782570</w:t>
      </w:r>
    </w:p>
    <w:p w14:paraId="272CB09E"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enrollment selfsigned</w:t>
      </w:r>
    </w:p>
    <w:p w14:paraId="788058E3"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subject-name cn=IOS-Self-Signed-Certificate-3458782570</w:t>
      </w:r>
    </w:p>
    <w:p w14:paraId="6EDF053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revocation-check none</w:t>
      </w:r>
    </w:p>
    <w:p w14:paraId="7CD7AF1F"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rsakeypair TP-self-signed-3458782570</w:t>
      </w:r>
    </w:p>
    <w:p w14:paraId="7966359D"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6123C3E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crypto pki certificate chain TP-self-signed-3458782570</w:t>
      </w:r>
    </w:p>
    <w:p w14:paraId="341EE569"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certificate self-signed 01</w:t>
      </w:r>
    </w:p>
    <w:p w14:paraId="2053AFF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30820330 30820218 A0030201 02020101 300D0609 2A864886 F70D0101 05050030</w:t>
      </w:r>
    </w:p>
    <w:p w14:paraId="45930AE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31312F30 2D060355 04031326 494F532D 53656C66 2D536967 6E65642D 43657274</w:t>
      </w:r>
    </w:p>
    <w:p w14:paraId="3516D84D"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69666963 6174652D 33343538 37383235 3730301E 170D3231 31313034 31353038</w:t>
      </w:r>
    </w:p>
    <w:p w14:paraId="4874D046"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35375A17 0D333030 31303130 30303030 305A3031 312F302D 06035504 03132649</w:t>
      </w:r>
    </w:p>
    <w:p w14:paraId="4466E027"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4F532D53 656C662D 5369676E 65642D43 65727469 66696361 74652D33 34353837</w:t>
      </w:r>
    </w:p>
    <w:p w14:paraId="39B20006"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38323537 30308201 22300D06 092A8648 86F70D01 01010500 0382010F 00308201</w:t>
      </w:r>
    </w:p>
    <w:p w14:paraId="7CB7C76F"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0A028201 0100A6B5 5097C9AC C37D341E C21241CF 409D4190 0F762B16 F0CB6032</w:t>
      </w:r>
    </w:p>
    <w:p w14:paraId="316AE4B0"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864029E1 D20B2871 968745E7 DDC4D59C 41805B04 80ED3327 05AA59FE 4CEA3C95</w:t>
      </w:r>
    </w:p>
    <w:p w14:paraId="6CD3F50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646CFC06 81373924 65ABE69B B65998FD B385A171 C75E88B2 301BEDB6 92132D2C</w:t>
      </w:r>
    </w:p>
    <w:p w14:paraId="1A6CC7A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lastRenderedPageBreak/>
        <w:t xml:space="preserve">  7B1B28A7 7C10ABA6 BD441923 4F4DD1FD 0FFE1B43 EF5BA1E2 361092DE ADC5FF11</w:t>
      </w:r>
    </w:p>
    <w:p w14:paraId="5A33C933"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51F3638A CEFC470E A6F667FC 681C2D6F 1C8E0CF6 93DBADF5 4008A6FD FBA910FA</w:t>
      </w:r>
    </w:p>
    <w:p w14:paraId="0FBA959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66937DF3 1A3A4000 B64D7319 D9B26421 E34E507E BA027D51 4510981F AE0E60B5</w:t>
      </w:r>
    </w:p>
    <w:p w14:paraId="0408FF66"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2AB1D2C4 A9700E4A 5A0FA7B8 DCAFB4EC 658A26F5 BAC0F181 02955BC5 A9496E40</w:t>
      </w:r>
    </w:p>
    <w:p w14:paraId="683A9B1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5FE9F6C1 3C84165A 583FC836 A6F9D977 F55C1E23 68EA0E16 BF9BE296 911E2556</w:t>
      </w:r>
    </w:p>
    <w:p w14:paraId="2B5D5DB6"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01C2A9B4 26670203 010001A3 53305130 0F060355 1D130101 FF040530 030101FF</w:t>
      </w:r>
    </w:p>
    <w:p w14:paraId="37E0CF1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301F0603 551D2304 18301680 1424DD9B CD20C65E 538483EE 08D7BFAB B0B87929</w:t>
      </w:r>
    </w:p>
    <w:p w14:paraId="46761D4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3B301D06 03551D0E 04160414 24DD9BCD 20C65E53 8483EE08 D7BFABB0 B879293B</w:t>
      </w:r>
    </w:p>
    <w:p w14:paraId="3C4EA1F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300D0609 2A864886 F70D0101 05050003 82010100 22215972 023D34F5 8F028120</w:t>
      </w:r>
    </w:p>
    <w:p w14:paraId="2FA81A6F"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DF1A0AB8 CAB98D4D 55F78430 CBD01029 1A047ABA 42247872 B6C87D6D 89756C2D</w:t>
      </w:r>
    </w:p>
    <w:p w14:paraId="5F0AD36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E2AE4333 BED02A42 7449D6E8 7E6DB9E5 5309C8E6 11921214 646C6292 B9A8F7E3</w:t>
      </w:r>
    </w:p>
    <w:p w14:paraId="3D5D6119"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FAEDB1B8 BCFD6236 715FDBD6 5F68B6CE 0DBDB893 754AE8A7 5DFC6A36 6059CEBA</w:t>
      </w:r>
    </w:p>
    <w:p w14:paraId="4262E2E2"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2F4FE98D B82A6E25 B4CF13DC B471BE9F 19266551 2AC3EE8E 04EB459D 625D5A84</w:t>
      </w:r>
    </w:p>
    <w:p w14:paraId="66A6DA0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96BFA069 5142441B 3267CBE7 9F9166E2 466816E5 391D1A91 4BFD1D34 7A2704C3</w:t>
      </w:r>
    </w:p>
    <w:p w14:paraId="2A074E42"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BD6541D7 9599A31B 18C51C7E 85FDEA7E 9FFC44D6 402E2916 1E485577 7EB95BF8</w:t>
      </w:r>
    </w:p>
    <w:p w14:paraId="7551FC49"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29E44DBF 98E5C6FB DE21975A 51E54F21 AA83AD06 C63E6664 581EFED1 90B3892E</w:t>
      </w:r>
    </w:p>
    <w:p w14:paraId="6548733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3815C6E9 A6DCF071 81385CBA 0016CAFC A10B43D9</w:t>
      </w:r>
    </w:p>
    <w:p w14:paraId="2778874E"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quit</w:t>
      </w:r>
    </w:p>
    <w:p w14:paraId="55EB8703"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47A76976"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license udi pid ISR4321/K9 sn FLM240800D6</w:t>
      </w:r>
    </w:p>
    <w:p w14:paraId="7C85B8DE"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no license smart enable</w:t>
      </w:r>
    </w:p>
    <w:p w14:paraId="3112172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diagnostic bootup level minimal</w:t>
      </w:r>
    </w:p>
    <w:p w14:paraId="1E0F32C6"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481B963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spanning-tree mode pvst</w:t>
      </w:r>
    </w:p>
    <w:p w14:paraId="655EB656"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spanning-tree extend system-id</w:t>
      </w:r>
    </w:p>
    <w:p w14:paraId="7D85F2D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16C1BD4F"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redundancy</w:t>
      </w:r>
    </w:p>
    <w:p w14:paraId="218830C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mode none</w:t>
      </w:r>
    </w:p>
    <w:p w14:paraId="00C41B29"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7E52B7B3"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interface Loopback0</w:t>
      </w:r>
    </w:p>
    <w:p w14:paraId="465E5CFE"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ip address 192.168.4.1 255.255.255.0</w:t>
      </w:r>
    </w:p>
    <w:p w14:paraId="2D22512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ipv6 address FE80::5 link-local</w:t>
      </w:r>
    </w:p>
    <w:p w14:paraId="1890B0BF"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ipv6 address 2001:DB8:ACAD:E::1/64</w:t>
      </w:r>
    </w:p>
    <w:p w14:paraId="01D945DD"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ipv6 ospf 10 area 0</w:t>
      </w:r>
    </w:p>
    <w:p w14:paraId="0759E4C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1EAAC106"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interface GigabitEthernet0/0/0</w:t>
      </w:r>
    </w:p>
    <w:p w14:paraId="17BBD106"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ip address 10.0.0.14 255.255.255.252</w:t>
      </w:r>
    </w:p>
    <w:p w14:paraId="1B4E933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negotiation auto</w:t>
      </w:r>
    </w:p>
    <w:p w14:paraId="3072270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ipv6 address FE80::5 link-local</w:t>
      </w:r>
    </w:p>
    <w:p w14:paraId="2650977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ipv6 address 2001:DB8:ACAD:4::2/64</w:t>
      </w:r>
    </w:p>
    <w:p w14:paraId="7CCF96D7"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ipv6 ospf 10 area 0</w:t>
      </w:r>
    </w:p>
    <w:p w14:paraId="42DAC029"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5D0AC57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interface GigabitEthernet0/0/1</w:t>
      </w:r>
    </w:p>
    <w:p w14:paraId="0146B85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ip address 10.0.0.17 255.255.255.252</w:t>
      </w:r>
    </w:p>
    <w:p w14:paraId="111A54A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negotiation auto</w:t>
      </w:r>
    </w:p>
    <w:p w14:paraId="3A2E0786"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ipv6 address FE80::5 link-local</w:t>
      </w:r>
    </w:p>
    <w:p w14:paraId="12E36CE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ipv6 address 2001:DB8:ACAD:5::1/64</w:t>
      </w:r>
    </w:p>
    <w:p w14:paraId="39D55AD1"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ipv6 ospf 10 area 0</w:t>
      </w:r>
    </w:p>
    <w:p w14:paraId="4909E4A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1B95EDF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interface GigabitEthernet0/1/0</w:t>
      </w:r>
    </w:p>
    <w:p w14:paraId="61D76DB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no ip address</w:t>
      </w:r>
    </w:p>
    <w:p w14:paraId="20988316"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shutdown</w:t>
      </w:r>
    </w:p>
    <w:p w14:paraId="15E99DA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negotiation auto</w:t>
      </w:r>
    </w:p>
    <w:p w14:paraId="3E523ED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7441FE9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interface GigabitEthernet0/1/1</w:t>
      </w:r>
    </w:p>
    <w:p w14:paraId="22D0FF69"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no ip address</w:t>
      </w:r>
    </w:p>
    <w:p w14:paraId="46E33217"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shutdown</w:t>
      </w:r>
    </w:p>
    <w:p w14:paraId="1505791F"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negotiation auto</w:t>
      </w:r>
    </w:p>
    <w:p w14:paraId="0E0448C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556965DE"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interface GigabitEthernet0</w:t>
      </w:r>
    </w:p>
    <w:p w14:paraId="4775D27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vrf forwarding Mgmt-intf</w:t>
      </w:r>
    </w:p>
    <w:p w14:paraId="0E18BAE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no ip address</w:t>
      </w:r>
    </w:p>
    <w:p w14:paraId="65C74AA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shutdown</w:t>
      </w:r>
    </w:p>
    <w:p w14:paraId="29877927"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negotiation auto</w:t>
      </w:r>
    </w:p>
    <w:p w14:paraId="4D3FA582"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1DBD4BFD"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router ospf 1</w:t>
      </w:r>
    </w:p>
    <w:p w14:paraId="0218E1A3"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router-id 5.5.5.5</w:t>
      </w:r>
    </w:p>
    <w:p w14:paraId="0F94CA96"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passive-interface Loopback0</w:t>
      </w:r>
    </w:p>
    <w:p w14:paraId="5A2CA1F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network 10.0.0.12 0.0.0.3 area 0</w:t>
      </w:r>
    </w:p>
    <w:p w14:paraId="7D4DE6B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network 10.0.0.16 0.0.0.3 area 0</w:t>
      </w:r>
    </w:p>
    <w:p w14:paraId="30996CA6"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network 192.168.4.0 0.0.0.255 area 0</w:t>
      </w:r>
    </w:p>
    <w:p w14:paraId="08E9F88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12F0B6F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ip forward-protocol nd</w:t>
      </w:r>
    </w:p>
    <w:p w14:paraId="37A85D6D"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ip http server</w:t>
      </w:r>
    </w:p>
    <w:p w14:paraId="5114F8D0"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ip http authentication local</w:t>
      </w:r>
    </w:p>
    <w:p w14:paraId="2C9A11B7"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ip http secure-server</w:t>
      </w:r>
    </w:p>
    <w:p w14:paraId="2DA65E4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ip tftp source-interface GigabitEthernet0</w:t>
      </w:r>
    </w:p>
    <w:p w14:paraId="627B26CD"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lastRenderedPageBreak/>
        <w:t>!</w:t>
      </w:r>
    </w:p>
    <w:p w14:paraId="298C66F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ipv6 router ospf 10</w:t>
      </w:r>
    </w:p>
    <w:p w14:paraId="0A57833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router-id 5.5.5.5</w:t>
      </w:r>
    </w:p>
    <w:p w14:paraId="5A520BF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passive-interface Loopback0</w:t>
      </w:r>
    </w:p>
    <w:p w14:paraId="18A17F36"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0699FFD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control-plane</w:t>
      </w:r>
    </w:p>
    <w:p w14:paraId="5CF921BD"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5C903DCE"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line con 0</w:t>
      </w:r>
    </w:p>
    <w:p w14:paraId="249FE220"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transport input none</w:t>
      </w:r>
    </w:p>
    <w:p w14:paraId="24B2BABF"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stopbits 1</w:t>
      </w:r>
    </w:p>
    <w:p w14:paraId="77B2F20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line aux 0</w:t>
      </w:r>
    </w:p>
    <w:p w14:paraId="26FCAD33"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stopbits 1</w:t>
      </w:r>
    </w:p>
    <w:p w14:paraId="468D344D"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line vty 0 4</w:t>
      </w:r>
    </w:p>
    <w:p w14:paraId="321C3F59"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login</w:t>
      </w:r>
    </w:p>
    <w:p w14:paraId="00B6F6D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0628C18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end</w:t>
      </w:r>
    </w:p>
    <w:p w14:paraId="6495BBC0" w14:textId="77777777" w:rsidR="00BE57C3" w:rsidRPr="00111E9D" w:rsidRDefault="00BE57C3" w:rsidP="76F1C985">
      <w:pPr>
        <w:rPr>
          <w:rFonts w:ascii="Courier New" w:hAnsi="Courier New" w:cs="Courier New"/>
          <w:sz w:val="16"/>
          <w:szCs w:val="16"/>
        </w:rPr>
      </w:pPr>
    </w:p>
    <w:p w14:paraId="5F509A4F" w14:textId="77777777" w:rsidR="00BE57C3" w:rsidRPr="00111E9D" w:rsidRDefault="00BE57C3" w:rsidP="76F1C985">
      <w:pPr>
        <w:rPr>
          <w:rFonts w:ascii="Courier New" w:hAnsi="Courier New" w:cs="Courier New"/>
          <w:sz w:val="16"/>
          <w:szCs w:val="16"/>
        </w:rPr>
      </w:pPr>
    </w:p>
    <w:p w14:paraId="323CB652" w14:textId="77777777" w:rsidR="00BE57C3" w:rsidRPr="00111E9D" w:rsidRDefault="00BE57C3" w:rsidP="76F1C985">
      <w:pPr>
        <w:rPr>
          <w:rFonts w:ascii="Courier New" w:hAnsi="Courier New" w:cs="Courier New"/>
          <w:b/>
          <w:bCs/>
          <w:sz w:val="16"/>
          <w:szCs w:val="16"/>
        </w:rPr>
      </w:pPr>
      <w:r w:rsidRPr="76F1C985">
        <w:rPr>
          <w:rFonts w:ascii="Courier New" w:hAnsi="Courier New" w:cs="Courier New"/>
          <w:b/>
          <w:bCs/>
          <w:sz w:val="16"/>
          <w:szCs w:val="16"/>
        </w:rPr>
        <w:t>R5#show ip route</w:t>
      </w:r>
    </w:p>
    <w:p w14:paraId="5E2B37A9"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Codes: L - local, C - connected, S - static, R - RIP, M - mobile, B - BGP</w:t>
      </w:r>
    </w:p>
    <w:p w14:paraId="3B03405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D - EIGRP, EX - EIGRP external, O - OSPF, IA - OSPF inter area</w:t>
      </w:r>
    </w:p>
    <w:p w14:paraId="06C8EDD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N1 - OSPF NSSA external type 1, N2 - OSPF NSSA external type 2</w:t>
      </w:r>
    </w:p>
    <w:p w14:paraId="6558A0C6"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E1 - OSPF external type 1, E2 - OSPF external type 2</w:t>
      </w:r>
    </w:p>
    <w:p w14:paraId="141CC611"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 - IS-IS, su - IS-IS summary, L1 - IS-IS level-1, L2 - IS-IS level-2</w:t>
      </w:r>
    </w:p>
    <w:p w14:paraId="2EE73080"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ia - IS-IS inter area, * - candidate default, U - per-user static route</w:t>
      </w:r>
    </w:p>
    <w:p w14:paraId="763C6C6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o - ODR, P - periodic downloaded static route, H - NHRP, l - LISP</w:t>
      </w:r>
    </w:p>
    <w:p w14:paraId="071867D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a - application route</w:t>
      </w:r>
    </w:p>
    <w:p w14:paraId="4E547FA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 - replicated route, % - next hop override, p - overrides from PfR</w:t>
      </w:r>
    </w:p>
    <w:p w14:paraId="1AB19CEF" w14:textId="77777777" w:rsidR="00BE57C3" w:rsidRPr="00111E9D" w:rsidRDefault="00BE57C3" w:rsidP="76F1C985">
      <w:pPr>
        <w:rPr>
          <w:rFonts w:ascii="Courier New" w:hAnsi="Courier New" w:cs="Courier New"/>
          <w:sz w:val="16"/>
          <w:szCs w:val="16"/>
        </w:rPr>
      </w:pPr>
    </w:p>
    <w:p w14:paraId="2ADE34F2"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Gateway of last resort is not set</w:t>
      </w:r>
    </w:p>
    <w:p w14:paraId="29A203A1" w14:textId="77777777" w:rsidR="00BE57C3" w:rsidRPr="00111E9D" w:rsidRDefault="00BE57C3" w:rsidP="76F1C985">
      <w:pPr>
        <w:rPr>
          <w:rFonts w:ascii="Courier New" w:hAnsi="Courier New" w:cs="Courier New"/>
          <w:sz w:val="16"/>
          <w:szCs w:val="16"/>
        </w:rPr>
      </w:pPr>
    </w:p>
    <w:p w14:paraId="4771F78D"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10.0.0.0/8 is variably subnetted, 7 subnets, 2 masks</w:t>
      </w:r>
    </w:p>
    <w:p w14:paraId="7A32C1A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O E2     10.0.0.0/30</w:t>
      </w:r>
    </w:p>
    <w:p w14:paraId="083CE171"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[110/100000] via 10.0.0.13, 00:47:08, GigabitEthernet0/0/0</w:t>
      </w:r>
    </w:p>
    <w:p w14:paraId="22A16C91"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O E2     10.0.0.4/30</w:t>
      </w:r>
    </w:p>
    <w:p w14:paraId="25CEB937"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[110/100000] via 10.0.0.13, 00:47:08, GigabitEthernet0/0/0</w:t>
      </w:r>
    </w:p>
    <w:p w14:paraId="06A431D9"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O        10.0.0.8/30 [110/2] via 10.0.0.13, 01:06:03, GigabitEthernet0/0/0</w:t>
      </w:r>
    </w:p>
    <w:p w14:paraId="6419148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C        10.0.0.12/30 is directly connected, GigabitEthernet0/0/0</w:t>
      </w:r>
    </w:p>
    <w:p w14:paraId="3134FF1E"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L        10.0.0.14/32 is directly connected, GigabitEthernet0/0/0</w:t>
      </w:r>
    </w:p>
    <w:p w14:paraId="592C02B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C        10.0.0.16/30 is directly connected, GigabitEthernet0/0/1</w:t>
      </w:r>
    </w:p>
    <w:p w14:paraId="0870A74F"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L        10.0.0.17/32 is directly connected, GigabitEthernet0/0/1</w:t>
      </w:r>
    </w:p>
    <w:p w14:paraId="64CF3519"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O E2  192.168.0.0/24</w:t>
      </w:r>
    </w:p>
    <w:p w14:paraId="7C34F12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[110/100000] via 10.0.0.13, 00:47:08, GigabitEthernet0/0/0</w:t>
      </w:r>
    </w:p>
    <w:p w14:paraId="16141C51"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O E2  192.168.1.0/24</w:t>
      </w:r>
    </w:p>
    <w:p w14:paraId="1C8F1D47"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[110/100000] via 10.0.0.13, 00:47:08, GigabitEthernet0/0/0</w:t>
      </w:r>
    </w:p>
    <w:p w14:paraId="3962FC11"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O E2  192.168.2.0/24</w:t>
      </w:r>
    </w:p>
    <w:p w14:paraId="256CF8C3"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[110/100000] via 10.0.0.13, 00:47:08, GigabitEthernet0/0/0</w:t>
      </w:r>
    </w:p>
    <w:p w14:paraId="6090097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192.168.3.0/32 is subnetted, 1 subnets</w:t>
      </w:r>
    </w:p>
    <w:p w14:paraId="10C8C02D"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O        192.168.3.1 [110/2] via 10.0.0.13, 01:06:03, GigabitEthernet0/0/0</w:t>
      </w:r>
    </w:p>
    <w:p w14:paraId="008147EE"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192.168.4.0/24 is variably subnetted, 2 subnets, 2 masks</w:t>
      </w:r>
    </w:p>
    <w:p w14:paraId="7AB1372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C        192.168.4.0/24 is directly connected, Loopback0</w:t>
      </w:r>
    </w:p>
    <w:p w14:paraId="7B9E7849"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L        192.168.4.1/32 is directly connected, Loopback0</w:t>
      </w:r>
    </w:p>
    <w:p w14:paraId="0979841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192.168.5.0/32 is subnetted, 1 subnets</w:t>
      </w:r>
    </w:p>
    <w:p w14:paraId="15CCBAF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O        192.168.5.1 [110/2] via 10.0.0.18, 01:08:27, GigabitEthernet0/0/1</w:t>
      </w:r>
    </w:p>
    <w:p w14:paraId="6A2DB5C6" w14:textId="77777777" w:rsidR="00BE57C3" w:rsidRPr="00111E9D" w:rsidRDefault="00BE57C3" w:rsidP="76F1C985">
      <w:pPr>
        <w:rPr>
          <w:rFonts w:ascii="Courier New" w:hAnsi="Courier New" w:cs="Courier New"/>
          <w:b/>
          <w:bCs/>
          <w:sz w:val="16"/>
          <w:szCs w:val="16"/>
        </w:rPr>
      </w:pPr>
      <w:r w:rsidRPr="76F1C985">
        <w:rPr>
          <w:rFonts w:ascii="Courier New" w:hAnsi="Courier New" w:cs="Courier New"/>
          <w:b/>
          <w:bCs/>
          <w:sz w:val="16"/>
          <w:szCs w:val="16"/>
        </w:rPr>
        <w:t>R5#    show ipv6 route</w:t>
      </w:r>
    </w:p>
    <w:p w14:paraId="76A36C8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IPv6 Routing Table - default - 15 entries</w:t>
      </w:r>
    </w:p>
    <w:p w14:paraId="7687840E"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Codes: C - Connected, L - Local, S - Static, U - Per-user Static route</w:t>
      </w:r>
    </w:p>
    <w:p w14:paraId="47E2079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B - BGP, R - RIP, I1 - ISIS L1, I2 - ISIS L2</w:t>
      </w:r>
    </w:p>
    <w:p w14:paraId="454A2B7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IA - ISIS interarea, IS - ISIS summary, D - EIGRP, EX - EIGRP external</w:t>
      </w:r>
    </w:p>
    <w:p w14:paraId="49720E2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ND - ND Default, NDp - ND Prefix, DCE - Destination, NDr - Redirect</w:t>
      </w:r>
    </w:p>
    <w:p w14:paraId="3795E887"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O - OSPF Intra, OI - OSPF Inter, OE1 - OSPF ext 1, OE2 - OSPF ext 2</w:t>
      </w:r>
    </w:p>
    <w:p w14:paraId="0D064E46"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ON1 - OSPF NSSA ext 1, ON2 - OSPF NSSA ext 2, a - Application</w:t>
      </w:r>
    </w:p>
    <w:p w14:paraId="45F594FE"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OE2 2001:DB8:ACAD:1::/64 [110/1000000]</w:t>
      </w:r>
    </w:p>
    <w:p w14:paraId="7961ABA3"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via FE80::4, GigabitEthernet0/0/0</w:t>
      </w:r>
    </w:p>
    <w:p w14:paraId="3302847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OE2 2001:DB8:ACAD:2::/64 [110/1000000]</w:t>
      </w:r>
    </w:p>
    <w:p w14:paraId="02A1045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via FE80::4, GigabitEthernet0/0/0</w:t>
      </w:r>
    </w:p>
    <w:p w14:paraId="762FD35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O   2001:DB8:ACAD:3::/64 [110/2]</w:t>
      </w:r>
    </w:p>
    <w:p w14:paraId="23CBC617"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via FE80::4, GigabitEthernet0/0/0</w:t>
      </w:r>
    </w:p>
    <w:p w14:paraId="5B7B392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C   2001:DB8:ACAD:4::/64 [0/0]</w:t>
      </w:r>
    </w:p>
    <w:p w14:paraId="214C23A6"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via GigabitEthernet0/0/0, directly connected</w:t>
      </w:r>
    </w:p>
    <w:p w14:paraId="01005DA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L   2001:DB8:ACAD:4::2/128 [0/0]</w:t>
      </w:r>
    </w:p>
    <w:p w14:paraId="06160BBE"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via GigabitEthernet0/0/0, receive</w:t>
      </w:r>
    </w:p>
    <w:p w14:paraId="16CD285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C   2001:DB8:ACAD:5::/64 [0/0]</w:t>
      </w:r>
    </w:p>
    <w:p w14:paraId="5791F019"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via GigabitEthernet0/0/1, directly connected</w:t>
      </w:r>
    </w:p>
    <w:p w14:paraId="14B4E321"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L   2001:DB8:ACAD:5::1/128 [0/0]</w:t>
      </w:r>
    </w:p>
    <w:p w14:paraId="7A7A3231"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via GigabitEthernet0/0/1, receive</w:t>
      </w:r>
    </w:p>
    <w:p w14:paraId="3CE46D66"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OE2 2001:DB8:ACAD:A::/64 [110/1000000]</w:t>
      </w:r>
    </w:p>
    <w:p w14:paraId="2245B59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lastRenderedPageBreak/>
        <w:t xml:space="preserve">     via FE80::4, GigabitEthernet0/0/0</w:t>
      </w:r>
    </w:p>
    <w:p w14:paraId="67549CB9"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OE2 2001:DB8:ACAD:B::/64 [110/1000000]</w:t>
      </w:r>
    </w:p>
    <w:p w14:paraId="340D65D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via FE80::4, GigabitEthernet0/0/0</w:t>
      </w:r>
    </w:p>
    <w:p w14:paraId="01097E0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OE2 2001:DB8:ACAD:C::/64 [110/1000000]</w:t>
      </w:r>
    </w:p>
    <w:p w14:paraId="64352CA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via FE80::4, GigabitEthernet0/0/0</w:t>
      </w:r>
    </w:p>
    <w:p w14:paraId="66FF1FDE"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O   2001:DB8:ACAD:D::1/128 [110/1]</w:t>
      </w:r>
    </w:p>
    <w:p w14:paraId="64767019"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via FE80::4, GigabitEthernet0/0/0</w:t>
      </w:r>
    </w:p>
    <w:p w14:paraId="2EB750DD"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C   2001:DB8:ACAD:E::/64 [0/0]</w:t>
      </w:r>
    </w:p>
    <w:p w14:paraId="49A609B3"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via Loopback0, directly connected</w:t>
      </w:r>
    </w:p>
    <w:p w14:paraId="01CEE296"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L   2001:DB8:ACAD:E::1/128 [0/0]</w:t>
      </w:r>
    </w:p>
    <w:p w14:paraId="78D73DB3"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via Loopback0, receive</w:t>
      </w:r>
    </w:p>
    <w:p w14:paraId="7466F87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O   2001:DB8:ACAD:F::1/128 [110/1]</w:t>
      </w:r>
    </w:p>
    <w:p w14:paraId="2D57929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via FE80::6, GigabitEthernet0/0/1</w:t>
      </w:r>
    </w:p>
    <w:p w14:paraId="139EF00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L   FF00::/8 [0/0]</w:t>
      </w:r>
    </w:p>
    <w:p w14:paraId="536B72E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via Null0, receive</w:t>
      </w:r>
    </w:p>
    <w:p w14:paraId="5C247F8E" w14:textId="77777777" w:rsidR="00BE57C3" w:rsidRPr="00111E9D" w:rsidRDefault="00BE57C3" w:rsidP="76F1C985">
      <w:pPr>
        <w:rPr>
          <w:rFonts w:ascii="Courier New" w:hAnsi="Courier New" w:cs="Courier New"/>
          <w:b/>
          <w:bCs/>
          <w:sz w:val="16"/>
          <w:szCs w:val="16"/>
        </w:rPr>
      </w:pPr>
      <w:r w:rsidRPr="76F1C985">
        <w:rPr>
          <w:rFonts w:ascii="Courier New" w:hAnsi="Courier New" w:cs="Courier New"/>
          <w:b/>
          <w:bCs/>
          <w:sz w:val="16"/>
          <w:szCs w:val="16"/>
        </w:rPr>
        <w:t>R5#   show ip protocol</w:t>
      </w:r>
    </w:p>
    <w:p w14:paraId="7F3E50C9"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IP Routing is NSF aware ***</w:t>
      </w:r>
    </w:p>
    <w:p w14:paraId="14AE25EF" w14:textId="77777777" w:rsidR="00BE57C3" w:rsidRPr="00111E9D" w:rsidRDefault="00BE57C3" w:rsidP="76F1C985">
      <w:pPr>
        <w:rPr>
          <w:rFonts w:ascii="Courier New" w:hAnsi="Courier New" w:cs="Courier New"/>
          <w:sz w:val="16"/>
          <w:szCs w:val="16"/>
        </w:rPr>
      </w:pPr>
    </w:p>
    <w:p w14:paraId="77F1FF7D"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Routing Protocol is "application"</w:t>
      </w:r>
    </w:p>
    <w:p w14:paraId="19E34B0F"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Sending updates every 0 seconds</w:t>
      </w:r>
    </w:p>
    <w:p w14:paraId="3FC3409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Invalid after 0 seconds, hold down 0, flushed after 0</w:t>
      </w:r>
    </w:p>
    <w:p w14:paraId="4092896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Outgoing update filter list for all interfaces is not set</w:t>
      </w:r>
    </w:p>
    <w:p w14:paraId="50AECB86"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Incoming update filter list for all interfaces is not set</w:t>
      </w:r>
    </w:p>
    <w:p w14:paraId="5CC2C4F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Maximum path: 32</w:t>
      </w:r>
    </w:p>
    <w:p w14:paraId="370B5083"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Routing for Networks:</w:t>
      </w:r>
    </w:p>
    <w:p w14:paraId="481C731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Routing Information Sources:</w:t>
      </w:r>
    </w:p>
    <w:p w14:paraId="067796A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Gateway         Distance      Last Update</w:t>
      </w:r>
    </w:p>
    <w:p w14:paraId="34DBCDC7"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Distance: (default is 4)</w:t>
      </w:r>
    </w:p>
    <w:p w14:paraId="6F7212D9" w14:textId="77777777" w:rsidR="00BE57C3" w:rsidRPr="00111E9D" w:rsidRDefault="00BE57C3" w:rsidP="76F1C985">
      <w:pPr>
        <w:rPr>
          <w:rFonts w:ascii="Courier New" w:hAnsi="Courier New" w:cs="Courier New"/>
          <w:sz w:val="16"/>
          <w:szCs w:val="16"/>
        </w:rPr>
      </w:pPr>
    </w:p>
    <w:p w14:paraId="0649FA9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Routing Protocol is "ospf 1"</w:t>
      </w:r>
    </w:p>
    <w:p w14:paraId="5F1EE16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Outgoing update filter list for all interfaces is not set</w:t>
      </w:r>
    </w:p>
    <w:p w14:paraId="3EB9D38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Incoming update filter list for all interfaces is not set</w:t>
      </w:r>
    </w:p>
    <w:p w14:paraId="79F4DB33"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Router ID 5.5.5.5</w:t>
      </w:r>
    </w:p>
    <w:p w14:paraId="418A28B7"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Number of areas in this router is 1. 1 normal 0 stub 0 nssa</w:t>
      </w:r>
    </w:p>
    <w:p w14:paraId="6C48D19D"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Maximum path: 4</w:t>
      </w:r>
    </w:p>
    <w:p w14:paraId="409E6BC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Routing for Networks:</w:t>
      </w:r>
    </w:p>
    <w:p w14:paraId="18994899"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10.0.0.12 0.0.0.3 area 0</w:t>
      </w:r>
    </w:p>
    <w:p w14:paraId="4B82DBDD"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10.0.0.16 0.0.0.3 area 0</w:t>
      </w:r>
    </w:p>
    <w:p w14:paraId="763995A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192.168.4.0 0.0.0.255 area 0</w:t>
      </w:r>
    </w:p>
    <w:p w14:paraId="1A2F4F36"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Passive Interface(s):</w:t>
      </w:r>
    </w:p>
    <w:p w14:paraId="23FE83C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Loopback0</w:t>
      </w:r>
    </w:p>
    <w:p w14:paraId="7612A68F"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Routing Information Sources:</w:t>
      </w:r>
    </w:p>
    <w:p w14:paraId="448CB56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Gateway         Distance      Last Update</w:t>
      </w:r>
    </w:p>
    <w:p w14:paraId="6518418D"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4.4.4.4              110      00:47:17</w:t>
      </w:r>
    </w:p>
    <w:p w14:paraId="6E97B83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6.6.6.6              110      01:08:37</w:t>
      </w:r>
    </w:p>
    <w:p w14:paraId="4D829801"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Distance: (default is 110)</w:t>
      </w:r>
    </w:p>
    <w:p w14:paraId="260E349C" w14:textId="77777777" w:rsidR="00BE57C3" w:rsidRPr="00111E9D" w:rsidRDefault="00BE57C3" w:rsidP="76F1C985">
      <w:pPr>
        <w:rPr>
          <w:rFonts w:ascii="Courier New" w:hAnsi="Courier New" w:cs="Courier New"/>
          <w:sz w:val="16"/>
          <w:szCs w:val="16"/>
        </w:rPr>
      </w:pPr>
    </w:p>
    <w:p w14:paraId="0A04FAC6" w14:textId="77777777" w:rsidR="00BE57C3" w:rsidRPr="00111E9D" w:rsidRDefault="00BE57C3" w:rsidP="76F1C985">
      <w:pPr>
        <w:rPr>
          <w:rFonts w:ascii="Courier New" w:hAnsi="Courier New" w:cs="Courier New"/>
          <w:b/>
          <w:bCs/>
          <w:sz w:val="16"/>
          <w:szCs w:val="16"/>
        </w:rPr>
      </w:pPr>
      <w:r w:rsidRPr="76F1C985">
        <w:rPr>
          <w:rFonts w:ascii="Courier New" w:hAnsi="Courier New" w:cs="Courier New"/>
          <w:b/>
          <w:bCs/>
          <w:sz w:val="16"/>
          <w:szCs w:val="16"/>
        </w:rPr>
        <w:t>R5#show ipv6 protocols</w:t>
      </w:r>
    </w:p>
    <w:p w14:paraId="7C1536F2"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IPv6 Routing Protocol is "connected"</w:t>
      </w:r>
    </w:p>
    <w:p w14:paraId="54E9EAE2"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IPv6 Routing Protocol is "application"</w:t>
      </w:r>
    </w:p>
    <w:p w14:paraId="2CE4BB71"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IPv6 Routing Protocol is "ND"</w:t>
      </w:r>
    </w:p>
    <w:p w14:paraId="5DF7A1A2"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IPv6 Routing Protocol is "ospf 10"</w:t>
      </w:r>
    </w:p>
    <w:p w14:paraId="0000BDE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Router ID 5.5.5.5</w:t>
      </w:r>
    </w:p>
    <w:p w14:paraId="3782695D"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Number of areas: 1 normal, 0 stub, 0 nssa</w:t>
      </w:r>
    </w:p>
    <w:p w14:paraId="2110E6D6"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Interfaces (Area 0):</w:t>
      </w:r>
    </w:p>
    <w:p w14:paraId="20745D09"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Loopback0</w:t>
      </w:r>
    </w:p>
    <w:p w14:paraId="2B21EC13"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GigabitEthernet0/0/1</w:t>
      </w:r>
    </w:p>
    <w:p w14:paraId="4F6A6B8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GigabitEthernet0/0/0</w:t>
      </w:r>
    </w:p>
    <w:p w14:paraId="40ABA642"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Redistribution:</w:t>
      </w:r>
    </w:p>
    <w:p w14:paraId="1415FCC2"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None</w:t>
      </w:r>
    </w:p>
    <w:p w14:paraId="2A8E5C98" w14:textId="77777777" w:rsidR="00BE57C3" w:rsidRPr="00111E9D" w:rsidRDefault="00BE57C3" w:rsidP="76F1C985">
      <w:pPr>
        <w:rPr>
          <w:rFonts w:ascii="Courier New" w:hAnsi="Courier New" w:cs="Courier New"/>
          <w:sz w:val="16"/>
          <w:szCs w:val="16"/>
        </w:rPr>
      </w:pPr>
    </w:p>
    <w:p w14:paraId="3282FCF3" w14:textId="77777777" w:rsidR="00BE57C3" w:rsidRPr="00111E9D" w:rsidRDefault="00BE57C3" w:rsidP="76F1C985">
      <w:pPr>
        <w:rPr>
          <w:rFonts w:ascii="Arial" w:hAnsi="Arial" w:cs="Arial"/>
          <w:b/>
          <w:bCs/>
          <w:sz w:val="16"/>
          <w:szCs w:val="16"/>
        </w:rPr>
      </w:pPr>
      <w:r w:rsidRPr="76F1C985">
        <w:rPr>
          <w:rFonts w:ascii="Arial" w:hAnsi="Arial" w:cs="Arial"/>
          <w:b/>
          <w:bCs/>
          <w:sz w:val="16"/>
          <w:szCs w:val="16"/>
        </w:rPr>
        <w:t>Router 6 Config</w:t>
      </w:r>
    </w:p>
    <w:p w14:paraId="662EC5ED" w14:textId="77777777" w:rsidR="00BE57C3" w:rsidRPr="00111E9D" w:rsidRDefault="00BE57C3" w:rsidP="76F1C985">
      <w:pPr>
        <w:rPr>
          <w:rFonts w:ascii="Courier New" w:hAnsi="Courier New" w:cs="Courier New"/>
          <w:sz w:val="16"/>
          <w:szCs w:val="16"/>
        </w:rPr>
      </w:pPr>
    </w:p>
    <w:p w14:paraId="2B6BF229"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version 16.9</w:t>
      </w:r>
    </w:p>
    <w:p w14:paraId="6735D94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no service timestamps debug uptime</w:t>
      </w:r>
    </w:p>
    <w:p w14:paraId="17DE209D"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no service timestamps log uptime</w:t>
      </w:r>
    </w:p>
    <w:p w14:paraId="3F95DF02"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platform qfp utilization monitor load 80</w:t>
      </w:r>
    </w:p>
    <w:p w14:paraId="73991D80"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no platform punt-keepalive disable-kernel-core</w:t>
      </w:r>
    </w:p>
    <w:p w14:paraId="540DA62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2AACA467"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hostname R6</w:t>
      </w:r>
    </w:p>
    <w:p w14:paraId="3C2BC2A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75D78C8E"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boot-start-marker</w:t>
      </w:r>
    </w:p>
    <w:p w14:paraId="69382882"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boot system flash bootflash:isr4300-universalk9.16.09.08.SPA.bin</w:t>
      </w:r>
    </w:p>
    <w:p w14:paraId="2A76E60F"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boot-end-marker</w:t>
      </w:r>
    </w:p>
    <w:p w14:paraId="2E64975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640E4F19"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vrf definition Mgmt-intf</w:t>
      </w:r>
    </w:p>
    <w:p w14:paraId="13FD6D4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w:t>
      </w:r>
    </w:p>
    <w:p w14:paraId="7C5594D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lastRenderedPageBreak/>
        <w:t xml:space="preserve"> address-family ipv4</w:t>
      </w:r>
    </w:p>
    <w:p w14:paraId="7A3C7683"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exit-address-family</w:t>
      </w:r>
    </w:p>
    <w:p w14:paraId="7C9B8196"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w:t>
      </w:r>
    </w:p>
    <w:p w14:paraId="74C75D63"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address-family ipv6</w:t>
      </w:r>
    </w:p>
    <w:p w14:paraId="1F568F96"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exit-address-family</w:t>
      </w:r>
    </w:p>
    <w:p w14:paraId="56CF214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633C1B3F"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no aaa new-model</w:t>
      </w:r>
    </w:p>
    <w:p w14:paraId="13EE2F29"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3393E142"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ip dhcp pool webuidhcp</w:t>
      </w:r>
    </w:p>
    <w:p w14:paraId="4B355EA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597CA639"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login on-success log</w:t>
      </w:r>
    </w:p>
    <w:p w14:paraId="1E01C116"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44591D71"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subscriber templating</w:t>
      </w:r>
    </w:p>
    <w:p w14:paraId="29CB5796"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ipv6 unicast-routing</w:t>
      </w:r>
    </w:p>
    <w:p w14:paraId="78EBDFA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multilink bundle-name authenticated</w:t>
      </w:r>
    </w:p>
    <w:p w14:paraId="0BF09C9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28B3C48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crypto pki trustpoint TP-self-signed-3632327409</w:t>
      </w:r>
    </w:p>
    <w:p w14:paraId="1387B5C1"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enrollment selfsigned</w:t>
      </w:r>
    </w:p>
    <w:p w14:paraId="58547BDD"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subject-name cn=IOS-Self-Signed-Certificate-3632327409</w:t>
      </w:r>
    </w:p>
    <w:p w14:paraId="3C20A37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revocation-check none</w:t>
      </w:r>
    </w:p>
    <w:p w14:paraId="4B2B6EA2"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rsakeypair TP-self-signed-3632327409</w:t>
      </w:r>
    </w:p>
    <w:p w14:paraId="5C40205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2326254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crypto pki certificate chain TP-self-signed-3632327409</w:t>
      </w:r>
    </w:p>
    <w:p w14:paraId="097166BF"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certificate self-signed 01</w:t>
      </w:r>
    </w:p>
    <w:p w14:paraId="5E7F5F36"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30820330 30820218 A0030201 02020101 300D0609 2A864886 F70D0101 05050030</w:t>
      </w:r>
    </w:p>
    <w:p w14:paraId="577492CD"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31312F30 2D060355 04031326 494F532D 53656C66 2D536967 6E65642D 43657274</w:t>
      </w:r>
    </w:p>
    <w:p w14:paraId="2E30A9CD"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69666963 6174652D 33363332 33323734 3039301E 170D3231 30393233 31383137</w:t>
      </w:r>
    </w:p>
    <w:p w14:paraId="1BEEE37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35335A17 0D333030 31303130 30303030 305A3031 312F302D 06035504 03132649</w:t>
      </w:r>
    </w:p>
    <w:p w14:paraId="3698CC02"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4F532D53 656C662D 5369676E 65642D43 65727469 66696361 74652D33 36333233</w:t>
      </w:r>
    </w:p>
    <w:p w14:paraId="1ED72DA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32373430 39308201 22300D06 092A8648 86F70D01 01010500 0382010F 00308201</w:t>
      </w:r>
    </w:p>
    <w:p w14:paraId="3FFF8A6E"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0A028201 0100B261 9DFBA6B6 8D617464 7C90FCC7 D914F91B F0DF4ED7 9AFB8CE2</w:t>
      </w:r>
    </w:p>
    <w:p w14:paraId="496E763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BF1F41AC DB949268 AF8CD9BE 16EAB58A FB679418 C789105C DB05CB67 9249A66C</w:t>
      </w:r>
    </w:p>
    <w:p w14:paraId="2DBA67DD"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B4538875 218832E8 5DA23BA9 0F7DDC35 93C41E6C 0CF872EC 1710D94A C40141C1</w:t>
      </w:r>
    </w:p>
    <w:p w14:paraId="632F4620"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20E54B85 66DF49BD 93F48563 ECB6934A 4811F2C8 468950D1 031CAB0B DF6987B7</w:t>
      </w:r>
    </w:p>
    <w:p w14:paraId="27A22659"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12B77176 24B19411 5D6BCE70 B5B590CC C87C3CA7 C55A90E3 B6EDD138 5C63C9F1</w:t>
      </w:r>
    </w:p>
    <w:p w14:paraId="12A5ED51"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06462C2C 254BBA4F 307D9121 1E7A867B 6DE2D1DE 0A28083B 2CFC55B8 4F40192A</w:t>
      </w:r>
    </w:p>
    <w:p w14:paraId="028DECC2"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86551DA1 7281AA09 70BA719F 0810F085 897C7BF4 1EA0AC26 9977C614 C4CD4B1F</w:t>
      </w:r>
    </w:p>
    <w:p w14:paraId="19C08806"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0EA1E92F ED0F86E3 6F330E3F 618DDBEF FA156AB1 2C435CEC 42B0CB03 6C00E24D</w:t>
      </w:r>
    </w:p>
    <w:p w14:paraId="0A2F14D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DE169FF2 29090203 010001A3 53305130 0F060355 1D130101 FF040530 030101FF</w:t>
      </w:r>
    </w:p>
    <w:p w14:paraId="4B3F5199"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301F0603 551D2304 18301680 1461F090 CFE5BD03 762D6BEA 47FA40B1 B7B50D84</w:t>
      </w:r>
    </w:p>
    <w:p w14:paraId="572A3E16"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B3301D06 03551D0E 04160414 61F090CF E5BD0376 2D6BEA47 FA40B1B7 B50D84B3</w:t>
      </w:r>
    </w:p>
    <w:p w14:paraId="0A9CB43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300D0609 2A864886 F70D0101 05050003 82010100 7AA1BE0B 2C741D8F 13F9D863</w:t>
      </w:r>
    </w:p>
    <w:p w14:paraId="38BACD91"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11C880F0 643DE7BD D32247FD 8A2EA77A 5B8ECACA 138BDD75 BC36D296 83B3EA0B</w:t>
      </w:r>
    </w:p>
    <w:p w14:paraId="716D0BDD"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95C3B925 56304C8F B143BC75 EAF50D76 05BBE797 E8332934 BAA0E845 D3210A85</w:t>
      </w:r>
    </w:p>
    <w:p w14:paraId="7F6D1577"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451A52F8 3F76538E C575EBBC 664DC1DB 879816F1 E185EE64 074CE44B A2A144D3</w:t>
      </w:r>
    </w:p>
    <w:p w14:paraId="16DD83E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E241B1E6 3E8F5931 3381B01E CB014313 DEDC5150 10A6476B 63776933 A334B1A9</w:t>
      </w:r>
    </w:p>
    <w:p w14:paraId="4B1ABAC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F0223A98 176997A3 8F77DA19 86DEB18C E2016B13 692442EC 35D05474 DB4147F9</w:t>
      </w:r>
    </w:p>
    <w:p w14:paraId="5B7CD137"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0EF0B077 7B9B80CF 58D0F081 DDA781E5 248FF007 681FC687 5763966C DB6DF225</w:t>
      </w:r>
    </w:p>
    <w:p w14:paraId="5E73122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5DBF2C1F 9CB22504 85D554EC 7A0F84E2 E53FFDEF 7A837C8B 1BBD531E 1B014549</w:t>
      </w:r>
    </w:p>
    <w:p w14:paraId="7F8C66F0"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3049C732 9B1BD2A8 51C365CD E565AFF9 A7A67504</w:t>
      </w:r>
    </w:p>
    <w:p w14:paraId="4856004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quit</w:t>
      </w:r>
    </w:p>
    <w:p w14:paraId="265627DF"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52445BB2"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license udi pid ISR4321/K9 sn FLM240607Q1</w:t>
      </w:r>
    </w:p>
    <w:p w14:paraId="237E92A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no license smart enable</w:t>
      </w:r>
    </w:p>
    <w:p w14:paraId="49CD0C73"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diagnostic bootup level minimal</w:t>
      </w:r>
    </w:p>
    <w:p w14:paraId="5A637450"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3472076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spanning-tree mode pvst</w:t>
      </w:r>
    </w:p>
    <w:p w14:paraId="15934BFF"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spanning-tree extend system-id</w:t>
      </w:r>
    </w:p>
    <w:p w14:paraId="4ED72AF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2F98EBF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redundancy</w:t>
      </w:r>
    </w:p>
    <w:p w14:paraId="18A194E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mode none</w:t>
      </w:r>
    </w:p>
    <w:p w14:paraId="09DA863D"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1F5C929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interface Loopback0</w:t>
      </w:r>
    </w:p>
    <w:p w14:paraId="3D70D98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ip address 192.168.5.1 255.255.255.0</w:t>
      </w:r>
    </w:p>
    <w:p w14:paraId="2D555FF1"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ipv6 address FE80::6 link-local</w:t>
      </w:r>
    </w:p>
    <w:p w14:paraId="3F4E62DD"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ipv6 address 2001:DB8:ACAD:F::1/64</w:t>
      </w:r>
    </w:p>
    <w:p w14:paraId="3D33889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ipv6 ospf 10 area 0</w:t>
      </w:r>
    </w:p>
    <w:p w14:paraId="7D0C97B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67255FE2"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interface GigabitEthernet0/0/0</w:t>
      </w:r>
    </w:p>
    <w:p w14:paraId="1FDC4CA0"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ip address 10.0.0.18 255.255.255.252</w:t>
      </w:r>
    </w:p>
    <w:p w14:paraId="617462B3"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negotiation auto</w:t>
      </w:r>
    </w:p>
    <w:p w14:paraId="48FB5F4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ipv6 address FE80::6 link-local</w:t>
      </w:r>
    </w:p>
    <w:p w14:paraId="6E839A2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ipv6 address 2001:DB8:ACAD:5::2/64</w:t>
      </w:r>
    </w:p>
    <w:p w14:paraId="49BDEF89"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ipv6 ospf 10 area 0</w:t>
      </w:r>
    </w:p>
    <w:p w14:paraId="169B301E"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5A919E1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interface GigabitEthernet0/0/1</w:t>
      </w:r>
    </w:p>
    <w:p w14:paraId="1F6B35E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no ip address</w:t>
      </w:r>
    </w:p>
    <w:p w14:paraId="6F00567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lastRenderedPageBreak/>
        <w:t xml:space="preserve"> negotiation auto</w:t>
      </w:r>
    </w:p>
    <w:p w14:paraId="7B028BE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2BBE8B1E"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interface GigabitEthernet0/1/0</w:t>
      </w:r>
    </w:p>
    <w:p w14:paraId="47EBC22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no ip address</w:t>
      </w:r>
    </w:p>
    <w:p w14:paraId="3A84649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negotiation auto</w:t>
      </w:r>
    </w:p>
    <w:p w14:paraId="041358C3"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7540DFE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interface GigabitEthernet0/1/1</w:t>
      </w:r>
    </w:p>
    <w:p w14:paraId="54DA30B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no ip address</w:t>
      </w:r>
    </w:p>
    <w:p w14:paraId="518C35FF"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negotiation auto</w:t>
      </w:r>
    </w:p>
    <w:p w14:paraId="0B005D1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280012F3"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interface GigabitEthernet0</w:t>
      </w:r>
    </w:p>
    <w:p w14:paraId="25E3B4B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vrf forwarding Mgmt-intf</w:t>
      </w:r>
    </w:p>
    <w:p w14:paraId="2B98B26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no ip address</w:t>
      </w:r>
    </w:p>
    <w:p w14:paraId="1C014F7F"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shutdown</w:t>
      </w:r>
    </w:p>
    <w:p w14:paraId="79537D72"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negotiation auto</w:t>
      </w:r>
    </w:p>
    <w:p w14:paraId="1300751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1399357F"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router ospf 1</w:t>
      </w:r>
    </w:p>
    <w:p w14:paraId="77A614D0"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router-id 6.6.6.6</w:t>
      </w:r>
    </w:p>
    <w:p w14:paraId="39795AEF"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passive-interface Loopback0</w:t>
      </w:r>
    </w:p>
    <w:p w14:paraId="7FA267E6"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network 10.0.0.16 0.0.0.3 area 0</w:t>
      </w:r>
    </w:p>
    <w:p w14:paraId="1478E409"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network 192.168.5.0 0.0.0.255 area 0</w:t>
      </w:r>
    </w:p>
    <w:p w14:paraId="7CD0DBF2"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7392D95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ip forward-protocol nd</w:t>
      </w:r>
    </w:p>
    <w:p w14:paraId="63A88CF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ip http server</w:t>
      </w:r>
    </w:p>
    <w:p w14:paraId="54358A2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ip http authentication local</w:t>
      </w:r>
    </w:p>
    <w:p w14:paraId="25027FA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ip http secure-server</w:t>
      </w:r>
    </w:p>
    <w:p w14:paraId="6BE89A1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ip tftp source-interface GigabitEthernet0</w:t>
      </w:r>
    </w:p>
    <w:p w14:paraId="556D1FF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566FB02D"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ipv6 router ospf 10</w:t>
      </w:r>
    </w:p>
    <w:p w14:paraId="15C694B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router-id 6.6.6.6</w:t>
      </w:r>
    </w:p>
    <w:p w14:paraId="7E437582"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passive-interface Loopback0</w:t>
      </w:r>
    </w:p>
    <w:p w14:paraId="7CFFFE4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03CBB667"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control-plane</w:t>
      </w:r>
    </w:p>
    <w:p w14:paraId="39214C9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4D83CEB0"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line con 0</w:t>
      </w:r>
    </w:p>
    <w:p w14:paraId="549D189E"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transport input none</w:t>
      </w:r>
    </w:p>
    <w:p w14:paraId="29C647B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stopbits 1</w:t>
      </w:r>
    </w:p>
    <w:p w14:paraId="36B9AA3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line aux 0</w:t>
      </w:r>
    </w:p>
    <w:p w14:paraId="0BC3FA6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stopbits 1</w:t>
      </w:r>
    </w:p>
    <w:p w14:paraId="786A86B3"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line vty 0 4</w:t>
      </w:r>
    </w:p>
    <w:p w14:paraId="29BE8B32"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login</w:t>
      </w:r>
    </w:p>
    <w:p w14:paraId="0DEED4E9"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w:t>
      </w:r>
    </w:p>
    <w:p w14:paraId="1E6A96A9"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end</w:t>
      </w:r>
    </w:p>
    <w:p w14:paraId="7A2284B8" w14:textId="77777777" w:rsidR="00BE57C3" w:rsidRPr="00111E9D" w:rsidRDefault="00BE57C3" w:rsidP="76F1C985">
      <w:pPr>
        <w:rPr>
          <w:rFonts w:ascii="Courier New" w:hAnsi="Courier New" w:cs="Courier New"/>
          <w:sz w:val="16"/>
          <w:szCs w:val="16"/>
        </w:rPr>
      </w:pPr>
    </w:p>
    <w:p w14:paraId="194A70F2" w14:textId="77777777" w:rsidR="00BE57C3" w:rsidRPr="00111E9D" w:rsidRDefault="00BE57C3" w:rsidP="76F1C985">
      <w:pPr>
        <w:rPr>
          <w:rFonts w:ascii="Courier New" w:hAnsi="Courier New" w:cs="Courier New"/>
          <w:sz w:val="16"/>
          <w:szCs w:val="16"/>
        </w:rPr>
      </w:pPr>
    </w:p>
    <w:p w14:paraId="57DBAF2E" w14:textId="77777777" w:rsidR="00BE57C3" w:rsidRPr="00111E9D" w:rsidRDefault="00BE57C3" w:rsidP="76F1C985">
      <w:pPr>
        <w:rPr>
          <w:rFonts w:ascii="Courier New" w:hAnsi="Courier New" w:cs="Courier New"/>
          <w:b/>
          <w:bCs/>
          <w:sz w:val="16"/>
          <w:szCs w:val="16"/>
        </w:rPr>
      </w:pPr>
      <w:r w:rsidRPr="76F1C985">
        <w:rPr>
          <w:rFonts w:ascii="Courier New" w:hAnsi="Courier New" w:cs="Courier New"/>
          <w:b/>
          <w:bCs/>
          <w:sz w:val="16"/>
          <w:szCs w:val="16"/>
        </w:rPr>
        <w:t>R6#  show ip route</w:t>
      </w:r>
    </w:p>
    <w:p w14:paraId="21DC6B8D"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Codes: L - local, C - connected, S - static, R - RIP, M - mobile, B - BGP</w:t>
      </w:r>
    </w:p>
    <w:p w14:paraId="2016D30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D - EIGRP, EX - EIGRP external, O - OSPF, IA - OSPF inter area</w:t>
      </w:r>
    </w:p>
    <w:p w14:paraId="26AA35A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N1 - OSPF NSSA external type 1, N2 - OSPF NSSA external type 2</w:t>
      </w:r>
    </w:p>
    <w:p w14:paraId="6AD8B1B6"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E1 - OSPF external type 1, E2 - OSPF external type 2</w:t>
      </w:r>
    </w:p>
    <w:p w14:paraId="16268AD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 - IS-IS, su - IS-IS summary, L1 - IS-IS level-1, L2 - IS-IS level-2</w:t>
      </w:r>
    </w:p>
    <w:p w14:paraId="5FA9B139"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ia - IS-IS inter area, * - candidate default, U - per-user static route</w:t>
      </w:r>
    </w:p>
    <w:p w14:paraId="0C00C45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o - ODR, P - periodic downloaded static route, H - NHRP, l - LISP</w:t>
      </w:r>
    </w:p>
    <w:p w14:paraId="14799913"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a - application route</w:t>
      </w:r>
    </w:p>
    <w:p w14:paraId="17F2225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 - replicated route, % - next hop override, p - overrides from PfR</w:t>
      </w:r>
    </w:p>
    <w:p w14:paraId="3F1CB63B" w14:textId="77777777" w:rsidR="00BE57C3" w:rsidRPr="00111E9D" w:rsidRDefault="00BE57C3" w:rsidP="76F1C985">
      <w:pPr>
        <w:rPr>
          <w:rFonts w:ascii="Courier New" w:hAnsi="Courier New" w:cs="Courier New"/>
          <w:sz w:val="16"/>
          <w:szCs w:val="16"/>
        </w:rPr>
      </w:pPr>
    </w:p>
    <w:p w14:paraId="4B87BF9D"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Gateway of last resort is not set</w:t>
      </w:r>
    </w:p>
    <w:p w14:paraId="31CEBD22" w14:textId="77777777" w:rsidR="00BE57C3" w:rsidRPr="00111E9D" w:rsidRDefault="00BE57C3" w:rsidP="76F1C985">
      <w:pPr>
        <w:rPr>
          <w:rFonts w:ascii="Courier New" w:hAnsi="Courier New" w:cs="Courier New"/>
          <w:sz w:val="16"/>
          <w:szCs w:val="16"/>
        </w:rPr>
      </w:pPr>
    </w:p>
    <w:p w14:paraId="633A85AF"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10.0.0.0/8 is variably subnetted, 6 subnets, 2 masks</w:t>
      </w:r>
    </w:p>
    <w:p w14:paraId="57277D97"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O E2     10.0.0.0/30</w:t>
      </w:r>
    </w:p>
    <w:p w14:paraId="2109DCB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[110/100000] via 10.0.0.17, 00:48:11, GigabitEthernet0/0/0</w:t>
      </w:r>
    </w:p>
    <w:p w14:paraId="1265A15E"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O E2     10.0.0.4/30</w:t>
      </w:r>
    </w:p>
    <w:p w14:paraId="5FEC45C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[110/100000] via 10.0.0.17, 00:48:11, GigabitEthernet0/0/0</w:t>
      </w:r>
    </w:p>
    <w:p w14:paraId="063E9B39"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O        10.0.0.8/30 [110/3] via 10.0.0.17, 01:07:06, GigabitEthernet0/0/0</w:t>
      </w:r>
    </w:p>
    <w:p w14:paraId="2AD593B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O        10.0.0.12/30 [110/2] via 10.0.0.17, 01:07:52, GigabitEthernet0/0/0</w:t>
      </w:r>
    </w:p>
    <w:p w14:paraId="5E902A7E"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C        10.0.0.16/30 is directly connected, GigabitEthernet0/0/0</w:t>
      </w:r>
    </w:p>
    <w:p w14:paraId="5BBB1643"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L        10.0.0.18/32 is directly connected, GigabitEthernet0/0/0</w:t>
      </w:r>
    </w:p>
    <w:p w14:paraId="3351F729"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O E2  192.168.0.0/24</w:t>
      </w:r>
    </w:p>
    <w:p w14:paraId="6A83AC2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[110/100000] via 10.0.0.17, 00:48:11, GigabitEthernet0/0/0</w:t>
      </w:r>
    </w:p>
    <w:p w14:paraId="5870EA60"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O E2  192.168.1.0/24</w:t>
      </w:r>
    </w:p>
    <w:p w14:paraId="7EDC4F4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[110/100000] via 10.0.0.17, 00:48:11, GigabitEthernet0/0/0</w:t>
      </w:r>
    </w:p>
    <w:p w14:paraId="64DA0792"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O E2  192.168.2.0/24</w:t>
      </w:r>
    </w:p>
    <w:p w14:paraId="1B614F79"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[110/100000] via 10.0.0.17, 00:48:11, GigabitEthernet0/0/0</w:t>
      </w:r>
    </w:p>
    <w:p w14:paraId="7F3289D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192.168.3.0/32 is subnetted, 1 subnets</w:t>
      </w:r>
    </w:p>
    <w:p w14:paraId="50DF798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O        192.168.3.1 [110/3] via 10.0.0.17, 01:07:06, GigabitEthernet0/0/0</w:t>
      </w:r>
    </w:p>
    <w:p w14:paraId="28467B07"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192.168.4.0/32 is subnetted, 1 subnets</w:t>
      </w:r>
    </w:p>
    <w:p w14:paraId="32EA717E"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O        192.168.4.1 [110/2] via 10.0.0.17, 01:09:30, GigabitEthernet0/0/0</w:t>
      </w:r>
    </w:p>
    <w:p w14:paraId="6710C03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lastRenderedPageBreak/>
        <w:t xml:space="preserve">      192.168.5.0/24 is variably subnetted, 2 subnets, 2 masks</w:t>
      </w:r>
    </w:p>
    <w:p w14:paraId="08AB0F32"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C        192.168.5.0/24 is directly connected, Loopback0</w:t>
      </w:r>
    </w:p>
    <w:p w14:paraId="2572A56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L        192.168.5.1/32 is directly connected, Loopback0</w:t>
      </w:r>
    </w:p>
    <w:p w14:paraId="3A3FB7F5" w14:textId="77777777" w:rsidR="00BE57C3" w:rsidRPr="00111E9D" w:rsidRDefault="00BE57C3" w:rsidP="76F1C985">
      <w:pPr>
        <w:rPr>
          <w:rFonts w:ascii="Courier New" w:hAnsi="Courier New" w:cs="Courier New"/>
          <w:b/>
          <w:bCs/>
          <w:sz w:val="16"/>
          <w:szCs w:val="16"/>
        </w:rPr>
      </w:pPr>
      <w:r w:rsidRPr="76F1C985">
        <w:rPr>
          <w:rFonts w:ascii="Courier New" w:hAnsi="Courier New" w:cs="Courier New"/>
          <w:b/>
          <w:bCs/>
          <w:sz w:val="16"/>
          <w:szCs w:val="16"/>
        </w:rPr>
        <w:t>R6#   show ipv6 route</w:t>
      </w:r>
    </w:p>
    <w:p w14:paraId="3981088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IPv6 Routing Table - default - 14 entries</w:t>
      </w:r>
    </w:p>
    <w:p w14:paraId="2631B4D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Codes: C - Connected, L - Local, S - Static, U - Per-user Static route</w:t>
      </w:r>
    </w:p>
    <w:p w14:paraId="5BF31E47"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B - BGP, R - RIP, I1 - ISIS L1, I2 - ISIS L2</w:t>
      </w:r>
    </w:p>
    <w:p w14:paraId="18DD6DE6"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IA - ISIS interarea, IS - ISIS summary, D - EIGRP, EX - EIGRP external</w:t>
      </w:r>
    </w:p>
    <w:p w14:paraId="01CDDDCF"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ND - ND Default, NDp - ND Prefix, DCE - Destination, NDr - Redirect</w:t>
      </w:r>
    </w:p>
    <w:p w14:paraId="51C30C17"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O - OSPF Intra, OI - OSPF Inter, OE1 - OSPF ext 1, OE2 - OSPF ext 2</w:t>
      </w:r>
    </w:p>
    <w:p w14:paraId="42B3A98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ON1 - OSPF NSSA ext 1, ON2 - OSPF NSSA ext 2, a - Application</w:t>
      </w:r>
    </w:p>
    <w:p w14:paraId="017C2C8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OE2 2001:DB8:ACAD:1::/64 [110/1000000]</w:t>
      </w:r>
    </w:p>
    <w:p w14:paraId="13C47077"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via FE80::5, GigabitEthernet0/0/0</w:t>
      </w:r>
    </w:p>
    <w:p w14:paraId="721B34A9"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OE2 2001:DB8:ACAD:2::/64 [110/1000000]</w:t>
      </w:r>
    </w:p>
    <w:p w14:paraId="18C01BE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via FE80::5, GigabitEthernet0/0/0</w:t>
      </w:r>
    </w:p>
    <w:p w14:paraId="1CFB9A1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O   2001:DB8:ACAD:3::/64 [110/3]</w:t>
      </w:r>
    </w:p>
    <w:p w14:paraId="7B52C256"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via FE80::5, GigabitEthernet0/0/0</w:t>
      </w:r>
    </w:p>
    <w:p w14:paraId="30F64B9D"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O   2001:DB8:ACAD:4::/64 [110/2]</w:t>
      </w:r>
    </w:p>
    <w:p w14:paraId="73BF8EF0"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via FE80::5, GigabitEthernet0/0/0</w:t>
      </w:r>
    </w:p>
    <w:p w14:paraId="16DB8347"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C   2001:DB8:ACAD:5::/64 [0/0]</w:t>
      </w:r>
    </w:p>
    <w:p w14:paraId="7E47F87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via GigabitEthernet0/0/0, directly connected</w:t>
      </w:r>
    </w:p>
    <w:p w14:paraId="2A138D27"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L   2001:DB8:ACAD:5::2/128 [0/0]</w:t>
      </w:r>
    </w:p>
    <w:p w14:paraId="4B1AD35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via GigabitEthernet0/0/0, receive</w:t>
      </w:r>
    </w:p>
    <w:p w14:paraId="5F2A264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OE2 2001:DB8:ACAD:A::/64 [110/1000000]</w:t>
      </w:r>
    </w:p>
    <w:p w14:paraId="6F0AD5FE"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via FE80::5, GigabitEthernet0/0/0</w:t>
      </w:r>
    </w:p>
    <w:p w14:paraId="0DC06292"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OE2 2001:DB8:ACAD:B::/64 [110/1000000]</w:t>
      </w:r>
    </w:p>
    <w:p w14:paraId="289220B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via FE80::5, GigabitEthernet0/0/0</w:t>
      </w:r>
    </w:p>
    <w:p w14:paraId="08FE676D"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OE2 2001:DB8:ACAD:C::/64 [110/1000000]</w:t>
      </w:r>
    </w:p>
    <w:p w14:paraId="22D26AA2"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via FE80::5, GigabitEthernet0/0/0</w:t>
      </w:r>
    </w:p>
    <w:p w14:paraId="7D519EDE"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O   2001:DB8:ACAD:D::1/128 [110/2]</w:t>
      </w:r>
    </w:p>
    <w:p w14:paraId="3F489892"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via FE80::5, GigabitEthernet0/0/0</w:t>
      </w:r>
    </w:p>
    <w:p w14:paraId="5F11DE7F"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O   2001:DB8:ACAD:E::1/128 [110/1]</w:t>
      </w:r>
    </w:p>
    <w:p w14:paraId="4B919696"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via FE80::5, GigabitEthernet0/0/0</w:t>
      </w:r>
    </w:p>
    <w:p w14:paraId="2B4ADA46"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C   2001:DB8:ACAD:F::/64 [0/0]</w:t>
      </w:r>
    </w:p>
    <w:p w14:paraId="71A48AD7"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via Loopback0, directly connected</w:t>
      </w:r>
    </w:p>
    <w:p w14:paraId="506F4B06"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L   2001:DB8:ACAD:F::1/128 [0/0]</w:t>
      </w:r>
    </w:p>
    <w:p w14:paraId="589DF4D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via Loopback0, receive</w:t>
      </w:r>
    </w:p>
    <w:p w14:paraId="3EC6461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L   FF00::/8 [0/0]</w:t>
      </w:r>
    </w:p>
    <w:p w14:paraId="577B37A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via Null0, receive</w:t>
      </w:r>
    </w:p>
    <w:p w14:paraId="2D13831F" w14:textId="77777777" w:rsidR="00BE57C3" w:rsidRPr="00111E9D" w:rsidRDefault="00BE57C3" w:rsidP="76F1C985">
      <w:pPr>
        <w:rPr>
          <w:rFonts w:ascii="Courier New" w:hAnsi="Courier New" w:cs="Courier New"/>
          <w:b/>
          <w:bCs/>
          <w:sz w:val="16"/>
          <w:szCs w:val="16"/>
        </w:rPr>
      </w:pPr>
      <w:r w:rsidRPr="76F1C985">
        <w:rPr>
          <w:rFonts w:ascii="Courier New" w:hAnsi="Courier New" w:cs="Courier New"/>
          <w:b/>
          <w:bCs/>
          <w:sz w:val="16"/>
          <w:szCs w:val="16"/>
        </w:rPr>
        <w:t>R6#               show ip protocol</w:t>
      </w:r>
    </w:p>
    <w:p w14:paraId="609A1A9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IP Routing is NSF aware ***</w:t>
      </w:r>
    </w:p>
    <w:p w14:paraId="12FB2D5C" w14:textId="77777777" w:rsidR="00BE57C3" w:rsidRPr="00111E9D" w:rsidRDefault="00BE57C3" w:rsidP="76F1C985">
      <w:pPr>
        <w:rPr>
          <w:rFonts w:ascii="Courier New" w:hAnsi="Courier New" w:cs="Courier New"/>
          <w:sz w:val="16"/>
          <w:szCs w:val="16"/>
        </w:rPr>
      </w:pPr>
    </w:p>
    <w:p w14:paraId="4907EAB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Routing Protocol is "application"</w:t>
      </w:r>
    </w:p>
    <w:p w14:paraId="4FC4C646"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Sending updates every 0 seconds</w:t>
      </w:r>
    </w:p>
    <w:p w14:paraId="4AF74A10"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Invalid after 0 seconds, hold down 0, flushed after 0</w:t>
      </w:r>
    </w:p>
    <w:p w14:paraId="0BE13177"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Outgoing update filter list for all interfaces is not set</w:t>
      </w:r>
    </w:p>
    <w:p w14:paraId="59335A0D"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Incoming update filter list for all interfaces is not set</w:t>
      </w:r>
    </w:p>
    <w:p w14:paraId="22128AED"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Maximum path: 32</w:t>
      </w:r>
    </w:p>
    <w:p w14:paraId="3C6876A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Routing for Networks:</w:t>
      </w:r>
    </w:p>
    <w:p w14:paraId="0E9C7BE6"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Routing Information Sources:</w:t>
      </w:r>
    </w:p>
    <w:p w14:paraId="2449E5DF"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Gateway         Distance      Last Update</w:t>
      </w:r>
    </w:p>
    <w:p w14:paraId="4204622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Distance: (default is 4)</w:t>
      </w:r>
    </w:p>
    <w:p w14:paraId="3D35FFE1" w14:textId="77777777" w:rsidR="00BE57C3" w:rsidRPr="00111E9D" w:rsidRDefault="00BE57C3" w:rsidP="76F1C985">
      <w:pPr>
        <w:rPr>
          <w:rFonts w:ascii="Courier New" w:hAnsi="Courier New" w:cs="Courier New"/>
          <w:sz w:val="16"/>
          <w:szCs w:val="16"/>
        </w:rPr>
      </w:pPr>
    </w:p>
    <w:p w14:paraId="5BA63DCB"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Routing Protocol is "ospf 1"</w:t>
      </w:r>
    </w:p>
    <w:p w14:paraId="139D7389"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Outgoing update filter list for all interfaces is not set</w:t>
      </w:r>
    </w:p>
    <w:p w14:paraId="1A65F9A2"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Incoming update filter list for all interfaces is not set</w:t>
      </w:r>
    </w:p>
    <w:p w14:paraId="55266B6E"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Router ID 6.6.6.6</w:t>
      </w:r>
    </w:p>
    <w:p w14:paraId="3DF441E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Number of areas in this router is 1. 1 normal 0 stub 0 nssa</w:t>
      </w:r>
    </w:p>
    <w:p w14:paraId="5E917783"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Maximum path: 4</w:t>
      </w:r>
    </w:p>
    <w:p w14:paraId="0DA2BDB3"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Routing for Networks:</w:t>
      </w:r>
    </w:p>
    <w:p w14:paraId="37543F17"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10.0.0.16 0.0.0.3 area 0</w:t>
      </w:r>
    </w:p>
    <w:p w14:paraId="36051EA3"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192.168.5.0 0.0.0.255 area 0</w:t>
      </w:r>
    </w:p>
    <w:p w14:paraId="7D751F6A"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Passive Interface(s):</w:t>
      </w:r>
    </w:p>
    <w:p w14:paraId="11431B4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Loopback0</w:t>
      </w:r>
    </w:p>
    <w:p w14:paraId="567AFAC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Routing Information Sources:</w:t>
      </w:r>
    </w:p>
    <w:p w14:paraId="46F307F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Gateway         Distance      Last Update</w:t>
      </w:r>
    </w:p>
    <w:p w14:paraId="74859BF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4.4.4.4              110      00:48:18</w:t>
      </w:r>
    </w:p>
    <w:p w14:paraId="44BD61FE"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5.5.5.5              110      01:07:59</w:t>
      </w:r>
    </w:p>
    <w:p w14:paraId="30653281"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Distance: (default is 110)</w:t>
      </w:r>
    </w:p>
    <w:p w14:paraId="354F418D" w14:textId="77777777" w:rsidR="00BE57C3" w:rsidRPr="00111E9D" w:rsidRDefault="00BE57C3" w:rsidP="76F1C985">
      <w:pPr>
        <w:rPr>
          <w:rFonts w:ascii="Courier New" w:hAnsi="Courier New" w:cs="Courier New"/>
          <w:sz w:val="16"/>
          <w:szCs w:val="16"/>
        </w:rPr>
      </w:pPr>
    </w:p>
    <w:p w14:paraId="3C928B06" w14:textId="77777777" w:rsidR="00BE57C3" w:rsidRPr="00111E9D" w:rsidRDefault="00BE57C3" w:rsidP="76F1C985">
      <w:pPr>
        <w:rPr>
          <w:rFonts w:ascii="Courier New" w:hAnsi="Courier New" w:cs="Courier New"/>
          <w:b/>
          <w:bCs/>
          <w:sz w:val="16"/>
          <w:szCs w:val="16"/>
        </w:rPr>
      </w:pPr>
      <w:r w:rsidRPr="76F1C985">
        <w:rPr>
          <w:rFonts w:ascii="Courier New" w:hAnsi="Courier New" w:cs="Courier New"/>
          <w:b/>
          <w:bCs/>
          <w:sz w:val="16"/>
          <w:szCs w:val="16"/>
        </w:rPr>
        <w:t>R6# show ipv6 protocol</w:t>
      </w:r>
    </w:p>
    <w:p w14:paraId="5CEC45FC"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IPv6 Routing Protocol is "connected"</w:t>
      </w:r>
    </w:p>
    <w:p w14:paraId="6F45C87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IPv6 Routing Protocol is "application"</w:t>
      </w:r>
    </w:p>
    <w:p w14:paraId="632830A1"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IPv6 Routing Protocol is "ND"</w:t>
      </w:r>
    </w:p>
    <w:p w14:paraId="17DE81B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IPv6 Routing Protocol is "ospf 10"</w:t>
      </w:r>
    </w:p>
    <w:p w14:paraId="4E22C1D6"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Router ID 6.6.6.6</w:t>
      </w:r>
    </w:p>
    <w:p w14:paraId="26731AB7"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Number of areas: 1 normal, 0 stub, 0 nssa</w:t>
      </w:r>
    </w:p>
    <w:p w14:paraId="28D4AE81"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lastRenderedPageBreak/>
        <w:t xml:space="preserve">  Interfaces (Area 0):</w:t>
      </w:r>
    </w:p>
    <w:p w14:paraId="02376468"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Loopback0</w:t>
      </w:r>
    </w:p>
    <w:p w14:paraId="22139F95"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GigabitEthernet0/0/0</w:t>
      </w:r>
    </w:p>
    <w:p w14:paraId="65DDDAA4"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Redistribution:</w:t>
      </w:r>
    </w:p>
    <w:p w14:paraId="0B19A950" w14:textId="77777777" w:rsidR="00BE57C3" w:rsidRPr="00111E9D" w:rsidRDefault="00BE57C3" w:rsidP="76F1C985">
      <w:pPr>
        <w:rPr>
          <w:rFonts w:ascii="Courier New" w:hAnsi="Courier New" w:cs="Courier New"/>
          <w:sz w:val="16"/>
          <w:szCs w:val="16"/>
        </w:rPr>
      </w:pPr>
      <w:r w:rsidRPr="76F1C985">
        <w:rPr>
          <w:rFonts w:ascii="Courier New" w:hAnsi="Courier New" w:cs="Courier New"/>
          <w:sz w:val="16"/>
          <w:szCs w:val="16"/>
        </w:rPr>
        <w:t xml:space="preserve">    None</w:t>
      </w:r>
    </w:p>
    <w:p w14:paraId="72810C78" w14:textId="77777777" w:rsidR="00BE57C3" w:rsidRDefault="00BE57C3" w:rsidP="00BE57C3">
      <w:pPr>
        <w:rPr>
          <w:rFonts w:ascii="Courier New" w:hAnsi="Courier New" w:cs="Courier New"/>
        </w:rPr>
      </w:pPr>
    </w:p>
    <w:p w14:paraId="5BC85074" w14:textId="77777777" w:rsidR="00BE57C3" w:rsidRDefault="00BE57C3" w:rsidP="00BE57C3">
      <w:pPr>
        <w:rPr>
          <w:rFonts w:ascii="Courier New" w:hAnsi="Courier New" w:cs="Courier New"/>
        </w:rPr>
      </w:pPr>
    </w:p>
    <w:p w14:paraId="2EC34B88" w14:textId="77777777" w:rsidR="00BE57C3" w:rsidRDefault="00BE57C3" w:rsidP="00BE57C3">
      <w:pPr>
        <w:rPr>
          <w:rFonts w:ascii="Courier New" w:hAnsi="Courier New" w:cs="Courier New"/>
        </w:rPr>
      </w:pPr>
    </w:p>
    <w:p w14:paraId="15356EA2" w14:textId="77777777" w:rsidR="00BE57C3" w:rsidRDefault="00BE57C3" w:rsidP="00BE57C3"/>
    <w:p w14:paraId="3DE2089B" w14:textId="77777777" w:rsidR="00BE57C3" w:rsidRPr="008D10EB" w:rsidRDefault="00BE57C3" w:rsidP="00BE57C3">
      <w:pPr>
        <w:rPr>
          <w:rFonts w:ascii="Arial" w:hAnsi="Arial" w:cs="Arial"/>
          <w:b/>
          <w:bCs/>
        </w:rPr>
      </w:pPr>
      <w:r w:rsidRPr="008D10EB">
        <w:rPr>
          <w:rFonts w:ascii="Arial" w:hAnsi="Arial" w:cs="Arial"/>
          <w:b/>
          <w:bCs/>
        </w:rPr>
        <w:t>Problems and Troubleshooting:</w:t>
      </w:r>
    </w:p>
    <w:p w14:paraId="2370EE4A" w14:textId="77777777" w:rsidR="00BE57C3" w:rsidRPr="008D10EB" w:rsidRDefault="00BE57C3" w:rsidP="00BE57C3">
      <w:pPr>
        <w:ind w:firstLine="720"/>
        <w:rPr>
          <w:rFonts w:ascii="Arial" w:hAnsi="Arial" w:cs="Arial"/>
        </w:rPr>
      </w:pPr>
      <w:r w:rsidRPr="008D10EB">
        <w:rPr>
          <w:rFonts w:ascii="Arial" w:hAnsi="Arial" w:cs="Arial"/>
        </w:rPr>
        <w:t xml:space="preserve">The OSPF and EIGRP routing was configured without any problems. The main issues I had was configuring BGP and the redistribution between BGP and the IGPs. First, BGP routes were not being put into the routing table. Second, BGP was not redistributing EIGRP or OSPF routes across the link. Third, BGP was not redistributing directly connected routes of the routers running BGP. </w:t>
      </w:r>
    </w:p>
    <w:p w14:paraId="3E724767" w14:textId="77777777" w:rsidR="00BE57C3" w:rsidRPr="008D10EB" w:rsidRDefault="00BE57C3" w:rsidP="00BE57C3">
      <w:pPr>
        <w:rPr>
          <w:rFonts w:ascii="Arial" w:hAnsi="Arial" w:cs="Arial"/>
        </w:rPr>
      </w:pPr>
      <w:r w:rsidRPr="008D10EB">
        <w:rPr>
          <w:rFonts w:ascii="Arial" w:hAnsi="Arial" w:cs="Arial"/>
        </w:rPr>
        <w:t xml:space="preserve">BGP Routes not visible: </w:t>
      </w:r>
    </w:p>
    <w:p w14:paraId="412A0EF0" w14:textId="77777777" w:rsidR="00BE57C3" w:rsidRPr="008D10EB" w:rsidRDefault="00BE57C3" w:rsidP="00BE57C3">
      <w:pPr>
        <w:ind w:firstLine="720"/>
        <w:rPr>
          <w:rFonts w:ascii="Arial" w:hAnsi="Arial" w:cs="Arial"/>
        </w:rPr>
      </w:pPr>
      <w:r w:rsidRPr="008D10EB">
        <w:rPr>
          <w:rFonts w:ascii="Arial" w:hAnsi="Arial" w:cs="Arial"/>
        </w:rPr>
        <w:t>After configuring the IP addressing schemes and enabling OSPF and EIGRP instances, I configured BGP on R3 and R4 using the router bgp asn command and assigned a router-id. I also specified the BGP peers and their remote-as and redistributed either ospf or eigrp in the address-families depending on which router I was on. When I entered the show ip route, I did not see any BGP routes. After researching online, I realized I had to use the neighbor IPV4/IPV6 address activate in order for BGP to start sharing routes. After configuring this, I was able to see BGP routes in the autonomous system I was in and the directly connected routes of the BGP router.</w:t>
      </w:r>
    </w:p>
    <w:p w14:paraId="058BE2D6" w14:textId="77777777" w:rsidR="00BE57C3" w:rsidRPr="008D10EB" w:rsidRDefault="00BE57C3" w:rsidP="00BE57C3">
      <w:pPr>
        <w:ind w:firstLine="720"/>
        <w:rPr>
          <w:rFonts w:ascii="Arial" w:hAnsi="Arial" w:cs="Arial"/>
        </w:rPr>
      </w:pPr>
      <w:r w:rsidRPr="008D10EB">
        <w:rPr>
          <w:rFonts w:ascii="Arial" w:hAnsi="Arial" w:cs="Arial"/>
        </w:rPr>
        <w:t xml:space="preserve">This meant that the routes past the BGP peer were still not visible and redistribution had not worked across the link. It appears you have to redistribute BGP in the EIGRP and OSPF instances as well so the routes across the entire network are visible and routable. I entered the redistribute bgp 100 metric 100000 for OSPF and redistribute bgp 200 metric 10000 1 255 1 1500 for EIGRP. After entering those commands, BGP routes propagated the routing table. However, I still was not able to see two directly connected Loopback addresses on the BGP peers. After consulting Cisco’s website, I discovered that a redistribute connected command was also needed to redistribute the directly connected routes and not just the network routes. After this, all BGP routes and interfaces seemed to be routable. When I started pinging, I discovered one final issue. The Loopback interface on R6 was not reachable nor was it in the routing table. When I checked the interface, I realized that I had accidentally entered in the wrong subnet for the interface so after I changed it all routers and networks. were reachable. </w:t>
      </w:r>
    </w:p>
    <w:p w14:paraId="6289D075" w14:textId="77777777" w:rsidR="00BE57C3" w:rsidRPr="008D10EB" w:rsidRDefault="00BE57C3" w:rsidP="00BE57C3">
      <w:pPr>
        <w:rPr>
          <w:rFonts w:ascii="Arial" w:hAnsi="Arial" w:cs="Arial"/>
          <w:b/>
          <w:bCs/>
        </w:rPr>
      </w:pPr>
    </w:p>
    <w:p w14:paraId="5C0EF27E" w14:textId="77777777" w:rsidR="00BE57C3" w:rsidRPr="008D10EB" w:rsidRDefault="00BE57C3" w:rsidP="00BE57C3">
      <w:pPr>
        <w:rPr>
          <w:rFonts w:ascii="Arial" w:hAnsi="Arial" w:cs="Arial"/>
          <w:b/>
          <w:bCs/>
        </w:rPr>
      </w:pPr>
      <w:r w:rsidRPr="008D10EB">
        <w:rPr>
          <w:rFonts w:ascii="Arial" w:hAnsi="Arial" w:cs="Arial"/>
          <w:b/>
          <w:bCs/>
        </w:rPr>
        <w:t xml:space="preserve">Conclusion: </w:t>
      </w:r>
    </w:p>
    <w:p w14:paraId="4479AB62" w14:textId="77777777" w:rsidR="00BE57C3" w:rsidRPr="008D10EB" w:rsidRDefault="00BE57C3" w:rsidP="00BE57C3">
      <w:pPr>
        <w:ind w:firstLine="720"/>
        <w:rPr>
          <w:rFonts w:ascii="Arial" w:hAnsi="Arial" w:cs="Arial"/>
        </w:rPr>
      </w:pPr>
      <w:r w:rsidRPr="008D10EB">
        <w:rPr>
          <w:rFonts w:ascii="Arial" w:hAnsi="Arial" w:cs="Arial"/>
        </w:rPr>
        <w:t xml:space="preserve">Routing protocols are designed to solve certain problems. The problem of managing and exchanging huge volume of routes within and between autonomous systems is solved by BGP. The use of BGP as the main routing protocol for the Internet shows its scalability, performance and reliability. BGP can allow for both efficient routing and redistribution of IGPs. In our next lab, we will configure IBGP instead of just EBGP and learn how interior BGP works and how it differs from EBGP. </w:t>
      </w:r>
    </w:p>
    <w:p w14:paraId="0AB09FC1" w14:textId="77777777" w:rsidR="00BE57C3" w:rsidRDefault="00BE57C3" w:rsidP="00BE57C3"/>
    <w:p w14:paraId="34ED57BA" w14:textId="77777777" w:rsidR="00BE57C3" w:rsidRPr="00006A76" w:rsidRDefault="00BE57C3" w:rsidP="00BE57C3">
      <w:pPr>
        <w:rPr>
          <w:rFonts w:ascii="Courier New" w:hAnsi="Courier New" w:cs="Courier New"/>
        </w:rPr>
      </w:pPr>
    </w:p>
    <w:p w14:paraId="08A40F42" w14:textId="77777777" w:rsidR="000C4ED1" w:rsidRPr="003A798E" w:rsidRDefault="000C4ED1"/>
    <w:sectPr w:rsidR="000C4ED1" w:rsidRPr="003A798E" w:rsidSect="00E420D6">
      <w:footerReference w:type="even" r:id="rId12"/>
      <w:footerReference w:type="default" r:id="rId13"/>
      <w:pgSz w:w="12240" w:h="15840" w:code="1"/>
      <w:pgMar w:top="720" w:right="720" w:bottom="720" w:left="720" w:header="709" w:footer="432" w:gutter="0"/>
      <w:pgBorders w:offsetFrom="page">
        <w:top w:val="single" w:sz="12" w:space="24" w:color="auto"/>
        <w:left w:val="single" w:sz="12" w:space="24" w:color="auto"/>
        <w:bottom w:val="single" w:sz="12" w:space="24" w:color="auto"/>
        <w:right w:val="single" w:sz="1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07FB0" w14:textId="77777777" w:rsidR="00647AE3" w:rsidRDefault="00647AE3" w:rsidP="001205A1">
      <w:r>
        <w:separator/>
      </w:r>
    </w:p>
  </w:endnote>
  <w:endnote w:type="continuationSeparator" w:id="0">
    <w:p w14:paraId="4C82C11C" w14:textId="77777777" w:rsidR="00647AE3" w:rsidRDefault="00647AE3"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82DD5"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p w14:paraId="6A030E8E"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1358343"/>
      <w:docPartObj>
        <w:docPartGallery w:val="Page Numbers (Bottom of Page)"/>
        <w:docPartUnique/>
      </w:docPartObj>
    </w:sdtPr>
    <w:sdtContent>
      <w:p w14:paraId="7BE22BB1"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66528">
          <w:rPr>
            <w:rStyle w:val="PageNumber"/>
            <w:noProof/>
          </w:rPr>
          <w:t>4</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1205A1" w14:paraId="73064F45" w14:textId="77777777" w:rsidTr="005F4F46">
      <w:tc>
        <w:tcPr>
          <w:tcW w:w="5395" w:type="dxa"/>
        </w:tcPr>
        <w:p w14:paraId="2EB31851" w14:textId="4456A564" w:rsidR="001205A1" w:rsidRPr="001205A1" w:rsidRDefault="00BE57C3" w:rsidP="00C66528">
          <w:pPr>
            <w:pStyle w:val="Footer"/>
          </w:pPr>
          <w:r>
            <w:rPr>
              <w:color w:val="7F7F7F" w:themeColor="text1" w:themeTint="80"/>
            </w:rPr>
            <w:t>BGP LAB REPORT</w:t>
          </w:r>
        </w:p>
      </w:tc>
      <w:tc>
        <w:tcPr>
          <w:tcW w:w="5395" w:type="dxa"/>
        </w:tcPr>
        <w:p w14:paraId="27B8AE60" w14:textId="77777777" w:rsidR="001205A1" w:rsidRPr="001205A1" w:rsidRDefault="001205A1" w:rsidP="001205A1">
          <w:pPr>
            <w:pStyle w:val="Footer"/>
          </w:pPr>
          <w:r w:rsidRPr="001205A1">
            <w:t xml:space="preserve">   </w:t>
          </w:r>
        </w:p>
      </w:tc>
    </w:tr>
  </w:tbl>
  <w:p w14:paraId="541C0553" w14:textId="77777777" w:rsidR="001205A1" w:rsidRDefault="00120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9AA01" w14:textId="77777777" w:rsidR="00647AE3" w:rsidRDefault="00647AE3" w:rsidP="001205A1">
      <w:r>
        <w:separator/>
      </w:r>
    </w:p>
  </w:footnote>
  <w:footnote w:type="continuationSeparator" w:id="0">
    <w:p w14:paraId="46FE2F65" w14:textId="77777777" w:rsidR="00647AE3" w:rsidRDefault="00647AE3"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3196D"/>
    <w:multiLevelType w:val="hybridMultilevel"/>
    <w:tmpl w:val="897E1368"/>
    <w:lvl w:ilvl="0" w:tplc="3128335A">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3395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removePersonalInformation/>
  <w:removeDateAndTime/>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7C3"/>
    <w:rsid w:val="000C4ED1"/>
    <w:rsid w:val="00111E9D"/>
    <w:rsid w:val="001205A1"/>
    <w:rsid w:val="00263407"/>
    <w:rsid w:val="002877E8"/>
    <w:rsid w:val="002B3F2F"/>
    <w:rsid w:val="002D11A5"/>
    <w:rsid w:val="002E7C4E"/>
    <w:rsid w:val="0031055C"/>
    <w:rsid w:val="00311B5D"/>
    <w:rsid w:val="00371EE1"/>
    <w:rsid w:val="003A798E"/>
    <w:rsid w:val="00423A4E"/>
    <w:rsid w:val="00425A99"/>
    <w:rsid w:val="00501224"/>
    <w:rsid w:val="005D7914"/>
    <w:rsid w:val="005E6B25"/>
    <w:rsid w:val="005F4F46"/>
    <w:rsid w:val="00647AE3"/>
    <w:rsid w:val="006C60E6"/>
    <w:rsid w:val="007B0740"/>
    <w:rsid w:val="007C1BAB"/>
    <w:rsid w:val="008064D3"/>
    <w:rsid w:val="00885538"/>
    <w:rsid w:val="008B743D"/>
    <w:rsid w:val="00A15CF7"/>
    <w:rsid w:val="00A24793"/>
    <w:rsid w:val="00A81248"/>
    <w:rsid w:val="00BE57C3"/>
    <w:rsid w:val="00C66528"/>
    <w:rsid w:val="00C915F0"/>
    <w:rsid w:val="00E420D6"/>
    <w:rsid w:val="00E42EB2"/>
    <w:rsid w:val="00FB65B8"/>
    <w:rsid w:val="00FC49AE"/>
    <w:rsid w:val="00FD2FC3"/>
    <w:rsid w:val="6644D324"/>
    <w:rsid w:val="76F1C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4F3DE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C66528"/>
    <w:pPr>
      <w:keepNext/>
      <w:keepLines/>
      <w:outlineLvl w:val="1"/>
    </w:pPr>
    <w:rPr>
      <w:rFonts w:eastAsiaTheme="majorEastAsia" w:cstheme="majorBidi"/>
      <w:i/>
      <w:color w:val="00C1C7" w:themeColor="accent2"/>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C66528"/>
    <w:rPr>
      <w:rFonts w:eastAsiaTheme="majorEastAsia" w:cstheme="majorBidi"/>
      <w:i/>
      <w:color w:val="00C1C7" w:themeColor="accent2"/>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FooterChar">
    <w:name w:val="Footer Char"/>
    <w:basedOn w:val="DefaultParagraphFont"/>
    <w:link w:val="Footer"/>
    <w:uiPriority w:val="99"/>
    <w:rsid w:val="00FC49AE"/>
    <w:rPr>
      <w:rFonts w:asciiTheme="majorHAnsi" w:hAnsiTheme="majorHAnsi"/>
      <w:b/>
      <w:color w:val="A6A6A6" w:themeColor="background1" w:themeShade="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FC49AE"/>
    <w:rPr>
      <w:i w:val="0"/>
      <w:iCs/>
      <w:color w:val="00C1C7" w:themeColor="accent2"/>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ListParagraph">
    <w:name w:val="List Paragraph"/>
    <w:basedOn w:val="Normal"/>
    <w:uiPriority w:val="34"/>
    <w:qFormat/>
    <w:rsid w:val="00BE57C3"/>
    <w:pPr>
      <w:spacing w:after="160"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seb\AppData\Roaming\Microsoft\Templates\Jazzy%20student%20report.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425F07-5221-4468-81DD-0F0C28E7FD9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C:\Users\s-tseb\AppData\Roaming\Microsoft\Templates\Jazzy student report.dotx</Template>
  <TotalTime>0</TotalTime>
  <Pages>29</Pages>
  <Words>10923</Words>
  <Characters>62265</Characters>
  <Application>Microsoft Office Word</Application>
  <DocSecurity>0</DocSecurity>
  <Lines>518</Lines>
  <Paragraphs>146</Paragraphs>
  <ScaleCrop>false</ScaleCrop>
  <Company/>
  <LinksUpToDate>false</LinksUpToDate>
  <CharactersWithSpaces>73042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2022-10-25T13:39:00Z</dcterms:created>
  <dcterms:modified xsi:type="dcterms:W3CDTF">2022-10-25T13:39:00Z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