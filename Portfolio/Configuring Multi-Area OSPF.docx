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56D4" w14:textId="49F414A1" w:rsidR="00694B6F" w:rsidRPr="00AF21F6" w:rsidRDefault="00694B6F" w:rsidP="00694B6F">
      <w:pPr>
        <w:jc w:val="center"/>
        <w:rPr>
          <w:rFonts w:ascii="Arial Black" w:hAnsi="Arial Black" w:cs="Courier New"/>
          <w:color w:val="C00000"/>
          <w:sz w:val="56"/>
          <w:szCs w:val="56"/>
        </w:rPr>
      </w:pPr>
      <w:r w:rsidRPr="00AF21F6">
        <w:rPr>
          <w:rFonts w:ascii="Arial Black" w:hAnsi="Arial Black" w:cs="Courier New"/>
          <w:color w:val="C00000"/>
          <w:sz w:val="56"/>
          <w:szCs w:val="56"/>
        </w:rPr>
        <w:t>CCNP ROUTING AND SWITCHING</w:t>
      </w:r>
    </w:p>
    <w:p w14:paraId="16402C0E" w14:textId="77777777" w:rsidR="0070218F" w:rsidRPr="00D614BE" w:rsidRDefault="0070218F" w:rsidP="0070218F">
      <w:pPr>
        <w:pBdr>
          <w:between w:val="single" w:sz="12" w:space="1" w:color="auto"/>
        </w:pBdr>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0288" behindDoc="0" locked="0" layoutInCell="1" allowOverlap="1" wp14:anchorId="455D384B" wp14:editId="28DAF9A0">
                <wp:simplePos x="0" y="0"/>
                <wp:positionH relativeFrom="margin">
                  <wp:align>center</wp:align>
                </wp:positionH>
                <wp:positionV relativeFrom="paragraph">
                  <wp:posOffset>217170</wp:posOffset>
                </wp:positionV>
                <wp:extent cx="7138554" cy="14176"/>
                <wp:effectExtent l="19050" t="19050" r="24765" b="24130"/>
                <wp:wrapNone/>
                <wp:docPr id="7" name="Straight Connector 7"/>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982F1C8">
              <v:line id="Straight Connector 7"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00]" strokeweight="3pt" from="0,17.1pt" to="562.1pt,18.2pt" w14:anchorId="24A8FA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">
                <w10:wrap anchorx="margin"/>
              </v:line>
            </w:pict>
          </mc:Fallback>
        </mc:AlternateContent>
      </w:r>
    </w:p>
    <w:p w14:paraId="36E6DAB2" w14:textId="5930EED7" w:rsidR="0070218F" w:rsidRDefault="0070218F" w:rsidP="0070218F">
      <w:pPr>
        <w:rPr>
          <w:rFonts w:ascii="Arial" w:hAnsi="Arial" w:cs="Arial"/>
        </w:rPr>
      </w:pPr>
    </w:p>
    <w:p w14:paraId="4547A2C5" w14:textId="77777777" w:rsidR="00EC112D" w:rsidRDefault="00EC112D" w:rsidP="0070218F">
      <w:pPr>
        <w:rPr>
          <w:rFonts w:ascii="Arial" w:hAnsi="Arial" w:cs="Arial"/>
        </w:rPr>
      </w:pPr>
    </w:p>
    <w:p w14:paraId="6E65B9ED" w14:textId="757D3BD6" w:rsidR="00694B6F" w:rsidRDefault="00694B6F" w:rsidP="0070218F">
      <w:pPr>
        <w:rPr>
          <w:rFonts w:ascii="Arial" w:hAnsi="Arial" w:cs="Arial"/>
        </w:rPr>
      </w:pPr>
    </w:p>
    <w:p w14:paraId="606D79E6" w14:textId="77777777" w:rsidR="00D5439C" w:rsidRDefault="00D5439C" w:rsidP="0070218F">
      <w:pPr>
        <w:rPr>
          <w:rFonts w:ascii="Arial" w:hAnsi="Arial" w:cs="Arial"/>
        </w:rPr>
      </w:pPr>
    </w:p>
    <w:p w14:paraId="5160AEB0" w14:textId="77777777" w:rsidR="0070218F" w:rsidRDefault="0070218F" w:rsidP="0070218F">
      <w:pPr>
        <w:rPr>
          <w:rFonts w:ascii="Arial" w:hAnsi="Arial" w:cs="Arial"/>
        </w:rPr>
      </w:pPr>
    </w:p>
    <w:p w14:paraId="051A6F7B" w14:textId="77777777" w:rsidR="0070218F" w:rsidRDefault="0070218F" w:rsidP="0070218F">
      <w:pPr>
        <w:jc w:val="center"/>
        <w:rPr>
          <w:rFonts w:ascii="Arial" w:hAnsi="Arial" w:cs="Arial"/>
        </w:rPr>
      </w:pPr>
      <w:r>
        <w:rPr>
          <w:noProof/>
        </w:rPr>
        <w:drawing>
          <wp:inline distT="0" distB="0" distL="0" distR="0" wp14:anchorId="193BD437" wp14:editId="27490318">
            <wp:extent cx="2019300" cy="10648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6233777B" w14:textId="62EA61D1" w:rsidR="0070218F" w:rsidRDefault="0070218F" w:rsidP="0070218F">
      <w:pPr>
        <w:rPr>
          <w:rFonts w:ascii="Arial" w:hAnsi="Arial" w:cs="Arial"/>
        </w:rPr>
      </w:pPr>
    </w:p>
    <w:p w14:paraId="44192DC9" w14:textId="77777777" w:rsidR="00D5439C" w:rsidRDefault="00D5439C" w:rsidP="0070218F">
      <w:pPr>
        <w:rPr>
          <w:rFonts w:ascii="Arial" w:hAnsi="Arial" w:cs="Arial"/>
        </w:rPr>
      </w:pPr>
    </w:p>
    <w:p w14:paraId="68B9ED40" w14:textId="77777777" w:rsidR="005D43E4" w:rsidRDefault="000869D5" w:rsidP="0070218F">
      <w:pPr>
        <w:jc w:val="center"/>
        <w:rPr>
          <w:rFonts w:ascii="Arial Black" w:hAnsi="Arial Black" w:cs="Arial"/>
          <w:color w:val="002060"/>
          <w:sz w:val="96"/>
          <w:szCs w:val="96"/>
        </w:rPr>
      </w:pPr>
      <w:r w:rsidRPr="00211D7B">
        <w:rPr>
          <w:rFonts w:ascii="Arial Black" w:hAnsi="Arial Black" w:cs="Arial"/>
          <w:color w:val="002060"/>
          <w:sz w:val="96"/>
          <w:szCs w:val="96"/>
        </w:rPr>
        <w:t xml:space="preserve">Configuring </w:t>
      </w:r>
    </w:p>
    <w:p w14:paraId="7ED8A1AC" w14:textId="54B617BF" w:rsidR="0070218F" w:rsidRPr="00211D7B" w:rsidRDefault="000869D5" w:rsidP="0070218F">
      <w:pPr>
        <w:jc w:val="center"/>
        <w:rPr>
          <w:rFonts w:ascii="Arial Black" w:hAnsi="Arial Black" w:cs="Arial"/>
          <w:color w:val="002060"/>
        </w:rPr>
      </w:pPr>
      <w:r w:rsidRPr="00211D7B">
        <w:rPr>
          <w:rFonts w:ascii="Arial Black" w:hAnsi="Arial Black" w:cs="Arial"/>
          <w:color w:val="002060"/>
          <w:sz w:val="96"/>
          <w:szCs w:val="96"/>
        </w:rPr>
        <w:t>Multi-Area OSPF</w:t>
      </w:r>
    </w:p>
    <w:p w14:paraId="57BF43B0" w14:textId="77777777" w:rsidR="0070218F" w:rsidRDefault="0070218F" w:rsidP="0070218F">
      <w:pPr>
        <w:jc w:val="center"/>
        <w:rPr>
          <w:rFonts w:ascii="Arial" w:hAnsi="Arial" w:cs="Arial"/>
        </w:rPr>
      </w:pPr>
    </w:p>
    <w:p w14:paraId="5F9488AF" w14:textId="77777777" w:rsidR="0070218F" w:rsidRDefault="0070218F" w:rsidP="0070218F">
      <w:pPr>
        <w:jc w:val="center"/>
        <w:rPr>
          <w:rFonts w:ascii="Arial" w:hAnsi="Arial" w:cs="Arial"/>
        </w:rPr>
      </w:pPr>
      <w:r>
        <w:rPr>
          <w:rFonts w:ascii="Arial" w:hAnsi="Arial" w:cs="Arial"/>
        </w:rPr>
        <w:t xml:space="preserve">                         </w:t>
      </w:r>
    </w:p>
    <w:p w14:paraId="604C81EE" w14:textId="77777777" w:rsidR="0070218F" w:rsidRDefault="0070218F" w:rsidP="0070218F">
      <w:pPr>
        <w:rPr>
          <w:rFonts w:ascii="Arial" w:hAnsi="Arial" w:cs="Arial"/>
        </w:rPr>
      </w:pPr>
    </w:p>
    <w:p w14:paraId="722177ED" w14:textId="77777777" w:rsidR="0070218F" w:rsidRDefault="0070218F" w:rsidP="0070218F">
      <w:pPr>
        <w:rPr>
          <w:rFonts w:ascii="Arial" w:hAnsi="Arial" w:cs="Arial"/>
        </w:rPr>
      </w:pPr>
    </w:p>
    <w:p w14:paraId="0902B197" w14:textId="77777777" w:rsidR="0070218F" w:rsidRDefault="0070218F" w:rsidP="0070218F">
      <w:pPr>
        <w:rPr>
          <w:rFonts w:ascii="Arial" w:hAnsi="Arial" w:cs="Arial"/>
        </w:rPr>
      </w:pPr>
    </w:p>
    <w:p w14:paraId="4763B650" w14:textId="77777777" w:rsidR="0070218F" w:rsidRDefault="0070218F" w:rsidP="0070218F">
      <w:pPr>
        <w:rPr>
          <w:rFonts w:ascii="Arial" w:hAnsi="Arial" w:cs="Arial"/>
        </w:rPr>
      </w:pPr>
    </w:p>
    <w:p w14:paraId="5755E757" w14:textId="77777777" w:rsidR="0070218F" w:rsidRDefault="0070218F" w:rsidP="0070218F">
      <w:pPr>
        <w:rPr>
          <w:rFonts w:ascii="Arial" w:hAnsi="Arial" w:cs="Arial"/>
        </w:rPr>
      </w:pPr>
    </w:p>
    <w:p w14:paraId="1598CB00" w14:textId="77777777" w:rsidR="0070218F" w:rsidRDefault="0070218F" w:rsidP="0070218F">
      <w:pPr>
        <w:rPr>
          <w:rFonts w:ascii="Arial" w:hAnsi="Arial" w:cs="Arial"/>
        </w:rPr>
      </w:pPr>
    </w:p>
    <w:p w14:paraId="21B08309" w14:textId="14FE5336" w:rsidR="0070218F" w:rsidRDefault="0070218F" w:rsidP="0070218F">
      <w:pPr>
        <w:rPr>
          <w:rFonts w:ascii="Arial" w:hAnsi="Arial" w:cs="Arial"/>
        </w:rPr>
      </w:pPr>
    </w:p>
    <w:p w14:paraId="7BCAF443" w14:textId="3409B0A4" w:rsidR="00D5439C" w:rsidRDefault="00D5439C" w:rsidP="0070218F">
      <w:pPr>
        <w:rPr>
          <w:rFonts w:ascii="Arial" w:hAnsi="Arial" w:cs="Arial"/>
        </w:rPr>
      </w:pPr>
    </w:p>
    <w:p w14:paraId="72CA589E" w14:textId="57B6ABD2" w:rsidR="00D5439C" w:rsidRDefault="00D5439C" w:rsidP="0070218F">
      <w:pPr>
        <w:rPr>
          <w:rFonts w:ascii="Arial" w:hAnsi="Arial" w:cs="Arial"/>
        </w:rPr>
      </w:pPr>
    </w:p>
    <w:p w14:paraId="15EA6C09" w14:textId="5D3F5974" w:rsidR="00D5439C" w:rsidRDefault="00D5439C" w:rsidP="0070218F">
      <w:pPr>
        <w:rPr>
          <w:rFonts w:ascii="Arial" w:hAnsi="Arial" w:cs="Arial"/>
        </w:rPr>
      </w:pPr>
    </w:p>
    <w:p w14:paraId="62579C38" w14:textId="5610EB75" w:rsidR="00D5439C" w:rsidRDefault="00D5439C" w:rsidP="0070218F">
      <w:pPr>
        <w:rPr>
          <w:rFonts w:ascii="Arial" w:hAnsi="Arial" w:cs="Arial"/>
        </w:rPr>
      </w:pPr>
    </w:p>
    <w:p w14:paraId="6225BC8C" w14:textId="5CBF26EB" w:rsidR="00D5439C" w:rsidRDefault="00D5439C" w:rsidP="0070218F">
      <w:pPr>
        <w:rPr>
          <w:rFonts w:ascii="Arial" w:hAnsi="Arial" w:cs="Arial"/>
        </w:rPr>
      </w:pPr>
    </w:p>
    <w:p w14:paraId="2C44D9F7" w14:textId="686AB557" w:rsidR="00D5439C" w:rsidRDefault="00D5439C" w:rsidP="0070218F">
      <w:pPr>
        <w:rPr>
          <w:rFonts w:ascii="Arial" w:hAnsi="Arial" w:cs="Arial"/>
        </w:rPr>
      </w:pPr>
    </w:p>
    <w:p w14:paraId="60BBB7ED" w14:textId="1C8BD977" w:rsidR="00D5439C" w:rsidRDefault="00D5439C" w:rsidP="0070218F">
      <w:pPr>
        <w:rPr>
          <w:rFonts w:ascii="Arial" w:hAnsi="Arial" w:cs="Arial"/>
        </w:rPr>
      </w:pPr>
    </w:p>
    <w:p w14:paraId="4B4A29B5" w14:textId="77777777" w:rsidR="00D5439C" w:rsidRDefault="00D5439C" w:rsidP="0070218F">
      <w:pPr>
        <w:rPr>
          <w:rFonts w:ascii="Arial" w:hAnsi="Arial" w:cs="Arial"/>
        </w:rPr>
      </w:pPr>
    </w:p>
    <w:p w14:paraId="0B9FC76A" w14:textId="77777777" w:rsidR="0070218F" w:rsidRDefault="0070218F" w:rsidP="0070218F">
      <w:pPr>
        <w:rPr>
          <w:rFonts w:ascii="Arial" w:hAnsi="Arial" w:cs="Arial"/>
        </w:rPr>
      </w:pPr>
    </w:p>
    <w:p w14:paraId="0BB1EA81" w14:textId="77777777" w:rsidR="0070218F" w:rsidRDefault="0070218F" w:rsidP="0070218F">
      <w:pPr>
        <w:rPr>
          <w:rFonts w:ascii="Arial" w:hAnsi="Arial" w:cs="Arial"/>
        </w:rPr>
      </w:pPr>
    </w:p>
    <w:p w14:paraId="437E04CB" w14:textId="77777777" w:rsidR="0070218F" w:rsidRDefault="0070218F" w:rsidP="0070218F">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70883A4" wp14:editId="5CAEEED6">
                <wp:simplePos x="0" y="0"/>
                <wp:positionH relativeFrom="column">
                  <wp:posOffset>-139700</wp:posOffset>
                </wp:positionH>
                <wp:positionV relativeFrom="paragraph">
                  <wp:posOffset>287020</wp:posOffset>
                </wp:positionV>
                <wp:extent cx="5549900" cy="368300"/>
                <wp:effectExtent l="0" t="0" r="31750" b="12700"/>
                <wp:wrapNone/>
                <wp:docPr id="11" name="Arrow: Pentagon 11"/>
                <wp:cNvGraphicFramePr/>
                <a:graphic xmlns:a="http://schemas.openxmlformats.org/drawingml/2006/main">
                  <a:graphicData uri="http://schemas.microsoft.com/office/word/2010/wordprocessingShape">
                    <wps:wsp>
                      <wps:cNvSpPr/>
                      <wps:spPr>
                        <a:xfrm>
                          <a:off x="0" y="0"/>
                          <a:ext cx="5549900" cy="3683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D09E08E">
              <v:shapetype id="_x0000_t15" coordsize="21600,21600" o:spt="15" adj="16200" path="m@0,l,,,21600@0,21600,21600,10800xe" w14:anchorId="3B5A64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Arrow: Pentagon 11" style="position:absolute;margin-left:-11pt;margin-top:22.6pt;width:437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00000" strokecolor="#c00000" strokeweight="2pt" type="#_x0000_t15" adj="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"/>
            </w:pict>
          </mc:Fallback>
        </mc:AlternateContent>
      </w:r>
    </w:p>
    <w:p w14:paraId="548AC6D9" w14:textId="43CEDDA9" w:rsidR="0070218F" w:rsidRPr="00793867" w:rsidRDefault="0070218F" w:rsidP="0070218F">
      <w:pPr>
        <w:rPr>
          <w:rFonts w:ascii="Arial Black" w:hAnsi="Arial Black" w:cs="Arial"/>
          <w:sz w:val="22"/>
          <w:szCs w:val="22"/>
        </w:rPr>
      </w:pPr>
      <w:r>
        <w:rPr>
          <w:rFonts w:ascii="Arial" w:hAnsi="Arial" w:cs="Arial"/>
        </w:rPr>
        <w:t xml:space="preserve">                                                                                                                                   </w:t>
      </w:r>
      <w:r w:rsidRPr="00793867">
        <w:rPr>
          <w:rFonts w:ascii="Arial Black" w:hAnsi="Arial Black" w:cs="Arial"/>
          <w:sz w:val="22"/>
          <w:szCs w:val="22"/>
        </w:rPr>
        <w:t>Brennen Tse</w:t>
      </w:r>
    </w:p>
    <w:p w14:paraId="6AFB4A45" w14:textId="48B9426C" w:rsidR="0070218F" w:rsidRPr="00793867" w:rsidRDefault="0070218F" w:rsidP="0070218F">
      <w:pPr>
        <w:rPr>
          <w:rFonts w:ascii="Arial Black" w:hAnsi="Arial Black" w:cs="Arial"/>
          <w:sz w:val="22"/>
          <w:szCs w:val="22"/>
        </w:rPr>
      </w:pPr>
      <w:r w:rsidRPr="00793867">
        <w:rPr>
          <w:rFonts w:ascii="Arial Black" w:hAnsi="Arial Black" w:cs="Arial"/>
          <w:sz w:val="22"/>
          <w:szCs w:val="22"/>
        </w:rPr>
        <w:t xml:space="preserve">                                                                                                                     </w:t>
      </w:r>
      <w:r w:rsidR="00675CBF">
        <w:rPr>
          <w:rFonts w:ascii="Arial Black" w:hAnsi="Arial Black" w:cs="Arial"/>
          <w:sz w:val="22"/>
          <w:szCs w:val="22"/>
        </w:rPr>
        <w:t xml:space="preserve"> </w:t>
      </w:r>
      <w:r w:rsidRPr="00793867">
        <w:rPr>
          <w:rFonts w:ascii="Arial Black" w:hAnsi="Arial Black" w:cs="Arial"/>
          <w:sz w:val="22"/>
          <w:szCs w:val="22"/>
        </w:rPr>
        <w:t xml:space="preserve"> 9/13/2021</w:t>
      </w:r>
    </w:p>
    <w:p w14:paraId="7FCC4439" w14:textId="155DCBAF" w:rsidR="026616F1" w:rsidRDefault="026616F1" w:rsidP="026616F1">
      <w:pPr>
        <w:spacing w:after="240"/>
        <w:rPr>
          <w:rFonts w:ascii="Arial" w:hAnsi="Arial" w:cs="Arial"/>
          <w:b/>
          <w:bCs/>
          <w:noProof/>
        </w:rPr>
      </w:pPr>
    </w:p>
    <w:p w14:paraId="1BAA0FC9" w14:textId="2DA182F3" w:rsidR="00C96E1B" w:rsidRPr="007946F6" w:rsidRDefault="00C96E1B" w:rsidP="00F40C25">
      <w:pPr>
        <w:spacing w:after="240"/>
        <w:rPr>
          <w:rFonts w:ascii="Arial" w:hAnsi="Arial" w:cs="Arial"/>
          <w:b/>
          <w:bCs/>
          <w:noProof/>
        </w:rPr>
      </w:pPr>
      <w:r w:rsidRPr="007946F6">
        <w:rPr>
          <w:rFonts w:ascii="Arial" w:hAnsi="Arial" w:cs="Arial"/>
          <w:b/>
          <w:bCs/>
          <w:noProof/>
        </w:rPr>
        <w:t>Purpose</w:t>
      </w:r>
      <w:r w:rsidR="00760190">
        <w:rPr>
          <w:rFonts w:ascii="Arial" w:hAnsi="Arial" w:cs="Arial"/>
          <w:b/>
          <w:bCs/>
          <w:noProof/>
        </w:rPr>
        <w:t>:</w:t>
      </w:r>
    </w:p>
    <w:p w14:paraId="4B2FB6A2" w14:textId="0C5A0D3A" w:rsidR="00E52E8F" w:rsidRDefault="00C96E1B" w:rsidP="00F40C25">
      <w:pPr>
        <w:spacing w:after="240"/>
        <w:rPr>
          <w:rFonts w:ascii="Arial" w:hAnsi="Arial" w:cs="Arial"/>
          <w:noProof/>
        </w:rPr>
      </w:pPr>
      <w:r w:rsidRPr="008B6B2B">
        <w:rPr>
          <w:rFonts w:ascii="Arial" w:hAnsi="Arial" w:cs="Arial"/>
          <w:noProof/>
        </w:rPr>
        <w:tab/>
        <w:t>The purpose of this lab is to configure mutliarea OSPF on six routers, with the routers split between three areas. Students will learn how to configure multiarea OSPF and OSPFv3 on routers</w:t>
      </w:r>
      <w:r>
        <w:rPr>
          <w:rFonts w:ascii="Arial" w:hAnsi="Arial" w:cs="Arial"/>
          <w:noProof/>
        </w:rPr>
        <w:t xml:space="preserve"> as well as modifying hello and dead timers.</w:t>
      </w:r>
    </w:p>
    <w:p w14:paraId="4BF724DC" w14:textId="77777777" w:rsidR="00C96E1B" w:rsidRDefault="00C96E1B" w:rsidP="00F40C25">
      <w:pPr>
        <w:spacing w:after="240"/>
        <w:rPr>
          <w:rFonts w:ascii="Arial" w:hAnsi="Arial" w:cs="Arial"/>
          <w:b/>
          <w:bCs/>
          <w:noProof/>
        </w:rPr>
      </w:pPr>
      <w:r w:rsidRPr="00635C2C">
        <w:rPr>
          <w:rFonts w:ascii="Arial" w:hAnsi="Arial" w:cs="Arial"/>
          <w:b/>
          <w:bCs/>
          <w:noProof/>
        </w:rPr>
        <w:t>Background</w:t>
      </w:r>
    </w:p>
    <w:p w14:paraId="634DE78F" w14:textId="77777777" w:rsidR="00C96E1B" w:rsidRPr="00EE4781" w:rsidRDefault="00C96E1B" w:rsidP="00F40C25">
      <w:pPr>
        <w:spacing w:after="240"/>
        <w:ind w:firstLine="720"/>
        <w:rPr>
          <w:rFonts w:ascii="Arial" w:hAnsi="Arial" w:cs="Arial"/>
          <w:noProof/>
        </w:rPr>
      </w:pPr>
      <w:r>
        <w:rPr>
          <w:rFonts w:ascii="Arial" w:hAnsi="Arial" w:cs="Arial"/>
          <w:noProof/>
        </w:rPr>
        <w:t xml:space="preserve">Multiarea OSPF has several advantages over single-area OSPF. Using multiarea OSPF reduces processing and memory overhead, reduced link-state overhead and frequency of SPF calculations and smaller routing tables. </w:t>
      </w:r>
    </w:p>
    <w:p w14:paraId="3EB93869" w14:textId="77777777" w:rsidR="00C96E1B" w:rsidRDefault="00C96E1B" w:rsidP="00F40C25">
      <w:pPr>
        <w:spacing w:after="240"/>
        <w:rPr>
          <w:rFonts w:ascii="Arial" w:hAnsi="Arial" w:cs="Arial"/>
          <w:noProof/>
        </w:rPr>
      </w:pPr>
      <w:r>
        <w:rPr>
          <w:rFonts w:ascii="Arial" w:hAnsi="Arial" w:cs="Arial"/>
          <w:noProof/>
        </w:rPr>
        <w:t xml:space="preserve">Multiarea OSPF has two different layers, the backbone area and the regular area. Multiarea divides a large OSPF area into several smaller areas. Routers are spread throughout different areas which all connect back to the backbone.The backbone or transit area (area 0) is an OSPF area that specalizes in the efficient movement of IP packets. The regular or nonbackbone area connects users with resources. Traffic from other areas must cross the backbone. </w:t>
      </w:r>
    </w:p>
    <w:p w14:paraId="62B5D75A" w14:textId="77777777" w:rsidR="00C96E1B" w:rsidRDefault="00C96E1B" w:rsidP="00F40C25">
      <w:pPr>
        <w:spacing w:after="240"/>
        <w:ind w:firstLine="720"/>
        <w:rPr>
          <w:rFonts w:ascii="Arial" w:hAnsi="Arial" w:cs="Arial"/>
          <w:noProof/>
        </w:rPr>
      </w:pPr>
      <w:r>
        <w:rPr>
          <w:rFonts w:ascii="Arial" w:hAnsi="Arial" w:cs="Arial"/>
          <w:noProof/>
        </w:rPr>
        <w:t xml:space="preserve">There are four different types of OSPF routers in multiarea OSPF. Internal routers, backbone routers, ABRs and ASBRs. Internal routers are routers that have all interfaces in the same area. A backbone router is a router in the backbone area of 0. An Area Border Router (ABR) is a router that has interfaces attached to multiple areas. In my toplogy, Router 2 is an ABR as it has its Gig 0/0/0 and 0/0/1 in areas that are not the backbone. An Autonomous System Boundary Router (ASBR) is a router that serves as a gateway to routers outside the OSPF domain and those operating with different protocols (IGRP, EIGRP, RIP, BGP, Static). ASBRs can import and translate routes from different protocols into OSPF using redistribution. </w:t>
      </w:r>
    </w:p>
    <w:p w14:paraId="0706D4AA" w14:textId="7D4F14B0" w:rsidR="00E52E8F" w:rsidRDefault="00C96E1B" w:rsidP="00F40C25">
      <w:pPr>
        <w:spacing w:after="240"/>
        <w:ind w:firstLine="720"/>
        <w:rPr>
          <w:rFonts w:ascii="Arial" w:hAnsi="Arial" w:cs="Arial"/>
          <w:noProof/>
        </w:rPr>
      </w:pPr>
      <w:r>
        <w:rPr>
          <w:rFonts w:ascii="Arial" w:hAnsi="Arial" w:cs="Arial"/>
          <w:noProof/>
        </w:rPr>
        <w:t>OSPFv3 allows the use of IPv6 addresses and routes in OSPF and is an expandison of OSPFv2. Configuring OSPFv3 has several differences to how OSPFv2 is configured. IPv6 unicast routing must be enabled and interfaces used must have IPv6 configured. Hello and dead intervals can be configured with shorter times than the default 10 and 30 seconds. While this will result in faster convergence and less delays in rerouting if a link goes down, more packets will be exchanged in regular network operation.</w:t>
      </w:r>
    </w:p>
    <w:p w14:paraId="0B5288C2" w14:textId="77777777" w:rsidR="00C96E1B" w:rsidRPr="00635C2C" w:rsidRDefault="00C96E1B" w:rsidP="00F40C25">
      <w:pPr>
        <w:spacing w:after="240"/>
        <w:rPr>
          <w:rFonts w:ascii="Arial" w:hAnsi="Arial" w:cs="Arial"/>
          <w:b/>
          <w:bCs/>
          <w:noProof/>
        </w:rPr>
      </w:pPr>
      <w:r w:rsidRPr="00635C2C">
        <w:rPr>
          <w:rFonts w:ascii="Arial" w:hAnsi="Arial" w:cs="Arial"/>
          <w:b/>
          <w:bCs/>
          <w:noProof/>
        </w:rPr>
        <w:t>Lab Summary</w:t>
      </w:r>
    </w:p>
    <w:p w14:paraId="7855245C" w14:textId="2C193AFA" w:rsidR="00C96E1B" w:rsidRDefault="00C96E1B" w:rsidP="00F40C25">
      <w:pPr>
        <w:spacing w:after="240"/>
        <w:ind w:firstLine="720"/>
        <w:rPr>
          <w:rFonts w:ascii="Arial" w:hAnsi="Arial" w:cs="Arial"/>
          <w:noProof/>
        </w:rPr>
      </w:pPr>
      <w:r w:rsidRPr="008B6B2B">
        <w:rPr>
          <w:rFonts w:ascii="Arial" w:hAnsi="Arial" w:cs="Arial"/>
          <w:noProof/>
        </w:rPr>
        <w:t xml:space="preserve">When configuring multiarea OSPFv2 and v3 I set up six 4321 Cisco Routers with two routers installed with a NIM-2T WAN Interface Card for serial connection. </w:t>
      </w:r>
      <w:r>
        <w:rPr>
          <w:rFonts w:ascii="Arial" w:hAnsi="Arial" w:cs="Arial"/>
          <w:noProof/>
        </w:rPr>
        <w:t>I used copper crossover cables to connect the Gig 0/0/0 and 0/0/1 interfaces on routers in area 1 and 2 to each other and to area 0. R1 and R2 in area 0 used a serial DCE connection. Routers used the IPv4 network of 10.0.0.0 with a /30 subnet from 10.0.0.0-10.0.0.19. They also used the IPv6 network of 2001:db8:acad:0::1/64. Loopback addresses are used in the place of LANs. Loopbacks have IPv4 addresses in the 192.168.0.0/16 network and are subnetted into /30s. They use IPv6 addresses in the 2001:db8:acad:0::1/64 network. I also configured OSPFv2 and OSPFv3 on all five routers using the commands listed below and set all loopback interfaces as passive-interfaces to ensure network security and efficiency. I also placed R1 and R2 in the backbone area of Area 0, R3 and R4 in Area 1 and R5 and R6 in Area 2. I also changed the hello and dead intervals in the interfaces connected to R2’s G0/0/0 and G0/0/1 to hello of 1 second and dead of 3 seconds instead of the normal 10 seconds and 30 seconds. Finally I pinged all addresses in the network to ensure all routes and multiarea OSPF was working.</w:t>
      </w:r>
    </w:p>
    <w:p w14:paraId="5EF85728" w14:textId="77777777" w:rsidR="00E52E8F" w:rsidRPr="002F39C8" w:rsidRDefault="00E52E8F" w:rsidP="00F40C25">
      <w:pPr>
        <w:spacing w:after="240"/>
        <w:ind w:firstLine="720"/>
        <w:rPr>
          <w:rFonts w:ascii="Arial" w:hAnsi="Arial" w:cs="Arial"/>
        </w:rPr>
      </w:pPr>
    </w:p>
    <w:p w14:paraId="7560CBDD" w14:textId="77777777" w:rsidR="00C96E1B" w:rsidRPr="00501932" w:rsidRDefault="00C96E1B" w:rsidP="00F40C25">
      <w:pPr>
        <w:spacing w:after="240"/>
        <w:rPr>
          <w:rFonts w:ascii="Arial" w:hAnsi="Arial" w:cs="Arial"/>
          <w:b/>
          <w:bCs/>
          <w:noProof/>
        </w:rPr>
      </w:pPr>
      <w:r w:rsidRPr="00501932">
        <w:rPr>
          <w:rFonts w:ascii="Arial" w:hAnsi="Arial" w:cs="Arial"/>
          <w:b/>
          <w:bCs/>
          <w:noProof/>
        </w:rPr>
        <w:t xml:space="preserve">Lab Commands </w:t>
      </w:r>
    </w:p>
    <w:p w14:paraId="1D79D399" w14:textId="77777777" w:rsidR="00C96E1B" w:rsidRDefault="00C96E1B" w:rsidP="00F40C25">
      <w:pPr>
        <w:spacing w:after="240"/>
        <w:rPr>
          <w:rFonts w:ascii="Courier New" w:hAnsi="Courier New" w:cs="Courier New"/>
          <w:b/>
          <w:bCs/>
          <w:noProof/>
        </w:rPr>
      </w:pPr>
      <w:r w:rsidRPr="0031256D">
        <w:rPr>
          <w:rFonts w:ascii="Courier New" w:hAnsi="Courier New" w:cs="Courier New"/>
          <w:noProof/>
        </w:rPr>
        <w:t>Router(config)#</w:t>
      </w:r>
      <w:r w:rsidRPr="00340B1C">
        <w:rPr>
          <w:rFonts w:ascii="Courier New" w:hAnsi="Courier New" w:cs="Courier New"/>
          <w:b/>
          <w:bCs/>
          <w:noProof/>
        </w:rPr>
        <w:t>ipv6 unicast-routing</w:t>
      </w:r>
    </w:p>
    <w:p w14:paraId="65B7673A" w14:textId="77777777" w:rsidR="00C96E1B" w:rsidRPr="001134E5" w:rsidRDefault="00C96E1B" w:rsidP="00F40C25">
      <w:pPr>
        <w:spacing w:after="240"/>
        <w:rPr>
          <w:rFonts w:ascii="Arial" w:hAnsi="Arial" w:cs="Arial"/>
          <w:noProof/>
        </w:rPr>
      </w:pPr>
      <w:r>
        <w:rPr>
          <w:rFonts w:ascii="Arial" w:hAnsi="Arial" w:cs="Arial"/>
          <w:noProof/>
        </w:rPr>
        <w:t xml:space="preserve">Definition: </w:t>
      </w:r>
      <w:r w:rsidRPr="001134E5">
        <w:rPr>
          <w:rFonts w:ascii="Arial" w:hAnsi="Arial" w:cs="Arial"/>
          <w:noProof/>
        </w:rPr>
        <w:t xml:space="preserve">This command enables IPv6 routing globally on a router. </w:t>
      </w:r>
    </w:p>
    <w:p w14:paraId="48000352" w14:textId="77777777" w:rsidR="00C96E1B" w:rsidRDefault="00C96E1B" w:rsidP="00F40C25">
      <w:pPr>
        <w:spacing w:after="240"/>
        <w:rPr>
          <w:rFonts w:ascii="Courier New" w:hAnsi="Courier New" w:cs="Courier New"/>
          <w:noProof/>
        </w:rPr>
      </w:pPr>
      <w:r w:rsidRPr="00CD1E16">
        <w:rPr>
          <w:rFonts w:ascii="Courier New" w:hAnsi="Courier New" w:cs="Courier New"/>
          <w:noProof/>
        </w:rPr>
        <w:t>Router(config)#</w:t>
      </w:r>
      <w:r w:rsidRPr="00CD1E16">
        <w:rPr>
          <w:rFonts w:ascii="Courier New" w:hAnsi="Courier New" w:cs="Courier New"/>
          <w:b/>
          <w:bCs/>
          <w:noProof/>
        </w:rPr>
        <w:t>ipv6 ospf</w:t>
      </w:r>
      <w:r>
        <w:rPr>
          <w:noProof/>
        </w:rPr>
        <w:t xml:space="preserve"> </w:t>
      </w:r>
      <w:r w:rsidRPr="00CD1E16">
        <w:rPr>
          <w:rFonts w:ascii="Courier New" w:hAnsi="Courier New" w:cs="Courier New"/>
          <w:noProof/>
        </w:rPr>
        <w:t xml:space="preserve">process-id </w:t>
      </w:r>
      <w:r w:rsidRPr="00CD1E16">
        <w:rPr>
          <w:rFonts w:ascii="Courier New" w:hAnsi="Courier New" w:cs="Courier New"/>
          <w:b/>
          <w:bCs/>
          <w:noProof/>
        </w:rPr>
        <w:t>area</w:t>
      </w:r>
      <w:r w:rsidRPr="00CD1E16">
        <w:rPr>
          <w:rFonts w:ascii="Courier New" w:hAnsi="Courier New" w:cs="Courier New"/>
          <w:noProof/>
        </w:rPr>
        <w:t xml:space="preserve"> </w:t>
      </w:r>
      <w:r>
        <w:rPr>
          <w:rFonts w:ascii="Courier New" w:hAnsi="Courier New" w:cs="Courier New"/>
          <w:noProof/>
        </w:rPr>
        <w:t>area_number</w:t>
      </w:r>
    </w:p>
    <w:p w14:paraId="438C462B" w14:textId="77777777" w:rsidR="00C96E1B" w:rsidRPr="001134E5" w:rsidRDefault="00C96E1B" w:rsidP="00F40C25">
      <w:pPr>
        <w:spacing w:after="240"/>
        <w:rPr>
          <w:rFonts w:ascii="Arial" w:hAnsi="Arial" w:cs="Arial"/>
          <w:noProof/>
        </w:rPr>
      </w:pPr>
      <w:r>
        <w:rPr>
          <w:rFonts w:ascii="Arial" w:hAnsi="Arial" w:cs="Arial"/>
          <w:noProof/>
        </w:rPr>
        <w:t xml:space="preserve">Definition: </w:t>
      </w:r>
      <w:r w:rsidRPr="001134E5">
        <w:rPr>
          <w:rFonts w:ascii="Arial" w:hAnsi="Arial" w:cs="Arial"/>
          <w:noProof/>
        </w:rPr>
        <w:t xml:space="preserve">This commands enables ospfv3 on an interface and assigns it an area. </w:t>
      </w:r>
    </w:p>
    <w:p w14:paraId="776CB03E" w14:textId="77777777" w:rsidR="00C96E1B" w:rsidRDefault="00C96E1B" w:rsidP="00F40C25">
      <w:pPr>
        <w:spacing w:after="240"/>
        <w:rPr>
          <w:rFonts w:ascii="Courier New" w:hAnsi="Courier New" w:cs="Courier New"/>
          <w:noProof/>
        </w:rPr>
      </w:pPr>
      <w:r>
        <w:rPr>
          <w:rFonts w:ascii="Courier New" w:hAnsi="Courier New" w:cs="Courier New"/>
          <w:noProof/>
        </w:rPr>
        <w:t>Router(config)#</w:t>
      </w:r>
      <w:r w:rsidRPr="000572F6">
        <w:rPr>
          <w:rFonts w:ascii="Courier New" w:hAnsi="Courier New" w:cs="Courier New"/>
          <w:b/>
          <w:bCs/>
          <w:noProof/>
        </w:rPr>
        <w:t>ipv6 router ospf</w:t>
      </w:r>
      <w:r>
        <w:rPr>
          <w:rFonts w:ascii="Courier New" w:hAnsi="Courier New" w:cs="Courier New"/>
          <w:noProof/>
        </w:rPr>
        <w:t xml:space="preserve"> process-id</w:t>
      </w:r>
    </w:p>
    <w:p w14:paraId="1FB22573" w14:textId="77777777" w:rsidR="00C96E1B" w:rsidRDefault="00C96E1B" w:rsidP="00F40C25">
      <w:pPr>
        <w:spacing w:after="240"/>
        <w:rPr>
          <w:rFonts w:ascii="Arial" w:hAnsi="Arial" w:cs="Arial"/>
        </w:rPr>
      </w:pPr>
      <w:r w:rsidRPr="005A2588">
        <w:rPr>
          <w:rFonts w:ascii="Arial" w:hAnsi="Arial" w:cs="Arial"/>
        </w:rPr>
        <w:t>Definition: This command enables OSPFv</w:t>
      </w:r>
      <w:r>
        <w:rPr>
          <w:rFonts w:ascii="Arial" w:hAnsi="Arial" w:cs="Arial"/>
        </w:rPr>
        <w:t xml:space="preserve">3 </w:t>
      </w:r>
      <w:r w:rsidRPr="005A2588">
        <w:rPr>
          <w:rFonts w:ascii="Arial" w:hAnsi="Arial" w:cs="Arial"/>
        </w:rPr>
        <w:t xml:space="preserve">on a router. The process-id is a value between 1 and 65,535 and is locally significant but its best practice to use the same ID on all OSPF routers. I used the ID of </w:t>
      </w:r>
      <w:r>
        <w:rPr>
          <w:rFonts w:ascii="Arial" w:hAnsi="Arial" w:cs="Arial"/>
        </w:rPr>
        <w:t>1</w:t>
      </w:r>
      <w:r w:rsidRPr="005A2588">
        <w:rPr>
          <w:rFonts w:ascii="Arial" w:hAnsi="Arial" w:cs="Arial"/>
        </w:rPr>
        <w:t xml:space="preserve"> for my network. </w:t>
      </w:r>
    </w:p>
    <w:p w14:paraId="1053680D" w14:textId="77777777" w:rsidR="00C96E1B" w:rsidRDefault="00C96E1B" w:rsidP="00F40C25">
      <w:pPr>
        <w:spacing w:after="240"/>
        <w:rPr>
          <w:rFonts w:ascii="Courier New" w:hAnsi="Courier New" w:cs="Courier New"/>
          <w:noProof/>
        </w:rPr>
      </w:pPr>
      <w:r w:rsidRPr="0031256D">
        <w:rPr>
          <w:rFonts w:ascii="Courier New" w:hAnsi="Courier New" w:cs="Courier New"/>
          <w:noProof/>
        </w:rPr>
        <w:t>Router(config)#</w:t>
      </w:r>
      <w:r w:rsidRPr="00340B1C">
        <w:rPr>
          <w:rFonts w:ascii="Courier New" w:hAnsi="Courier New" w:cs="Courier New"/>
          <w:b/>
          <w:bCs/>
          <w:noProof/>
        </w:rPr>
        <w:t>ip</w:t>
      </w:r>
      <w:r>
        <w:rPr>
          <w:rFonts w:ascii="Courier New" w:hAnsi="Courier New" w:cs="Courier New"/>
          <w:b/>
          <w:bCs/>
          <w:noProof/>
        </w:rPr>
        <w:t xml:space="preserve"> ospf hello-interval </w:t>
      </w:r>
      <w:r w:rsidRPr="0005200C">
        <w:rPr>
          <w:rFonts w:ascii="Courier New" w:hAnsi="Courier New" w:cs="Courier New"/>
          <w:noProof/>
        </w:rPr>
        <w:t>seconds</w:t>
      </w:r>
    </w:p>
    <w:p w14:paraId="6ACB61D5" w14:textId="77777777" w:rsidR="00C96E1B" w:rsidRPr="0005200C" w:rsidRDefault="00C96E1B" w:rsidP="00F40C25">
      <w:pPr>
        <w:spacing w:after="240"/>
        <w:rPr>
          <w:rFonts w:ascii="Arial" w:hAnsi="Arial" w:cs="Arial"/>
          <w:b/>
          <w:bCs/>
          <w:noProof/>
        </w:rPr>
      </w:pPr>
      <w:r w:rsidRPr="0005200C">
        <w:rPr>
          <w:rFonts w:ascii="Arial" w:hAnsi="Arial" w:cs="Arial"/>
          <w:noProof/>
        </w:rPr>
        <w:t xml:space="preserve">Definition: This command specifies the interval in seconds between OSPF hello packets. </w:t>
      </w:r>
    </w:p>
    <w:p w14:paraId="1775218A" w14:textId="77777777" w:rsidR="00C96E1B" w:rsidRPr="0005200C" w:rsidRDefault="00C96E1B" w:rsidP="00F40C25">
      <w:pPr>
        <w:spacing w:after="240"/>
        <w:rPr>
          <w:rFonts w:ascii="Courier New" w:hAnsi="Courier New" w:cs="Courier New"/>
          <w:noProof/>
        </w:rPr>
      </w:pPr>
      <w:r w:rsidRPr="0031256D">
        <w:rPr>
          <w:rFonts w:ascii="Courier New" w:hAnsi="Courier New" w:cs="Courier New"/>
          <w:noProof/>
        </w:rPr>
        <w:t>Router(config)#</w:t>
      </w:r>
      <w:r w:rsidRPr="00340B1C">
        <w:rPr>
          <w:rFonts w:ascii="Courier New" w:hAnsi="Courier New" w:cs="Courier New"/>
          <w:b/>
          <w:bCs/>
          <w:noProof/>
        </w:rPr>
        <w:t>ip</w:t>
      </w:r>
      <w:r>
        <w:rPr>
          <w:rFonts w:ascii="Courier New" w:hAnsi="Courier New" w:cs="Courier New"/>
          <w:b/>
          <w:bCs/>
          <w:noProof/>
        </w:rPr>
        <w:t xml:space="preserve"> ospf dead-interval </w:t>
      </w:r>
      <w:r>
        <w:rPr>
          <w:rFonts w:ascii="Courier New" w:hAnsi="Courier New" w:cs="Courier New"/>
          <w:noProof/>
        </w:rPr>
        <w:t>second</w:t>
      </w:r>
    </w:p>
    <w:p w14:paraId="03947A09" w14:textId="77777777" w:rsidR="00C96E1B" w:rsidRPr="007C0E2F" w:rsidRDefault="00C96E1B" w:rsidP="00F40C25">
      <w:pPr>
        <w:spacing w:after="240"/>
        <w:rPr>
          <w:rFonts w:ascii="Arial" w:hAnsi="Arial" w:cs="Arial"/>
        </w:rPr>
      </w:pPr>
      <w:r>
        <w:rPr>
          <w:rFonts w:ascii="Arial" w:hAnsi="Arial" w:cs="Arial"/>
        </w:rPr>
        <w:t xml:space="preserve">Definition: This command specifies the interval in seconds between OSPF dead packets. </w:t>
      </w:r>
    </w:p>
    <w:p w14:paraId="721A6902" w14:textId="77777777" w:rsidR="00C96E1B" w:rsidRDefault="00C96E1B" w:rsidP="00F40C25">
      <w:pPr>
        <w:spacing w:after="240"/>
        <w:rPr>
          <w:rFonts w:ascii="Courier New" w:hAnsi="Courier New" w:cs="Courier New"/>
          <w:b/>
          <w:bCs/>
          <w:noProof/>
        </w:rPr>
      </w:pPr>
      <w:r>
        <w:rPr>
          <w:rFonts w:ascii="Courier New" w:hAnsi="Courier New" w:cs="Courier New"/>
          <w:noProof/>
        </w:rPr>
        <w:t>Router#</w:t>
      </w:r>
      <w:r w:rsidRPr="00D56CD9">
        <w:rPr>
          <w:rFonts w:ascii="Courier New" w:hAnsi="Courier New" w:cs="Courier New"/>
          <w:b/>
          <w:bCs/>
          <w:noProof/>
        </w:rPr>
        <w:t>show ipv6 ospf interface</w:t>
      </w:r>
    </w:p>
    <w:p w14:paraId="7A3B6556" w14:textId="77777777" w:rsidR="00C96E1B" w:rsidRPr="001B1AAB" w:rsidRDefault="00C96E1B" w:rsidP="00F40C25">
      <w:pPr>
        <w:spacing w:after="240"/>
        <w:rPr>
          <w:rFonts w:ascii="Arial" w:hAnsi="Arial" w:cs="Arial"/>
        </w:rPr>
      </w:pPr>
      <w:r w:rsidRPr="005A2588">
        <w:rPr>
          <w:rFonts w:ascii="Arial" w:hAnsi="Arial" w:cs="Arial"/>
        </w:rPr>
        <w:t>De</w:t>
      </w:r>
      <w:r>
        <w:rPr>
          <w:rFonts w:ascii="Arial" w:hAnsi="Arial" w:cs="Arial"/>
        </w:rPr>
        <w:t>finitio</w:t>
      </w:r>
      <w:r w:rsidRPr="005A2588">
        <w:rPr>
          <w:rFonts w:ascii="Arial" w:hAnsi="Arial" w:cs="Arial"/>
        </w:rPr>
        <w:t>n: This command lists information’s about the OSPF</w:t>
      </w:r>
      <w:r>
        <w:rPr>
          <w:rFonts w:ascii="Arial" w:hAnsi="Arial" w:cs="Arial"/>
        </w:rPr>
        <w:t>v3</w:t>
      </w:r>
      <w:r w:rsidRPr="005A2588">
        <w:rPr>
          <w:rFonts w:ascii="Arial" w:hAnsi="Arial" w:cs="Arial"/>
        </w:rPr>
        <w:t xml:space="preserve"> process running on the router including OSPF</w:t>
      </w:r>
      <w:r>
        <w:rPr>
          <w:rFonts w:ascii="Arial" w:hAnsi="Arial" w:cs="Arial"/>
        </w:rPr>
        <w:t>v3</w:t>
      </w:r>
      <w:r w:rsidRPr="005A2588">
        <w:rPr>
          <w:rFonts w:ascii="Arial" w:hAnsi="Arial" w:cs="Arial"/>
        </w:rPr>
        <w:t xml:space="preserve"> router ID, area IDs, and the number of interfaces. </w:t>
      </w:r>
    </w:p>
    <w:p w14:paraId="53AB9EEF" w14:textId="77777777" w:rsidR="00C96E1B" w:rsidRDefault="00C96E1B" w:rsidP="00F40C25">
      <w:pPr>
        <w:spacing w:after="240"/>
        <w:rPr>
          <w:rFonts w:ascii="Courier New" w:hAnsi="Courier New" w:cs="Courier New"/>
          <w:b/>
          <w:bCs/>
          <w:noProof/>
        </w:rPr>
      </w:pPr>
      <w:r>
        <w:rPr>
          <w:rFonts w:ascii="Courier New" w:hAnsi="Courier New" w:cs="Courier New"/>
          <w:noProof/>
        </w:rPr>
        <w:t>Router#</w:t>
      </w:r>
      <w:r w:rsidRPr="00D56CD9">
        <w:rPr>
          <w:rFonts w:ascii="Courier New" w:hAnsi="Courier New" w:cs="Courier New"/>
          <w:b/>
          <w:bCs/>
          <w:noProof/>
        </w:rPr>
        <w:t>show ipv6 route</w:t>
      </w:r>
    </w:p>
    <w:p w14:paraId="79FD190D" w14:textId="77777777" w:rsidR="00C96E1B" w:rsidRPr="00D27672" w:rsidRDefault="00C96E1B" w:rsidP="00F40C25">
      <w:pPr>
        <w:spacing w:after="240"/>
        <w:rPr>
          <w:rFonts w:ascii="Arial" w:hAnsi="Arial" w:cs="Arial"/>
        </w:rPr>
      </w:pPr>
      <w:r w:rsidRPr="005A2588">
        <w:rPr>
          <w:rFonts w:ascii="Arial" w:hAnsi="Arial" w:cs="Arial"/>
        </w:rPr>
        <w:t xml:space="preserve">Definition: This command displays the current state of the routing table. This includes static, dynamically assigned or learned routes. </w:t>
      </w:r>
    </w:p>
    <w:p w14:paraId="7DB70CF1" w14:textId="77777777" w:rsidR="00C96E1B" w:rsidRDefault="00C96E1B" w:rsidP="00F40C25">
      <w:pPr>
        <w:spacing w:after="240"/>
        <w:rPr>
          <w:rFonts w:ascii="Courier New" w:hAnsi="Courier New" w:cs="Courier New"/>
          <w:b/>
          <w:bCs/>
          <w:noProof/>
        </w:rPr>
      </w:pPr>
      <w:r>
        <w:rPr>
          <w:rFonts w:ascii="Courier New" w:hAnsi="Courier New" w:cs="Courier New"/>
          <w:noProof/>
        </w:rPr>
        <w:t>Router#</w:t>
      </w:r>
      <w:r w:rsidRPr="00D56CD9">
        <w:rPr>
          <w:rFonts w:ascii="Courier New" w:hAnsi="Courier New" w:cs="Courier New"/>
          <w:b/>
          <w:bCs/>
          <w:noProof/>
        </w:rPr>
        <w:t>show ipv6 ospf neighbor</w:t>
      </w:r>
    </w:p>
    <w:p w14:paraId="72787840" w14:textId="77777777" w:rsidR="00C96E1B" w:rsidRPr="00E63370" w:rsidRDefault="00C96E1B" w:rsidP="00F40C25">
      <w:pPr>
        <w:spacing w:after="240"/>
        <w:rPr>
          <w:rFonts w:ascii="Arial" w:hAnsi="Arial" w:cs="Arial"/>
        </w:rPr>
      </w:pPr>
      <w:r w:rsidRPr="005A2588">
        <w:rPr>
          <w:rFonts w:ascii="Arial" w:hAnsi="Arial" w:cs="Arial"/>
        </w:rPr>
        <w:t>Definition: This command shows neighboring OSPFv</w:t>
      </w:r>
      <w:r>
        <w:rPr>
          <w:rFonts w:ascii="Arial" w:hAnsi="Arial" w:cs="Arial"/>
        </w:rPr>
        <w:t>3</w:t>
      </w:r>
      <w:r w:rsidRPr="005A2588">
        <w:rPr>
          <w:rFonts w:ascii="Arial" w:hAnsi="Arial" w:cs="Arial"/>
        </w:rPr>
        <w:t xml:space="preserve"> routers. The router-id, priority, state, hello and dead timers, ip address and interfaces of the neighbors are also shown.  </w:t>
      </w:r>
    </w:p>
    <w:p w14:paraId="12AA3573" w14:textId="77777777" w:rsidR="00C96E1B" w:rsidRDefault="00C96E1B" w:rsidP="00F40C25">
      <w:pPr>
        <w:spacing w:after="240"/>
        <w:rPr>
          <w:rFonts w:ascii="Courier New" w:hAnsi="Courier New" w:cs="Courier New"/>
          <w:b/>
          <w:bCs/>
          <w:noProof/>
        </w:rPr>
      </w:pPr>
      <w:r>
        <w:rPr>
          <w:rFonts w:ascii="Courier New" w:hAnsi="Courier New" w:cs="Courier New"/>
          <w:noProof/>
        </w:rPr>
        <w:t>Router#</w:t>
      </w:r>
      <w:r w:rsidRPr="00D56CD9">
        <w:rPr>
          <w:rFonts w:ascii="Courier New" w:hAnsi="Courier New" w:cs="Courier New"/>
          <w:b/>
          <w:bCs/>
          <w:noProof/>
        </w:rPr>
        <w:t xml:space="preserve">clear ip/ipv6 </w:t>
      </w:r>
      <w:r>
        <w:rPr>
          <w:rFonts w:ascii="Courier New" w:hAnsi="Courier New" w:cs="Courier New"/>
          <w:b/>
          <w:bCs/>
          <w:noProof/>
        </w:rPr>
        <w:t xml:space="preserve">ospf </w:t>
      </w:r>
      <w:r w:rsidRPr="00D56CD9">
        <w:rPr>
          <w:rFonts w:ascii="Courier New" w:hAnsi="Courier New" w:cs="Courier New"/>
          <w:b/>
          <w:bCs/>
          <w:noProof/>
        </w:rPr>
        <w:t>process</w:t>
      </w:r>
    </w:p>
    <w:p w14:paraId="26D13C8B" w14:textId="77777777" w:rsidR="00C96E1B" w:rsidRPr="00981903" w:rsidRDefault="00C96E1B" w:rsidP="00F40C25">
      <w:pPr>
        <w:spacing w:after="240"/>
        <w:rPr>
          <w:rFonts w:ascii="Arial" w:hAnsi="Arial" w:cs="Arial"/>
          <w:noProof/>
        </w:rPr>
      </w:pPr>
      <w:r>
        <w:rPr>
          <w:rFonts w:ascii="Arial" w:hAnsi="Arial" w:cs="Arial"/>
          <w:noProof/>
        </w:rPr>
        <w:t xml:space="preserve">Defintion: </w:t>
      </w:r>
      <w:r w:rsidRPr="00981903">
        <w:rPr>
          <w:rFonts w:ascii="Arial" w:hAnsi="Arial" w:cs="Arial"/>
          <w:noProof/>
        </w:rPr>
        <w:t>This command resets the OSPF process on all OSPF</w:t>
      </w:r>
      <w:r>
        <w:rPr>
          <w:rFonts w:ascii="Arial" w:hAnsi="Arial" w:cs="Arial"/>
          <w:noProof/>
        </w:rPr>
        <w:t>v2/v3</w:t>
      </w:r>
      <w:r w:rsidRPr="00981903">
        <w:rPr>
          <w:rFonts w:ascii="Arial" w:hAnsi="Arial" w:cs="Arial"/>
          <w:noProof/>
        </w:rPr>
        <w:t xml:space="preserve"> routers. This is usually used to reset the router ID or change the ospf priority. </w:t>
      </w:r>
    </w:p>
    <w:p w14:paraId="440C6A13" w14:textId="77777777" w:rsidR="00C96E1B" w:rsidRDefault="00C96E1B" w:rsidP="00F40C25">
      <w:pPr>
        <w:spacing w:after="240"/>
        <w:rPr>
          <w:rFonts w:ascii="Courier New" w:hAnsi="Courier New" w:cs="Courier New"/>
          <w:b/>
          <w:bCs/>
          <w:noProof/>
        </w:rPr>
      </w:pPr>
      <w:r>
        <w:rPr>
          <w:rFonts w:ascii="Courier New" w:hAnsi="Courier New" w:cs="Courier New"/>
          <w:noProof/>
        </w:rPr>
        <w:t>Router#</w:t>
      </w:r>
      <w:r w:rsidRPr="00D56CD9">
        <w:rPr>
          <w:rFonts w:ascii="Courier New" w:hAnsi="Courier New" w:cs="Courier New"/>
          <w:b/>
          <w:bCs/>
          <w:noProof/>
        </w:rPr>
        <w:t>show ip/ipv6 protocols</w:t>
      </w:r>
    </w:p>
    <w:p w14:paraId="2B4E42FB" w14:textId="77777777" w:rsidR="00C96E1B" w:rsidRDefault="00C96E1B" w:rsidP="00F40C25">
      <w:pPr>
        <w:spacing w:after="240"/>
        <w:rPr>
          <w:rFonts w:ascii="Arial" w:hAnsi="Arial" w:cs="Arial"/>
          <w:noProof/>
        </w:rPr>
      </w:pPr>
      <w:r>
        <w:rPr>
          <w:rFonts w:ascii="Arial" w:hAnsi="Arial" w:cs="Arial"/>
          <w:noProof/>
        </w:rPr>
        <w:t xml:space="preserve">Definition: </w:t>
      </w:r>
      <w:r w:rsidRPr="00473972">
        <w:rPr>
          <w:rFonts w:ascii="Arial" w:hAnsi="Arial" w:cs="Arial"/>
          <w:noProof/>
        </w:rPr>
        <w:t>This command is a quick way to verify OSPF</w:t>
      </w:r>
      <w:r>
        <w:rPr>
          <w:rFonts w:ascii="Arial" w:hAnsi="Arial" w:cs="Arial"/>
          <w:noProof/>
        </w:rPr>
        <w:t>v2/v3</w:t>
      </w:r>
      <w:r w:rsidRPr="00473972">
        <w:rPr>
          <w:rFonts w:ascii="Arial" w:hAnsi="Arial" w:cs="Arial"/>
          <w:noProof/>
        </w:rPr>
        <w:t xml:space="preserve"> configuration information. This information includes the OSPFv2/v3 process IDs, OSPF</w:t>
      </w:r>
      <w:r>
        <w:rPr>
          <w:rFonts w:ascii="Arial" w:hAnsi="Arial" w:cs="Arial"/>
          <w:noProof/>
        </w:rPr>
        <w:t>v2/v3</w:t>
      </w:r>
      <w:r w:rsidRPr="00473972">
        <w:rPr>
          <w:rFonts w:ascii="Arial" w:hAnsi="Arial" w:cs="Arial"/>
          <w:noProof/>
        </w:rPr>
        <w:t xml:space="preserve"> interfaces, neighbor routers, administrative distance and areas. </w:t>
      </w:r>
    </w:p>
    <w:p w14:paraId="746C561F" w14:textId="77777777" w:rsidR="00C96E1B" w:rsidRPr="000C4ABE" w:rsidRDefault="00C96E1B" w:rsidP="00F40C25">
      <w:pPr>
        <w:spacing w:after="240"/>
        <w:rPr>
          <w:rFonts w:ascii="Courier New" w:hAnsi="Courier New" w:cs="Courier New"/>
          <w:noProof/>
        </w:rPr>
      </w:pPr>
      <w:r w:rsidRPr="000C4ABE">
        <w:rPr>
          <w:rFonts w:ascii="Courier New" w:hAnsi="Courier New" w:cs="Courier New"/>
          <w:noProof/>
        </w:rPr>
        <w:t>Router#</w:t>
      </w:r>
      <w:r w:rsidRPr="000C4ABE">
        <w:rPr>
          <w:rFonts w:ascii="Courier New" w:hAnsi="Courier New" w:cs="Courier New"/>
          <w:b/>
          <w:bCs/>
          <w:noProof/>
        </w:rPr>
        <w:t>show ip/v6 ospf border-router</w:t>
      </w:r>
    </w:p>
    <w:p w14:paraId="118F4A64" w14:textId="4BAF8778" w:rsidR="00E52E8F" w:rsidRPr="00DE3C29" w:rsidRDefault="00C96E1B" w:rsidP="00F40C25">
      <w:pPr>
        <w:spacing w:after="240"/>
        <w:rPr>
          <w:rFonts w:ascii="Arial" w:hAnsi="Arial" w:cs="Arial"/>
          <w:noProof/>
        </w:rPr>
      </w:pPr>
      <w:r>
        <w:rPr>
          <w:rFonts w:ascii="Arial" w:hAnsi="Arial" w:cs="Arial"/>
          <w:noProof/>
        </w:rPr>
        <w:lastRenderedPageBreak/>
        <w:t xml:space="preserve">Definition: </w:t>
      </w:r>
      <w:r w:rsidRPr="00DE3C29">
        <w:rPr>
          <w:rFonts w:ascii="Arial" w:hAnsi="Arial" w:cs="Arial"/>
          <w:noProof/>
        </w:rPr>
        <w:t xml:space="preserve">This command displays the OSPF routes to Area Border Routers (ABRs) and Autonomous System Boundary Routers (ASBRs). </w:t>
      </w:r>
    </w:p>
    <w:p w14:paraId="1B2639EA" w14:textId="77777777" w:rsidR="00C96E1B" w:rsidRPr="00F62AAE" w:rsidRDefault="00C96E1B" w:rsidP="00F40C25">
      <w:pPr>
        <w:spacing w:after="240"/>
        <w:rPr>
          <w:rFonts w:ascii="Arial" w:hAnsi="Arial" w:cs="Arial"/>
          <w:b/>
          <w:bCs/>
          <w:noProof/>
          <w:sz w:val="28"/>
          <w:szCs w:val="28"/>
        </w:rPr>
      </w:pPr>
      <w:r w:rsidRPr="00F62AAE">
        <w:rPr>
          <w:rFonts w:ascii="Arial" w:hAnsi="Arial" w:cs="Arial"/>
          <w:b/>
          <w:bCs/>
          <w:noProof/>
          <w:sz w:val="28"/>
          <w:szCs w:val="28"/>
        </w:rPr>
        <w:t xml:space="preserve">Diagram of Network Toplogy </w:t>
      </w:r>
    </w:p>
    <w:p w14:paraId="248887DF" w14:textId="77777777" w:rsidR="00C96E1B" w:rsidRDefault="00C96E1B" w:rsidP="00F40C25">
      <w:pPr>
        <w:spacing w:after="240"/>
      </w:pPr>
    </w:p>
    <w:p w14:paraId="24D142E4" w14:textId="77777777" w:rsidR="00C96E1B" w:rsidRDefault="00C96E1B" w:rsidP="00F40C25">
      <w:pPr>
        <w:spacing w:after="240"/>
      </w:pPr>
    </w:p>
    <w:p w14:paraId="0AFFE63E" w14:textId="77777777" w:rsidR="00C96E1B" w:rsidRDefault="00C96E1B" w:rsidP="00F40C25">
      <w:pPr>
        <w:spacing w:after="240"/>
        <w:rPr>
          <w:noProof/>
        </w:rPr>
      </w:pPr>
      <w:r>
        <w:rPr>
          <w:noProof/>
        </w:rPr>
        <w:drawing>
          <wp:inline distT="0" distB="0" distL="0" distR="0" wp14:anchorId="2D9B2E85" wp14:editId="35546162">
            <wp:extent cx="6767904"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6720" cy="3537232"/>
                    </a:xfrm>
                    <a:prstGeom prst="rect">
                      <a:avLst/>
                    </a:prstGeom>
                  </pic:spPr>
                </pic:pic>
              </a:graphicData>
            </a:graphic>
          </wp:inline>
        </w:drawing>
      </w:r>
    </w:p>
    <w:tbl>
      <w:tblPr>
        <w:tblStyle w:val="TableGrid"/>
        <w:tblW w:w="9540" w:type="dxa"/>
        <w:tblInd w:w="535" w:type="dxa"/>
        <w:tblLayout w:type="fixed"/>
        <w:tblLook w:val="06A0" w:firstRow="1" w:lastRow="0" w:firstColumn="1" w:lastColumn="0" w:noHBand="1" w:noVBand="1"/>
      </w:tblPr>
      <w:tblGrid>
        <w:gridCol w:w="1170"/>
        <w:gridCol w:w="1710"/>
        <w:gridCol w:w="2201"/>
        <w:gridCol w:w="2299"/>
        <w:gridCol w:w="810"/>
        <w:gridCol w:w="1350"/>
      </w:tblGrid>
      <w:tr w:rsidR="00C96E1B" w:rsidRPr="00616F96" w14:paraId="6310A180" w14:textId="77777777" w:rsidTr="00C66EBB">
        <w:trPr>
          <w:trHeight w:val="300"/>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0A1F5"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Device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1E7C7"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Interface</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5AAD7"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IP Address</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7C302"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IPv6 Address</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119D0"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Area</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82498"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Link-Local Addresses</w:t>
            </w:r>
          </w:p>
        </w:tc>
      </w:tr>
      <w:tr w:rsidR="00C96E1B" w:rsidRPr="00616F96" w14:paraId="09B35BB6" w14:textId="77777777" w:rsidTr="00C66EBB">
        <w:trPr>
          <w:trHeight w:val="300"/>
        </w:trPr>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093E1"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5D330"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 0/1/0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83B7F8"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10.0.0.1/30</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595A4"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2001:db8:acad:1::1/64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A614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3FE65"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C96E1B" w:rsidRPr="00616F96" w14:paraId="02D450E2" w14:textId="77777777" w:rsidTr="00C66EBB">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D201B3"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980CCA"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F7648"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192.168.0.1/32</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953EA"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2001:db8:acad:a::1/64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514D8"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D7E5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C96E1B" w:rsidRPr="00616F96" w14:paraId="3340A389" w14:textId="77777777" w:rsidTr="00C66EBB">
        <w:tc>
          <w:tcPr>
            <w:tcW w:w="1170" w:type="dxa"/>
            <w:vMerge w:val="restart"/>
            <w:tcBorders>
              <w:top w:val="single" w:sz="4" w:space="0" w:color="000000" w:themeColor="text1"/>
              <w:left w:val="single" w:sz="4" w:space="0" w:color="000000" w:themeColor="text1"/>
              <w:right w:val="single" w:sz="4" w:space="0" w:color="000000" w:themeColor="text1"/>
            </w:tcBorders>
          </w:tcPr>
          <w:p w14:paraId="262FA4F3"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w:t>
            </w:r>
            <w:r w:rsidRPr="00616F96">
              <w:rPr>
                <w:rFonts w:ascii="Times New Roman" w:eastAsia="Times New Roman" w:hAnsi="Times New Roman" w:cs="Times New Roman"/>
                <w:color w:val="000000" w:themeColor="text1"/>
              </w:rPr>
              <w:t>2</w:t>
            </w:r>
          </w:p>
          <w:p w14:paraId="0CD7D6A0"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16229"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 0/1/1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F94EB"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10.0.0.2/30</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09C91"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2001:db8:acad:1::2/64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32C10"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2B52"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C96E1B" w:rsidRPr="00616F96" w14:paraId="78B2D0BA" w14:textId="77777777" w:rsidTr="00C66EBB">
        <w:tc>
          <w:tcPr>
            <w:tcW w:w="1170" w:type="dxa"/>
            <w:vMerge/>
            <w:tcBorders>
              <w:left w:val="single" w:sz="4" w:space="0" w:color="000000" w:themeColor="text1"/>
              <w:right w:val="single" w:sz="4" w:space="0" w:color="000000" w:themeColor="text1"/>
            </w:tcBorders>
            <w:vAlign w:val="center"/>
            <w:hideMark/>
          </w:tcPr>
          <w:p w14:paraId="51CE81D4"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5791A8"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BCC9A"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10.0.0.5</w:t>
            </w:r>
            <w:r w:rsidRPr="00616F96">
              <w:rPr>
                <w:rFonts w:ascii="Times New Roman" w:eastAsia="Times New Roman" w:hAnsi="Times New Roman" w:cs="Times New Roman"/>
                <w:color w:val="000000" w:themeColor="text1"/>
              </w:rPr>
              <w:t>/30</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D91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2001:db8:acad:2::1/64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8C9C1"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0C3C3"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C96E1B" w:rsidRPr="00616F96" w14:paraId="48EFEFA8" w14:textId="77777777" w:rsidTr="00C66EBB">
        <w:trPr>
          <w:trHeight w:val="101"/>
        </w:trPr>
        <w:tc>
          <w:tcPr>
            <w:tcW w:w="1170" w:type="dxa"/>
            <w:vMerge/>
            <w:tcBorders>
              <w:left w:val="single" w:sz="4" w:space="0" w:color="000000" w:themeColor="text1"/>
              <w:right w:val="single" w:sz="4" w:space="0" w:color="000000" w:themeColor="text1"/>
            </w:tcBorders>
            <w:vAlign w:val="center"/>
            <w:hideMark/>
          </w:tcPr>
          <w:p w14:paraId="7EFE54F2"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DBEF9"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hideMark/>
          </w:tcPr>
          <w:p w14:paraId="7064486C"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10.0.0.13</w:t>
            </w:r>
            <w:r w:rsidRPr="00616F96">
              <w:rPr>
                <w:rFonts w:ascii="Times New Roman" w:eastAsia="Times New Roman" w:hAnsi="Times New Roman" w:cs="Times New Roman"/>
                <w:color w:val="000000" w:themeColor="text1"/>
              </w:rPr>
              <w:t>/30</w:t>
            </w:r>
          </w:p>
        </w:tc>
        <w:tc>
          <w:tcPr>
            <w:tcW w:w="2299" w:type="dxa"/>
            <w:tcBorders>
              <w:top w:val="single" w:sz="4" w:space="0" w:color="000000" w:themeColor="text1"/>
              <w:left w:val="single" w:sz="4" w:space="0" w:color="000000" w:themeColor="text1"/>
              <w:right w:val="single" w:sz="4" w:space="0" w:color="000000" w:themeColor="text1"/>
            </w:tcBorders>
          </w:tcPr>
          <w:p w14:paraId="523B3BB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2001:db8:acad:4::1/64</w:t>
            </w:r>
          </w:p>
        </w:tc>
        <w:tc>
          <w:tcPr>
            <w:tcW w:w="810" w:type="dxa"/>
            <w:tcBorders>
              <w:top w:val="single" w:sz="4" w:space="0" w:color="000000" w:themeColor="text1"/>
              <w:left w:val="single" w:sz="4" w:space="0" w:color="000000" w:themeColor="text1"/>
              <w:right w:val="single" w:sz="4" w:space="0" w:color="000000" w:themeColor="text1"/>
            </w:tcBorders>
          </w:tcPr>
          <w:p w14:paraId="456EA549"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350" w:type="dxa"/>
            <w:tcBorders>
              <w:top w:val="single" w:sz="4" w:space="0" w:color="000000" w:themeColor="text1"/>
              <w:left w:val="single" w:sz="4" w:space="0" w:color="000000" w:themeColor="text1"/>
              <w:right w:val="single" w:sz="4" w:space="0" w:color="000000" w:themeColor="text1"/>
            </w:tcBorders>
          </w:tcPr>
          <w:p w14:paraId="40C7B823"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C96E1B" w:rsidRPr="00616F96" w14:paraId="4F6509DE" w14:textId="77777777" w:rsidTr="00C66EBB">
        <w:trPr>
          <w:trHeight w:val="101"/>
        </w:trPr>
        <w:tc>
          <w:tcPr>
            <w:tcW w:w="1170" w:type="dxa"/>
            <w:vMerge/>
            <w:tcBorders>
              <w:left w:val="single" w:sz="4" w:space="0" w:color="000000" w:themeColor="text1"/>
              <w:bottom w:val="single" w:sz="4" w:space="0" w:color="000000" w:themeColor="text1"/>
              <w:right w:val="single" w:sz="4" w:space="0" w:color="000000" w:themeColor="text1"/>
            </w:tcBorders>
            <w:vAlign w:val="center"/>
          </w:tcPr>
          <w:p w14:paraId="37C9CACF"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64BAD"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7C421BF0" w14:textId="77777777" w:rsidR="00C96E1B" w:rsidRPr="008E4AF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192.168.1.1/32</w:t>
            </w:r>
          </w:p>
        </w:tc>
        <w:tc>
          <w:tcPr>
            <w:tcW w:w="2299" w:type="dxa"/>
            <w:tcBorders>
              <w:left w:val="single" w:sz="4" w:space="0" w:color="000000" w:themeColor="text1"/>
              <w:bottom w:val="single" w:sz="4" w:space="0" w:color="000000" w:themeColor="text1"/>
              <w:right w:val="single" w:sz="4" w:space="0" w:color="000000" w:themeColor="text1"/>
            </w:tcBorders>
          </w:tcPr>
          <w:p w14:paraId="0F36BC34"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2001:db8:acad:b::1/64</w:t>
            </w:r>
          </w:p>
        </w:tc>
        <w:tc>
          <w:tcPr>
            <w:tcW w:w="810" w:type="dxa"/>
            <w:tcBorders>
              <w:left w:val="single" w:sz="4" w:space="0" w:color="000000" w:themeColor="text1"/>
              <w:bottom w:val="single" w:sz="4" w:space="0" w:color="000000" w:themeColor="text1"/>
              <w:right w:val="single" w:sz="4" w:space="0" w:color="000000" w:themeColor="text1"/>
            </w:tcBorders>
          </w:tcPr>
          <w:p w14:paraId="41DECDAA"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p>
        </w:tc>
        <w:tc>
          <w:tcPr>
            <w:tcW w:w="1350" w:type="dxa"/>
            <w:tcBorders>
              <w:left w:val="single" w:sz="4" w:space="0" w:color="000000" w:themeColor="text1"/>
              <w:bottom w:val="single" w:sz="4" w:space="0" w:color="000000" w:themeColor="text1"/>
              <w:right w:val="single" w:sz="4" w:space="0" w:color="000000" w:themeColor="text1"/>
            </w:tcBorders>
          </w:tcPr>
          <w:p w14:paraId="1B84C422"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C96E1B" w:rsidRPr="00616F96" w14:paraId="40C5EBF0" w14:textId="77777777" w:rsidTr="00C66EBB">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8685B"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R3</w:t>
            </w:r>
          </w:p>
          <w:p w14:paraId="79085BAC"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B1D5FC"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B122B"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10.0.0.9/30</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4CB7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2001:db8:acad:3::1/64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F92BE"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D4111"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C96E1B" w:rsidRPr="00616F96" w14:paraId="1DFB4881" w14:textId="77777777" w:rsidTr="00C66EBB">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F929F6"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B78B2"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1EC3B"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10.0.0.6/30</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0434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2001:db8:acad:2::2/64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33087"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96F9B"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C96E1B" w:rsidRPr="00616F96" w14:paraId="562882FB" w14:textId="77777777" w:rsidTr="00C66EBB">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19435F"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A6A6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1CC69"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192.168.2.1/32</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BB8CE"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2001:db8:acad:c::1/64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84D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E2F5"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C96E1B" w:rsidRPr="00616F96" w14:paraId="223AEC79" w14:textId="77777777" w:rsidTr="00C66EBB">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5B6F1"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lastRenderedPageBreak/>
              <w:t>R4</w:t>
            </w:r>
          </w:p>
          <w:p w14:paraId="06B81AA3"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E2A605"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w:t>
            </w:r>
            <w:r>
              <w:rPr>
                <w:rFonts w:ascii="Times New Roman" w:eastAsia="Times New Roman" w:hAnsi="Times New Roman" w:cs="Times New Roman"/>
                <w:color w:val="000000" w:themeColor="text1"/>
              </w:rPr>
              <w:t>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8009C"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10.0.0.10/30</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C1EA3"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2001:db8:acad:3::2/64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0355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C558E"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C96E1B" w:rsidRPr="00616F96" w14:paraId="7774ABE8" w14:textId="77777777" w:rsidTr="00C66EBB">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8EA729"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FBB7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8A451"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192.168.3.1/32</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4A592"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2001:db8:acad:d::1/64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0B7DE"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A93CB"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C96E1B" w:rsidRPr="00616F96" w14:paraId="4D529AAE" w14:textId="77777777" w:rsidTr="00C66EBB">
        <w:trPr>
          <w:trHeight w:val="255"/>
        </w:trPr>
        <w:tc>
          <w:tcPr>
            <w:tcW w:w="1170" w:type="dxa"/>
            <w:vMerge w:val="restart"/>
            <w:tcBorders>
              <w:top w:val="single" w:sz="4" w:space="0" w:color="000000" w:themeColor="text1"/>
              <w:left w:val="single" w:sz="4" w:space="0" w:color="000000" w:themeColor="text1"/>
              <w:right w:val="single" w:sz="4" w:space="0" w:color="000000" w:themeColor="text1"/>
            </w:tcBorders>
          </w:tcPr>
          <w:p w14:paraId="51F3E954"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R5</w:t>
            </w:r>
          </w:p>
          <w:p w14:paraId="154B13B6"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FD892" w14:textId="77777777" w:rsidR="00C96E1B" w:rsidRPr="00616F96" w:rsidRDefault="00C96E1B" w:rsidP="00F40C25">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right w:val="single" w:sz="4" w:space="0" w:color="000000" w:themeColor="text1"/>
            </w:tcBorders>
            <w:hideMark/>
          </w:tcPr>
          <w:p w14:paraId="386466BB"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10.0.0.17/30</w:t>
            </w:r>
          </w:p>
        </w:tc>
        <w:tc>
          <w:tcPr>
            <w:tcW w:w="2299" w:type="dxa"/>
            <w:tcBorders>
              <w:top w:val="single" w:sz="4" w:space="0" w:color="000000" w:themeColor="text1"/>
              <w:left w:val="single" w:sz="4" w:space="0" w:color="000000" w:themeColor="text1"/>
              <w:right w:val="single" w:sz="4" w:space="0" w:color="000000" w:themeColor="text1"/>
            </w:tcBorders>
          </w:tcPr>
          <w:p w14:paraId="7EC5D9FD"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2001:db8:acad:5::1/64</w:t>
            </w:r>
          </w:p>
        </w:tc>
        <w:tc>
          <w:tcPr>
            <w:tcW w:w="810" w:type="dxa"/>
            <w:tcBorders>
              <w:top w:val="single" w:sz="4" w:space="0" w:color="000000" w:themeColor="text1"/>
              <w:left w:val="single" w:sz="4" w:space="0" w:color="000000" w:themeColor="text1"/>
              <w:right w:val="single" w:sz="4" w:space="0" w:color="000000" w:themeColor="text1"/>
            </w:tcBorders>
          </w:tcPr>
          <w:p w14:paraId="0748B8BF"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350" w:type="dxa"/>
            <w:tcBorders>
              <w:top w:val="single" w:sz="4" w:space="0" w:color="000000" w:themeColor="text1"/>
              <w:left w:val="single" w:sz="4" w:space="0" w:color="000000" w:themeColor="text1"/>
              <w:right w:val="single" w:sz="4" w:space="0" w:color="000000" w:themeColor="text1"/>
            </w:tcBorders>
          </w:tcPr>
          <w:p w14:paraId="0BE4385A"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C96E1B" w:rsidRPr="00616F96" w14:paraId="37DAC506" w14:textId="77777777" w:rsidTr="00C66EBB">
        <w:trPr>
          <w:trHeight w:val="105"/>
        </w:trPr>
        <w:tc>
          <w:tcPr>
            <w:tcW w:w="1170" w:type="dxa"/>
            <w:vMerge/>
            <w:tcBorders>
              <w:left w:val="single" w:sz="4" w:space="0" w:color="000000" w:themeColor="text1"/>
              <w:right w:val="single" w:sz="4" w:space="0" w:color="000000" w:themeColor="text1"/>
            </w:tcBorders>
          </w:tcPr>
          <w:p w14:paraId="7504D1B6"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E1E6A"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left w:val="single" w:sz="4" w:space="0" w:color="000000" w:themeColor="text1"/>
              <w:right w:val="single" w:sz="4" w:space="0" w:color="000000" w:themeColor="text1"/>
            </w:tcBorders>
          </w:tcPr>
          <w:p w14:paraId="4E11A68B"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10.0.0.14</w:t>
            </w:r>
            <w:r w:rsidRPr="00616F96">
              <w:rPr>
                <w:rFonts w:ascii="Times New Roman" w:eastAsia="Times New Roman" w:hAnsi="Times New Roman" w:cs="Times New Roman"/>
                <w:color w:val="000000" w:themeColor="text1"/>
              </w:rPr>
              <w:t>/30</w:t>
            </w:r>
          </w:p>
        </w:tc>
        <w:tc>
          <w:tcPr>
            <w:tcW w:w="2299" w:type="dxa"/>
            <w:tcBorders>
              <w:left w:val="single" w:sz="4" w:space="0" w:color="000000" w:themeColor="text1"/>
              <w:right w:val="single" w:sz="4" w:space="0" w:color="000000" w:themeColor="text1"/>
            </w:tcBorders>
          </w:tcPr>
          <w:p w14:paraId="162EFAC4"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2001:db8:acad:4::2/64</w:t>
            </w:r>
          </w:p>
        </w:tc>
        <w:tc>
          <w:tcPr>
            <w:tcW w:w="810" w:type="dxa"/>
            <w:tcBorders>
              <w:left w:val="single" w:sz="4" w:space="0" w:color="000000" w:themeColor="text1"/>
              <w:right w:val="single" w:sz="4" w:space="0" w:color="000000" w:themeColor="text1"/>
            </w:tcBorders>
          </w:tcPr>
          <w:p w14:paraId="2356E3A2"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350" w:type="dxa"/>
            <w:tcBorders>
              <w:left w:val="single" w:sz="4" w:space="0" w:color="000000" w:themeColor="text1"/>
              <w:right w:val="single" w:sz="4" w:space="0" w:color="000000" w:themeColor="text1"/>
            </w:tcBorders>
          </w:tcPr>
          <w:p w14:paraId="57677AB1"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C96E1B" w:rsidRPr="00616F96" w14:paraId="254DDEB9" w14:textId="77777777" w:rsidTr="00C66EBB">
        <w:trPr>
          <w:trHeight w:val="105"/>
        </w:trPr>
        <w:tc>
          <w:tcPr>
            <w:tcW w:w="1170" w:type="dxa"/>
            <w:vMerge/>
            <w:tcBorders>
              <w:left w:val="single" w:sz="4" w:space="0" w:color="000000" w:themeColor="text1"/>
              <w:bottom w:val="single" w:sz="4" w:space="0" w:color="000000" w:themeColor="text1"/>
              <w:right w:val="single" w:sz="4" w:space="0" w:color="000000" w:themeColor="text1"/>
            </w:tcBorders>
          </w:tcPr>
          <w:p w14:paraId="5EC54029" w14:textId="77777777" w:rsidR="00C96E1B" w:rsidRPr="00616F96"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B3B9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0B69C967" w14:textId="77777777" w:rsidR="00C96E1B" w:rsidRPr="008E4AF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192.168.4.1/32</w:t>
            </w:r>
          </w:p>
        </w:tc>
        <w:tc>
          <w:tcPr>
            <w:tcW w:w="2299" w:type="dxa"/>
            <w:tcBorders>
              <w:left w:val="single" w:sz="4" w:space="0" w:color="000000" w:themeColor="text1"/>
              <w:bottom w:val="single" w:sz="4" w:space="0" w:color="000000" w:themeColor="text1"/>
              <w:right w:val="single" w:sz="4" w:space="0" w:color="000000" w:themeColor="text1"/>
            </w:tcBorders>
          </w:tcPr>
          <w:p w14:paraId="74603B13"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2001:db8:acad:e::1/64</w:t>
            </w:r>
          </w:p>
        </w:tc>
        <w:tc>
          <w:tcPr>
            <w:tcW w:w="810" w:type="dxa"/>
            <w:tcBorders>
              <w:left w:val="single" w:sz="4" w:space="0" w:color="000000" w:themeColor="text1"/>
              <w:bottom w:val="single" w:sz="4" w:space="0" w:color="000000" w:themeColor="text1"/>
              <w:right w:val="single" w:sz="4" w:space="0" w:color="000000" w:themeColor="text1"/>
            </w:tcBorders>
          </w:tcPr>
          <w:p w14:paraId="2AC72CC2"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350" w:type="dxa"/>
            <w:tcBorders>
              <w:left w:val="single" w:sz="4" w:space="0" w:color="000000" w:themeColor="text1"/>
              <w:bottom w:val="single" w:sz="4" w:space="0" w:color="000000" w:themeColor="text1"/>
              <w:right w:val="single" w:sz="4" w:space="0" w:color="000000" w:themeColor="text1"/>
            </w:tcBorders>
          </w:tcPr>
          <w:p w14:paraId="360CD4D6"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C96E1B" w:rsidRPr="00616F96" w14:paraId="26B4A025" w14:textId="77777777" w:rsidTr="00C66EBB">
        <w:trPr>
          <w:trHeight w:val="207"/>
        </w:trPr>
        <w:tc>
          <w:tcPr>
            <w:tcW w:w="1170" w:type="dxa"/>
            <w:vMerge w:val="restart"/>
            <w:tcBorders>
              <w:top w:val="single" w:sz="4" w:space="0" w:color="000000" w:themeColor="text1"/>
              <w:left w:val="single" w:sz="4" w:space="0" w:color="000000" w:themeColor="text1"/>
              <w:right w:val="single" w:sz="4" w:space="0" w:color="000000" w:themeColor="text1"/>
            </w:tcBorders>
          </w:tcPr>
          <w:p w14:paraId="376635E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R6</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E9876"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tcPr>
          <w:p w14:paraId="019BD3E4" w14:textId="77777777" w:rsidR="00C96E1B" w:rsidRPr="00616F9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10.0.0.18/32</w:t>
            </w:r>
          </w:p>
        </w:tc>
        <w:tc>
          <w:tcPr>
            <w:tcW w:w="2299" w:type="dxa"/>
            <w:tcBorders>
              <w:top w:val="single" w:sz="4" w:space="0" w:color="000000" w:themeColor="text1"/>
              <w:left w:val="single" w:sz="4" w:space="0" w:color="000000" w:themeColor="text1"/>
              <w:right w:val="single" w:sz="4" w:space="0" w:color="000000" w:themeColor="text1"/>
            </w:tcBorders>
          </w:tcPr>
          <w:p w14:paraId="521C9051"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2001:db8:acad:5::2/64</w:t>
            </w:r>
          </w:p>
        </w:tc>
        <w:tc>
          <w:tcPr>
            <w:tcW w:w="810" w:type="dxa"/>
            <w:tcBorders>
              <w:top w:val="single" w:sz="4" w:space="0" w:color="000000" w:themeColor="text1"/>
              <w:left w:val="single" w:sz="4" w:space="0" w:color="000000" w:themeColor="text1"/>
              <w:right w:val="single" w:sz="4" w:space="0" w:color="000000" w:themeColor="text1"/>
            </w:tcBorders>
          </w:tcPr>
          <w:p w14:paraId="2CD96000"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350" w:type="dxa"/>
            <w:tcBorders>
              <w:top w:val="single" w:sz="4" w:space="0" w:color="000000" w:themeColor="text1"/>
              <w:left w:val="single" w:sz="4" w:space="0" w:color="000000" w:themeColor="text1"/>
              <w:right w:val="single" w:sz="4" w:space="0" w:color="000000" w:themeColor="text1"/>
            </w:tcBorders>
          </w:tcPr>
          <w:p w14:paraId="2A44A682" w14:textId="77777777" w:rsidR="00C96E1B" w:rsidRPr="00616F96"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r w:rsidR="00C96E1B" w:rsidRPr="00616F96" w14:paraId="2472238A" w14:textId="77777777" w:rsidTr="00C66EBB">
        <w:trPr>
          <w:trHeight w:val="206"/>
        </w:trPr>
        <w:tc>
          <w:tcPr>
            <w:tcW w:w="1170" w:type="dxa"/>
            <w:vMerge/>
            <w:tcBorders>
              <w:left w:val="single" w:sz="4" w:space="0" w:color="000000" w:themeColor="text1"/>
              <w:bottom w:val="single" w:sz="4" w:space="0" w:color="000000" w:themeColor="text1"/>
              <w:right w:val="single" w:sz="4" w:space="0" w:color="000000" w:themeColor="text1"/>
            </w:tcBorders>
          </w:tcPr>
          <w:p w14:paraId="7A7079E3" w14:textId="77777777" w:rsidR="00C96E1B" w:rsidRDefault="00C96E1B" w:rsidP="00F40C25">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1007C"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697C7B2C" w14:textId="77777777" w:rsidR="00C96E1B" w:rsidRPr="008E4AF6" w:rsidRDefault="00C96E1B" w:rsidP="00F40C25">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192.168.5.1/32</w:t>
            </w:r>
          </w:p>
        </w:tc>
        <w:tc>
          <w:tcPr>
            <w:tcW w:w="2299" w:type="dxa"/>
            <w:tcBorders>
              <w:left w:val="single" w:sz="4" w:space="0" w:color="000000" w:themeColor="text1"/>
              <w:bottom w:val="single" w:sz="4" w:space="0" w:color="000000" w:themeColor="text1"/>
              <w:right w:val="single" w:sz="4" w:space="0" w:color="000000" w:themeColor="text1"/>
            </w:tcBorders>
          </w:tcPr>
          <w:p w14:paraId="678E36ED"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2001:db8:acad:f::1/64</w:t>
            </w:r>
          </w:p>
        </w:tc>
        <w:tc>
          <w:tcPr>
            <w:tcW w:w="810" w:type="dxa"/>
            <w:tcBorders>
              <w:left w:val="single" w:sz="4" w:space="0" w:color="000000" w:themeColor="text1"/>
              <w:bottom w:val="single" w:sz="4" w:space="0" w:color="000000" w:themeColor="text1"/>
              <w:right w:val="single" w:sz="4" w:space="0" w:color="000000" w:themeColor="text1"/>
            </w:tcBorders>
          </w:tcPr>
          <w:p w14:paraId="55DE0A2C"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1350" w:type="dxa"/>
            <w:tcBorders>
              <w:left w:val="single" w:sz="4" w:space="0" w:color="000000" w:themeColor="text1"/>
              <w:bottom w:val="single" w:sz="4" w:space="0" w:color="000000" w:themeColor="text1"/>
              <w:right w:val="single" w:sz="4" w:space="0" w:color="000000" w:themeColor="text1"/>
            </w:tcBorders>
          </w:tcPr>
          <w:p w14:paraId="42391F4A" w14:textId="77777777" w:rsidR="00C96E1B" w:rsidRDefault="00C96E1B" w:rsidP="00F40C2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bl>
    <w:p w14:paraId="49CA2DD0" w14:textId="77777777" w:rsidR="00C96E1B" w:rsidRDefault="00C96E1B" w:rsidP="00F40C25">
      <w:pPr>
        <w:rPr>
          <w:noProof/>
        </w:rPr>
      </w:pPr>
    </w:p>
    <w:p w14:paraId="6C4C65BE" w14:textId="77777777" w:rsidR="00C96E1B" w:rsidRPr="00501932" w:rsidRDefault="00C96E1B" w:rsidP="00F40C25">
      <w:pPr>
        <w:rPr>
          <w:rFonts w:ascii="Arial" w:hAnsi="Arial" w:cs="Arial"/>
          <w:b/>
          <w:bCs/>
          <w:noProof/>
        </w:rPr>
      </w:pPr>
      <w:r w:rsidRPr="00501932">
        <w:rPr>
          <w:rFonts w:ascii="Arial" w:hAnsi="Arial" w:cs="Arial"/>
          <w:b/>
          <w:bCs/>
          <w:noProof/>
        </w:rPr>
        <w:t>Pings to Routers and Loopbacks for IPv4</w:t>
      </w:r>
    </w:p>
    <w:p w14:paraId="49E81A6A" w14:textId="77777777" w:rsidR="00C96E1B" w:rsidRDefault="00C96E1B" w:rsidP="00F40C25">
      <w:pPr>
        <w:rPr>
          <w:noProof/>
        </w:rPr>
      </w:pPr>
      <w:r>
        <w:rPr>
          <w:noProof/>
        </w:rPr>
        <w:lastRenderedPageBreak/>
        <w:drawing>
          <wp:inline distT="0" distB="0" distL="0" distR="0" wp14:anchorId="0128C7DE" wp14:editId="4B580EF9">
            <wp:extent cx="5219700" cy="93422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5081" cy="9387689"/>
                    </a:xfrm>
                    <a:prstGeom prst="rect">
                      <a:avLst/>
                    </a:prstGeom>
                  </pic:spPr>
                </pic:pic>
              </a:graphicData>
            </a:graphic>
          </wp:inline>
        </w:drawing>
      </w:r>
    </w:p>
    <w:p w14:paraId="684A4007" w14:textId="77777777" w:rsidR="00C96E1B" w:rsidRDefault="00C96E1B" w:rsidP="00F40C25">
      <w:pPr>
        <w:rPr>
          <w:noProof/>
        </w:rPr>
      </w:pPr>
      <w:r>
        <w:rPr>
          <w:noProof/>
        </w:rPr>
        <w:lastRenderedPageBreak/>
        <w:drawing>
          <wp:inline distT="0" distB="0" distL="0" distR="0" wp14:anchorId="4BE2A485" wp14:editId="50CE6329">
            <wp:extent cx="476694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945" cy="8229600"/>
                    </a:xfrm>
                    <a:prstGeom prst="rect">
                      <a:avLst/>
                    </a:prstGeom>
                  </pic:spPr>
                </pic:pic>
              </a:graphicData>
            </a:graphic>
          </wp:inline>
        </w:drawing>
      </w:r>
    </w:p>
    <w:p w14:paraId="03873F7D" w14:textId="77777777" w:rsidR="00C96E1B" w:rsidRDefault="00C96E1B" w:rsidP="026616F1">
      <w:pPr>
        <w:rPr>
          <w:sz w:val="16"/>
          <w:szCs w:val="16"/>
        </w:rPr>
      </w:pPr>
    </w:p>
    <w:p w14:paraId="769B43F2" w14:textId="77777777" w:rsidR="00C96E1B" w:rsidRPr="00AA3A18" w:rsidRDefault="00C96E1B" w:rsidP="026616F1">
      <w:pPr>
        <w:rPr>
          <w:rFonts w:ascii="Arial" w:hAnsi="Arial" w:cs="Arial"/>
          <w:b/>
          <w:bCs/>
          <w:sz w:val="16"/>
          <w:szCs w:val="16"/>
        </w:rPr>
      </w:pPr>
      <w:r w:rsidRPr="026616F1">
        <w:rPr>
          <w:rFonts w:ascii="Arial" w:hAnsi="Arial" w:cs="Arial"/>
          <w:b/>
          <w:bCs/>
          <w:sz w:val="16"/>
          <w:szCs w:val="16"/>
        </w:rPr>
        <w:t>Router 1 Config:</w:t>
      </w:r>
    </w:p>
    <w:p w14:paraId="3D8A9B31" w14:textId="77777777" w:rsidR="00C96E1B" w:rsidRPr="00AA3A18"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run:</w:t>
      </w:r>
    </w:p>
    <w:p w14:paraId="09707F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run</w:t>
      </w:r>
    </w:p>
    <w:p w14:paraId="3BD5E7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Building configuration...</w:t>
      </w:r>
    </w:p>
    <w:p w14:paraId="18180364" w14:textId="77777777" w:rsidR="00C96E1B" w:rsidRPr="00A9030B" w:rsidRDefault="00C96E1B" w:rsidP="026616F1">
      <w:pPr>
        <w:rPr>
          <w:rFonts w:ascii="Courier New" w:eastAsia="Times New Roman" w:hAnsi="Courier New" w:cs="Courier New"/>
          <w:sz w:val="16"/>
          <w:szCs w:val="16"/>
        </w:rPr>
      </w:pPr>
    </w:p>
    <w:p w14:paraId="6C46DB8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Current configuration : 1268 bytes</w:t>
      </w:r>
    </w:p>
    <w:p w14:paraId="7561DAA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60F4E6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version 15.4</w:t>
      </w:r>
    </w:p>
    <w:p w14:paraId="543FB5B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log datetime msec</w:t>
      </w:r>
    </w:p>
    <w:p w14:paraId="2B2BD1D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debug datetime msec</w:t>
      </w:r>
    </w:p>
    <w:p w14:paraId="4B1E68E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password-encryption</w:t>
      </w:r>
    </w:p>
    <w:p w14:paraId="68AAE4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F1544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hostname R1</w:t>
      </w:r>
    </w:p>
    <w:p w14:paraId="6DE9450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90A64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cef</w:t>
      </w:r>
    </w:p>
    <w:p w14:paraId="0EB2009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unicast-routing</w:t>
      </w:r>
    </w:p>
    <w:p w14:paraId="5DCC9B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D86F0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ipv6 cef</w:t>
      </w:r>
    </w:p>
    <w:p w14:paraId="0CD18F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E8246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spanning-tree mode pvst</w:t>
      </w:r>
    </w:p>
    <w:p w14:paraId="46CDF3F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61642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Loopback0</w:t>
      </w:r>
    </w:p>
    <w:p w14:paraId="7F13186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192.168.0.1 255.255.255.255</w:t>
      </w:r>
    </w:p>
    <w:p w14:paraId="1A9CF7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FE80::1 link-local</w:t>
      </w:r>
    </w:p>
    <w:p w14:paraId="12D4698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2001:DB8:ACAD:A::1/64</w:t>
      </w:r>
    </w:p>
    <w:p w14:paraId="79E02C1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0</w:t>
      </w:r>
    </w:p>
    <w:p w14:paraId="280756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C8D591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GigabitEthernet0/0/0</w:t>
      </w:r>
    </w:p>
    <w:p w14:paraId="15A0A2B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4E8F70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6FD5B1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74013A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6E2D85D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3740DA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GigabitEthernet0/0/1</w:t>
      </w:r>
    </w:p>
    <w:p w14:paraId="763D82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30D10F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5F401D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39B7628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4B4CB2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87765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Serial0/1/0</w:t>
      </w:r>
    </w:p>
    <w:p w14:paraId="776B06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10.0.0.1 255.255.255.252</w:t>
      </w:r>
    </w:p>
    <w:p w14:paraId="5FF555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hello-interval 1</w:t>
      </w:r>
    </w:p>
    <w:p w14:paraId="61E245C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dead-interval 3</w:t>
      </w:r>
    </w:p>
    <w:p w14:paraId="409B79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FE80::1 link-local</w:t>
      </w:r>
    </w:p>
    <w:p w14:paraId="278A281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2001:DB8:ACAD:1::1/64</w:t>
      </w:r>
    </w:p>
    <w:p w14:paraId="7A2FCF8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0</w:t>
      </w:r>
    </w:p>
    <w:p w14:paraId="1738F5C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F39089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Serial0/1/1</w:t>
      </w:r>
    </w:p>
    <w:p w14:paraId="4A0B5F0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31493E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clock rate 2000000</w:t>
      </w:r>
    </w:p>
    <w:p w14:paraId="61FBEFB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1928B2E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964E7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Vlan1</w:t>
      </w:r>
    </w:p>
    <w:p w14:paraId="3F0BEC1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476E09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637D9B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4B3641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ospf 10</w:t>
      </w:r>
    </w:p>
    <w:p w14:paraId="5114DDE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1.1.1.1</w:t>
      </w:r>
    </w:p>
    <w:p w14:paraId="28914B7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690A0E8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41DCC84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10.0.0.0 0.0.0.3 area 0</w:t>
      </w:r>
    </w:p>
    <w:p w14:paraId="4DFD420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192.168.0.1 0.0.0.0 area 0</w:t>
      </w:r>
    </w:p>
    <w:p w14:paraId="07DC1E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28EDC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router ospf 1</w:t>
      </w:r>
    </w:p>
    <w:p w14:paraId="5D9BC97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1.1.1.1</w:t>
      </w:r>
    </w:p>
    <w:p w14:paraId="3C8CBAA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7DE1DCD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5CE19F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6AC61D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classless</w:t>
      </w:r>
    </w:p>
    <w:p w14:paraId="2E3377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7854B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flow-export version 9</w:t>
      </w:r>
    </w:p>
    <w:p w14:paraId="1FA79B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C10C9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cdp run</w:t>
      </w:r>
    </w:p>
    <w:p w14:paraId="2B0E74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4A5FB7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con 0</w:t>
      </w:r>
    </w:p>
    <w:p w14:paraId="4EAC81A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AF7E9A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aux 0</w:t>
      </w:r>
    </w:p>
    <w:p w14:paraId="23CC2F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B5357F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vty 0 4</w:t>
      </w:r>
    </w:p>
    <w:p w14:paraId="77618B6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login</w:t>
      </w:r>
    </w:p>
    <w:p w14:paraId="742E842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7919960"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end</w:t>
      </w:r>
    </w:p>
    <w:p w14:paraId="67B5C86C"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lastRenderedPageBreak/>
        <w:t>show ip route:</w:t>
      </w:r>
    </w:p>
    <w:p w14:paraId="43D6BB3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 route</w:t>
      </w:r>
    </w:p>
    <w:p w14:paraId="1FD8061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L - local, C - connected, S - static, R - RIP, M - mobile, B - BGP</w:t>
      </w:r>
    </w:p>
    <w:p w14:paraId="3D6F73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 O - OSPF, IA - OSPF inter area</w:t>
      </w:r>
    </w:p>
    <w:p w14:paraId="779CD4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N1 - OSPF NSSA external type 1, N2 - OSPF NSSA external type 2</w:t>
      </w:r>
    </w:p>
    <w:p w14:paraId="568B170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E1 - OSPF external type 1, E2 - OSPF external type 2, E - EGP</w:t>
      </w:r>
    </w:p>
    <w:p w14:paraId="30FF201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 IS-IS, L1 - IS-IS level-1, L2 - IS-IS level-2, ia - IS-IS inter area</w:t>
      </w:r>
    </w:p>
    <w:p w14:paraId="467FD7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 candidate default, U - per-user static route, o - ODR</w:t>
      </w:r>
    </w:p>
    <w:p w14:paraId="318295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 - periodic downloaded static route</w:t>
      </w:r>
    </w:p>
    <w:p w14:paraId="79A8F87C" w14:textId="77777777" w:rsidR="00C96E1B" w:rsidRPr="00A9030B" w:rsidRDefault="00C96E1B" w:rsidP="026616F1">
      <w:pPr>
        <w:rPr>
          <w:rFonts w:ascii="Courier New" w:eastAsia="Times New Roman" w:hAnsi="Courier New" w:cs="Courier New"/>
          <w:sz w:val="16"/>
          <w:szCs w:val="16"/>
        </w:rPr>
      </w:pPr>
    </w:p>
    <w:p w14:paraId="625195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Gateway of last resort is not set</w:t>
      </w:r>
    </w:p>
    <w:p w14:paraId="6EEF6A58" w14:textId="77777777" w:rsidR="00C96E1B" w:rsidRPr="00A9030B" w:rsidRDefault="00C96E1B" w:rsidP="026616F1">
      <w:pPr>
        <w:rPr>
          <w:rFonts w:ascii="Courier New" w:eastAsia="Times New Roman" w:hAnsi="Courier New" w:cs="Courier New"/>
          <w:sz w:val="16"/>
          <w:szCs w:val="16"/>
        </w:rPr>
      </w:pPr>
    </w:p>
    <w:p w14:paraId="71CFA61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10.0.0.0/8 is variably subnetted, 6 subnets, 2 masks</w:t>
      </w:r>
    </w:p>
    <w:p w14:paraId="462448A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10.0.0.0/30 is directly connected, Serial0/1/0</w:t>
      </w:r>
    </w:p>
    <w:p w14:paraId="790314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10.0.0.1/32 is directly connected, Serial0/1/0</w:t>
      </w:r>
    </w:p>
    <w:p w14:paraId="064359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10.0.0.4/30 [110/65] via 10.0.0.2, 00:07:40, Serial0/1/0</w:t>
      </w:r>
    </w:p>
    <w:p w14:paraId="60CC10A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10.0.0.8/30 [110/66] via 10.0.0.2, 00:02:51, Serial0/1/0</w:t>
      </w:r>
    </w:p>
    <w:p w14:paraId="0FA7E2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10.0.0.12/30 [110/65] via 10.0.0.2, 00:07:40, Serial0/1/0</w:t>
      </w:r>
    </w:p>
    <w:p w14:paraId="36A886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10.0.0.16/30 [110/66] via 10.0.0.2, 00:03:22, Serial0/1/0</w:t>
      </w:r>
    </w:p>
    <w:p w14:paraId="7A4202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192.168.0.0/32 is subnetted, 1 subnets</w:t>
      </w:r>
    </w:p>
    <w:p w14:paraId="515435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192.168.0.1/32 is directly connected, Loopback0</w:t>
      </w:r>
    </w:p>
    <w:p w14:paraId="2690DA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192.168.1.0/32 is subnetted, 1 subnets</w:t>
      </w:r>
    </w:p>
    <w:p w14:paraId="1E0907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192.168.1.1/32 [110/65] via 10.0.0.2, 00:07:40, Serial0/1/0</w:t>
      </w:r>
    </w:p>
    <w:p w14:paraId="5B7DF5D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192.168.2.0/32 is subnetted, 1 subnets</w:t>
      </w:r>
    </w:p>
    <w:p w14:paraId="0A4DA1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192.168.2.1/32 [110/66] via 10.0.0.2, 00:02:51, Serial0/1/0</w:t>
      </w:r>
    </w:p>
    <w:p w14:paraId="5F4C08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192.168.3.0/32 is subnetted, 1 subnets</w:t>
      </w:r>
    </w:p>
    <w:p w14:paraId="02F6B8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192.168.3.1/32 [110/67] via 10.0.0.2, 00:02:51, Serial0/1/0</w:t>
      </w:r>
    </w:p>
    <w:p w14:paraId="4E03BD6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192.168.4.0/32 is subnetted, 1 subnets</w:t>
      </w:r>
    </w:p>
    <w:p w14:paraId="008627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192.168.4.1/32 [110/66] via 10.0.0.2, 00:03:22, Serial0/1/0</w:t>
      </w:r>
    </w:p>
    <w:p w14:paraId="35AD3A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192.168.5.0/32 is subnetted, 1 subnets</w:t>
      </w:r>
    </w:p>
    <w:p w14:paraId="51A7E109"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O IA 192.168.5.1/32 [110/67] via 10.0.0.2, 00:03:22, Serial0/1/0</w:t>
      </w:r>
    </w:p>
    <w:p w14:paraId="3070EF5C"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route:</w:t>
      </w:r>
    </w:p>
    <w:p w14:paraId="779B752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ipv6 route</w:t>
      </w:r>
    </w:p>
    <w:p w14:paraId="21E99BF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Table - 14 entries</w:t>
      </w:r>
    </w:p>
    <w:p w14:paraId="1A10AA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C - Connected, L - Local, S - Static, R - RIP, B - BGP</w:t>
      </w:r>
    </w:p>
    <w:p w14:paraId="0C5E0F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U - Per-user Static route, M - MIPv6</w:t>
      </w:r>
    </w:p>
    <w:p w14:paraId="0F8E9BC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I1 - ISIS L1, I2 - ISIS L2, IA - ISIS interarea, IS - ISIS summary</w:t>
      </w:r>
    </w:p>
    <w:p w14:paraId="6CFA09A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ND - ND Default, NDp - ND Prefix, DCE - Destination, NDr - Redirect</w:t>
      </w:r>
    </w:p>
    <w:p w14:paraId="4F5099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 OSPF intra, OI - OSPF inter, OE1 - OSPF ext 1, OE2 - OSPF ext 2</w:t>
      </w:r>
    </w:p>
    <w:p w14:paraId="622AAF0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ON1 - OSPF NSSA ext 1, ON2 - OSPF NSSA ext 2</w:t>
      </w:r>
    </w:p>
    <w:p w14:paraId="1A89D59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w:t>
      </w:r>
    </w:p>
    <w:p w14:paraId="34D4F7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2001:DB8:ACAD:1::/64 [0/0]</w:t>
      </w:r>
    </w:p>
    <w:p w14:paraId="6917643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Serial0/1/0, directly connected</w:t>
      </w:r>
    </w:p>
    <w:p w14:paraId="416CD41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2001:DB8:ACAD:1::1/128 [0/0]</w:t>
      </w:r>
    </w:p>
    <w:p w14:paraId="071274F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Serial0/1/0, receive</w:t>
      </w:r>
    </w:p>
    <w:p w14:paraId="6A1D068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2001:DB8:ACAD:2::/64 [110/65]</w:t>
      </w:r>
    </w:p>
    <w:p w14:paraId="769180F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470CE4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2001:DB8:ACAD:3::/64 [110/66]</w:t>
      </w:r>
    </w:p>
    <w:p w14:paraId="54B1CC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43F5E6A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2001:DB8:ACAD:4::/64 [110/65]</w:t>
      </w:r>
    </w:p>
    <w:p w14:paraId="4B9D827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74A39A4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2001:DB8:ACAD:5::/64 [110/66]</w:t>
      </w:r>
    </w:p>
    <w:p w14:paraId="4362575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2EBE158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2001:DB8:ACAD:A::/64 [0/0]</w:t>
      </w:r>
    </w:p>
    <w:p w14:paraId="4D4BA8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directly connected</w:t>
      </w:r>
    </w:p>
    <w:p w14:paraId="6A86E1F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2001:DB8:ACAD:A::1/128 [0/0]</w:t>
      </w:r>
    </w:p>
    <w:p w14:paraId="53975C9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receive</w:t>
      </w:r>
    </w:p>
    <w:p w14:paraId="70C86FA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2001:DB8:ACAD:B::1/128 [110/64]</w:t>
      </w:r>
    </w:p>
    <w:p w14:paraId="54709FE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7FB438E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2001:DB8:ACAD:C::1/128 [110/65]</w:t>
      </w:r>
    </w:p>
    <w:p w14:paraId="3FF83F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31A7F67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2001:DB8:ACAD:D::1/128 [110/66]</w:t>
      </w:r>
    </w:p>
    <w:p w14:paraId="13A760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173DCC8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2001:DB8:ACAD:E::1/128 [110/65]</w:t>
      </w:r>
    </w:p>
    <w:p w14:paraId="38DAF5A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430F1FD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2001:DB8:ACAD:F::1/128 [110/66]</w:t>
      </w:r>
    </w:p>
    <w:p w14:paraId="36459E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Serial0/1/0</w:t>
      </w:r>
    </w:p>
    <w:p w14:paraId="27D6BAF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FF00::/8 [0/0]</w:t>
      </w:r>
    </w:p>
    <w:p w14:paraId="73CFDBD7"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via Null0, receive</w:t>
      </w:r>
    </w:p>
    <w:p w14:paraId="0831AAD7"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ospf interface:</w:t>
      </w:r>
    </w:p>
    <w:p w14:paraId="7473A49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 ospf interface</w:t>
      </w:r>
    </w:p>
    <w:p w14:paraId="137E0E53" w14:textId="77777777" w:rsidR="00C96E1B" w:rsidRPr="00A9030B" w:rsidRDefault="00C96E1B" w:rsidP="026616F1">
      <w:pPr>
        <w:rPr>
          <w:rFonts w:ascii="Courier New" w:eastAsia="Times New Roman" w:hAnsi="Courier New" w:cs="Courier New"/>
          <w:sz w:val="16"/>
          <w:szCs w:val="16"/>
        </w:rPr>
      </w:pPr>
    </w:p>
    <w:p w14:paraId="65F835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7E1B2E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192.168.0.1/32, Area 0</w:t>
      </w:r>
    </w:p>
    <w:p w14:paraId="73E3D7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1.1.1.1, Network Type LOOPBACK, Cost: 1</w:t>
      </w:r>
    </w:p>
    <w:p w14:paraId="06DC57A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4E1B87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Serial0/1/0 is up, line protocol is up</w:t>
      </w:r>
    </w:p>
    <w:p w14:paraId="113B26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Internet address is 10.0.0.1/30, Area 0</w:t>
      </w:r>
    </w:p>
    <w:p w14:paraId="253E29C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1.1.1.1, Network Type POINT-TO-POINT, Cost: 64</w:t>
      </w:r>
    </w:p>
    <w:p w14:paraId="5CD636C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POINT-TO-POINT,</w:t>
      </w:r>
    </w:p>
    <w:p w14:paraId="210119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 Dead 3, Wait 3, Retransmit 5</w:t>
      </w:r>
    </w:p>
    <w:p w14:paraId="422C26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32DA519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7C788E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7F8239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457B6A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2AA3F0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 Adjacent neighbor count is 1</w:t>
      </w:r>
    </w:p>
    <w:p w14:paraId="6E3CD7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2.2.2.2</w:t>
      </w:r>
    </w:p>
    <w:p w14:paraId="2F2BB19D"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3A49A7E1"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ospf interface:</w:t>
      </w:r>
    </w:p>
    <w:p w14:paraId="36BA46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ipv6 ospf interface</w:t>
      </w:r>
    </w:p>
    <w:p w14:paraId="232B5A7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513B90C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FE80::1, Interface ID 5</w:t>
      </w:r>
    </w:p>
    <w:p w14:paraId="752D150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0, Process ID 1, Instance ID 0, Router ID 1.1.1.1</w:t>
      </w:r>
    </w:p>
    <w:p w14:paraId="5D8D84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LOOPBACK, Cost: 1</w:t>
      </w:r>
    </w:p>
    <w:p w14:paraId="192EF6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39C346A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Serial0/1/0 is up, line protocol is up</w:t>
      </w:r>
    </w:p>
    <w:p w14:paraId="137B22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FE80::1, Interface ID 3</w:t>
      </w:r>
    </w:p>
    <w:p w14:paraId="75DDF56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0, Process ID 1, Instance ID 0, Router ID 1.1.1.1</w:t>
      </w:r>
    </w:p>
    <w:p w14:paraId="5F1D19F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POINT-TO-POINT, Cost: 64</w:t>
      </w:r>
    </w:p>
    <w:p w14:paraId="7A79B13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POINT-TO-POINT,</w:t>
      </w:r>
    </w:p>
    <w:p w14:paraId="29910D7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3CBF1B0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00:00:06</w:t>
      </w:r>
    </w:p>
    <w:p w14:paraId="0A7B97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426B4FE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29E578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633F808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1633A24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 Adjacent neighbor count is 1</w:t>
      </w:r>
    </w:p>
    <w:p w14:paraId="55E442D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2.2.2.2</w:t>
      </w:r>
    </w:p>
    <w:p w14:paraId="30E55141"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686AFCF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neighbor:</w:t>
      </w:r>
    </w:p>
    <w:p w14:paraId="6B7734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 ospf neighbor</w:t>
      </w:r>
    </w:p>
    <w:p w14:paraId="572F52E2" w14:textId="77777777" w:rsidR="00C96E1B" w:rsidRPr="00A9030B" w:rsidRDefault="00C96E1B" w:rsidP="026616F1">
      <w:pPr>
        <w:rPr>
          <w:rFonts w:ascii="Courier New" w:eastAsia="Times New Roman" w:hAnsi="Courier New" w:cs="Courier New"/>
          <w:sz w:val="16"/>
          <w:szCs w:val="16"/>
        </w:rPr>
      </w:pPr>
    </w:p>
    <w:p w14:paraId="4D8B9DAA" w14:textId="77777777" w:rsidR="00C96E1B" w:rsidRPr="00A9030B" w:rsidRDefault="00C96E1B" w:rsidP="026616F1">
      <w:pPr>
        <w:rPr>
          <w:rFonts w:ascii="Courier New" w:eastAsia="Times New Roman" w:hAnsi="Courier New" w:cs="Courier New"/>
          <w:sz w:val="16"/>
          <w:szCs w:val="16"/>
        </w:rPr>
      </w:pPr>
    </w:p>
    <w:p w14:paraId="002C5C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ID Pri State Dead Time Address Interface</w:t>
      </w:r>
    </w:p>
    <w:p w14:paraId="40E08BA4"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2.2.2.2 0 FULL/ - 00:00:02 10.0.0.2 Serial0/1/0</w:t>
      </w:r>
    </w:p>
    <w:p w14:paraId="0159F856"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protocol:</w:t>
      </w:r>
    </w:p>
    <w:p w14:paraId="7398B0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 protocol</w:t>
      </w:r>
    </w:p>
    <w:p w14:paraId="43B2D7AC" w14:textId="77777777" w:rsidR="00C96E1B" w:rsidRPr="00A9030B" w:rsidRDefault="00C96E1B" w:rsidP="026616F1">
      <w:pPr>
        <w:rPr>
          <w:rFonts w:ascii="Courier New" w:eastAsia="Times New Roman" w:hAnsi="Courier New" w:cs="Courier New"/>
          <w:sz w:val="16"/>
          <w:szCs w:val="16"/>
        </w:rPr>
      </w:pPr>
    </w:p>
    <w:p w14:paraId="3F08B8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Protocol is "ospf 10"</w:t>
      </w:r>
    </w:p>
    <w:p w14:paraId="4C99F5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Outgoing update filter list for all interfaces is not set </w:t>
      </w:r>
    </w:p>
    <w:p w14:paraId="497530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Incoming update filter list for all interfaces is not set </w:t>
      </w:r>
    </w:p>
    <w:p w14:paraId="2FC6D48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ID 1.1.1.1</w:t>
      </w:r>
    </w:p>
    <w:p w14:paraId="79D3AA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Number of areas in this router is 1. 1 normal 0 stub 0 nssa</w:t>
      </w:r>
    </w:p>
    <w:p w14:paraId="483E666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Maximum path: 4</w:t>
      </w:r>
    </w:p>
    <w:p w14:paraId="1CEB3D7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for Networks:</w:t>
      </w:r>
    </w:p>
    <w:p w14:paraId="07A27D2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 0.0.0.3 area 0</w:t>
      </w:r>
    </w:p>
    <w:p w14:paraId="7FA77F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192.168.0.1 0.0.0.0 area 0</w:t>
      </w:r>
    </w:p>
    <w:p w14:paraId="57CBBA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Passive Interface(s): </w:t>
      </w:r>
    </w:p>
    <w:p w14:paraId="3DB0B2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3EC24D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Routing Information Sources: </w:t>
      </w:r>
    </w:p>
    <w:p w14:paraId="3F1BF88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Gateway Distance Last Update </w:t>
      </w:r>
    </w:p>
    <w:p w14:paraId="2F1B564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1.1.1.1 110 00:09:31</w:t>
      </w:r>
    </w:p>
    <w:p w14:paraId="46C98A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2.2.2.2 110 00:09:31</w:t>
      </w:r>
    </w:p>
    <w:p w14:paraId="3CD25C5D"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Distance: (default is 110)</w:t>
      </w:r>
    </w:p>
    <w:p w14:paraId="6D2E20CB"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protocol:</w:t>
      </w:r>
    </w:p>
    <w:p w14:paraId="1DACF0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ipv6 protocol</w:t>
      </w:r>
    </w:p>
    <w:p w14:paraId="0E9CC9E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"connected"</w:t>
      </w:r>
    </w:p>
    <w:p w14:paraId="2FFA2F5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"ND"</w:t>
      </w:r>
    </w:p>
    <w:p w14:paraId="2BF795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"ospf 1"</w:t>
      </w:r>
    </w:p>
    <w:p w14:paraId="543872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0)</w:t>
      </w:r>
    </w:p>
    <w:p w14:paraId="147F99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7E412AE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Serial0/1/0</w:t>
      </w:r>
    </w:p>
    <w:p w14:paraId="2517F24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Redistribution:</w:t>
      </w:r>
    </w:p>
    <w:p w14:paraId="22B577B7"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None</w:t>
      </w:r>
    </w:p>
    <w:p w14:paraId="26BE61A0"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border-router:</w:t>
      </w:r>
    </w:p>
    <w:p w14:paraId="70B40F2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 ospf border-router</w:t>
      </w:r>
    </w:p>
    <w:p w14:paraId="46B6A8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 Process 10 internal Routing Table</w:t>
      </w:r>
    </w:p>
    <w:p w14:paraId="686B4C94" w14:textId="77777777" w:rsidR="00C96E1B" w:rsidRPr="00A9030B" w:rsidRDefault="00C96E1B" w:rsidP="026616F1">
      <w:pPr>
        <w:rPr>
          <w:rFonts w:ascii="Courier New" w:eastAsia="Times New Roman" w:hAnsi="Courier New" w:cs="Courier New"/>
          <w:sz w:val="16"/>
          <w:szCs w:val="16"/>
        </w:rPr>
      </w:pPr>
    </w:p>
    <w:p w14:paraId="7765C34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16022C47" w14:textId="77777777" w:rsidR="00C96E1B" w:rsidRPr="00A9030B" w:rsidRDefault="00C96E1B" w:rsidP="026616F1">
      <w:pPr>
        <w:rPr>
          <w:rFonts w:ascii="Courier New" w:eastAsia="Times New Roman" w:hAnsi="Courier New" w:cs="Courier New"/>
          <w:sz w:val="16"/>
          <w:szCs w:val="16"/>
        </w:rPr>
      </w:pPr>
    </w:p>
    <w:p w14:paraId="6C69686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[64] via 10.0.0.2, Serial0/1/0, ABR, Area 0, SPF 64</w:t>
      </w:r>
    </w:p>
    <w:p w14:paraId="22D6EB4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ospf border-router:</w:t>
      </w:r>
    </w:p>
    <w:p w14:paraId="2A0C843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R1#show ipv6 ospf border-router</w:t>
      </w:r>
    </w:p>
    <w:p w14:paraId="3D391D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OSPFv3 Process 1 internal Routing Table</w:t>
      </w:r>
    </w:p>
    <w:p w14:paraId="531F4B16" w14:textId="77777777" w:rsidR="00C96E1B" w:rsidRPr="00A9030B" w:rsidRDefault="00C96E1B" w:rsidP="026616F1">
      <w:pPr>
        <w:rPr>
          <w:rFonts w:ascii="Courier New" w:eastAsia="Times New Roman" w:hAnsi="Courier New" w:cs="Courier New"/>
          <w:sz w:val="16"/>
          <w:szCs w:val="16"/>
        </w:rPr>
      </w:pPr>
    </w:p>
    <w:p w14:paraId="72906B7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2978E58B" w14:textId="77777777" w:rsidR="00C96E1B" w:rsidRPr="00A9030B" w:rsidRDefault="00C96E1B" w:rsidP="026616F1">
      <w:pPr>
        <w:rPr>
          <w:rFonts w:ascii="Courier New" w:eastAsia="Times New Roman" w:hAnsi="Courier New" w:cs="Courier New"/>
          <w:sz w:val="16"/>
          <w:szCs w:val="16"/>
        </w:rPr>
      </w:pPr>
    </w:p>
    <w:p w14:paraId="1E0AC97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[64] via FE80::2, Serial0/1/0, ABR, Area 0, SPF 2</w:t>
      </w:r>
    </w:p>
    <w:p w14:paraId="1EDF5DAE" w14:textId="77777777" w:rsidR="00C96E1B" w:rsidRPr="00A9030B" w:rsidRDefault="00C96E1B" w:rsidP="026616F1">
      <w:pPr>
        <w:rPr>
          <w:rFonts w:ascii="Arial" w:eastAsia="Times New Roman" w:hAnsi="Arial" w:cs="Arial"/>
          <w:b/>
          <w:bCs/>
          <w:sz w:val="16"/>
          <w:szCs w:val="16"/>
        </w:rPr>
      </w:pPr>
      <w:r w:rsidRPr="026616F1">
        <w:rPr>
          <w:rFonts w:ascii="Arial" w:eastAsia="Times New Roman" w:hAnsi="Arial" w:cs="Arial"/>
          <w:b/>
          <w:bCs/>
          <w:sz w:val="16"/>
          <w:szCs w:val="16"/>
        </w:rPr>
        <w:t>Router 2 Config:</w:t>
      </w:r>
    </w:p>
    <w:p w14:paraId="7A199D52"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run:</w:t>
      </w:r>
    </w:p>
    <w:p w14:paraId="43B54D1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 show run</w:t>
      </w:r>
    </w:p>
    <w:p w14:paraId="1D5A962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Building configuration...</w:t>
      </w:r>
    </w:p>
    <w:p w14:paraId="373F8EF1" w14:textId="77777777" w:rsidR="00C96E1B" w:rsidRPr="00A9030B" w:rsidRDefault="00C96E1B" w:rsidP="026616F1">
      <w:pPr>
        <w:rPr>
          <w:rFonts w:ascii="Courier New" w:eastAsia="Times New Roman" w:hAnsi="Courier New" w:cs="Courier New"/>
          <w:sz w:val="16"/>
          <w:szCs w:val="16"/>
        </w:rPr>
      </w:pPr>
    </w:p>
    <w:p w14:paraId="1C5B8A8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Current configuration : 1660 bytes</w:t>
      </w:r>
    </w:p>
    <w:p w14:paraId="7EDECBE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441AC8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version 15.4</w:t>
      </w:r>
    </w:p>
    <w:p w14:paraId="268536E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log datetime msec</w:t>
      </w:r>
    </w:p>
    <w:p w14:paraId="5F98E13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debug datetime msec</w:t>
      </w:r>
    </w:p>
    <w:p w14:paraId="0703C6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password-encryption</w:t>
      </w:r>
    </w:p>
    <w:p w14:paraId="36D0E1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661CE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hostname R2</w:t>
      </w:r>
    </w:p>
    <w:p w14:paraId="714B36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D86249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cef</w:t>
      </w:r>
    </w:p>
    <w:p w14:paraId="4E36AB9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unicast-routing</w:t>
      </w:r>
    </w:p>
    <w:p w14:paraId="2262A27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D008A4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ipv6 cef</w:t>
      </w:r>
    </w:p>
    <w:p w14:paraId="58C66D3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F5978A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spanning-tree mode pvst</w:t>
      </w:r>
    </w:p>
    <w:p w14:paraId="3676810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B41962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Loopback0</w:t>
      </w:r>
    </w:p>
    <w:p w14:paraId="1E2A4C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192.168.1.1 255.255.255.255</w:t>
      </w:r>
    </w:p>
    <w:p w14:paraId="57C4DD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FE80::2 link-local</w:t>
      </w:r>
    </w:p>
    <w:p w14:paraId="366BC6C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2001:DB8:ACAD:B::1/64</w:t>
      </w:r>
    </w:p>
    <w:p w14:paraId="5FB5329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0</w:t>
      </w:r>
    </w:p>
    <w:p w14:paraId="45624E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77406A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GigabitEthernet0/0/0</w:t>
      </w:r>
    </w:p>
    <w:p w14:paraId="6930D6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10.0.0.5 255.255.255.252</w:t>
      </w:r>
    </w:p>
    <w:p w14:paraId="11902A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hello-interval 1</w:t>
      </w:r>
    </w:p>
    <w:p w14:paraId="62BB6D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dead-interval 3</w:t>
      </w:r>
    </w:p>
    <w:p w14:paraId="4B6F601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0AC6CC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079ED73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FE80::2 link-local</w:t>
      </w:r>
    </w:p>
    <w:p w14:paraId="73B2EE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2001:DB8:ACAD:2::1/64</w:t>
      </w:r>
    </w:p>
    <w:p w14:paraId="326B4A4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1</w:t>
      </w:r>
    </w:p>
    <w:p w14:paraId="590E03E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9B7800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GigabitEthernet0/0/1</w:t>
      </w:r>
    </w:p>
    <w:p w14:paraId="5FB7ED6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10.0.0.13 255.255.255.252</w:t>
      </w:r>
    </w:p>
    <w:p w14:paraId="2E1B663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hello-interval 1</w:t>
      </w:r>
    </w:p>
    <w:p w14:paraId="6C2DA8C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dead-interval 3</w:t>
      </w:r>
    </w:p>
    <w:p w14:paraId="2EB158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64AC51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41CA6AE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FE80::2 link-local</w:t>
      </w:r>
    </w:p>
    <w:p w14:paraId="0D7311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2001:DB8:ACAD:4::1/64</w:t>
      </w:r>
    </w:p>
    <w:p w14:paraId="1283A94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2</w:t>
      </w:r>
    </w:p>
    <w:p w14:paraId="600216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B2559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Serial0/1/0</w:t>
      </w:r>
    </w:p>
    <w:p w14:paraId="72D5546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7D1405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clock rate 2000000</w:t>
      </w:r>
    </w:p>
    <w:p w14:paraId="0413AE4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0212985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E6A14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Serial0/1/1</w:t>
      </w:r>
    </w:p>
    <w:p w14:paraId="66AD9B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10.0.0.2 255.255.255.252</w:t>
      </w:r>
    </w:p>
    <w:p w14:paraId="2D2E8F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hello-interval 1</w:t>
      </w:r>
    </w:p>
    <w:p w14:paraId="6E48366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dead-interval 3</w:t>
      </w:r>
    </w:p>
    <w:p w14:paraId="635CDC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FE80::2 link-local</w:t>
      </w:r>
    </w:p>
    <w:p w14:paraId="7C9238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2001:DB8:ACAD:1::2/64</w:t>
      </w:r>
    </w:p>
    <w:p w14:paraId="10999F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0</w:t>
      </w:r>
    </w:p>
    <w:p w14:paraId="707BB2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clock rate 2000000</w:t>
      </w:r>
    </w:p>
    <w:p w14:paraId="5479B55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C2F13F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Vlan1</w:t>
      </w:r>
    </w:p>
    <w:p w14:paraId="151CBAA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0A3151B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2117AF8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4B642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ospf 10</w:t>
      </w:r>
    </w:p>
    <w:p w14:paraId="7F2ECF5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2.2.2.2</w:t>
      </w:r>
    </w:p>
    <w:p w14:paraId="41D49D3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149FF66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57BCF3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10.0.0.4 0.0.0.3 area 1</w:t>
      </w:r>
    </w:p>
    <w:p w14:paraId="06C93D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10.0.0.0 0.0.0.3 area 0</w:t>
      </w:r>
    </w:p>
    <w:p w14:paraId="714E9C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192.168.1.1 0.0.0.0 area 0</w:t>
      </w:r>
    </w:p>
    <w:p w14:paraId="6FE76D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network 10.0.0.12 0.0.0.3 area 2</w:t>
      </w:r>
    </w:p>
    <w:p w14:paraId="1C58A27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F5CE5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router ospf 1</w:t>
      </w:r>
    </w:p>
    <w:p w14:paraId="79D4A3E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2.2.2.2</w:t>
      </w:r>
    </w:p>
    <w:p w14:paraId="6DA1410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5E481D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0FAB47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8EB0AF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classless</w:t>
      </w:r>
    </w:p>
    <w:p w14:paraId="2C0FF37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AFB878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flow-export version 9</w:t>
      </w:r>
    </w:p>
    <w:p w14:paraId="1E8C00F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C0DEE5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cdp run</w:t>
      </w:r>
    </w:p>
    <w:p w14:paraId="3D7DDE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0D6F6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con 0</w:t>
      </w:r>
    </w:p>
    <w:p w14:paraId="71AE8C9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05537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aux 0</w:t>
      </w:r>
    </w:p>
    <w:p w14:paraId="703878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17AFCB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vty 0 4</w:t>
      </w:r>
    </w:p>
    <w:p w14:paraId="263DA6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login</w:t>
      </w:r>
    </w:p>
    <w:p w14:paraId="2637307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E4B50AC"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end</w:t>
      </w:r>
    </w:p>
    <w:p w14:paraId="1A62B19A"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route:</w:t>
      </w:r>
    </w:p>
    <w:p w14:paraId="57440F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 route</w:t>
      </w:r>
    </w:p>
    <w:p w14:paraId="69184D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L - local, C - connected, S - static, R - RIP, M - mobile, B - BGP</w:t>
      </w:r>
    </w:p>
    <w:p w14:paraId="6455D8A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 O - OSPF, IA - OSPF inter area</w:t>
      </w:r>
    </w:p>
    <w:p w14:paraId="4C65F4B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N1 - OSPF NSSA external type 1, N2 - OSPF NSSA external type 2</w:t>
      </w:r>
    </w:p>
    <w:p w14:paraId="7E6A97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E1 - OSPF external type 1, E2 - OSPF external type 2, E - EGP</w:t>
      </w:r>
    </w:p>
    <w:p w14:paraId="5A3972F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 IS-IS, L1 - IS-IS level-1, L2 - IS-IS level-2, ia - IS-IS inter area</w:t>
      </w:r>
    </w:p>
    <w:p w14:paraId="68FCBD0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 candidate default, U - per-user static route, o - ODR</w:t>
      </w:r>
    </w:p>
    <w:p w14:paraId="42EDB2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 - periodic downloaded static route</w:t>
      </w:r>
    </w:p>
    <w:p w14:paraId="33F61D11" w14:textId="77777777" w:rsidR="00C96E1B" w:rsidRPr="00A9030B" w:rsidRDefault="00C96E1B" w:rsidP="026616F1">
      <w:pPr>
        <w:rPr>
          <w:rFonts w:ascii="Courier New" w:eastAsia="Times New Roman" w:hAnsi="Courier New" w:cs="Courier New"/>
          <w:sz w:val="16"/>
          <w:szCs w:val="16"/>
        </w:rPr>
      </w:pPr>
    </w:p>
    <w:p w14:paraId="03C5EF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Gateway of last resort is not set</w:t>
      </w:r>
    </w:p>
    <w:p w14:paraId="5B7D9D7A" w14:textId="77777777" w:rsidR="00C96E1B" w:rsidRPr="00A9030B" w:rsidRDefault="00C96E1B" w:rsidP="026616F1">
      <w:pPr>
        <w:rPr>
          <w:rFonts w:ascii="Courier New" w:eastAsia="Times New Roman" w:hAnsi="Courier New" w:cs="Courier New"/>
          <w:sz w:val="16"/>
          <w:szCs w:val="16"/>
        </w:rPr>
      </w:pPr>
    </w:p>
    <w:p w14:paraId="7D0F3C7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10.0.0.0/8 is variably subnetted, 8 subnets, 2 masks</w:t>
      </w:r>
    </w:p>
    <w:p w14:paraId="4C8F97B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10.0.0.0/30 is directly connected, Serial0/1/1</w:t>
      </w:r>
    </w:p>
    <w:p w14:paraId="3BBB41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10.0.0.2/32 is directly connected, Serial0/1/1</w:t>
      </w:r>
    </w:p>
    <w:p w14:paraId="19DB5A1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10.0.0.4/30 is directly connected, GigabitEthernet0/0/0</w:t>
      </w:r>
    </w:p>
    <w:p w14:paraId="0F1CCA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10.0.0.5/32 is directly connected, GigabitEthernet0/0/0</w:t>
      </w:r>
    </w:p>
    <w:p w14:paraId="5E89B58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10.0.0.8/30 [110/2] via 10.0.0.6, 4294967273:4294967247:4294967295, GigabitEthernet0/0/0</w:t>
      </w:r>
    </w:p>
    <w:p w14:paraId="6406CA4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10.0.0.12/30 is directly connected, GigabitEthernet0/0/1</w:t>
      </w:r>
    </w:p>
    <w:p w14:paraId="738BAAE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10.0.0.13/32 is directly connected, GigabitEthernet0/0/1</w:t>
      </w:r>
    </w:p>
    <w:p w14:paraId="50289CA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10.0.0.16/30 [110/2] via 10.0.0.14, 4294967273:4294967248:4294967265, GigabitEthernet0/0/1</w:t>
      </w:r>
    </w:p>
    <w:p w14:paraId="410EEE8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192.168.0.0/32 is subnetted, 1 subnets</w:t>
      </w:r>
    </w:p>
    <w:p w14:paraId="74E0FF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192.168.0.1/32 [110/65] via 10.0.0.1, 4294967273:4294967252:4294967275, Serial0/1/1</w:t>
      </w:r>
    </w:p>
    <w:p w14:paraId="76BFE1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192.168.1.0/32 is subnetted, 1 subnets</w:t>
      </w:r>
    </w:p>
    <w:p w14:paraId="3A4B53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192.168.1.1/32 is directly connected, Loopback0</w:t>
      </w:r>
    </w:p>
    <w:p w14:paraId="76CC996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192.168.2.0/32 is subnetted, 1 subnets</w:t>
      </w:r>
    </w:p>
    <w:p w14:paraId="2226A4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192.168.2.1/32 [110/2] via 10.0.0.6, 4294967273:4294967247:4294967295, GigabitEthernet0/0/0</w:t>
      </w:r>
    </w:p>
    <w:p w14:paraId="3F8AE51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192.168.3.0/32 is subnetted, 1 subnets</w:t>
      </w:r>
    </w:p>
    <w:p w14:paraId="4E82810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192.168.3.1/32 [110/3] via 10.0.0.6, 4294967273:4294967247:4294967295, GigabitEthernet0/0/0</w:t>
      </w:r>
    </w:p>
    <w:p w14:paraId="7F9E0C0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192.168.4.0/32 is subnetted, 1 subnets</w:t>
      </w:r>
    </w:p>
    <w:p w14:paraId="6D3FE1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192.168.4.1/32 [110/2] via 10.0.0.14, 4294967273:4294967248:4294967265, GigabitEthernet0/0/1</w:t>
      </w:r>
    </w:p>
    <w:p w14:paraId="46A9834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192.168.5.0/32 is subnetted, 1 subnets</w:t>
      </w:r>
    </w:p>
    <w:p w14:paraId="701DB5EC"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O 192.168.5.1/32 [110/3] via 10.0.0.14, 4294967273:4294967248:4294967265, GigabitEthernet0/0/1</w:t>
      </w:r>
    </w:p>
    <w:p w14:paraId="3ED8FFFE"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route:</w:t>
      </w:r>
    </w:p>
    <w:p w14:paraId="25E1846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ipv6 route</w:t>
      </w:r>
    </w:p>
    <w:p w14:paraId="57A1F23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Table - 16 entries</w:t>
      </w:r>
    </w:p>
    <w:p w14:paraId="7AD5C65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C - Connected, L - Local, S - Static, R - RIP, B - BGP</w:t>
      </w:r>
    </w:p>
    <w:p w14:paraId="76264D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U - Per-user Static route, M - MIPv6</w:t>
      </w:r>
    </w:p>
    <w:p w14:paraId="367D979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I1 - ISIS L1, I2 - ISIS L2, IA - ISIS interarea, IS - ISIS summary</w:t>
      </w:r>
    </w:p>
    <w:p w14:paraId="0B2C93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ND - ND Default, NDp - ND Prefix, DCE - Destination, NDr - Redirect</w:t>
      </w:r>
    </w:p>
    <w:p w14:paraId="482E2E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 OSPF intra, OI - OSPF inter, OE1 - OSPF ext 1, OE2 - OSPF ext 2</w:t>
      </w:r>
    </w:p>
    <w:p w14:paraId="2EA8C29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ON1 - OSPF NSSA ext 1, ON2 - OSPF NSSA ext 2</w:t>
      </w:r>
    </w:p>
    <w:p w14:paraId="1B3E2B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w:t>
      </w:r>
    </w:p>
    <w:p w14:paraId="3B10A40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2001:DB8:ACAD:1::/64 [0/0]</w:t>
      </w:r>
    </w:p>
    <w:p w14:paraId="0872A0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Serial0/1/1, directly connected</w:t>
      </w:r>
    </w:p>
    <w:p w14:paraId="309476E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2001:DB8:ACAD:1::2/128 [0/0]</w:t>
      </w:r>
    </w:p>
    <w:p w14:paraId="4AA1FE0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Serial0/1/1, receive</w:t>
      </w:r>
    </w:p>
    <w:p w14:paraId="439ABC9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2001:DB8:ACAD:2::/64 [0/0]</w:t>
      </w:r>
    </w:p>
    <w:p w14:paraId="2241BE3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GigabitEthernet0/0/0, directly connected</w:t>
      </w:r>
    </w:p>
    <w:p w14:paraId="4F2B9AF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2001:DB8:ACAD:2::1/128 [0/0]</w:t>
      </w:r>
    </w:p>
    <w:p w14:paraId="56E43A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GigabitEthernet0/0/0, receive</w:t>
      </w:r>
    </w:p>
    <w:p w14:paraId="0CB7C6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2001:DB8:ACAD:3::/64 [110/2]</w:t>
      </w:r>
    </w:p>
    <w:p w14:paraId="013A135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GigabitEthernet0/0/0</w:t>
      </w:r>
    </w:p>
    <w:p w14:paraId="2C0417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2001:DB8:ACAD:4::/64 [0/0]</w:t>
      </w:r>
    </w:p>
    <w:p w14:paraId="34013E2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directly connected</w:t>
      </w:r>
    </w:p>
    <w:p w14:paraId="2EBB1F3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2001:DB8:ACAD:4::1/128 [0/0]</w:t>
      </w:r>
    </w:p>
    <w:p w14:paraId="5BA8B7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via GigabitEthernet0/0/1, receive</w:t>
      </w:r>
    </w:p>
    <w:p w14:paraId="728F46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2001:DB8:ACAD:5::/64 [110/2]</w:t>
      </w:r>
    </w:p>
    <w:p w14:paraId="7D808D4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47BA0F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2001:DB8:ACAD:A::1/128 [110/64]</w:t>
      </w:r>
    </w:p>
    <w:p w14:paraId="47E9E3B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FE80::1, Serial0/1/1</w:t>
      </w:r>
    </w:p>
    <w:p w14:paraId="72D124F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2001:DB8:ACAD:B::/64 [0/0]</w:t>
      </w:r>
    </w:p>
    <w:p w14:paraId="5C84EB6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directly connected</w:t>
      </w:r>
    </w:p>
    <w:p w14:paraId="7246D09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2001:DB8:ACAD:B::1/128 [0/0]</w:t>
      </w:r>
    </w:p>
    <w:p w14:paraId="21BDF1D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receive</w:t>
      </w:r>
    </w:p>
    <w:p w14:paraId="0EF3F1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2001:DB8:ACAD:C::1/128 [110/1]</w:t>
      </w:r>
    </w:p>
    <w:p w14:paraId="3F7F6D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GigabitEthernet0/0/0</w:t>
      </w:r>
    </w:p>
    <w:p w14:paraId="169202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2001:DB8:ACAD:D::1/128 [110/2]</w:t>
      </w:r>
    </w:p>
    <w:p w14:paraId="7A7B05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GigabitEthernet0/0/0</w:t>
      </w:r>
    </w:p>
    <w:p w14:paraId="5C89DA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2001:DB8:ACAD:E::1/128 [110/1]</w:t>
      </w:r>
    </w:p>
    <w:p w14:paraId="2F83503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5BA8B7A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2001:DB8:ACAD:F::1/128 [110/2]</w:t>
      </w:r>
    </w:p>
    <w:p w14:paraId="729A568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25F7A47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FF00::/8 [0/0]</w:t>
      </w:r>
    </w:p>
    <w:p w14:paraId="286C132A"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via Null0, receive</w:t>
      </w:r>
    </w:p>
    <w:p w14:paraId="5527E7C1"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ospf interface:</w:t>
      </w:r>
    </w:p>
    <w:p w14:paraId="76F2CB7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 ospf interface</w:t>
      </w:r>
    </w:p>
    <w:p w14:paraId="5B74E488" w14:textId="77777777" w:rsidR="00C96E1B" w:rsidRPr="00A9030B" w:rsidRDefault="00C96E1B" w:rsidP="026616F1">
      <w:pPr>
        <w:rPr>
          <w:rFonts w:ascii="Courier New" w:eastAsia="Times New Roman" w:hAnsi="Courier New" w:cs="Courier New"/>
          <w:sz w:val="16"/>
          <w:szCs w:val="16"/>
        </w:rPr>
      </w:pPr>
    </w:p>
    <w:p w14:paraId="2E700D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 is up, line protocol is up</w:t>
      </w:r>
    </w:p>
    <w:p w14:paraId="1BCC38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10.0.0.5/30, Area 1</w:t>
      </w:r>
    </w:p>
    <w:p w14:paraId="0492C28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2.2.2.2, Network Type BROADCAST, Cost: 1</w:t>
      </w:r>
    </w:p>
    <w:p w14:paraId="0D3D7B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0AC246C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3.3.3.3, Interface address 10.0.0.6</w:t>
      </w:r>
    </w:p>
    <w:p w14:paraId="5A211C3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Interface address 10.0.0.5</w:t>
      </w:r>
    </w:p>
    <w:p w14:paraId="4343B24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 Dead 3, Wait 3, Retransmit 5</w:t>
      </w:r>
    </w:p>
    <w:p w14:paraId="171C5C1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36068F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1/1, flood queue length 0</w:t>
      </w:r>
    </w:p>
    <w:p w14:paraId="34AC34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4D77648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78596A1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19489B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118DC30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3.3.3.3 (Designated Router)</w:t>
      </w:r>
    </w:p>
    <w:p w14:paraId="06803F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012368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467A903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192.168.1.1/32, Area 0</w:t>
      </w:r>
    </w:p>
    <w:p w14:paraId="66FC8F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2.2.2.2, Network Type LOOPBACK, Cost: 1</w:t>
      </w:r>
    </w:p>
    <w:p w14:paraId="022AC1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3D4796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Serial0/1/1 is up, line protocol is up</w:t>
      </w:r>
    </w:p>
    <w:p w14:paraId="7E73BD4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10.0.0.2/30, Area 0</w:t>
      </w:r>
    </w:p>
    <w:p w14:paraId="393257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2.2.2.2, Network Type POINT-TO-POINT, Cost: 64</w:t>
      </w:r>
    </w:p>
    <w:p w14:paraId="5B51588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POINT-TO-POINT,</w:t>
      </w:r>
    </w:p>
    <w:p w14:paraId="5ABD072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 Dead 3, Wait 3, Retransmit 5</w:t>
      </w:r>
    </w:p>
    <w:p w14:paraId="20C86F8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446AB03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3/3, flood queue length 0</w:t>
      </w:r>
    </w:p>
    <w:p w14:paraId="4BF7B7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795125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3910F20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5A220E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 Adjacent neighbor count is 1</w:t>
      </w:r>
    </w:p>
    <w:p w14:paraId="67A1656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1.1.1.1</w:t>
      </w:r>
    </w:p>
    <w:p w14:paraId="35BC7C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1B0626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56047E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10.0.0.13/30, Area 2</w:t>
      </w:r>
    </w:p>
    <w:p w14:paraId="0573CFB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2.2.2.2, Network Type BROADCAST, Cost: 1</w:t>
      </w:r>
    </w:p>
    <w:p w14:paraId="46F402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1A15DD5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5.5.5.5, Interface address 10.0.0.14</w:t>
      </w:r>
    </w:p>
    <w:p w14:paraId="53D825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Interface address 10.0.0.13</w:t>
      </w:r>
    </w:p>
    <w:p w14:paraId="2621690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 Dead 3, Wait 3, Retransmit 5</w:t>
      </w:r>
    </w:p>
    <w:p w14:paraId="6AC6C02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65C6821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4/4, flood queue length 0</w:t>
      </w:r>
    </w:p>
    <w:p w14:paraId="0B7A8C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777638A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0D69350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1823B1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2C4FB85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5.5.5.5 (Designated Router)</w:t>
      </w:r>
    </w:p>
    <w:p w14:paraId="09601B5B"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4706308C"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ospf interface:</w:t>
      </w:r>
    </w:p>
    <w:p w14:paraId="5381576E" w14:textId="77777777" w:rsidR="00C96E1B" w:rsidRPr="00A9030B" w:rsidRDefault="00C96E1B" w:rsidP="026616F1">
      <w:pPr>
        <w:rPr>
          <w:rFonts w:ascii="Times New Roman" w:eastAsia="Times New Roman" w:hAnsi="Times New Roman" w:cs="Times New Roman"/>
          <w:sz w:val="16"/>
          <w:szCs w:val="16"/>
        </w:rPr>
      </w:pPr>
    </w:p>
    <w:p w14:paraId="2403F85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ipv6 ospf interface</w:t>
      </w:r>
    </w:p>
    <w:p w14:paraId="475C0D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316EBD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FE80::2, Interface ID 5</w:t>
      </w:r>
    </w:p>
    <w:p w14:paraId="0073BC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0, Process ID 1, Instance ID 0, Router ID 2.2.2.2</w:t>
      </w:r>
    </w:p>
    <w:p w14:paraId="730359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LOOPBACK, Cost: 1</w:t>
      </w:r>
    </w:p>
    <w:p w14:paraId="6286D4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698CF7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Serial0/1/1 is up, line protocol is up</w:t>
      </w:r>
    </w:p>
    <w:p w14:paraId="5FFEF66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FE80::2, Interface ID 4</w:t>
      </w:r>
    </w:p>
    <w:p w14:paraId="533FF3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0, Process ID 1, Instance ID 0, Router ID 2.2.2.2</w:t>
      </w:r>
    </w:p>
    <w:p w14:paraId="577FDC3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POINT-TO-POINT, Cost: 64</w:t>
      </w:r>
    </w:p>
    <w:p w14:paraId="5F3029B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POINT-TO-POINT,</w:t>
      </w:r>
    </w:p>
    <w:p w14:paraId="55BDDF8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7034E36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00:00:09</w:t>
      </w:r>
    </w:p>
    <w:p w14:paraId="3805E5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553A9C0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447FB4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7248A9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68A2B72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 Adjacent neighbor count is 1</w:t>
      </w:r>
    </w:p>
    <w:p w14:paraId="45583F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1.1.1.1</w:t>
      </w:r>
    </w:p>
    <w:p w14:paraId="6599909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4F4C9F6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 is up, line protocol is up</w:t>
      </w:r>
    </w:p>
    <w:p w14:paraId="498B6B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FE80::2, Interface ID 1</w:t>
      </w:r>
    </w:p>
    <w:p w14:paraId="049807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1, Process ID 1, Instance ID 0, Router ID 2.2.2.2</w:t>
      </w:r>
    </w:p>
    <w:p w14:paraId="57712BE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2BAD24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2C6743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3.3.3.3, local address FE80::2</w:t>
      </w:r>
    </w:p>
    <w:p w14:paraId="10A39A5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local address FE80::2</w:t>
      </w:r>
    </w:p>
    <w:p w14:paraId="6F654E7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1C7F973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00:00:09</w:t>
      </w:r>
    </w:p>
    <w:p w14:paraId="65D952E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3/3, flood queue length 0</w:t>
      </w:r>
    </w:p>
    <w:p w14:paraId="5D4D4E2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79BC859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505DAD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34DB915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6663C7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3.3.3.3 (Designated Router)</w:t>
      </w:r>
    </w:p>
    <w:p w14:paraId="1CDE788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1DC37E7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6FD722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FE80::2, Interface ID 2</w:t>
      </w:r>
    </w:p>
    <w:p w14:paraId="2B42148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2, Process ID 1, Instance ID 0, Router ID 2.2.2.2</w:t>
      </w:r>
    </w:p>
    <w:p w14:paraId="2119734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686934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26FDCF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5.5.5.5, local address FE80::2</w:t>
      </w:r>
    </w:p>
    <w:p w14:paraId="72079AB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local address FE80::2</w:t>
      </w:r>
    </w:p>
    <w:p w14:paraId="28C81A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1FB16C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74AE5CE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4/4, flood queue length 0</w:t>
      </w:r>
    </w:p>
    <w:p w14:paraId="602FF3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2A9B46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21E451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4F1BA78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72F61E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5.5.5.5 (Designated Router)</w:t>
      </w:r>
    </w:p>
    <w:p w14:paraId="66F3C9BA"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318ED93C"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neighbor:</w:t>
      </w:r>
    </w:p>
    <w:p w14:paraId="5030A58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 ospf neighbor</w:t>
      </w:r>
    </w:p>
    <w:p w14:paraId="754AA72B" w14:textId="77777777" w:rsidR="00C96E1B" w:rsidRPr="00A9030B" w:rsidRDefault="00C96E1B" w:rsidP="026616F1">
      <w:pPr>
        <w:rPr>
          <w:rFonts w:ascii="Courier New" w:eastAsia="Times New Roman" w:hAnsi="Courier New" w:cs="Courier New"/>
          <w:sz w:val="16"/>
          <w:szCs w:val="16"/>
        </w:rPr>
      </w:pPr>
    </w:p>
    <w:p w14:paraId="4BFC243E" w14:textId="77777777" w:rsidR="00C96E1B" w:rsidRPr="00A9030B" w:rsidRDefault="00C96E1B" w:rsidP="026616F1">
      <w:pPr>
        <w:rPr>
          <w:rFonts w:ascii="Courier New" w:eastAsia="Times New Roman" w:hAnsi="Courier New" w:cs="Courier New"/>
          <w:sz w:val="16"/>
          <w:szCs w:val="16"/>
        </w:rPr>
      </w:pPr>
    </w:p>
    <w:p w14:paraId="23072FA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ID Pri State Dead Time Address Interface</w:t>
      </w:r>
    </w:p>
    <w:p w14:paraId="65BCA87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3.3.3.3 1 FULL/DR 00:00:02 10.0.0.6 GigabitEthernet0/0/0</w:t>
      </w:r>
    </w:p>
    <w:p w14:paraId="11977B9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1.1.1.1 0 FULL/ - 00:00:02 10.0.0.1 Serial0/1/1</w:t>
      </w:r>
    </w:p>
    <w:p w14:paraId="7B6CA5E4"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5.5.5.5 1 FULL/DR 00:00:02 10.0.0.14 GigabitEthernet0/0/1</w:t>
      </w:r>
    </w:p>
    <w:p w14:paraId="122526D3"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protocol:</w:t>
      </w:r>
    </w:p>
    <w:p w14:paraId="364F1E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 protocol</w:t>
      </w:r>
    </w:p>
    <w:p w14:paraId="143FE749" w14:textId="77777777" w:rsidR="00C96E1B" w:rsidRPr="00A9030B" w:rsidRDefault="00C96E1B" w:rsidP="026616F1">
      <w:pPr>
        <w:rPr>
          <w:rFonts w:ascii="Courier New" w:eastAsia="Times New Roman" w:hAnsi="Courier New" w:cs="Courier New"/>
          <w:sz w:val="16"/>
          <w:szCs w:val="16"/>
        </w:rPr>
      </w:pPr>
    </w:p>
    <w:p w14:paraId="72988ED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Protocol is "ospf 10"</w:t>
      </w:r>
    </w:p>
    <w:p w14:paraId="61ACDE9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Outgoing update filter list for all interfaces is not set </w:t>
      </w:r>
    </w:p>
    <w:p w14:paraId="3FE3424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Incoming update filter list for all interfaces is not set </w:t>
      </w:r>
    </w:p>
    <w:p w14:paraId="0C739E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ID 2.2.2.2</w:t>
      </w:r>
    </w:p>
    <w:p w14:paraId="4A87F7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Number of areas in this router is 3. 3 normal 0 stub 0 nssa</w:t>
      </w:r>
    </w:p>
    <w:p w14:paraId="5D21154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Maximum path: 4</w:t>
      </w:r>
    </w:p>
    <w:p w14:paraId="5939AE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for Networks:</w:t>
      </w:r>
    </w:p>
    <w:p w14:paraId="14F53F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10.0.0.4 0.0.0.3 area 1</w:t>
      </w:r>
    </w:p>
    <w:p w14:paraId="1F910F3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 0.0.0.3 area 0</w:t>
      </w:r>
    </w:p>
    <w:p w14:paraId="1B00F63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192.168.1.1 0.0.0.0 area 0</w:t>
      </w:r>
    </w:p>
    <w:p w14:paraId="0EF34C6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10.0.0.12 0.0.0.3 area 2</w:t>
      </w:r>
    </w:p>
    <w:p w14:paraId="26C7589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Passive Interface(s): </w:t>
      </w:r>
    </w:p>
    <w:p w14:paraId="489DBF9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66CCDD6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Routing Information Sources: </w:t>
      </w:r>
    </w:p>
    <w:p w14:paraId="5C576D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Gateway Distance Last Update </w:t>
      </w:r>
    </w:p>
    <w:p w14:paraId="2121C4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1.1.1.1 110 00:03:12</w:t>
      </w:r>
    </w:p>
    <w:p w14:paraId="277AE41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2.2.2.2 110 00:03:12</w:t>
      </w:r>
    </w:p>
    <w:p w14:paraId="308E396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3.3.3.3 110 00:03:12</w:t>
      </w:r>
    </w:p>
    <w:p w14:paraId="5B3CEA7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4.4.4.4 110 00:11:49</w:t>
      </w:r>
    </w:p>
    <w:p w14:paraId="4AFC1D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5.5.5.5 110 00:03:12</w:t>
      </w:r>
    </w:p>
    <w:p w14:paraId="450FB58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6.6.6.6 110 00:11:53</w:t>
      </w:r>
    </w:p>
    <w:p w14:paraId="06B50D5D"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Distance: (default is 110)</w:t>
      </w:r>
    </w:p>
    <w:p w14:paraId="6ACE572A"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protocol:</w:t>
      </w:r>
    </w:p>
    <w:p w14:paraId="08F2D0C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ipv6 protocol</w:t>
      </w:r>
    </w:p>
    <w:p w14:paraId="6641541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"connected"</w:t>
      </w:r>
    </w:p>
    <w:p w14:paraId="7342D2D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"ND"</w:t>
      </w:r>
    </w:p>
    <w:p w14:paraId="65A035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"ospf 1"</w:t>
      </w:r>
    </w:p>
    <w:p w14:paraId="4E216DE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0)</w:t>
      </w:r>
    </w:p>
    <w:p w14:paraId="7380FEE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36BF6C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Serial0/1/1</w:t>
      </w:r>
    </w:p>
    <w:p w14:paraId="68BF18E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1)</w:t>
      </w:r>
    </w:p>
    <w:p w14:paraId="062AEA2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w:t>
      </w:r>
    </w:p>
    <w:p w14:paraId="37658F4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2)</w:t>
      </w:r>
    </w:p>
    <w:p w14:paraId="4E3701C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w:t>
      </w:r>
    </w:p>
    <w:p w14:paraId="2F4BAE0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Redistribution:</w:t>
      </w:r>
    </w:p>
    <w:p w14:paraId="055FCC4A"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None</w:t>
      </w:r>
    </w:p>
    <w:p w14:paraId="472CD786"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border-router:</w:t>
      </w:r>
    </w:p>
    <w:p w14:paraId="1E5502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 ospf border-router</w:t>
      </w:r>
    </w:p>
    <w:p w14:paraId="3E5570C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 Process 10 internal Routing Table</w:t>
      </w:r>
    </w:p>
    <w:p w14:paraId="6ED3933F" w14:textId="77777777" w:rsidR="00C96E1B" w:rsidRPr="00A9030B" w:rsidRDefault="00C96E1B" w:rsidP="026616F1">
      <w:pPr>
        <w:rPr>
          <w:rFonts w:ascii="Courier New" w:eastAsia="Times New Roman" w:hAnsi="Courier New" w:cs="Courier New"/>
          <w:sz w:val="16"/>
          <w:szCs w:val="16"/>
        </w:rPr>
      </w:pPr>
    </w:p>
    <w:p w14:paraId="45C4D0BF"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Codes: i - Intra-area route, I - Inter-area route</w:t>
      </w:r>
    </w:p>
    <w:p w14:paraId="2A8908C7"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ospf border-router:</w:t>
      </w:r>
    </w:p>
    <w:p w14:paraId="6622888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R2#show ipv6 ospf border-router</w:t>
      </w:r>
    </w:p>
    <w:p w14:paraId="55DC221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OSPFv3 Process 1 internal Routing Table</w:t>
      </w:r>
    </w:p>
    <w:p w14:paraId="7913D883" w14:textId="77777777" w:rsidR="00C96E1B" w:rsidRPr="00A9030B" w:rsidRDefault="00C96E1B" w:rsidP="026616F1">
      <w:pPr>
        <w:rPr>
          <w:rFonts w:ascii="Courier New" w:eastAsia="Times New Roman" w:hAnsi="Courier New" w:cs="Courier New"/>
          <w:sz w:val="16"/>
          <w:szCs w:val="16"/>
        </w:rPr>
      </w:pPr>
    </w:p>
    <w:p w14:paraId="096620D7"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Codes: i - Intra-area route, I - Inter-area route</w:t>
      </w:r>
    </w:p>
    <w:p w14:paraId="2E068656" w14:textId="77777777" w:rsidR="00C96E1B" w:rsidRPr="00A9030B" w:rsidRDefault="00C96E1B" w:rsidP="026616F1">
      <w:pPr>
        <w:rPr>
          <w:rFonts w:ascii="Courier New" w:eastAsia="Times New Roman" w:hAnsi="Courier New" w:cs="Courier New"/>
          <w:b/>
          <w:bCs/>
          <w:sz w:val="16"/>
          <w:szCs w:val="16"/>
          <w:u w:val="single"/>
        </w:rPr>
      </w:pPr>
    </w:p>
    <w:p w14:paraId="4B5C6DDA" w14:textId="77777777" w:rsidR="00C96E1B" w:rsidRPr="00A9030B" w:rsidRDefault="00C96E1B" w:rsidP="026616F1">
      <w:pPr>
        <w:rPr>
          <w:rFonts w:ascii="Arial" w:eastAsia="Times New Roman" w:hAnsi="Arial" w:cs="Arial"/>
          <w:b/>
          <w:bCs/>
          <w:sz w:val="16"/>
          <w:szCs w:val="16"/>
        </w:rPr>
      </w:pPr>
      <w:r w:rsidRPr="026616F1">
        <w:rPr>
          <w:rFonts w:ascii="Arial" w:eastAsia="Times New Roman" w:hAnsi="Arial" w:cs="Arial"/>
          <w:b/>
          <w:bCs/>
          <w:sz w:val="16"/>
          <w:szCs w:val="16"/>
        </w:rPr>
        <w:t>Router 3 Config:</w:t>
      </w:r>
    </w:p>
    <w:p w14:paraId="33EF3184"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run:</w:t>
      </w:r>
    </w:p>
    <w:p w14:paraId="7A4B6F5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run</w:t>
      </w:r>
    </w:p>
    <w:p w14:paraId="3AFA528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Building configuration...</w:t>
      </w:r>
    </w:p>
    <w:p w14:paraId="303C4E92" w14:textId="77777777" w:rsidR="00C96E1B" w:rsidRPr="00A9030B" w:rsidRDefault="00C96E1B" w:rsidP="026616F1">
      <w:pPr>
        <w:rPr>
          <w:rFonts w:ascii="Courier New" w:eastAsia="Times New Roman" w:hAnsi="Courier New" w:cs="Courier New"/>
          <w:sz w:val="16"/>
          <w:szCs w:val="16"/>
        </w:rPr>
      </w:pPr>
    </w:p>
    <w:p w14:paraId="149F0ED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Current configuration : 1281 bytes</w:t>
      </w:r>
    </w:p>
    <w:p w14:paraId="3509BC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1A0BF7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version 15.4</w:t>
      </w:r>
    </w:p>
    <w:p w14:paraId="1EDEE28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log datetime msec</w:t>
      </w:r>
    </w:p>
    <w:p w14:paraId="67A4E66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debug datetime msec</w:t>
      </w:r>
    </w:p>
    <w:p w14:paraId="3C28C2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password-encryption</w:t>
      </w:r>
    </w:p>
    <w:p w14:paraId="02C73A0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00AC1F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hostname R3</w:t>
      </w:r>
    </w:p>
    <w:p w14:paraId="27BEFD6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50BB0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cef</w:t>
      </w:r>
    </w:p>
    <w:p w14:paraId="0C86DF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unicast-routing</w:t>
      </w:r>
    </w:p>
    <w:p w14:paraId="2D2F8F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4AA184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ipv6 cef</w:t>
      </w:r>
    </w:p>
    <w:p w14:paraId="5C734F9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EC112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spanning-tree mode pvst</w:t>
      </w:r>
    </w:p>
    <w:p w14:paraId="5FFDC5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593C2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Loopback0</w:t>
      </w:r>
    </w:p>
    <w:p w14:paraId="30A407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192.168.2.1 255.255.255.255</w:t>
      </w:r>
    </w:p>
    <w:p w14:paraId="1FC00CE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FE80::3 link-local</w:t>
      </w:r>
    </w:p>
    <w:p w14:paraId="25BC6A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2001:DB8:ACAD:C::1/64</w:t>
      </w:r>
    </w:p>
    <w:p w14:paraId="484667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1</w:t>
      </w:r>
    </w:p>
    <w:p w14:paraId="4FF7088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30F55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GigabitEthernet0/0/0</w:t>
      </w:r>
    </w:p>
    <w:p w14:paraId="0E5962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10.0.0.9 255.255.255.252</w:t>
      </w:r>
    </w:p>
    <w:p w14:paraId="162086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78DA4C7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69B574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FE80::3 link-local</w:t>
      </w:r>
    </w:p>
    <w:p w14:paraId="715001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2001:DB8:ACAD:3::1/64</w:t>
      </w:r>
    </w:p>
    <w:p w14:paraId="255071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1</w:t>
      </w:r>
    </w:p>
    <w:p w14:paraId="1A1A32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A156AF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GigabitEthernet0/0/1</w:t>
      </w:r>
    </w:p>
    <w:p w14:paraId="22B6223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10.0.0.6 255.255.255.252</w:t>
      </w:r>
    </w:p>
    <w:p w14:paraId="404C25C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hello-interval 1</w:t>
      </w:r>
    </w:p>
    <w:p w14:paraId="4452E0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dead-interval 3</w:t>
      </w:r>
    </w:p>
    <w:p w14:paraId="3A7482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22B10B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7D1C7D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FE80::3 link-local</w:t>
      </w:r>
    </w:p>
    <w:p w14:paraId="490651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2001:DB8:ACAD:2::2/64</w:t>
      </w:r>
    </w:p>
    <w:p w14:paraId="1278B8C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1</w:t>
      </w:r>
    </w:p>
    <w:p w14:paraId="3C54D2E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D2CAF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Vlan1</w:t>
      </w:r>
    </w:p>
    <w:p w14:paraId="566426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5B1870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53A938C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DF426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ospf 10</w:t>
      </w:r>
    </w:p>
    <w:p w14:paraId="3A7F62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router-id 3.3.3.3</w:t>
      </w:r>
    </w:p>
    <w:p w14:paraId="43E9FF0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02EA9D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7DBA08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192.168.2.1 0.0.0.0 area 1</w:t>
      </w:r>
    </w:p>
    <w:p w14:paraId="64F57F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10.0.0.4 0.0.0.3 area 1</w:t>
      </w:r>
    </w:p>
    <w:p w14:paraId="391FEE0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10.0.0.8 0.0.0.3 area 1</w:t>
      </w:r>
    </w:p>
    <w:p w14:paraId="18FA6C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A2E2AB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router ospf 1</w:t>
      </w:r>
    </w:p>
    <w:p w14:paraId="382A0B5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3.3.3.3</w:t>
      </w:r>
    </w:p>
    <w:p w14:paraId="4003014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4E5492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1D72E7D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C35000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classless</w:t>
      </w:r>
    </w:p>
    <w:p w14:paraId="784E7C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602C6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flow-export version 9</w:t>
      </w:r>
    </w:p>
    <w:p w14:paraId="638214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0646C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cdp run</w:t>
      </w:r>
    </w:p>
    <w:p w14:paraId="779843D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7702C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con 0</w:t>
      </w:r>
    </w:p>
    <w:p w14:paraId="15684C2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D3D13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aux 0</w:t>
      </w:r>
    </w:p>
    <w:p w14:paraId="0B1D73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3E26B8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vty 0 4</w:t>
      </w:r>
    </w:p>
    <w:p w14:paraId="2044CE3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login</w:t>
      </w:r>
    </w:p>
    <w:p w14:paraId="0AA83DE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35C38B5"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end</w:t>
      </w:r>
    </w:p>
    <w:p w14:paraId="33F87DE0"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route:</w:t>
      </w:r>
    </w:p>
    <w:p w14:paraId="5F01D9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 route</w:t>
      </w:r>
    </w:p>
    <w:p w14:paraId="65060A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L - local, C - connected, S - static, R - RIP, M - mobile, B - BGP</w:t>
      </w:r>
    </w:p>
    <w:p w14:paraId="33C78F3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 O - OSPF, IA - OSPF inter area</w:t>
      </w:r>
    </w:p>
    <w:p w14:paraId="09CCE7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N1 - OSPF NSSA external type 1, N2 - OSPF NSSA external type 2</w:t>
      </w:r>
    </w:p>
    <w:p w14:paraId="14D1432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E1 - OSPF external type 1, E2 - OSPF external type 2, E - EGP</w:t>
      </w:r>
    </w:p>
    <w:p w14:paraId="3B0AA13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 IS-IS, L1 - IS-IS level-1, L2 - IS-IS level-2, ia - IS-IS inter area</w:t>
      </w:r>
    </w:p>
    <w:p w14:paraId="21D67C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 candidate default, U - per-user static route, o - ODR</w:t>
      </w:r>
    </w:p>
    <w:p w14:paraId="3C7C31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 - periodic downloaded static route</w:t>
      </w:r>
    </w:p>
    <w:p w14:paraId="037F4476" w14:textId="77777777" w:rsidR="00C96E1B" w:rsidRPr="00A9030B" w:rsidRDefault="00C96E1B" w:rsidP="026616F1">
      <w:pPr>
        <w:rPr>
          <w:rFonts w:ascii="Courier New" w:eastAsia="Times New Roman" w:hAnsi="Courier New" w:cs="Courier New"/>
          <w:sz w:val="16"/>
          <w:szCs w:val="16"/>
        </w:rPr>
      </w:pPr>
    </w:p>
    <w:p w14:paraId="44721DC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Gateway of last resort is not set</w:t>
      </w:r>
    </w:p>
    <w:p w14:paraId="68EC92D6" w14:textId="77777777" w:rsidR="00C96E1B" w:rsidRPr="00A9030B" w:rsidRDefault="00C96E1B" w:rsidP="026616F1">
      <w:pPr>
        <w:rPr>
          <w:rFonts w:ascii="Courier New" w:eastAsia="Times New Roman" w:hAnsi="Courier New" w:cs="Courier New"/>
          <w:sz w:val="16"/>
          <w:szCs w:val="16"/>
        </w:rPr>
      </w:pPr>
    </w:p>
    <w:p w14:paraId="56CA032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10.0.0.0/8 is variably subnetted, 7 subnets, 2 masks</w:t>
      </w:r>
    </w:p>
    <w:p w14:paraId="1EE76F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10.0.0.0/30 [110/65] via 10.0.0.5, 01:48:40, GigabitEthernet0/0/1</w:t>
      </w:r>
    </w:p>
    <w:p w14:paraId="2FA93E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10.0.0.4/30 is directly connected, GigabitEthernet0/0/1</w:t>
      </w:r>
    </w:p>
    <w:p w14:paraId="0ABF24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10.0.0.6/32 is directly connected, GigabitEthernet0/0/1</w:t>
      </w:r>
    </w:p>
    <w:p w14:paraId="61DD06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10.0.0.8/30 is directly connected, GigabitEthernet0/0/0</w:t>
      </w:r>
    </w:p>
    <w:p w14:paraId="77410A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10.0.0.9/32 is directly connected, GigabitEthernet0/0/0</w:t>
      </w:r>
    </w:p>
    <w:p w14:paraId="1529EFC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10.0.0.12/30 [110/2] via 10.0.0.5, 01:48:40, GigabitEthernet0/0/1</w:t>
      </w:r>
    </w:p>
    <w:p w14:paraId="04DF90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10.0.0.16/30 [110/3] via 10.0.0.5, 01:48:40, GigabitEthernet0/0/1</w:t>
      </w:r>
    </w:p>
    <w:p w14:paraId="0FC528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192.168.0.0/32 is subnetted, 1 subnets</w:t>
      </w:r>
    </w:p>
    <w:p w14:paraId="19A71C4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192.168.0.1/32 [110/66] via 10.0.0.5, 01:48:40, GigabitEthernet0/0/1</w:t>
      </w:r>
    </w:p>
    <w:p w14:paraId="3AF402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192.168.1.0/32 is subnetted, 1 subnets</w:t>
      </w:r>
    </w:p>
    <w:p w14:paraId="3E0F7E0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192.168.1.1/32 [110/2] via 10.0.0.5, 01:48:40, GigabitEthernet0/0/1</w:t>
      </w:r>
    </w:p>
    <w:p w14:paraId="736384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192.168.2.0/32 is subnetted, 1 subnets</w:t>
      </w:r>
    </w:p>
    <w:p w14:paraId="4BF2276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192.168.2.1/32 is directly connected, Loopback0</w:t>
      </w:r>
    </w:p>
    <w:p w14:paraId="23DE11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192.168.3.0/32 is subnetted, 1 subnets</w:t>
      </w:r>
    </w:p>
    <w:p w14:paraId="195DC39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192.168.3.1/32 [110/2] via 10.0.0.10, 01:48:13, GigabitEthernet0/0/0</w:t>
      </w:r>
    </w:p>
    <w:p w14:paraId="3D250A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192.168.4.0/32 is subnetted, 1 subnets</w:t>
      </w:r>
    </w:p>
    <w:p w14:paraId="510B667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192.168.4.1/32 [110/3] via 10.0.0.5, 01:48:40, GigabitEthernet0/0/1</w:t>
      </w:r>
    </w:p>
    <w:p w14:paraId="3D6653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192.168.5.0/32 is subnetted, 1 subnets</w:t>
      </w:r>
    </w:p>
    <w:p w14:paraId="19A6A30C"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O IA 192.168.5.1/32 [110/4] via 10.0.0.5, 01:47:58, GigabitEthernet0/0/1</w:t>
      </w:r>
    </w:p>
    <w:p w14:paraId="28C9B7BC"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route:</w:t>
      </w:r>
    </w:p>
    <w:p w14:paraId="5D9A7FD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ipv6 route</w:t>
      </w:r>
    </w:p>
    <w:p w14:paraId="0B280F9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Table - 15 entries</w:t>
      </w:r>
    </w:p>
    <w:p w14:paraId="1AEAC0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C - Connected, L - Local, S - Static, R - RIP, B - BGP</w:t>
      </w:r>
    </w:p>
    <w:p w14:paraId="3ADCC5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U - Per-user Static route, M - MIPv6</w:t>
      </w:r>
    </w:p>
    <w:p w14:paraId="429E840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I1 - ISIS L1, I2 - ISIS L2, IA - ISIS interarea, IS - ISIS summary</w:t>
      </w:r>
    </w:p>
    <w:p w14:paraId="563AC4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ND - ND Default, NDp - ND Prefix, DCE - Destination, NDr - Redirect</w:t>
      </w:r>
    </w:p>
    <w:p w14:paraId="27A452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 OSPF intra, OI - OSPF inter, OE1 - OSPF ext 1, OE2 - OSPF ext 2</w:t>
      </w:r>
    </w:p>
    <w:p w14:paraId="65EC169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ON1 - OSPF NSSA ext 1, ON2 - OSPF NSSA ext 2</w:t>
      </w:r>
    </w:p>
    <w:p w14:paraId="2D2B40E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w:t>
      </w:r>
    </w:p>
    <w:p w14:paraId="6F6496A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2001:DB8:ACAD:1::/64 [110/65]</w:t>
      </w:r>
    </w:p>
    <w:p w14:paraId="00F592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67F240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2001:DB8:ACAD:2::/64 [0/0]</w:t>
      </w:r>
    </w:p>
    <w:p w14:paraId="538EB41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directly connected</w:t>
      </w:r>
    </w:p>
    <w:p w14:paraId="24A0BFF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2001:DB8:ACAD:2::2/128 [0/0]</w:t>
      </w:r>
    </w:p>
    <w:p w14:paraId="45F10AC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receive</w:t>
      </w:r>
    </w:p>
    <w:p w14:paraId="4B370F9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2001:DB8:ACAD:3::/64 [0/0]</w:t>
      </w:r>
    </w:p>
    <w:p w14:paraId="1A5D0C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GigabitEthernet0/0/0, directly connected</w:t>
      </w:r>
    </w:p>
    <w:p w14:paraId="7EA29C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2001:DB8:ACAD:3::1/128 [0/0]</w:t>
      </w:r>
    </w:p>
    <w:p w14:paraId="3F68B8F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via GigabitEthernet0/0/0, receive</w:t>
      </w:r>
    </w:p>
    <w:p w14:paraId="2F8C4D6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2001:DB8:ACAD:4::/64 [110/2]</w:t>
      </w:r>
    </w:p>
    <w:p w14:paraId="3482E7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1CF6F2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2001:DB8:ACAD:5::/64 [110/3]</w:t>
      </w:r>
    </w:p>
    <w:p w14:paraId="48C15D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3D30E5F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2001:DB8:ACAD:A::1/128 [110/65]</w:t>
      </w:r>
    </w:p>
    <w:p w14:paraId="17F3FD3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06460CD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2001:DB8:ACAD:B::1/128 [110/1]</w:t>
      </w:r>
    </w:p>
    <w:p w14:paraId="4866354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14166A4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2001:DB8:ACAD:C::/64 [0/0]</w:t>
      </w:r>
    </w:p>
    <w:p w14:paraId="3AF770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directly connected</w:t>
      </w:r>
    </w:p>
    <w:p w14:paraId="4196132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2001:DB8:ACAD:C::1/128 [0/0]</w:t>
      </w:r>
    </w:p>
    <w:p w14:paraId="356AC07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receive</w:t>
      </w:r>
    </w:p>
    <w:p w14:paraId="5B65D57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2001:DB8:ACAD:D::1/128 [110/1]</w:t>
      </w:r>
    </w:p>
    <w:p w14:paraId="6CBB20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FE80::4, GigabitEthernet0/0/0</w:t>
      </w:r>
    </w:p>
    <w:p w14:paraId="61D418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2001:DB8:ACAD:E::1/128 [110/2]</w:t>
      </w:r>
    </w:p>
    <w:p w14:paraId="20AF375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7CEB77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2001:DB8:ACAD:F::1/128 [110/3]</w:t>
      </w:r>
    </w:p>
    <w:p w14:paraId="7060A45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468E14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FF00::/8 [0/0]</w:t>
      </w:r>
    </w:p>
    <w:p w14:paraId="53BAD2D6"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via Null0, receive</w:t>
      </w:r>
    </w:p>
    <w:p w14:paraId="41372DDD"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ospf interface:</w:t>
      </w:r>
    </w:p>
    <w:p w14:paraId="7CE7541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 ospf interface</w:t>
      </w:r>
    </w:p>
    <w:p w14:paraId="51930520" w14:textId="77777777" w:rsidR="00C96E1B" w:rsidRPr="00A9030B" w:rsidRDefault="00C96E1B" w:rsidP="026616F1">
      <w:pPr>
        <w:rPr>
          <w:rFonts w:ascii="Courier New" w:eastAsia="Times New Roman" w:hAnsi="Courier New" w:cs="Courier New"/>
          <w:sz w:val="16"/>
          <w:szCs w:val="16"/>
        </w:rPr>
      </w:pPr>
    </w:p>
    <w:p w14:paraId="10386A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5F6519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192.168.2.1/32, Area 1</w:t>
      </w:r>
    </w:p>
    <w:p w14:paraId="447FE4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3.3.3.3, Network Type LOOPBACK, Cost: 1</w:t>
      </w:r>
    </w:p>
    <w:p w14:paraId="7968A4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3E73A9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 is up, line protocol is up</w:t>
      </w:r>
    </w:p>
    <w:p w14:paraId="76323F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10.0.0.9/30, Area 1</w:t>
      </w:r>
    </w:p>
    <w:p w14:paraId="00C811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3.3.3.3, Network Type BROADCAST, Cost: 1</w:t>
      </w:r>
    </w:p>
    <w:p w14:paraId="1659A83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0896B4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4.4.4.4, Interface address 10.0.0.10</w:t>
      </w:r>
    </w:p>
    <w:p w14:paraId="18A0F14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3.3.3.3, Interface address 10.0.0.9</w:t>
      </w:r>
    </w:p>
    <w:p w14:paraId="7154B9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5A4FB72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00:00:05</w:t>
      </w:r>
    </w:p>
    <w:p w14:paraId="3F32AC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16009C1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06FE4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4F8B048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2339AD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76B4592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4.4.4.4 (Designated Router)</w:t>
      </w:r>
    </w:p>
    <w:p w14:paraId="7FCE136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1FCB1A3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4DBA0B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10.0.0.6/30, Area 1</w:t>
      </w:r>
    </w:p>
    <w:p w14:paraId="75616EB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3.3.3.3, Network Type BROADCAST, Cost: 1</w:t>
      </w:r>
    </w:p>
    <w:p w14:paraId="35E10B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15763C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3.3.3.3, Interface address 10.0.0.6</w:t>
      </w:r>
    </w:p>
    <w:p w14:paraId="73F6FAD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Interface address 10.0.0.5</w:t>
      </w:r>
    </w:p>
    <w:p w14:paraId="65025E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 Dead 3, Wait 3, Retransmit 5</w:t>
      </w:r>
    </w:p>
    <w:p w14:paraId="26DFF9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7981498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3/3, flood queue length 0</w:t>
      </w:r>
    </w:p>
    <w:p w14:paraId="6FEED3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83D61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25BF6CD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3BBFF35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4DE6112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2.2.2.2 (Backup Designated Router)</w:t>
      </w:r>
    </w:p>
    <w:p w14:paraId="0E2D4E94"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7B2C40D4"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ospf interface:</w:t>
      </w:r>
    </w:p>
    <w:p w14:paraId="6BC006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ipv6 ospf interface</w:t>
      </w:r>
    </w:p>
    <w:p w14:paraId="40CBA4B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5F7A999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FE80::3, Interface ID 3</w:t>
      </w:r>
    </w:p>
    <w:p w14:paraId="7D62BD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1, Process ID 1, Instance ID 0, Router ID 3.3.3.3</w:t>
      </w:r>
    </w:p>
    <w:p w14:paraId="50011F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LOOPBACK, Cost: 1</w:t>
      </w:r>
    </w:p>
    <w:p w14:paraId="562AE0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45E38A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 is up, line protocol is up</w:t>
      </w:r>
    </w:p>
    <w:p w14:paraId="454CE5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FE80::3, Interface ID 1</w:t>
      </w:r>
    </w:p>
    <w:p w14:paraId="3212C5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1, Process ID 1, Instance ID 0, Router ID 3.3.3.3</w:t>
      </w:r>
    </w:p>
    <w:p w14:paraId="151C9DF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05E3F39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1504441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4.4.4.4, local address FE80::3</w:t>
      </w:r>
    </w:p>
    <w:p w14:paraId="5FB5F4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3.3.3.3, local address FE80::3</w:t>
      </w:r>
    </w:p>
    <w:p w14:paraId="6261CAE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5CB1003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00:00:02</w:t>
      </w:r>
    </w:p>
    <w:p w14:paraId="0D63109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2C7FF79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444A8FC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7B79E3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Last flood scan time is 0 msec, maximum is 0 msec</w:t>
      </w:r>
    </w:p>
    <w:p w14:paraId="0E28503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3B99EBE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4.4.4.4 (Designated Router)</w:t>
      </w:r>
    </w:p>
    <w:p w14:paraId="1AFADC6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24E6F23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4AE770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FE80::3, Interface ID 2</w:t>
      </w:r>
    </w:p>
    <w:p w14:paraId="2BD347F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1, Process ID 1, Instance ID 0, Router ID 3.3.3.3</w:t>
      </w:r>
    </w:p>
    <w:p w14:paraId="637BF54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257D103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49E2DD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3.3.3.3, local address FE80::3</w:t>
      </w:r>
    </w:p>
    <w:p w14:paraId="1F4AE13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local address FE80::3</w:t>
      </w:r>
    </w:p>
    <w:p w14:paraId="16AF79E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64E3D10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00:00:07</w:t>
      </w:r>
    </w:p>
    <w:p w14:paraId="12D7ECE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3/3, flood queue length 0</w:t>
      </w:r>
    </w:p>
    <w:p w14:paraId="00A7A26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A0DE60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423EF64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047C107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269152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2.2.2.2 (Backup Designated Router)</w:t>
      </w:r>
    </w:p>
    <w:p w14:paraId="30149A62"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21737992"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neighbor:</w:t>
      </w:r>
    </w:p>
    <w:p w14:paraId="660B92F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 ospf neighbor</w:t>
      </w:r>
    </w:p>
    <w:p w14:paraId="65118E54" w14:textId="77777777" w:rsidR="00C96E1B" w:rsidRPr="00A9030B" w:rsidRDefault="00C96E1B" w:rsidP="026616F1">
      <w:pPr>
        <w:rPr>
          <w:rFonts w:ascii="Courier New" w:eastAsia="Times New Roman" w:hAnsi="Courier New" w:cs="Courier New"/>
          <w:sz w:val="16"/>
          <w:szCs w:val="16"/>
        </w:rPr>
      </w:pPr>
    </w:p>
    <w:p w14:paraId="6D8E17B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ID Pri State Dead Time Address Interface</w:t>
      </w:r>
    </w:p>
    <w:p w14:paraId="7F3184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4.4.4.4 1 FULL/DR 00:00:38 10.0.0.10 GigabitEthernet0/0/0</w:t>
      </w:r>
    </w:p>
    <w:p w14:paraId="29BDB01C"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2.2.2.2 1 FULL/BDR 00:00:02 10.0.0.5 GigabitEthernet0/0/1</w:t>
      </w:r>
    </w:p>
    <w:p w14:paraId="6D19E23C"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protocol:</w:t>
      </w:r>
    </w:p>
    <w:p w14:paraId="1508FD4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 show ip protocol</w:t>
      </w:r>
    </w:p>
    <w:p w14:paraId="14E857FE" w14:textId="77777777" w:rsidR="00C96E1B" w:rsidRPr="00A9030B" w:rsidRDefault="00C96E1B" w:rsidP="026616F1">
      <w:pPr>
        <w:rPr>
          <w:rFonts w:ascii="Courier New" w:eastAsia="Times New Roman" w:hAnsi="Courier New" w:cs="Courier New"/>
          <w:sz w:val="16"/>
          <w:szCs w:val="16"/>
        </w:rPr>
      </w:pPr>
    </w:p>
    <w:p w14:paraId="308479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Protocol is "ospf 10"</w:t>
      </w:r>
    </w:p>
    <w:p w14:paraId="653BAEF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Outgoing update filter list for all interfaces is not set </w:t>
      </w:r>
    </w:p>
    <w:p w14:paraId="3DB5305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Incoming update filter list for all interfaces is not set </w:t>
      </w:r>
    </w:p>
    <w:p w14:paraId="6B0D8E2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ID 3.3.3.3</w:t>
      </w:r>
    </w:p>
    <w:p w14:paraId="0212EEE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Number of areas in this router is 1. 1 normal 0 stub 0 nssa</w:t>
      </w:r>
    </w:p>
    <w:p w14:paraId="2B64805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Maximum path: 4</w:t>
      </w:r>
    </w:p>
    <w:p w14:paraId="499B803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for Networks:</w:t>
      </w:r>
    </w:p>
    <w:p w14:paraId="6D919D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192.168.2.1 0.0.0.0 area 1</w:t>
      </w:r>
    </w:p>
    <w:p w14:paraId="064DB5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10.0.0.4 0.0.0.3 area 1</w:t>
      </w:r>
    </w:p>
    <w:p w14:paraId="6E3102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10.0.0.8 0.0.0.3 area 1</w:t>
      </w:r>
    </w:p>
    <w:p w14:paraId="6933CC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Passive Interface(s): </w:t>
      </w:r>
    </w:p>
    <w:p w14:paraId="0341BEA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0C3B16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Routing Information Sources: </w:t>
      </w:r>
    </w:p>
    <w:p w14:paraId="51CCE28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Gateway Distance Last Update </w:t>
      </w:r>
    </w:p>
    <w:p w14:paraId="3C1C480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2.2.2.2 110 00:10:21</w:t>
      </w:r>
    </w:p>
    <w:p w14:paraId="2403248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3.3.3.3 110 00:10:21</w:t>
      </w:r>
    </w:p>
    <w:p w14:paraId="279D4A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4.4.4.4 110 00:19:00</w:t>
      </w:r>
    </w:p>
    <w:p w14:paraId="584F3D0F"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Distance: (default is 110)</w:t>
      </w:r>
    </w:p>
    <w:p w14:paraId="72E64AAD"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protocol:</w:t>
      </w:r>
    </w:p>
    <w:p w14:paraId="07CBD4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ipv6 protocol</w:t>
      </w:r>
    </w:p>
    <w:p w14:paraId="31938EE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"connected"</w:t>
      </w:r>
    </w:p>
    <w:p w14:paraId="04DD2D8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"ND"</w:t>
      </w:r>
    </w:p>
    <w:p w14:paraId="3427403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"ospf 1"</w:t>
      </w:r>
    </w:p>
    <w:p w14:paraId="60D7917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1)</w:t>
      </w:r>
    </w:p>
    <w:p w14:paraId="48F361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3BF0A0A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w:t>
      </w:r>
    </w:p>
    <w:p w14:paraId="1950EE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w:t>
      </w:r>
    </w:p>
    <w:p w14:paraId="50DF71E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Redistribution:</w:t>
      </w:r>
    </w:p>
    <w:p w14:paraId="27217579"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None</w:t>
      </w:r>
    </w:p>
    <w:p w14:paraId="49A47288"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border-router:</w:t>
      </w:r>
    </w:p>
    <w:p w14:paraId="44CAA18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 ospf border-router</w:t>
      </w:r>
    </w:p>
    <w:p w14:paraId="2CA27A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 Process 10 internal Routing Table</w:t>
      </w:r>
    </w:p>
    <w:p w14:paraId="70301FCE" w14:textId="77777777" w:rsidR="00C96E1B" w:rsidRPr="00A9030B" w:rsidRDefault="00C96E1B" w:rsidP="026616F1">
      <w:pPr>
        <w:rPr>
          <w:rFonts w:ascii="Courier New" w:eastAsia="Times New Roman" w:hAnsi="Courier New" w:cs="Courier New"/>
          <w:sz w:val="16"/>
          <w:szCs w:val="16"/>
        </w:rPr>
      </w:pPr>
    </w:p>
    <w:p w14:paraId="014103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36377FD5" w14:textId="77777777" w:rsidR="00C96E1B" w:rsidRPr="00A9030B" w:rsidRDefault="00C96E1B" w:rsidP="026616F1">
      <w:pPr>
        <w:rPr>
          <w:rFonts w:ascii="Courier New" w:eastAsia="Times New Roman" w:hAnsi="Courier New" w:cs="Courier New"/>
          <w:sz w:val="16"/>
          <w:szCs w:val="16"/>
        </w:rPr>
      </w:pPr>
    </w:p>
    <w:p w14:paraId="0A2FE2C1"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[1] via 10.0.0.5, GigabitEthernet0/0/1, ABR, Area 1, SPF 1</w:t>
      </w:r>
    </w:p>
    <w:p w14:paraId="6A1AB2EB"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ospf border-router:</w:t>
      </w:r>
    </w:p>
    <w:p w14:paraId="1D4ED3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R3#show ipv6 ospf border-router</w:t>
      </w:r>
    </w:p>
    <w:p w14:paraId="7402EF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OSPFv3 Process 1 internal Routing Table</w:t>
      </w:r>
    </w:p>
    <w:p w14:paraId="2F9DF181" w14:textId="77777777" w:rsidR="00C96E1B" w:rsidRPr="00A9030B" w:rsidRDefault="00C96E1B" w:rsidP="026616F1">
      <w:pPr>
        <w:rPr>
          <w:rFonts w:ascii="Courier New" w:eastAsia="Times New Roman" w:hAnsi="Courier New" w:cs="Courier New"/>
          <w:sz w:val="16"/>
          <w:szCs w:val="16"/>
        </w:rPr>
      </w:pPr>
    </w:p>
    <w:p w14:paraId="5946B43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087C4700" w14:textId="77777777" w:rsidR="00C96E1B" w:rsidRPr="00A9030B" w:rsidRDefault="00C96E1B" w:rsidP="026616F1">
      <w:pPr>
        <w:rPr>
          <w:rFonts w:ascii="Courier New" w:eastAsia="Times New Roman" w:hAnsi="Courier New" w:cs="Courier New"/>
          <w:sz w:val="16"/>
          <w:szCs w:val="16"/>
        </w:rPr>
      </w:pPr>
    </w:p>
    <w:p w14:paraId="22BC7423"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[1] via FE80::2, GigabitEthernet0/0/1, ABR, Area 1, SPF 2</w:t>
      </w:r>
    </w:p>
    <w:p w14:paraId="32C031D7" w14:textId="77777777" w:rsidR="00C96E1B" w:rsidRPr="00A9030B" w:rsidRDefault="00C96E1B" w:rsidP="026616F1">
      <w:pPr>
        <w:rPr>
          <w:rFonts w:ascii="Courier New" w:eastAsia="Times New Roman" w:hAnsi="Courier New" w:cs="Courier New"/>
          <w:b/>
          <w:bCs/>
          <w:sz w:val="16"/>
          <w:szCs w:val="16"/>
          <w:u w:val="single"/>
        </w:rPr>
      </w:pPr>
    </w:p>
    <w:p w14:paraId="1244D7C1" w14:textId="77777777" w:rsidR="00C96E1B" w:rsidRPr="00A9030B" w:rsidRDefault="00C96E1B" w:rsidP="026616F1">
      <w:pPr>
        <w:rPr>
          <w:rFonts w:ascii="Arial" w:eastAsia="Times New Roman" w:hAnsi="Arial" w:cs="Arial"/>
          <w:b/>
          <w:bCs/>
          <w:sz w:val="16"/>
          <w:szCs w:val="16"/>
        </w:rPr>
      </w:pPr>
      <w:r w:rsidRPr="026616F1">
        <w:rPr>
          <w:rFonts w:ascii="Arial" w:eastAsia="Times New Roman" w:hAnsi="Arial" w:cs="Arial"/>
          <w:b/>
          <w:bCs/>
          <w:sz w:val="16"/>
          <w:szCs w:val="16"/>
        </w:rPr>
        <w:t>Router 4 Config:</w:t>
      </w:r>
    </w:p>
    <w:p w14:paraId="7615C800" w14:textId="77777777" w:rsidR="00C96E1B" w:rsidRPr="00A9030B" w:rsidRDefault="00C96E1B" w:rsidP="026616F1">
      <w:pPr>
        <w:pStyle w:val="NormalWeb"/>
        <w:spacing w:before="0" w:beforeAutospacing="0" w:after="0" w:afterAutospacing="0"/>
        <w:rPr>
          <w:rFonts w:ascii="Courier New" w:hAnsi="Courier New" w:cs="Courier New"/>
          <w:b/>
          <w:bCs/>
          <w:sz w:val="16"/>
          <w:szCs w:val="16"/>
          <w:u w:val="single"/>
        </w:rPr>
      </w:pPr>
      <w:r w:rsidRPr="026616F1">
        <w:rPr>
          <w:rFonts w:ascii="Courier New" w:hAnsi="Courier New" w:cs="Courier New"/>
          <w:b/>
          <w:bCs/>
          <w:sz w:val="16"/>
          <w:szCs w:val="16"/>
          <w:u w:val="single"/>
        </w:rPr>
        <w:t xml:space="preserve">show run: </w:t>
      </w:r>
    </w:p>
    <w:p w14:paraId="3CA68D61" w14:textId="77777777" w:rsidR="00C96E1B" w:rsidRPr="00A9030B" w:rsidRDefault="00C96E1B" w:rsidP="026616F1">
      <w:pPr>
        <w:pStyle w:val="NormalWeb"/>
        <w:spacing w:before="0" w:beforeAutospacing="0" w:after="0" w:afterAutospacing="0"/>
        <w:rPr>
          <w:rFonts w:ascii="Courier New" w:hAnsi="Courier New" w:cs="Courier New"/>
          <w:sz w:val="16"/>
          <w:szCs w:val="16"/>
        </w:rPr>
      </w:pPr>
      <w:r w:rsidRPr="026616F1">
        <w:rPr>
          <w:rFonts w:ascii="Courier New" w:hAnsi="Courier New" w:cs="Courier New"/>
          <w:sz w:val="16"/>
          <w:szCs w:val="16"/>
        </w:rPr>
        <w:t>R4#show run</w:t>
      </w:r>
    </w:p>
    <w:p w14:paraId="5C8A92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Building configuration...</w:t>
      </w:r>
    </w:p>
    <w:p w14:paraId="4B33CCB7" w14:textId="77777777" w:rsidR="00C96E1B" w:rsidRPr="00A9030B" w:rsidRDefault="00C96E1B" w:rsidP="026616F1">
      <w:pPr>
        <w:rPr>
          <w:rFonts w:ascii="Courier New" w:eastAsia="Times New Roman" w:hAnsi="Courier New" w:cs="Courier New"/>
          <w:sz w:val="16"/>
          <w:szCs w:val="16"/>
        </w:rPr>
      </w:pPr>
    </w:p>
    <w:p w14:paraId="1D4165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Current configuration : 1068 bytes</w:t>
      </w:r>
    </w:p>
    <w:p w14:paraId="70EFAF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62324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version 15.4</w:t>
      </w:r>
    </w:p>
    <w:p w14:paraId="7D2941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log datetime msec</w:t>
      </w:r>
    </w:p>
    <w:p w14:paraId="32AFD33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debug datetime msec</w:t>
      </w:r>
    </w:p>
    <w:p w14:paraId="1E4728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password-encryption</w:t>
      </w:r>
    </w:p>
    <w:p w14:paraId="2AE299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235CFC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hostname R4</w:t>
      </w:r>
    </w:p>
    <w:p w14:paraId="757223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6BD1DB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cef</w:t>
      </w:r>
    </w:p>
    <w:p w14:paraId="1028D1C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unicast-routing</w:t>
      </w:r>
    </w:p>
    <w:p w14:paraId="0904041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A1E20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ipv6 cef</w:t>
      </w:r>
    </w:p>
    <w:p w14:paraId="70C82A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A01A5F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spanning-tree mode pvst</w:t>
      </w:r>
    </w:p>
    <w:p w14:paraId="3C48B09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BABBC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Loopback0</w:t>
      </w:r>
    </w:p>
    <w:p w14:paraId="1669133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192.168.3.1 255.255.255.255</w:t>
      </w:r>
    </w:p>
    <w:p w14:paraId="581403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FE80::4 link-local</w:t>
      </w:r>
    </w:p>
    <w:p w14:paraId="12D12E4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2001:DB8:ACAD:D::1/64</w:t>
      </w:r>
    </w:p>
    <w:p w14:paraId="7DE9DF9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1</w:t>
      </w:r>
    </w:p>
    <w:p w14:paraId="103396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629FC3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GigabitEthernet0/0/0</w:t>
      </w:r>
    </w:p>
    <w:p w14:paraId="33BDAE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0EEECD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7A55D87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4A5E2CE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19EDE53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67EA75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GigabitEthernet0/0/1</w:t>
      </w:r>
    </w:p>
    <w:p w14:paraId="53E6E8A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10.0.0.10 255.255.255.252</w:t>
      </w:r>
    </w:p>
    <w:p w14:paraId="5C7861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113C92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5BD647F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FE80::4 link-local</w:t>
      </w:r>
    </w:p>
    <w:p w14:paraId="469360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2001:DB8:ACAD:3::2/64</w:t>
      </w:r>
    </w:p>
    <w:p w14:paraId="1ED837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1</w:t>
      </w:r>
    </w:p>
    <w:p w14:paraId="67E54B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288522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Vlan1</w:t>
      </w:r>
    </w:p>
    <w:p w14:paraId="22C54EB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06693EB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0E9888F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CCC31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ospf 10</w:t>
      </w:r>
    </w:p>
    <w:p w14:paraId="10A00BF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4.4.4.4</w:t>
      </w:r>
    </w:p>
    <w:p w14:paraId="66F727C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32BD76C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29826B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10.0.0.8 0.0.0.3 area 1</w:t>
      </w:r>
    </w:p>
    <w:p w14:paraId="0B5CA1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192.168.3.1 0.0.0.0 area 1</w:t>
      </w:r>
    </w:p>
    <w:p w14:paraId="7BA01A8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825BAE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router ospf 1</w:t>
      </w:r>
    </w:p>
    <w:p w14:paraId="6A80FD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4.4.4.4</w:t>
      </w:r>
    </w:p>
    <w:p w14:paraId="719843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796E0F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E67B1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classless</w:t>
      </w:r>
    </w:p>
    <w:p w14:paraId="3B011C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4A43C8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flow-export version 9</w:t>
      </w:r>
    </w:p>
    <w:p w14:paraId="1BB3CD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BDFB75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cdp run</w:t>
      </w:r>
    </w:p>
    <w:p w14:paraId="308A3B0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207905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con 0</w:t>
      </w:r>
    </w:p>
    <w:p w14:paraId="37399C7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83578C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aux 0</w:t>
      </w:r>
    </w:p>
    <w:p w14:paraId="766706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961891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vty 0 4</w:t>
      </w:r>
    </w:p>
    <w:p w14:paraId="5DD5A8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login</w:t>
      </w:r>
    </w:p>
    <w:p w14:paraId="68A4781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8A0DAB6"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end</w:t>
      </w:r>
    </w:p>
    <w:p w14:paraId="1DF33A5B"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route:</w:t>
      </w:r>
    </w:p>
    <w:p w14:paraId="17127E6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 route</w:t>
      </w:r>
    </w:p>
    <w:p w14:paraId="3B887BA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L - local, C - connected, S - static, R - RIP, M - mobile, B - BGP</w:t>
      </w:r>
    </w:p>
    <w:p w14:paraId="7DFD8D8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 O - OSPF, IA - OSPF inter area</w:t>
      </w:r>
    </w:p>
    <w:p w14:paraId="032AC9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N1 - OSPF NSSA external type 1, N2 - OSPF NSSA external type 2</w:t>
      </w:r>
    </w:p>
    <w:p w14:paraId="1B806D4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E1 - OSPF external type 1, E2 - OSPF external type 2, E - EGP</w:t>
      </w:r>
    </w:p>
    <w:p w14:paraId="28EDA88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 IS-IS, L1 - IS-IS level-1, L2 - IS-IS level-2, ia - IS-IS inter area</w:t>
      </w:r>
    </w:p>
    <w:p w14:paraId="4066D1B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 candidate default, U - per-user static route, o - ODR</w:t>
      </w:r>
    </w:p>
    <w:p w14:paraId="4388BD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 - periodic downloaded static route</w:t>
      </w:r>
    </w:p>
    <w:p w14:paraId="6FDA33FB" w14:textId="77777777" w:rsidR="00C96E1B" w:rsidRPr="00A9030B" w:rsidRDefault="00C96E1B" w:rsidP="026616F1">
      <w:pPr>
        <w:rPr>
          <w:rFonts w:ascii="Courier New" w:eastAsia="Times New Roman" w:hAnsi="Courier New" w:cs="Courier New"/>
          <w:sz w:val="16"/>
          <w:szCs w:val="16"/>
        </w:rPr>
      </w:pPr>
    </w:p>
    <w:p w14:paraId="210920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Gateway of last resort is not set</w:t>
      </w:r>
    </w:p>
    <w:p w14:paraId="7636022D" w14:textId="77777777" w:rsidR="00C96E1B" w:rsidRPr="00A9030B" w:rsidRDefault="00C96E1B" w:rsidP="026616F1">
      <w:pPr>
        <w:rPr>
          <w:rFonts w:ascii="Courier New" w:eastAsia="Times New Roman" w:hAnsi="Courier New" w:cs="Courier New"/>
          <w:sz w:val="16"/>
          <w:szCs w:val="16"/>
        </w:rPr>
      </w:pPr>
    </w:p>
    <w:p w14:paraId="10FE66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10.0.0.0/8 is variably subnetted, 6 subnets, 2 masks</w:t>
      </w:r>
    </w:p>
    <w:p w14:paraId="0AC009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10.0.0.0/30 [110/66] via 10.0.0.9, 00:13:56, GigabitEthernet0/0/1</w:t>
      </w:r>
    </w:p>
    <w:p w14:paraId="043118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10.0.0.4/30 [110/2] via 10.0.0.9, 00:13:56, GigabitEthernet0/0/1</w:t>
      </w:r>
    </w:p>
    <w:p w14:paraId="6A7D1E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10.0.0.8/30 is directly connected, GigabitEthernet0/0/1</w:t>
      </w:r>
    </w:p>
    <w:p w14:paraId="5D0FC11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10.0.0.10/32 is directly connected, GigabitEthernet0/0/1</w:t>
      </w:r>
    </w:p>
    <w:p w14:paraId="406FB08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10.0.0.12/30 [110/3] via 10.0.0.9, 00:13:56, GigabitEthernet0/0/1</w:t>
      </w:r>
    </w:p>
    <w:p w14:paraId="17D3F9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10.0.0.16/30 [110/4] via 10.0.0.9, 00:13:56, GigabitEthernet0/0/1</w:t>
      </w:r>
    </w:p>
    <w:p w14:paraId="3A1FD70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192.168.0.0/32 is subnetted, 1 subnets</w:t>
      </w:r>
    </w:p>
    <w:p w14:paraId="72899A9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192.168.0.1/32 [110/67] via 10.0.0.9, 00:13:56, GigabitEthernet0/0/1</w:t>
      </w:r>
    </w:p>
    <w:p w14:paraId="23FD35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192.168.1.0/32 is subnetted, 1 subnets</w:t>
      </w:r>
    </w:p>
    <w:p w14:paraId="4405DF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192.168.1.1/32 [110/3] via 10.0.0.9, 00:13:56, GigabitEthernet0/0/1</w:t>
      </w:r>
    </w:p>
    <w:p w14:paraId="3054610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192.168.2.0/32 is subnetted, 1 subnets</w:t>
      </w:r>
    </w:p>
    <w:p w14:paraId="301BB5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192.168.2.1/32 [110/2] via 10.0.0.9, 01:54:56, GigabitEthernet0/0/1</w:t>
      </w:r>
    </w:p>
    <w:p w14:paraId="3202FC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192.168.3.0/32 is subnetted, 1 subnets</w:t>
      </w:r>
    </w:p>
    <w:p w14:paraId="37A19E0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192.168.3.1/32 is directly connected, Loopback0</w:t>
      </w:r>
    </w:p>
    <w:p w14:paraId="4E39271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192.168.4.0/32 is subnetted, 1 subnets</w:t>
      </w:r>
    </w:p>
    <w:p w14:paraId="019DC3C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192.168.4.1/32 [110/4] via 10.0.0.9, 00:13:56, GigabitEthernet0/0/1</w:t>
      </w:r>
    </w:p>
    <w:p w14:paraId="1C6C46A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192.168.5.0/32 is subnetted, 1 subnets</w:t>
      </w:r>
    </w:p>
    <w:p w14:paraId="00DFC965"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O IA 192.168.5.1/32 [110/5] via 10.0.0.9, 00:13:56, GigabitEthernet0/0/1</w:t>
      </w:r>
    </w:p>
    <w:p w14:paraId="243DDA4F"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route:</w:t>
      </w:r>
    </w:p>
    <w:p w14:paraId="73ECC3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ipv6 route</w:t>
      </w:r>
    </w:p>
    <w:p w14:paraId="5D1FAA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Table - 14 entries</w:t>
      </w:r>
    </w:p>
    <w:p w14:paraId="22D8BD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C - Connected, L - Local, S - Static, R - RIP, B - BGP</w:t>
      </w:r>
    </w:p>
    <w:p w14:paraId="6FE43B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U - Per-user Static route, M - MIPv6</w:t>
      </w:r>
    </w:p>
    <w:p w14:paraId="21BDEF6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I1 - ISIS L1, I2 - ISIS L2, IA - ISIS interarea, IS - ISIS summary</w:t>
      </w:r>
    </w:p>
    <w:p w14:paraId="0E9631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ND - ND Default, NDp - ND Prefix, DCE - Destination, NDr - Redirect</w:t>
      </w:r>
    </w:p>
    <w:p w14:paraId="32E5FD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 OSPF intra, OI - OSPF inter, OE1 - OSPF ext 1, OE2 - OSPF ext 2</w:t>
      </w:r>
    </w:p>
    <w:p w14:paraId="3C4274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ON1 - OSPF NSSA ext 1, ON2 - OSPF NSSA ext 2</w:t>
      </w:r>
    </w:p>
    <w:p w14:paraId="5C7471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w:t>
      </w:r>
    </w:p>
    <w:p w14:paraId="7A29CF2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2001:DB8:ACAD:1::/64 [110/66]</w:t>
      </w:r>
    </w:p>
    <w:p w14:paraId="30FD3E1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7E4415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2001:DB8:ACAD:2::/64 [110/2]</w:t>
      </w:r>
    </w:p>
    <w:p w14:paraId="14FEA5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081DC5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2001:DB8:ACAD:3::/64 [0/0]</w:t>
      </w:r>
    </w:p>
    <w:p w14:paraId="793D1C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directly connected</w:t>
      </w:r>
    </w:p>
    <w:p w14:paraId="3887036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2001:DB8:ACAD:3::2/128 [0/0]</w:t>
      </w:r>
    </w:p>
    <w:p w14:paraId="2E9A1D9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receive</w:t>
      </w:r>
    </w:p>
    <w:p w14:paraId="696D48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2001:DB8:ACAD:4::/64 [110/3]</w:t>
      </w:r>
    </w:p>
    <w:p w14:paraId="208CB8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517BD86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2001:DB8:ACAD:5::/64 [110/4]</w:t>
      </w:r>
    </w:p>
    <w:p w14:paraId="172AB42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5C4EEF5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2001:DB8:ACAD:A::1/128 [110/66]</w:t>
      </w:r>
    </w:p>
    <w:p w14:paraId="5B42053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0ECF434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2001:DB8:ACAD:B::1/128 [110/2]</w:t>
      </w:r>
    </w:p>
    <w:p w14:paraId="405415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74D7A5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2001:DB8:ACAD:C::1/128 [110/1]</w:t>
      </w:r>
    </w:p>
    <w:p w14:paraId="0FFFFC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6A844E9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2001:DB8:ACAD:D::/64 [0/0]</w:t>
      </w:r>
    </w:p>
    <w:p w14:paraId="70C80B5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directly connected</w:t>
      </w:r>
    </w:p>
    <w:p w14:paraId="4568C9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2001:DB8:ACAD:D::1/128 [0/0]</w:t>
      </w:r>
    </w:p>
    <w:p w14:paraId="5FF6B31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receive</w:t>
      </w:r>
    </w:p>
    <w:p w14:paraId="16418DB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2001:DB8:ACAD:E::1/128 [110/3]</w:t>
      </w:r>
    </w:p>
    <w:p w14:paraId="6BE671D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02A9D5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2001:DB8:ACAD:F::1/128 [110/4]</w:t>
      </w:r>
    </w:p>
    <w:p w14:paraId="48799A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FE80::3, GigabitEthernet0/0/1</w:t>
      </w:r>
    </w:p>
    <w:p w14:paraId="7C19237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FF00::/8 [0/0]</w:t>
      </w:r>
    </w:p>
    <w:p w14:paraId="6B71BB02"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via Null0, receive</w:t>
      </w:r>
    </w:p>
    <w:p w14:paraId="05201977"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ospf interface:</w:t>
      </w:r>
    </w:p>
    <w:p w14:paraId="3B7DA6B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 ospf interface</w:t>
      </w:r>
    </w:p>
    <w:p w14:paraId="5E70EAE8" w14:textId="77777777" w:rsidR="00C96E1B" w:rsidRPr="00A9030B" w:rsidRDefault="00C96E1B" w:rsidP="026616F1">
      <w:pPr>
        <w:rPr>
          <w:rFonts w:ascii="Courier New" w:eastAsia="Times New Roman" w:hAnsi="Courier New" w:cs="Courier New"/>
          <w:sz w:val="16"/>
          <w:szCs w:val="16"/>
        </w:rPr>
      </w:pPr>
    </w:p>
    <w:p w14:paraId="2CF0A3D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26CB50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192.168.3.1/32, Area 1</w:t>
      </w:r>
    </w:p>
    <w:p w14:paraId="60DAD6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4.4.4.4, Network Type LOOPBACK, Cost: 1</w:t>
      </w:r>
    </w:p>
    <w:p w14:paraId="466D3E5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67FD917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05C207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10.0.0.10/30, Area 1</w:t>
      </w:r>
    </w:p>
    <w:p w14:paraId="7F9462F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4.4.4.4, Network Type BROADCAST, Cost: 1</w:t>
      </w:r>
    </w:p>
    <w:p w14:paraId="7AA6A71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666581F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4.4.4.4, Interface address 10.0.0.10</w:t>
      </w:r>
    </w:p>
    <w:p w14:paraId="5F379B6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3.3.3.3, Interface address 10.0.0.9</w:t>
      </w:r>
    </w:p>
    <w:p w14:paraId="73517A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17D5C0F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00:00:07</w:t>
      </w:r>
    </w:p>
    <w:p w14:paraId="7E599C2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4EC9444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1A4C96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0748F07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143D60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Neighbor Count is 1, Adjacent neighbor count is 1</w:t>
      </w:r>
    </w:p>
    <w:p w14:paraId="11B5214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3.3.3.3 (Backup Designated Router)</w:t>
      </w:r>
    </w:p>
    <w:p w14:paraId="6CC99859"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0CE67117"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ospf interface:</w:t>
      </w:r>
    </w:p>
    <w:p w14:paraId="7F8D426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ipv6 ospf interface</w:t>
      </w:r>
    </w:p>
    <w:p w14:paraId="6939CC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6959C08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FE80::4, Interface ID 3</w:t>
      </w:r>
    </w:p>
    <w:p w14:paraId="333B8BA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1, Process ID 1, Instance ID 0, Router ID 4.4.4.4</w:t>
      </w:r>
    </w:p>
    <w:p w14:paraId="0E6A52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LOOPBACK, Cost: 1</w:t>
      </w:r>
    </w:p>
    <w:p w14:paraId="1FDD6D2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0CB0DDE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783E19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FE80::4, Interface ID 2</w:t>
      </w:r>
    </w:p>
    <w:p w14:paraId="016CAA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1, Process ID 1, Instance ID 0, Router ID 4.4.4.4</w:t>
      </w:r>
    </w:p>
    <w:p w14:paraId="40DB1B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30BA4F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7699CB6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4.4.4.4, local address FE80::4</w:t>
      </w:r>
    </w:p>
    <w:p w14:paraId="051E36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3.3.3.3, local address FE80::4</w:t>
      </w:r>
    </w:p>
    <w:p w14:paraId="732F933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0330B8D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00:00:03</w:t>
      </w:r>
    </w:p>
    <w:p w14:paraId="7F30121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7233754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B26B25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569522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324FDF3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3D34403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3.3.3.3 (Backup Designated Router)</w:t>
      </w:r>
    </w:p>
    <w:p w14:paraId="18914186"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178B7199"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neighbor:</w:t>
      </w:r>
    </w:p>
    <w:p w14:paraId="5B91ABB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 ospf neighbor</w:t>
      </w:r>
    </w:p>
    <w:p w14:paraId="7E762B20" w14:textId="77777777" w:rsidR="00C96E1B" w:rsidRPr="00A9030B" w:rsidRDefault="00C96E1B" w:rsidP="026616F1">
      <w:pPr>
        <w:rPr>
          <w:rFonts w:ascii="Courier New" w:eastAsia="Times New Roman" w:hAnsi="Courier New" w:cs="Courier New"/>
          <w:sz w:val="16"/>
          <w:szCs w:val="16"/>
        </w:rPr>
      </w:pPr>
    </w:p>
    <w:p w14:paraId="1661770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ID Pri State Dead Time Address Interface</w:t>
      </w:r>
    </w:p>
    <w:p w14:paraId="3420A3C2"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3.3.3.3 1 FULL/BDR 00:00:34 10.0.0.9 GigabitEthernet0/0/1</w:t>
      </w:r>
    </w:p>
    <w:p w14:paraId="63371D3F"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protocol:</w:t>
      </w:r>
    </w:p>
    <w:p w14:paraId="5469D69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 protocol</w:t>
      </w:r>
    </w:p>
    <w:p w14:paraId="7B599353" w14:textId="77777777" w:rsidR="00C96E1B" w:rsidRPr="00A9030B" w:rsidRDefault="00C96E1B" w:rsidP="026616F1">
      <w:pPr>
        <w:rPr>
          <w:rFonts w:ascii="Courier New" w:eastAsia="Times New Roman" w:hAnsi="Courier New" w:cs="Courier New"/>
          <w:sz w:val="16"/>
          <w:szCs w:val="16"/>
        </w:rPr>
      </w:pPr>
    </w:p>
    <w:p w14:paraId="3675D3C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Protocol is "ospf 10"</w:t>
      </w:r>
    </w:p>
    <w:p w14:paraId="614996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Outgoing update filter list for all interfaces is not set </w:t>
      </w:r>
    </w:p>
    <w:p w14:paraId="5F0CD7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Incoming update filter list for all interfaces is not set </w:t>
      </w:r>
    </w:p>
    <w:p w14:paraId="0AB1E88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ID 4.4.4.4</w:t>
      </w:r>
    </w:p>
    <w:p w14:paraId="6632AB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Number of areas in this router is 1. 1 normal 0 stub 0 nssa</w:t>
      </w:r>
    </w:p>
    <w:p w14:paraId="40E9741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Maximum path: 4</w:t>
      </w:r>
    </w:p>
    <w:p w14:paraId="57183B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for Networks:</w:t>
      </w:r>
    </w:p>
    <w:p w14:paraId="57B440B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10.0.0.8 0.0.0.3 area 1</w:t>
      </w:r>
    </w:p>
    <w:p w14:paraId="392393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192.168.3.1 0.0.0.0 area 1</w:t>
      </w:r>
    </w:p>
    <w:p w14:paraId="24D613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Passive Interface(s): </w:t>
      </w:r>
    </w:p>
    <w:p w14:paraId="43A71C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7CF71E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Routing Information Sources: </w:t>
      </w:r>
    </w:p>
    <w:p w14:paraId="2F5180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Gateway Distance Last Update </w:t>
      </w:r>
    </w:p>
    <w:p w14:paraId="64BABDB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2.2.2.2 110 00:16:05</w:t>
      </w:r>
    </w:p>
    <w:p w14:paraId="6B0DA0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3.3.3.3 110 00:16:06</w:t>
      </w:r>
    </w:p>
    <w:p w14:paraId="04E55B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4.4.4.4 110 00:24:46</w:t>
      </w:r>
    </w:p>
    <w:p w14:paraId="6E00B917"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Distance: (default is 110)</w:t>
      </w:r>
    </w:p>
    <w:p w14:paraId="2CC9A8D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protocol:</w:t>
      </w:r>
    </w:p>
    <w:p w14:paraId="4F5EC86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ipv6 protocol</w:t>
      </w:r>
    </w:p>
    <w:p w14:paraId="023BB74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"connected"</w:t>
      </w:r>
    </w:p>
    <w:p w14:paraId="47F38C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"ND"</w:t>
      </w:r>
    </w:p>
    <w:p w14:paraId="656EF0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"ospf 1"</w:t>
      </w:r>
    </w:p>
    <w:p w14:paraId="6C15A0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1)</w:t>
      </w:r>
    </w:p>
    <w:p w14:paraId="14C6D0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2A2B85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w:t>
      </w:r>
    </w:p>
    <w:p w14:paraId="62A71E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Redistribution:</w:t>
      </w:r>
    </w:p>
    <w:p w14:paraId="403851C1"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None</w:t>
      </w:r>
    </w:p>
    <w:p w14:paraId="4BA53713"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border-router:</w:t>
      </w:r>
    </w:p>
    <w:p w14:paraId="1C3EA53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 ospf border-router</w:t>
      </w:r>
    </w:p>
    <w:p w14:paraId="2A5472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 Process 10 internal Routing Table</w:t>
      </w:r>
    </w:p>
    <w:p w14:paraId="04B71586" w14:textId="77777777" w:rsidR="00C96E1B" w:rsidRPr="00A9030B" w:rsidRDefault="00C96E1B" w:rsidP="026616F1">
      <w:pPr>
        <w:rPr>
          <w:rFonts w:ascii="Courier New" w:eastAsia="Times New Roman" w:hAnsi="Courier New" w:cs="Courier New"/>
          <w:sz w:val="16"/>
          <w:szCs w:val="16"/>
        </w:rPr>
      </w:pPr>
    </w:p>
    <w:p w14:paraId="7EC1593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5A87B0C0" w14:textId="77777777" w:rsidR="00C96E1B" w:rsidRPr="00A9030B" w:rsidRDefault="00C96E1B" w:rsidP="026616F1">
      <w:pPr>
        <w:rPr>
          <w:rFonts w:ascii="Courier New" w:eastAsia="Times New Roman" w:hAnsi="Courier New" w:cs="Courier New"/>
          <w:sz w:val="16"/>
          <w:szCs w:val="16"/>
        </w:rPr>
      </w:pPr>
    </w:p>
    <w:p w14:paraId="22948AA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[2] via 10.0.0.9, GigabitEthernet0/0/1, ABR, Area 1, SPF 2</w:t>
      </w:r>
    </w:p>
    <w:p w14:paraId="3797AE10"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ospf border-router:</w:t>
      </w:r>
    </w:p>
    <w:p w14:paraId="50FD78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R4#show ipv6 ospf border-router</w:t>
      </w:r>
    </w:p>
    <w:p w14:paraId="270A54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OSPFv3 Process 1 internal Routing Table</w:t>
      </w:r>
    </w:p>
    <w:p w14:paraId="524BC39F" w14:textId="77777777" w:rsidR="00C96E1B" w:rsidRPr="00A9030B" w:rsidRDefault="00C96E1B" w:rsidP="026616F1">
      <w:pPr>
        <w:rPr>
          <w:rFonts w:ascii="Courier New" w:eastAsia="Times New Roman" w:hAnsi="Courier New" w:cs="Courier New"/>
          <w:sz w:val="16"/>
          <w:szCs w:val="16"/>
        </w:rPr>
      </w:pPr>
    </w:p>
    <w:p w14:paraId="3F9C87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731933CB" w14:textId="77777777" w:rsidR="00C96E1B" w:rsidRPr="00A9030B" w:rsidRDefault="00C96E1B" w:rsidP="026616F1">
      <w:pPr>
        <w:rPr>
          <w:rFonts w:ascii="Courier New" w:eastAsia="Times New Roman" w:hAnsi="Courier New" w:cs="Courier New"/>
          <w:sz w:val="16"/>
          <w:szCs w:val="16"/>
        </w:rPr>
      </w:pPr>
    </w:p>
    <w:p w14:paraId="28E4F8DF"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[2] via FE80::3, GigabitEthernet0/0/1, ABR, Area 1, SPF 2</w:t>
      </w:r>
    </w:p>
    <w:p w14:paraId="732C3BE1" w14:textId="77777777" w:rsidR="00C96E1B" w:rsidRPr="00A9030B" w:rsidRDefault="00C96E1B" w:rsidP="026616F1">
      <w:pPr>
        <w:rPr>
          <w:rFonts w:ascii="Courier New" w:eastAsia="Times New Roman" w:hAnsi="Courier New" w:cs="Courier New"/>
          <w:b/>
          <w:bCs/>
          <w:sz w:val="16"/>
          <w:szCs w:val="16"/>
          <w:u w:val="single"/>
        </w:rPr>
      </w:pPr>
    </w:p>
    <w:p w14:paraId="030221C6" w14:textId="77777777" w:rsidR="00C96E1B" w:rsidRPr="00A9030B" w:rsidRDefault="00C96E1B" w:rsidP="026616F1">
      <w:pPr>
        <w:rPr>
          <w:rFonts w:ascii="Arial" w:eastAsia="Times New Roman" w:hAnsi="Arial" w:cs="Arial"/>
          <w:b/>
          <w:bCs/>
          <w:sz w:val="16"/>
          <w:szCs w:val="16"/>
        </w:rPr>
      </w:pPr>
      <w:r w:rsidRPr="026616F1">
        <w:rPr>
          <w:rFonts w:ascii="Arial" w:eastAsia="Times New Roman" w:hAnsi="Arial" w:cs="Arial"/>
          <w:b/>
          <w:bCs/>
          <w:sz w:val="16"/>
          <w:szCs w:val="16"/>
        </w:rPr>
        <w:t>Router 5 Config:</w:t>
      </w:r>
    </w:p>
    <w:p w14:paraId="03D6664D"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lastRenderedPageBreak/>
        <w:t>show run:</w:t>
      </w:r>
    </w:p>
    <w:p w14:paraId="531F42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run</w:t>
      </w:r>
    </w:p>
    <w:p w14:paraId="714293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Building configuration...</w:t>
      </w:r>
    </w:p>
    <w:p w14:paraId="2211C0AF" w14:textId="77777777" w:rsidR="00C96E1B" w:rsidRPr="00A9030B" w:rsidRDefault="00C96E1B" w:rsidP="026616F1">
      <w:pPr>
        <w:rPr>
          <w:rFonts w:ascii="Courier New" w:eastAsia="Times New Roman" w:hAnsi="Courier New" w:cs="Courier New"/>
          <w:sz w:val="16"/>
          <w:szCs w:val="16"/>
        </w:rPr>
      </w:pPr>
    </w:p>
    <w:p w14:paraId="1E19BF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Current configuration : 1256 bytes</w:t>
      </w:r>
    </w:p>
    <w:p w14:paraId="5CD97D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EA999F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version 15.4</w:t>
      </w:r>
    </w:p>
    <w:p w14:paraId="6B8477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log datetime msec</w:t>
      </w:r>
    </w:p>
    <w:p w14:paraId="53DB74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debug datetime msec</w:t>
      </w:r>
    </w:p>
    <w:p w14:paraId="251D86E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password-encryption</w:t>
      </w:r>
    </w:p>
    <w:p w14:paraId="78CD84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F6851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hostname R5</w:t>
      </w:r>
    </w:p>
    <w:p w14:paraId="53204ED9" w14:textId="6A61E3BA"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97DBA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cef</w:t>
      </w:r>
    </w:p>
    <w:p w14:paraId="076372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unicast-routing</w:t>
      </w:r>
    </w:p>
    <w:p w14:paraId="0D25D3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F33F2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ipv6 cef</w:t>
      </w:r>
    </w:p>
    <w:p w14:paraId="726E646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00FA1F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spanning-tree mode pvst</w:t>
      </w:r>
    </w:p>
    <w:p w14:paraId="0E652C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A6DABB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Loopback0</w:t>
      </w:r>
    </w:p>
    <w:p w14:paraId="3C60C6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192.168.4.1 255.255.255.255</w:t>
      </w:r>
    </w:p>
    <w:p w14:paraId="67BEFD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FE80::5 link-local</w:t>
      </w:r>
    </w:p>
    <w:p w14:paraId="2518A14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2001:DB8:ACAD:E::1/64</w:t>
      </w:r>
    </w:p>
    <w:p w14:paraId="3CF049C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2</w:t>
      </w:r>
    </w:p>
    <w:p w14:paraId="694A61F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59CBC9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GigabitEthernet0/0/0</w:t>
      </w:r>
    </w:p>
    <w:p w14:paraId="48FC86E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10.0.0.17 255.255.255.252</w:t>
      </w:r>
    </w:p>
    <w:p w14:paraId="1ACF809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2585F22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1EA8C52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FE80::5 link-local</w:t>
      </w:r>
    </w:p>
    <w:p w14:paraId="4BA1097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2001:DB8:ACAD:5::1/64</w:t>
      </w:r>
    </w:p>
    <w:p w14:paraId="7BF5FED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2</w:t>
      </w:r>
    </w:p>
    <w:p w14:paraId="273D5BD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7F803E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GigabitEthernet0/0/1</w:t>
      </w:r>
    </w:p>
    <w:p w14:paraId="00BB218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10.0.0.14 255.255.255.252</w:t>
      </w:r>
    </w:p>
    <w:p w14:paraId="26029CF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hello-interval 1</w:t>
      </w:r>
    </w:p>
    <w:p w14:paraId="4D4BEC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ospf dead-interval 3</w:t>
      </w:r>
    </w:p>
    <w:p w14:paraId="74C631E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7274D98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07CA313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FE80::5 link-local</w:t>
      </w:r>
    </w:p>
    <w:p w14:paraId="72CED9B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2001:DB8:ACAD:4::2/64</w:t>
      </w:r>
    </w:p>
    <w:p w14:paraId="0483B11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2</w:t>
      </w:r>
    </w:p>
    <w:p w14:paraId="4B2E08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FF925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Vlan1</w:t>
      </w:r>
    </w:p>
    <w:p w14:paraId="541DED5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1B25F5A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1A4E98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4424D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ospf 10</w:t>
      </w:r>
    </w:p>
    <w:p w14:paraId="0EB082B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5.5.5.5</w:t>
      </w:r>
    </w:p>
    <w:p w14:paraId="2493E2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586CD1A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61B3F1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10.0.0.12 0.0.0.3 area 2</w:t>
      </w:r>
    </w:p>
    <w:p w14:paraId="4F4C27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192.168.4.1 0.0.0.0 area 2</w:t>
      </w:r>
    </w:p>
    <w:p w14:paraId="3791AB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10.0.0.16 0.0.0.3 area 2</w:t>
      </w:r>
    </w:p>
    <w:p w14:paraId="6A5F21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E84BB0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router ospf 1</w:t>
      </w:r>
    </w:p>
    <w:p w14:paraId="2508EA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5.5.5.5</w:t>
      </w:r>
    </w:p>
    <w:p w14:paraId="620C448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0BAE68E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CFC438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classless</w:t>
      </w:r>
    </w:p>
    <w:p w14:paraId="34B7A6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485E9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flow-export version 9</w:t>
      </w:r>
    </w:p>
    <w:p w14:paraId="6D90903C" w14:textId="3C814A1B"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DFA39B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cdp run</w:t>
      </w:r>
    </w:p>
    <w:p w14:paraId="63842A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067B28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con 0</w:t>
      </w:r>
    </w:p>
    <w:p w14:paraId="0537DAA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ACBFFB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aux 0</w:t>
      </w:r>
    </w:p>
    <w:p w14:paraId="0F1D57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3AD3C6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vty 0 4</w:t>
      </w:r>
    </w:p>
    <w:p w14:paraId="57F2853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login</w:t>
      </w:r>
    </w:p>
    <w:p w14:paraId="0DEE8F4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3FBD5B7"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end</w:t>
      </w:r>
    </w:p>
    <w:p w14:paraId="3F427A10"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route:</w:t>
      </w:r>
    </w:p>
    <w:p w14:paraId="7451949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 route</w:t>
      </w:r>
    </w:p>
    <w:p w14:paraId="78BDA04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L - local, C - connected, S - static, R - RIP, M - mobile, B - BGP</w:t>
      </w:r>
    </w:p>
    <w:p w14:paraId="1DBB55C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D - EIGRP, EX - EIGRP external, O - OSPF, IA - OSPF inter area</w:t>
      </w:r>
    </w:p>
    <w:p w14:paraId="36D7A3B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N1 - OSPF NSSA external type 1, N2 - OSPF NSSA external type 2</w:t>
      </w:r>
    </w:p>
    <w:p w14:paraId="09B082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E1 - OSPF external type 1, E2 - OSPF external type 2, E - EGP</w:t>
      </w:r>
    </w:p>
    <w:p w14:paraId="537F5C0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 IS-IS, L1 - IS-IS level-1, L2 - IS-IS level-2, ia - IS-IS inter area</w:t>
      </w:r>
    </w:p>
    <w:p w14:paraId="57FB5F2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 candidate default, U - per-user static route, o - ODR</w:t>
      </w:r>
    </w:p>
    <w:p w14:paraId="617E1B6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 - periodic downloaded static route</w:t>
      </w:r>
    </w:p>
    <w:p w14:paraId="3DED4BA1" w14:textId="77777777" w:rsidR="00C96E1B" w:rsidRPr="00A9030B" w:rsidRDefault="00C96E1B" w:rsidP="026616F1">
      <w:pPr>
        <w:rPr>
          <w:rFonts w:ascii="Courier New" w:eastAsia="Times New Roman" w:hAnsi="Courier New" w:cs="Courier New"/>
          <w:sz w:val="16"/>
          <w:szCs w:val="16"/>
        </w:rPr>
      </w:pPr>
    </w:p>
    <w:p w14:paraId="537B2E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Gateway of last resort is not set</w:t>
      </w:r>
    </w:p>
    <w:p w14:paraId="37C0AF4B" w14:textId="77777777" w:rsidR="00C96E1B" w:rsidRPr="00A9030B" w:rsidRDefault="00C96E1B" w:rsidP="026616F1">
      <w:pPr>
        <w:rPr>
          <w:rFonts w:ascii="Courier New" w:eastAsia="Times New Roman" w:hAnsi="Courier New" w:cs="Courier New"/>
          <w:sz w:val="16"/>
          <w:szCs w:val="16"/>
        </w:rPr>
      </w:pPr>
    </w:p>
    <w:p w14:paraId="7611AB2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10.0.0.0/8 is variably subnetted, 7 subnets, 2 masks</w:t>
      </w:r>
    </w:p>
    <w:p w14:paraId="1EDF1DD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10.0.0.0/30 [110/65] via 10.0.0.13, 02:08:39, GigabitEthernet0/0/1</w:t>
      </w:r>
    </w:p>
    <w:p w14:paraId="708920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10.0.0.4/30 [110/2] via 10.0.0.13, 02:08:49, GigabitEthernet0/0/1</w:t>
      </w:r>
    </w:p>
    <w:p w14:paraId="57B520D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10.0.0.8/30 [110/3] via 10.0.0.13, 02:08:39, GigabitEthernet0/0/1</w:t>
      </w:r>
    </w:p>
    <w:p w14:paraId="5ABACB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10.0.0.12/30 is directly connected, GigabitEthernet0/0/1</w:t>
      </w:r>
    </w:p>
    <w:p w14:paraId="4B2FFB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10.0.0.14/32 is directly connected, GigabitEthernet0/0/1</w:t>
      </w:r>
    </w:p>
    <w:p w14:paraId="0ADBDA5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10.0.0.16/30 is directly connected, GigabitEthernet0/0/0</w:t>
      </w:r>
    </w:p>
    <w:p w14:paraId="2F54008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10.0.0.17/32 is directly connected, GigabitEthernet0/0/0</w:t>
      </w:r>
    </w:p>
    <w:p w14:paraId="44A58C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192.168.0.0/32 is subnetted, 1 subnets</w:t>
      </w:r>
    </w:p>
    <w:p w14:paraId="1DFF25E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192.168.0.1/32 [110/66] via 10.0.0.13, 02:08:39, GigabitEthernet0/0/1</w:t>
      </w:r>
    </w:p>
    <w:p w14:paraId="605D4E4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192.168.1.0/32 is subnetted, 1 subnets</w:t>
      </w:r>
    </w:p>
    <w:p w14:paraId="768FF6D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192.168.1.1/32 [110/2] via 10.0.0.13, 02:08:39, GigabitEthernet0/0/1</w:t>
      </w:r>
    </w:p>
    <w:p w14:paraId="0BFC9C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192.168.2.0/32 is subnetted, 1 subnets</w:t>
      </w:r>
    </w:p>
    <w:p w14:paraId="7512555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192.168.2.1/32 [110/3] via 10.0.0.13, 02:08:39, GigabitEthernet0/0/1</w:t>
      </w:r>
    </w:p>
    <w:p w14:paraId="5B6188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192.168.3.0/32 is subnetted, 1 subnets</w:t>
      </w:r>
    </w:p>
    <w:p w14:paraId="47AE699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192.168.3.1/32 [110/4] via 10.0.0.13, 02:07:59, GigabitEthernet0/0/1</w:t>
      </w:r>
    </w:p>
    <w:p w14:paraId="0914B4A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192.168.4.0/32 is subnetted, 1 subnets</w:t>
      </w:r>
    </w:p>
    <w:p w14:paraId="7A62F7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192.168.4.1/32 is directly connected, Loopback0</w:t>
      </w:r>
    </w:p>
    <w:p w14:paraId="41ABC69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192.168.5.0/32 is subnetted, 1 subnets</w:t>
      </w:r>
    </w:p>
    <w:p w14:paraId="75EF9DFF"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O 192.168.5.1/32 [110/2] via 10.0.0.18, 02:08:14, GigabitEthernet0/0/0</w:t>
      </w:r>
    </w:p>
    <w:p w14:paraId="048D307C"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route:</w:t>
      </w:r>
    </w:p>
    <w:p w14:paraId="3789A77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ipv6 route</w:t>
      </w:r>
    </w:p>
    <w:p w14:paraId="36E95B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Table - 15 entries</w:t>
      </w:r>
    </w:p>
    <w:p w14:paraId="31750D0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C - Connected, L - Local, S - Static, R - RIP, B - BGP</w:t>
      </w:r>
    </w:p>
    <w:p w14:paraId="728117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U - Per-user Static route, M - MIPv6</w:t>
      </w:r>
    </w:p>
    <w:p w14:paraId="5D820DF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I1 - ISIS L1, I2 - ISIS L2, IA - ISIS interarea, IS - ISIS summary</w:t>
      </w:r>
    </w:p>
    <w:p w14:paraId="615E9A7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ND - ND Default, NDp - ND Prefix, DCE - Destination, NDr - Redirect</w:t>
      </w:r>
    </w:p>
    <w:p w14:paraId="0558A9F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 OSPF intra, OI - OSPF inter, OE1 - OSPF ext 1, OE2 - OSPF ext 2</w:t>
      </w:r>
    </w:p>
    <w:p w14:paraId="357E11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ON1 - OSPF NSSA ext 1, ON2 - OSPF NSSA ext 2</w:t>
      </w:r>
    </w:p>
    <w:p w14:paraId="407E86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w:t>
      </w:r>
    </w:p>
    <w:p w14:paraId="510DB9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2001:DB8:ACAD:1::/64 [110/65]</w:t>
      </w:r>
    </w:p>
    <w:p w14:paraId="1682294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1A77648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2001:DB8:ACAD:2::/64 [110/2]</w:t>
      </w:r>
    </w:p>
    <w:p w14:paraId="7158B56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733353B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2001:DB8:ACAD:3::/64 [110/3]</w:t>
      </w:r>
    </w:p>
    <w:p w14:paraId="132012C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507C96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2001:DB8:ACAD:4::/64 [0/0]</w:t>
      </w:r>
    </w:p>
    <w:p w14:paraId="56B91AB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directly connected</w:t>
      </w:r>
    </w:p>
    <w:p w14:paraId="164297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2001:DB8:ACAD:4::2/128 [0/0]</w:t>
      </w:r>
    </w:p>
    <w:p w14:paraId="13C66B9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receive</w:t>
      </w:r>
    </w:p>
    <w:p w14:paraId="3E1A4AB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2001:DB8:ACAD:5::/64 [0/0]</w:t>
      </w:r>
    </w:p>
    <w:p w14:paraId="11B0ED3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GigabitEthernet0/0/0, directly connected</w:t>
      </w:r>
    </w:p>
    <w:p w14:paraId="4B88A98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2001:DB8:ACAD:5::1/128 [0/0]</w:t>
      </w:r>
    </w:p>
    <w:p w14:paraId="54DB638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GigabitEthernet0/0/0, receive</w:t>
      </w:r>
    </w:p>
    <w:p w14:paraId="7F85E5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2001:DB8:ACAD:A::1/128 [110/65]</w:t>
      </w:r>
    </w:p>
    <w:p w14:paraId="4EB7718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6E8A4B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2001:DB8:ACAD:B::1/128 [110/1]</w:t>
      </w:r>
    </w:p>
    <w:p w14:paraId="4A8E1E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4926A9B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2001:DB8:ACAD:C::1/128 [110/2]</w:t>
      </w:r>
    </w:p>
    <w:p w14:paraId="6B4A71A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21F7042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2001:DB8:ACAD:D::1/128 [110/3]</w:t>
      </w:r>
    </w:p>
    <w:p w14:paraId="1C667E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FE80::2, GigabitEthernet0/0/1</w:t>
      </w:r>
    </w:p>
    <w:p w14:paraId="231FCCC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2001:DB8:ACAD:E::/64 [0/0]</w:t>
      </w:r>
    </w:p>
    <w:p w14:paraId="1600764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directly connected</w:t>
      </w:r>
    </w:p>
    <w:p w14:paraId="2AC5E57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2001:DB8:ACAD:E::1/128 [0/0]</w:t>
      </w:r>
    </w:p>
    <w:p w14:paraId="0501137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receive</w:t>
      </w:r>
    </w:p>
    <w:p w14:paraId="1554CB7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2001:DB8:ACAD:F::1/128 [110/1]</w:t>
      </w:r>
    </w:p>
    <w:p w14:paraId="710F860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FE80::6, GigabitEthernet0/0/0</w:t>
      </w:r>
    </w:p>
    <w:p w14:paraId="7B9497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FF00::/8 [0/0]</w:t>
      </w:r>
    </w:p>
    <w:p w14:paraId="0E739AAD"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via Null0, receive</w:t>
      </w:r>
    </w:p>
    <w:p w14:paraId="0401A74F"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ospf interface:</w:t>
      </w:r>
    </w:p>
    <w:p w14:paraId="4E7C279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 ospf interface</w:t>
      </w:r>
    </w:p>
    <w:p w14:paraId="0C08886E" w14:textId="77777777" w:rsidR="00C96E1B" w:rsidRPr="00A9030B" w:rsidRDefault="00C96E1B" w:rsidP="026616F1">
      <w:pPr>
        <w:rPr>
          <w:rFonts w:ascii="Courier New" w:eastAsia="Times New Roman" w:hAnsi="Courier New" w:cs="Courier New"/>
          <w:sz w:val="16"/>
          <w:szCs w:val="16"/>
        </w:rPr>
      </w:pPr>
    </w:p>
    <w:p w14:paraId="3E66A7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0347B8C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192.168.4.1/32, Area 2</w:t>
      </w:r>
    </w:p>
    <w:p w14:paraId="71888D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5.5.5.5, Network Type LOOPBACK, Cost: 1</w:t>
      </w:r>
    </w:p>
    <w:p w14:paraId="1EAEED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37DE04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 is up, line protocol is up</w:t>
      </w:r>
    </w:p>
    <w:p w14:paraId="5B66A25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Internet address is 10.0.0.17/30, Area 2</w:t>
      </w:r>
    </w:p>
    <w:p w14:paraId="0B6DB0C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5.5.5.5, Network Type BROADCAST, Cost: 1</w:t>
      </w:r>
    </w:p>
    <w:p w14:paraId="0A229FD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6D5B297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6.6.6.6, Interface address 10.0.0.18</w:t>
      </w:r>
    </w:p>
    <w:p w14:paraId="5D5287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5.5.5.5, Interface address 10.0.0.17</w:t>
      </w:r>
    </w:p>
    <w:p w14:paraId="422CFDB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530D98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00:00:07</w:t>
      </w:r>
    </w:p>
    <w:p w14:paraId="4BAB52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06803F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0120D0D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62F8CA5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7D76ECE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566A5C6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6.6.6.6 (Designated Router)</w:t>
      </w:r>
    </w:p>
    <w:p w14:paraId="49681EE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3A7680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6F24D18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10.0.0.14/30, Area 2</w:t>
      </w:r>
    </w:p>
    <w:p w14:paraId="728713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5.5.5.5, Network Type BROADCAST, Cost: 1</w:t>
      </w:r>
    </w:p>
    <w:p w14:paraId="430F0E0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33997D0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5.5.5.5, Interface address 10.0.0.14</w:t>
      </w:r>
    </w:p>
    <w:p w14:paraId="225D69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Interface address 10.0.0.13</w:t>
      </w:r>
    </w:p>
    <w:p w14:paraId="7496E1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 Dead 3, Wait 3, Retransmit 5</w:t>
      </w:r>
    </w:p>
    <w:p w14:paraId="5B5D20C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1EC0996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3/3, flood queue length 0</w:t>
      </w:r>
    </w:p>
    <w:p w14:paraId="5DCA46C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40A473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095BCE2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22012D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2244E8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2.2.2.2 (Backup Designated Router)</w:t>
      </w:r>
    </w:p>
    <w:p w14:paraId="4891C697"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1B7C7429"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ospf interface:</w:t>
      </w:r>
    </w:p>
    <w:p w14:paraId="1081128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ipv6 ospf interface</w:t>
      </w:r>
    </w:p>
    <w:p w14:paraId="42B173E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2CB8461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FE80::5, Interface ID 3</w:t>
      </w:r>
    </w:p>
    <w:p w14:paraId="34661D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2, Process ID 1, Instance ID 0, Router ID 5.5.5.5</w:t>
      </w:r>
    </w:p>
    <w:p w14:paraId="4C85967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LOOPBACK, Cost: 1</w:t>
      </w:r>
    </w:p>
    <w:p w14:paraId="3BEAB94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36D20B3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 is up, line protocol is up</w:t>
      </w:r>
    </w:p>
    <w:p w14:paraId="3306237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FE80::5, Interface ID 1</w:t>
      </w:r>
    </w:p>
    <w:p w14:paraId="0D8A585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2, Process ID 1, Instance ID 0, Router ID 5.5.5.5</w:t>
      </w:r>
    </w:p>
    <w:p w14:paraId="0F6B63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25DFE49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BDR, Priority 1</w:t>
      </w:r>
    </w:p>
    <w:p w14:paraId="19526F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6.6.6.6, local address FE80::5</w:t>
      </w:r>
    </w:p>
    <w:p w14:paraId="0A9F410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5.5.5.5, local address FE80::5</w:t>
      </w:r>
    </w:p>
    <w:p w14:paraId="1A8DCC7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4CEA73F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00:00:07</w:t>
      </w:r>
    </w:p>
    <w:p w14:paraId="596F5FB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20B79D9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3F246BF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734F981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4F8B43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2CB4592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6.6.6.6 (Designated Router)</w:t>
      </w:r>
    </w:p>
    <w:p w14:paraId="1DCCEC8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Suppress hello for 0 neighbor(s)</w:t>
      </w:r>
    </w:p>
    <w:p w14:paraId="599BF70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4F6184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FE80::5, Interface ID 2</w:t>
      </w:r>
    </w:p>
    <w:p w14:paraId="6B13570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2, Process ID 1, Instance ID 0, Router ID 5.5.5.5</w:t>
      </w:r>
    </w:p>
    <w:p w14:paraId="5FFFDC1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75AAA8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2EFD20A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5.5.5.5, local address FE80::5</w:t>
      </w:r>
    </w:p>
    <w:p w14:paraId="3FDAC0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2.2.2.2, local address FE80::5</w:t>
      </w:r>
    </w:p>
    <w:p w14:paraId="461D5E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6FB37F5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00:00:03</w:t>
      </w:r>
    </w:p>
    <w:p w14:paraId="54297BB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3/3, flood queue length 0</w:t>
      </w:r>
    </w:p>
    <w:p w14:paraId="567BAAB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61501D4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597FB92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13EF0C4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54B5A91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2.2.2.2 (Backup Designated Router)</w:t>
      </w:r>
    </w:p>
    <w:p w14:paraId="5825FB1A"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441F036A"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neighbor:</w:t>
      </w:r>
    </w:p>
    <w:p w14:paraId="74D2D3B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 ospf neighbor</w:t>
      </w:r>
    </w:p>
    <w:p w14:paraId="57112E5B" w14:textId="77777777" w:rsidR="00C96E1B" w:rsidRPr="00A9030B" w:rsidRDefault="00C96E1B" w:rsidP="026616F1">
      <w:pPr>
        <w:rPr>
          <w:rFonts w:ascii="Courier New" w:eastAsia="Times New Roman" w:hAnsi="Courier New" w:cs="Courier New"/>
          <w:sz w:val="16"/>
          <w:szCs w:val="16"/>
        </w:rPr>
      </w:pPr>
    </w:p>
    <w:p w14:paraId="492C44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ID Pri State Dead Time Address Interface</w:t>
      </w:r>
    </w:p>
    <w:p w14:paraId="4244553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6.6.6.6 1 FULL/DR 00:00:34 10.0.0.18 GigabitEthernet0/0/0</w:t>
      </w:r>
    </w:p>
    <w:p w14:paraId="52864818"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2.2.2.2 1 FULL/BDR 00:00:02 10.0.0.13 GigabitEthernet0/0/1</w:t>
      </w:r>
    </w:p>
    <w:p w14:paraId="04889923"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protocol:</w:t>
      </w:r>
    </w:p>
    <w:p w14:paraId="076794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 protocol</w:t>
      </w:r>
    </w:p>
    <w:p w14:paraId="2BA89E3B" w14:textId="77777777" w:rsidR="00C96E1B" w:rsidRPr="00A9030B" w:rsidRDefault="00C96E1B" w:rsidP="026616F1">
      <w:pPr>
        <w:rPr>
          <w:rFonts w:ascii="Courier New" w:eastAsia="Times New Roman" w:hAnsi="Courier New" w:cs="Courier New"/>
          <w:sz w:val="16"/>
          <w:szCs w:val="16"/>
        </w:rPr>
      </w:pPr>
    </w:p>
    <w:p w14:paraId="7ECB048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Routing Protocol is "ospf 10"</w:t>
      </w:r>
    </w:p>
    <w:p w14:paraId="4D7A0A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Outgoing update filter list for all interfaces is not set </w:t>
      </w:r>
    </w:p>
    <w:p w14:paraId="5DEF18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Incoming update filter list for all interfaces is not set </w:t>
      </w:r>
    </w:p>
    <w:p w14:paraId="387F0D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ID 5.5.5.5</w:t>
      </w:r>
    </w:p>
    <w:p w14:paraId="7D2D269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Number of areas in this router is 1. 1 normal 0 stub 0 nssa</w:t>
      </w:r>
    </w:p>
    <w:p w14:paraId="482E923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Maximum path: 4</w:t>
      </w:r>
    </w:p>
    <w:p w14:paraId="3DAB877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for Networks:</w:t>
      </w:r>
    </w:p>
    <w:p w14:paraId="7878D15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10.0.0.12 0.0.0.3 area 2</w:t>
      </w:r>
    </w:p>
    <w:p w14:paraId="4E050DF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192.168.4.1 0.0.0.0 area 2</w:t>
      </w:r>
    </w:p>
    <w:p w14:paraId="32F6931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10.0.0.16 0.0.0.3 area 2</w:t>
      </w:r>
    </w:p>
    <w:p w14:paraId="38753C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Passive Interface(s): </w:t>
      </w:r>
    </w:p>
    <w:p w14:paraId="04AD83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0F8907C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Routing Information Sources: </w:t>
      </w:r>
    </w:p>
    <w:p w14:paraId="16FC1B6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Gateway Distance Last Update </w:t>
      </w:r>
    </w:p>
    <w:p w14:paraId="60B454D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2.2.2.2 110 00:00:56</w:t>
      </w:r>
    </w:p>
    <w:p w14:paraId="0128E5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5.5.5.5 110 00:00:56</w:t>
      </w:r>
    </w:p>
    <w:p w14:paraId="18E6F43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6.6.6.6 110 00:09:39</w:t>
      </w:r>
    </w:p>
    <w:p w14:paraId="6F34B8ED"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Distance: (default is 110)</w:t>
      </w:r>
    </w:p>
    <w:p w14:paraId="54A74F99"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protocol:</w:t>
      </w:r>
    </w:p>
    <w:p w14:paraId="31A58D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ipv6 protocol</w:t>
      </w:r>
    </w:p>
    <w:p w14:paraId="373631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"connected"</w:t>
      </w:r>
    </w:p>
    <w:p w14:paraId="35214BA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"ND"</w:t>
      </w:r>
    </w:p>
    <w:p w14:paraId="5961339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"ospf 1"</w:t>
      </w:r>
    </w:p>
    <w:p w14:paraId="0106135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2)</w:t>
      </w:r>
    </w:p>
    <w:p w14:paraId="6120830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374FE45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GigabitEthernet0/0/0</w:t>
      </w:r>
    </w:p>
    <w:p w14:paraId="0EF784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w:t>
      </w:r>
    </w:p>
    <w:p w14:paraId="48917A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Redistribution:</w:t>
      </w:r>
    </w:p>
    <w:p w14:paraId="1020FE6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None</w:t>
      </w:r>
    </w:p>
    <w:p w14:paraId="5CCBF5BA"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border-router:</w:t>
      </w:r>
    </w:p>
    <w:p w14:paraId="179ED1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 ospf border-router</w:t>
      </w:r>
    </w:p>
    <w:p w14:paraId="42DD37B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 Process 10 internal Routing Table</w:t>
      </w:r>
    </w:p>
    <w:p w14:paraId="3BAFA86C" w14:textId="77777777" w:rsidR="00C96E1B" w:rsidRPr="00A9030B" w:rsidRDefault="00C96E1B" w:rsidP="026616F1">
      <w:pPr>
        <w:rPr>
          <w:rFonts w:ascii="Courier New" w:eastAsia="Times New Roman" w:hAnsi="Courier New" w:cs="Courier New"/>
          <w:sz w:val="16"/>
          <w:szCs w:val="16"/>
        </w:rPr>
      </w:pPr>
    </w:p>
    <w:p w14:paraId="5CDD06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264F89D0" w14:textId="77777777" w:rsidR="00C96E1B" w:rsidRPr="00A9030B" w:rsidRDefault="00C96E1B" w:rsidP="026616F1">
      <w:pPr>
        <w:rPr>
          <w:rFonts w:ascii="Courier New" w:eastAsia="Times New Roman" w:hAnsi="Courier New" w:cs="Courier New"/>
          <w:sz w:val="16"/>
          <w:szCs w:val="16"/>
        </w:rPr>
      </w:pPr>
    </w:p>
    <w:p w14:paraId="5466A935"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[1] via 10.0.0.13, GigabitEthernet0/0/1, ABR, Area 2, SPF 1</w:t>
      </w:r>
    </w:p>
    <w:p w14:paraId="01763C63"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ospf border-router:</w:t>
      </w:r>
    </w:p>
    <w:p w14:paraId="2FF7452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R5#show ipv6 ospf border-router</w:t>
      </w:r>
    </w:p>
    <w:p w14:paraId="3C25DD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OSPFv3 Process 1 internal Routing Table</w:t>
      </w:r>
    </w:p>
    <w:p w14:paraId="13BA58D4" w14:textId="77777777" w:rsidR="00C96E1B" w:rsidRPr="00A9030B" w:rsidRDefault="00C96E1B" w:rsidP="026616F1">
      <w:pPr>
        <w:rPr>
          <w:rFonts w:ascii="Courier New" w:eastAsia="Times New Roman" w:hAnsi="Courier New" w:cs="Courier New"/>
          <w:sz w:val="16"/>
          <w:szCs w:val="16"/>
        </w:rPr>
      </w:pPr>
    </w:p>
    <w:p w14:paraId="6EEE6EE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4C220629" w14:textId="77777777" w:rsidR="00C96E1B" w:rsidRPr="00A9030B" w:rsidRDefault="00C96E1B" w:rsidP="026616F1">
      <w:pPr>
        <w:rPr>
          <w:rFonts w:ascii="Courier New" w:eastAsia="Times New Roman" w:hAnsi="Courier New" w:cs="Courier New"/>
          <w:sz w:val="16"/>
          <w:szCs w:val="16"/>
        </w:rPr>
      </w:pPr>
    </w:p>
    <w:p w14:paraId="5053362D"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[1] via FE80::2, GigabitEthernet0/0/1, ABR, Area 2, SPF 2</w:t>
      </w:r>
    </w:p>
    <w:p w14:paraId="235229AD" w14:textId="77777777" w:rsidR="00C96E1B" w:rsidRPr="00A9030B" w:rsidRDefault="00C96E1B" w:rsidP="026616F1">
      <w:pPr>
        <w:rPr>
          <w:rFonts w:ascii="Arial" w:eastAsia="Times New Roman" w:hAnsi="Arial" w:cs="Arial"/>
          <w:b/>
          <w:bCs/>
          <w:sz w:val="16"/>
          <w:szCs w:val="16"/>
        </w:rPr>
      </w:pPr>
      <w:r w:rsidRPr="026616F1">
        <w:rPr>
          <w:rFonts w:ascii="Arial" w:eastAsia="Times New Roman" w:hAnsi="Arial" w:cs="Arial"/>
          <w:b/>
          <w:bCs/>
          <w:sz w:val="16"/>
          <w:szCs w:val="16"/>
        </w:rPr>
        <w:t>Router 6 Config:</w:t>
      </w:r>
    </w:p>
    <w:p w14:paraId="221596B5"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run:</w:t>
      </w:r>
    </w:p>
    <w:p w14:paraId="314374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run</w:t>
      </w:r>
    </w:p>
    <w:p w14:paraId="03E578A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Building configuration...</w:t>
      </w:r>
    </w:p>
    <w:p w14:paraId="15535D44" w14:textId="77777777" w:rsidR="00C96E1B" w:rsidRPr="00A9030B" w:rsidRDefault="00C96E1B" w:rsidP="026616F1">
      <w:pPr>
        <w:rPr>
          <w:rFonts w:ascii="Courier New" w:eastAsia="Times New Roman" w:hAnsi="Courier New" w:cs="Courier New"/>
          <w:sz w:val="16"/>
          <w:szCs w:val="16"/>
        </w:rPr>
      </w:pPr>
    </w:p>
    <w:p w14:paraId="3A2DBA1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Current configuration : 1098 bytes</w:t>
      </w:r>
    </w:p>
    <w:p w14:paraId="0747F92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6F2DA12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version 15.4</w:t>
      </w:r>
    </w:p>
    <w:p w14:paraId="448D70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log datetime msec</w:t>
      </w:r>
    </w:p>
    <w:p w14:paraId="011CE6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timestamps debug datetime msec</w:t>
      </w:r>
    </w:p>
    <w:p w14:paraId="4CCC047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service password-encryption</w:t>
      </w:r>
    </w:p>
    <w:p w14:paraId="49D56C4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BA8CE6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hostname R6</w:t>
      </w:r>
    </w:p>
    <w:p w14:paraId="3603AFC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67BDF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cef</w:t>
      </w:r>
    </w:p>
    <w:p w14:paraId="192DB8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unicast-routing</w:t>
      </w:r>
    </w:p>
    <w:p w14:paraId="0A16BF0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5AB38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ipv6 cef</w:t>
      </w:r>
    </w:p>
    <w:p w14:paraId="349E83A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02C9F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spanning-tree mode pvst</w:t>
      </w:r>
    </w:p>
    <w:p w14:paraId="0AF51C7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7852ACF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Loopback0</w:t>
      </w:r>
    </w:p>
    <w:p w14:paraId="16C188F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address 192.168.5.1 255.255.255.255</w:t>
      </w:r>
    </w:p>
    <w:p w14:paraId="19B06F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FE80::6 link-local</w:t>
      </w:r>
    </w:p>
    <w:p w14:paraId="20BEFAC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2001:DB8:ACAD:F::1/64</w:t>
      </w:r>
    </w:p>
    <w:p w14:paraId="59A740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2</w:t>
      </w:r>
    </w:p>
    <w:p w14:paraId="006F59D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4AD555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GigabitEthernet0/0/0</w:t>
      </w:r>
    </w:p>
    <w:p w14:paraId="752AFC6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0D21D6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661EB5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4321043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64AC3BE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E82D9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GigabitEthernet0/0/1</w:t>
      </w:r>
    </w:p>
    <w:p w14:paraId="3CCD69D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ip address 10.0.0.18 255.255.255.252</w:t>
      </w:r>
    </w:p>
    <w:p w14:paraId="2F61433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duplex auto</w:t>
      </w:r>
    </w:p>
    <w:p w14:paraId="415BF8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speed auto</w:t>
      </w:r>
    </w:p>
    <w:p w14:paraId="0050CC8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FE80::6 link-local</w:t>
      </w:r>
    </w:p>
    <w:p w14:paraId="36C43AB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address 2001:DB8:ACAD:5::2/64</w:t>
      </w:r>
    </w:p>
    <w:p w14:paraId="210DD4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ospf 1 area 2</w:t>
      </w:r>
    </w:p>
    <w:p w14:paraId="2AAE6AC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0043369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 Vlan1</w:t>
      </w:r>
    </w:p>
    <w:p w14:paraId="2D92716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ip address</w:t>
      </w:r>
    </w:p>
    <w:p w14:paraId="66159D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shutdown</w:t>
      </w:r>
    </w:p>
    <w:p w14:paraId="663D279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3239E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ospf 10</w:t>
      </w:r>
    </w:p>
    <w:p w14:paraId="187D95E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6.6.6.6</w:t>
      </w:r>
    </w:p>
    <w:p w14:paraId="24ED21F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383C4F5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7CBD14F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10.0.0.16 0.0.0.3 area 2</w:t>
      </w:r>
    </w:p>
    <w:p w14:paraId="7CDB6AA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192.168.5.1 0.0.0.0 area 2</w:t>
      </w:r>
    </w:p>
    <w:p w14:paraId="089777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5DB423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router ospf 1</w:t>
      </w:r>
    </w:p>
    <w:p w14:paraId="378937C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router-id 6.6.6.6</w:t>
      </w:r>
    </w:p>
    <w:p w14:paraId="262D1B9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log-adjacency-changes</w:t>
      </w:r>
    </w:p>
    <w:p w14:paraId="2B8945D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passive-interface Loopback0</w:t>
      </w:r>
    </w:p>
    <w:p w14:paraId="4C48B02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B9AB5B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classless</w:t>
      </w:r>
    </w:p>
    <w:p w14:paraId="1939F66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FAE03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 flow-export version 9</w:t>
      </w:r>
    </w:p>
    <w:p w14:paraId="31D05AF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213EA26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no cdp run</w:t>
      </w:r>
    </w:p>
    <w:p w14:paraId="7AE8253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36E9E31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con 0</w:t>
      </w:r>
    </w:p>
    <w:p w14:paraId="45B8BC5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B1E6C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aux 0</w:t>
      </w:r>
    </w:p>
    <w:p w14:paraId="3935B0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5BC8144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line vty 0 4</w:t>
      </w:r>
    </w:p>
    <w:p w14:paraId="25BE8E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login</w:t>
      </w:r>
    </w:p>
    <w:p w14:paraId="1A5D8E8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w:t>
      </w:r>
    </w:p>
    <w:p w14:paraId="12309A4C"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end</w:t>
      </w:r>
    </w:p>
    <w:p w14:paraId="6D9C0842"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route:</w:t>
      </w:r>
    </w:p>
    <w:p w14:paraId="15F5C41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 route</w:t>
      </w:r>
    </w:p>
    <w:p w14:paraId="1070606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L - local, C - connected, S - static, R - RIP, M - mobile, B - BGP</w:t>
      </w:r>
    </w:p>
    <w:p w14:paraId="423006A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 - EIGRP, EX - EIGRP external, O - OSPF, IA - OSPF inter area</w:t>
      </w:r>
    </w:p>
    <w:p w14:paraId="477CBC7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N1 - OSPF NSSA external type 1, N2 - OSPF NSSA external type 2</w:t>
      </w:r>
    </w:p>
    <w:p w14:paraId="1757F6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E1 - OSPF external type 1, E2 - OSPF external type 2, E - EGP</w:t>
      </w:r>
    </w:p>
    <w:p w14:paraId="249C611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 IS-IS, L1 - IS-IS level-1, L2 - IS-IS level-2, ia - IS-IS inter area</w:t>
      </w:r>
    </w:p>
    <w:p w14:paraId="1E448AF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 candidate default, U - per-user static route, o - ODR</w:t>
      </w:r>
    </w:p>
    <w:p w14:paraId="4693EBA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 - periodic downloaded static route</w:t>
      </w:r>
    </w:p>
    <w:p w14:paraId="33C3B81D" w14:textId="77777777" w:rsidR="00C96E1B" w:rsidRPr="00A9030B" w:rsidRDefault="00C96E1B" w:rsidP="026616F1">
      <w:pPr>
        <w:rPr>
          <w:rFonts w:ascii="Courier New" w:eastAsia="Times New Roman" w:hAnsi="Courier New" w:cs="Courier New"/>
          <w:sz w:val="16"/>
          <w:szCs w:val="16"/>
        </w:rPr>
      </w:pPr>
    </w:p>
    <w:p w14:paraId="767AF99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Gateway of last resort is not set</w:t>
      </w:r>
    </w:p>
    <w:p w14:paraId="66C5F384" w14:textId="77777777" w:rsidR="00C96E1B" w:rsidRPr="00A9030B" w:rsidRDefault="00C96E1B" w:rsidP="026616F1">
      <w:pPr>
        <w:rPr>
          <w:rFonts w:ascii="Courier New" w:eastAsia="Times New Roman" w:hAnsi="Courier New" w:cs="Courier New"/>
          <w:sz w:val="16"/>
          <w:szCs w:val="16"/>
        </w:rPr>
      </w:pPr>
    </w:p>
    <w:p w14:paraId="531BEAE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10.0.0.0/8 is variably subnetted, 6 subnets, 2 masks</w:t>
      </w:r>
    </w:p>
    <w:p w14:paraId="710F01C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10.0.0.0/30 [110/66] via 10.0.0.17, 02:15:52, GigabitEthernet0/0/1</w:t>
      </w:r>
    </w:p>
    <w:p w14:paraId="67C4C8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10.0.0.4/30 [110/3] via 10.0.0.17, 02:15:52, GigabitEthernet0/0/1</w:t>
      </w:r>
    </w:p>
    <w:p w14:paraId="034125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10.0.0.8/30 [110/4] via 10.0.0.17, 02:15:52, GigabitEthernet0/0/1</w:t>
      </w:r>
    </w:p>
    <w:p w14:paraId="754177A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10.0.0.12/30 [110/2] via 10.0.0.17, 02:15:52, GigabitEthernet0/0/1</w:t>
      </w:r>
    </w:p>
    <w:p w14:paraId="6B97483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10.0.0.16/30 is directly connected, GigabitEthernet0/0/1</w:t>
      </w:r>
    </w:p>
    <w:p w14:paraId="25BA1F9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10.0.0.18/32 is directly connected, GigabitEthernet0/0/1</w:t>
      </w:r>
    </w:p>
    <w:p w14:paraId="705B24A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192.168.0.0/32 is subnetted, 1 subnets</w:t>
      </w:r>
    </w:p>
    <w:p w14:paraId="7399B5A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192.168.0.1/32 [110/67] via 10.0.0.17, 02:15:52, GigabitEthernet0/0/1</w:t>
      </w:r>
    </w:p>
    <w:p w14:paraId="6ADA3D6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192.168.1.0/32 is subnetted, 1 subnets</w:t>
      </w:r>
    </w:p>
    <w:p w14:paraId="517276C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192.168.1.1/32 [110/3] via 10.0.0.17, 02:15:52, GigabitEthernet0/0/1</w:t>
      </w:r>
    </w:p>
    <w:p w14:paraId="2F4297F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192.168.2.0/32 is subnetted, 1 subnets</w:t>
      </w:r>
    </w:p>
    <w:p w14:paraId="28CCAE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192.168.2.1/32 [110/4] via 10.0.0.17, 02:15:52, GigabitEthernet0/0/1</w:t>
      </w:r>
    </w:p>
    <w:p w14:paraId="4F3C3C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192.168.3.0/32 is subnetted, 1 subnets</w:t>
      </w:r>
    </w:p>
    <w:p w14:paraId="54FAEEE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IA 192.168.3.1/32 [110/5] via 10.0.0.17, 02:15:37, GigabitEthernet0/0/1</w:t>
      </w:r>
    </w:p>
    <w:p w14:paraId="39ACB9D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192.168.4.0/32 is subnetted, 1 subnets</w:t>
      </w:r>
    </w:p>
    <w:p w14:paraId="32631CD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192.168.4.1/32 [110/2] via 10.0.0.17, 02:15:52, GigabitEthernet0/0/1</w:t>
      </w:r>
    </w:p>
    <w:p w14:paraId="1F5732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192.168.5.0/32 is subnetted, 1 subnets</w:t>
      </w:r>
    </w:p>
    <w:p w14:paraId="6F33D8B9"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C 192.168.5.1/32 is directly connected, Loopback0</w:t>
      </w:r>
    </w:p>
    <w:p w14:paraId="330E213A"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route:</w:t>
      </w:r>
    </w:p>
    <w:p w14:paraId="401D76D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ipv6 route</w:t>
      </w:r>
    </w:p>
    <w:p w14:paraId="456464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Table - 14 entries</w:t>
      </w:r>
    </w:p>
    <w:p w14:paraId="377BF8B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C - Connected, L - Local, S - Static, R - RIP, B - BGP</w:t>
      </w:r>
    </w:p>
    <w:p w14:paraId="2A027CE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U - Per-user Static route, M - MIPv6</w:t>
      </w:r>
    </w:p>
    <w:p w14:paraId="3C7F32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I1 - ISIS L1, I2 - ISIS L2, IA - ISIS interarea, IS - ISIS summary</w:t>
      </w:r>
    </w:p>
    <w:p w14:paraId="76CC4D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ND - ND Default, NDp - ND Prefix, DCE - Destination, NDr - Redirect</w:t>
      </w:r>
    </w:p>
    <w:p w14:paraId="16B47A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 OSPF intra, OI - OSPF inter, OE1 - OSPF ext 1, OE2 - OSPF ext 2</w:t>
      </w:r>
    </w:p>
    <w:p w14:paraId="24D7382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ON1 - OSPF NSSA ext 1, ON2 - OSPF NSSA ext 2</w:t>
      </w:r>
    </w:p>
    <w:p w14:paraId="6F910BE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D - EIGRP, EX - EIGRP external</w:t>
      </w:r>
    </w:p>
    <w:p w14:paraId="2A8356F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2001:DB8:ACAD:1::/64 [110/66]</w:t>
      </w:r>
    </w:p>
    <w:p w14:paraId="0BAB3F4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43A77DE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2001:DB8:ACAD:2::/64 [110/3]</w:t>
      </w:r>
    </w:p>
    <w:p w14:paraId="0B96E5F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3700C15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2001:DB8:ACAD:3::/64 [110/4]</w:t>
      </w:r>
    </w:p>
    <w:p w14:paraId="33052E0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68C4523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2001:DB8:ACAD:4::/64 [110/2]</w:t>
      </w:r>
    </w:p>
    <w:p w14:paraId="4E93936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0E8A947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2001:DB8:ACAD:5::/64 [0/0]</w:t>
      </w:r>
    </w:p>
    <w:p w14:paraId="756E35A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directly connected</w:t>
      </w:r>
    </w:p>
    <w:p w14:paraId="200C354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2001:DB8:ACAD:5::2/128 [0/0]</w:t>
      </w:r>
    </w:p>
    <w:p w14:paraId="0F6401D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GigabitEthernet0/0/1, receive</w:t>
      </w:r>
    </w:p>
    <w:p w14:paraId="0AA6646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2001:DB8:ACAD:A::1/128 [110/66]</w:t>
      </w:r>
    </w:p>
    <w:p w14:paraId="2C67779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186405C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2001:DB8:ACAD:B::1/128 [110/2]</w:t>
      </w:r>
    </w:p>
    <w:p w14:paraId="503F15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1F18CCC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2001:DB8:ACAD:C::1/128 [110/3]</w:t>
      </w:r>
    </w:p>
    <w:p w14:paraId="1573C0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14B9987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OI 2001:DB8:ACAD:D::1/128 [110/4]</w:t>
      </w:r>
    </w:p>
    <w:p w14:paraId="2F1B45C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4450CBB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 2001:DB8:ACAD:E::1/128 [110/1]</w:t>
      </w:r>
    </w:p>
    <w:p w14:paraId="6AA519C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FE80::5, GigabitEthernet0/0/1</w:t>
      </w:r>
    </w:p>
    <w:p w14:paraId="5ADBCF3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 2001:DB8:ACAD:F::/64 [0/0]</w:t>
      </w:r>
    </w:p>
    <w:p w14:paraId="3DAA94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directly connected</w:t>
      </w:r>
    </w:p>
    <w:p w14:paraId="541B726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2001:DB8:ACAD:F::1/128 [0/0]</w:t>
      </w:r>
    </w:p>
    <w:p w14:paraId="3C00FC3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via Loopback0, receive</w:t>
      </w:r>
    </w:p>
    <w:p w14:paraId="0CD97EB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 FF00::/8 [0/0]</w:t>
      </w:r>
    </w:p>
    <w:p w14:paraId="0EDDE734"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via Null0, receive</w:t>
      </w:r>
    </w:p>
    <w:p w14:paraId="71FB7162"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 ospf interface:</w:t>
      </w:r>
    </w:p>
    <w:p w14:paraId="56399EF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 ospf interface</w:t>
      </w:r>
    </w:p>
    <w:p w14:paraId="7B94F00D" w14:textId="77777777" w:rsidR="00C96E1B" w:rsidRPr="00A9030B" w:rsidRDefault="00C96E1B" w:rsidP="026616F1">
      <w:pPr>
        <w:rPr>
          <w:rFonts w:ascii="Courier New" w:eastAsia="Times New Roman" w:hAnsi="Courier New" w:cs="Courier New"/>
          <w:sz w:val="16"/>
          <w:szCs w:val="16"/>
        </w:rPr>
      </w:pPr>
    </w:p>
    <w:p w14:paraId="1BCA200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343A94D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192.168.5.1/32, Area 2</w:t>
      </w:r>
    </w:p>
    <w:p w14:paraId="466BD03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6.6.6.6, Network Type LOOPBACK, Cost: 1</w:t>
      </w:r>
    </w:p>
    <w:p w14:paraId="311FDA5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2E075DC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6BA6251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Internet address is 10.0.0.18/30, Area 2</w:t>
      </w:r>
    </w:p>
    <w:p w14:paraId="5FE8BB5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Process ID 10, Router ID 6.6.6.6, Network Type BROADCAST, Cost: 1</w:t>
      </w:r>
    </w:p>
    <w:p w14:paraId="7E68D5F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16E6711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6.6.6.6, Interface address 10.0.0.18</w:t>
      </w:r>
    </w:p>
    <w:p w14:paraId="218DC7C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5.5.5.5, Interface address 10.0.0.17</w:t>
      </w:r>
    </w:p>
    <w:p w14:paraId="573665F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5CF205C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00:00:00</w:t>
      </w:r>
    </w:p>
    <w:p w14:paraId="4BD374D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0A36FB2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7A4E023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1DB7421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1A6FEF1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5333DA5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5.5.5.5 (Backup Designated Router)</w:t>
      </w:r>
    </w:p>
    <w:p w14:paraId="074BE9B1"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0650D39E" w14:textId="77777777" w:rsidR="00C96E1B" w:rsidRPr="00A9030B" w:rsidRDefault="00C96E1B" w:rsidP="026616F1">
      <w:pPr>
        <w:rPr>
          <w:rFonts w:ascii="Courier New" w:hAnsi="Courier New" w:cs="Courier New"/>
          <w:b/>
          <w:bCs/>
          <w:sz w:val="16"/>
          <w:szCs w:val="16"/>
          <w:u w:val="single"/>
        </w:rPr>
      </w:pPr>
      <w:r w:rsidRPr="026616F1">
        <w:rPr>
          <w:rFonts w:ascii="Courier New" w:hAnsi="Courier New" w:cs="Courier New"/>
          <w:b/>
          <w:bCs/>
          <w:sz w:val="16"/>
          <w:szCs w:val="16"/>
          <w:u w:val="single"/>
        </w:rPr>
        <w:t>show ipv6 ospf interface:</w:t>
      </w:r>
    </w:p>
    <w:p w14:paraId="65D2FD3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ipv6 ospf interface</w:t>
      </w:r>
    </w:p>
    <w:p w14:paraId="6A49C06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 is up, line protocol is up</w:t>
      </w:r>
    </w:p>
    <w:p w14:paraId="2A675F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FE80::6, Interface ID 3</w:t>
      </w:r>
    </w:p>
    <w:p w14:paraId="5ABEE62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2, Process ID 1, Instance ID 0, Router ID 6.6.6.6</w:t>
      </w:r>
    </w:p>
    <w:p w14:paraId="6891662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LOOPBACK, Cost: 1</w:t>
      </w:r>
    </w:p>
    <w:p w14:paraId="2D09A2A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 interface is treated as a stub Host</w:t>
      </w:r>
    </w:p>
    <w:p w14:paraId="65B2373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 is up, line protocol is up</w:t>
      </w:r>
    </w:p>
    <w:p w14:paraId="00FC07B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Link Local Address FE80::6, Interface ID 2</w:t>
      </w:r>
    </w:p>
    <w:p w14:paraId="5FC0410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Area 2, Process ID 1, Instance ID 0, Router ID 6.6.6.6</w:t>
      </w:r>
    </w:p>
    <w:p w14:paraId="6D8AC18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Network Type BROADCAST, Cost: 1</w:t>
      </w:r>
    </w:p>
    <w:p w14:paraId="7F2FD2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Transmit Delay is 1 sec, State DR, Priority 1</w:t>
      </w:r>
    </w:p>
    <w:p w14:paraId="68A3C7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Designated Router (ID) 6.6.6.6, local address FE80::6</w:t>
      </w:r>
    </w:p>
    <w:p w14:paraId="6E3829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Backup Designated Router (ID) 5.5.5.5, local address FE80::6</w:t>
      </w:r>
    </w:p>
    <w:p w14:paraId="7B95670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Timer intervals configured, Hello 10, Dead 40, Wait 40, Retransmit 5</w:t>
      </w:r>
    </w:p>
    <w:p w14:paraId="2D9D914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Hello due in 00:00:02</w:t>
      </w:r>
    </w:p>
    <w:p w14:paraId="10DAB9F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Index 2/2, flood queue length 0</w:t>
      </w:r>
    </w:p>
    <w:p w14:paraId="321C1D0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Next 0x0(0)/0x0(0)</w:t>
      </w:r>
    </w:p>
    <w:p w14:paraId="7B92848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length is 1, maximum is 1</w:t>
      </w:r>
    </w:p>
    <w:p w14:paraId="3EF26F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Last flood scan time is 0 msec, maximum is 0 msec</w:t>
      </w:r>
    </w:p>
    <w:p w14:paraId="75B7FFFC"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Neighbor Count is 1, Adjacent neighbor count is 1</w:t>
      </w:r>
    </w:p>
    <w:p w14:paraId="2EE451B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Adjacent with neighbor 5.5.5.5 (Backup Designated Router)</w:t>
      </w:r>
    </w:p>
    <w:p w14:paraId="081EE9EA" w14:textId="77777777" w:rsidR="00C96E1B" w:rsidRPr="00A9030B" w:rsidRDefault="00C96E1B" w:rsidP="026616F1">
      <w:pPr>
        <w:rPr>
          <w:rFonts w:ascii="Courier New" w:hAnsi="Courier New" w:cs="Courier New"/>
          <w:b/>
          <w:bCs/>
          <w:sz w:val="16"/>
          <w:szCs w:val="16"/>
          <w:u w:val="single"/>
        </w:rPr>
      </w:pPr>
      <w:r w:rsidRPr="026616F1">
        <w:rPr>
          <w:rFonts w:ascii="Courier New" w:eastAsia="Times New Roman" w:hAnsi="Courier New" w:cs="Courier New"/>
          <w:sz w:val="16"/>
          <w:szCs w:val="16"/>
        </w:rPr>
        <w:t>Suppress hello for 0 neighbor(s)</w:t>
      </w:r>
    </w:p>
    <w:p w14:paraId="25007E17"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neighbor:</w:t>
      </w:r>
    </w:p>
    <w:p w14:paraId="1EF2082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R6#show ip ospf neighbor </w:t>
      </w:r>
    </w:p>
    <w:p w14:paraId="462FAB2A" w14:textId="77777777" w:rsidR="00C96E1B" w:rsidRPr="00A9030B" w:rsidRDefault="00C96E1B" w:rsidP="026616F1">
      <w:pPr>
        <w:rPr>
          <w:rFonts w:ascii="Courier New" w:eastAsia="Times New Roman" w:hAnsi="Courier New" w:cs="Courier New"/>
          <w:sz w:val="16"/>
          <w:szCs w:val="16"/>
        </w:rPr>
      </w:pPr>
    </w:p>
    <w:p w14:paraId="2DC652C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lastRenderedPageBreak/>
        <w:t>Neighbor ID Pri State Dead Time Address Interface</w:t>
      </w:r>
    </w:p>
    <w:p w14:paraId="2C62AB68"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5.5.5.5 1 FULL/BDR 00:00:37 10.0.0.17 GigabitEthernet0/0/1</w:t>
      </w:r>
    </w:p>
    <w:p w14:paraId="60568C12"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protocol:</w:t>
      </w:r>
    </w:p>
    <w:p w14:paraId="73487FD4"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 protocol</w:t>
      </w:r>
    </w:p>
    <w:p w14:paraId="3F5CDA6E" w14:textId="77777777" w:rsidR="00C96E1B" w:rsidRPr="00A9030B" w:rsidRDefault="00C96E1B" w:rsidP="026616F1">
      <w:pPr>
        <w:rPr>
          <w:rFonts w:ascii="Courier New" w:eastAsia="Times New Roman" w:hAnsi="Courier New" w:cs="Courier New"/>
          <w:sz w:val="16"/>
          <w:szCs w:val="16"/>
        </w:rPr>
      </w:pPr>
    </w:p>
    <w:p w14:paraId="683495E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Protocol is "ospf 10"</w:t>
      </w:r>
    </w:p>
    <w:p w14:paraId="4466FCD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Outgoing update filter list for all interfaces is not set </w:t>
      </w:r>
    </w:p>
    <w:p w14:paraId="3DFE494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Incoming update filter list for all interfaces is not set </w:t>
      </w:r>
    </w:p>
    <w:p w14:paraId="5F4DF0B9"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Router ID 6.6.6.6</w:t>
      </w:r>
    </w:p>
    <w:p w14:paraId="4C18D16F"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Number of areas in this router is 1. 1 normal 0 stub 0 nssa</w:t>
      </w:r>
    </w:p>
    <w:p w14:paraId="6F275C3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Maximum path: 4</w:t>
      </w:r>
    </w:p>
    <w:p w14:paraId="5408F84D"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Routing for Networks:</w:t>
      </w:r>
    </w:p>
    <w:p w14:paraId="772A91D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10.0.0.16 0.0.0.3 area 2</w:t>
      </w:r>
    </w:p>
    <w:p w14:paraId="3729C63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192.168.5.1 0.0.0.0 area 2</w:t>
      </w:r>
    </w:p>
    <w:p w14:paraId="58A5EF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Passive Interface(s): </w:t>
      </w:r>
    </w:p>
    <w:p w14:paraId="70D04246"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008B6A0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Routing Information Sources: </w:t>
      </w:r>
    </w:p>
    <w:p w14:paraId="7F6E2B2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 xml:space="preserve">Gateway Distance Last Update </w:t>
      </w:r>
    </w:p>
    <w:p w14:paraId="4079ACD7"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2.2.2.2 110 00:09:44</w:t>
      </w:r>
    </w:p>
    <w:p w14:paraId="16E8924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5.5.5.5 110 00:09:45</w:t>
      </w:r>
    </w:p>
    <w:p w14:paraId="73410715"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6.6.6.6 110 00:18:27</w:t>
      </w:r>
    </w:p>
    <w:p w14:paraId="20B9A78B"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Distance: (default is 110)</w:t>
      </w:r>
    </w:p>
    <w:p w14:paraId="0D5D3D2A"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protocol:</w:t>
      </w:r>
    </w:p>
    <w:p w14:paraId="4D003A8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ipv6 protocol</w:t>
      </w:r>
    </w:p>
    <w:p w14:paraId="1CD2A883"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"connected"</w:t>
      </w:r>
    </w:p>
    <w:p w14:paraId="58975E0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"ND"</w:t>
      </w:r>
    </w:p>
    <w:p w14:paraId="41FF852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IPv6 Routing Protocol is "ospf 1"</w:t>
      </w:r>
    </w:p>
    <w:p w14:paraId="02A48CCE"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Interfaces (Area 2)</w:t>
      </w:r>
    </w:p>
    <w:p w14:paraId="7DBA679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Loopback0</w:t>
      </w:r>
    </w:p>
    <w:p w14:paraId="73241060"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GigabitEthernet0/0/1</w:t>
      </w:r>
    </w:p>
    <w:p w14:paraId="4995169B"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Redistribution:</w:t>
      </w:r>
    </w:p>
    <w:p w14:paraId="77910927"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None</w:t>
      </w:r>
    </w:p>
    <w:p w14:paraId="12191D00"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 ospf border-router:</w:t>
      </w:r>
    </w:p>
    <w:p w14:paraId="687A37F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 ospf border-router</w:t>
      </w:r>
    </w:p>
    <w:p w14:paraId="33C26DC1"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 Process 10 internal Routing Table</w:t>
      </w:r>
    </w:p>
    <w:p w14:paraId="44F94939" w14:textId="77777777" w:rsidR="00C96E1B" w:rsidRPr="00A9030B" w:rsidRDefault="00C96E1B" w:rsidP="026616F1">
      <w:pPr>
        <w:rPr>
          <w:rFonts w:ascii="Courier New" w:eastAsia="Times New Roman" w:hAnsi="Courier New" w:cs="Courier New"/>
          <w:sz w:val="16"/>
          <w:szCs w:val="16"/>
        </w:rPr>
      </w:pPr>
    </w:p>
    <w:p w14:paraId="2A7AEDD2"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49024A29" w14:textId="77777777" w:rsidR="00C96E1B" w:rsidRPr="00A9030B" w:rsidRDefault="00C96E1B" w:rsidP="026616F1">
      <w:pPr>
        <w:rPr>
          <w:rFonts w:ascii="Courier New" w:eastAsia="Times New Roman" w:hAnsi="Courier New" w:cs="Courier New"/>
          <w:sz w:val="16"/>
          <w:szCs w:val="16"/>
        </w:rPr>
      </w:pPr>
    </w:p>
    <w:p w14:paraId="77E3DB8F"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sz w:val="16"/>
          <w:szCs w:val="16"/>
        </w:rPr>
        <w:t>i 2.2.2.2 [2] via 10.0.0.17, GigabitEthernet0/0/1, ABR, Area 2, SPF 2</w:t>
      </w:r>
    </w:p>
    <w:p w14:paraId="7B6B06E4" w14:textId="77777777" w:rsidR="00C96E1B" w:rsidRPr="00A9030B" w:rsidRDefault="00C96E1B" w:rsidP="026616F1">
      <w:pPr>
        <w:rPr>
          <w:rFonts w:ascii="Courier New" w:eastAsia="Times New Roman" w:hAnsi="Courier New" w:cs="Courier New"/>
          <w:b/>
          <w:bCs/>
          <w:sz w:val="16"/>
          <w:szCs w:val="16"/>
          <w:u w:val="single"/>
        </w:rPr>
      </w:pPr>
      <w:r w:rsidRPr="026616F1">
        <w:rPr>
          <w:rFonts w:ascii="Courier New" w:eastAsia="Times New Roman" w:hAnsi="Courier New" w:cs="Courier New"/>
          <w:b/>
          <w:bCs/>
          <w:sz w:val="16"/>
          <w:szCs w:val="16"/>
          <w:u w:val="single"/>
        </w:rPr>
        <w:t>show ipv6 ospf border-router:</w:t>
      </w:r>
    </w:p>
    <w:p w14:paraId="53F4421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R6#show ipv6 ospf border-router</w:t>
      </w:r>
    </w:p>
    <w:p w14:paraId="5C98C13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OSPFv3 Process 1 internal Routing Table</w:t>
      </w:r>
    </w:p>
    <w:p w14:paraId="6B39A97B" w14:textId="77777777" w:rsidR="00C96E1B" w:rsidRPr="00A9030B" w:rsidRDefault="00C96E1B" w:rsidP="026616F1">
      <w:pPr>
        <w:rPr>
          <w:rFonts w:ascii="Courier New" w:eastAsia="Times New Roman" w:hAnsi="Courier New" w:cs="Courier New"/>
          <w:sz w:val="16"/>
          <w:szCs w:val="16"/>
        </w:rPr>
      </w:pPr>
    </w:p>
    <w:p w14:paraId="1E27C49A"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Codes: i - Intra-area route, I - Inter-area route</w:t>
      </w:r>
    </w:p>
    <w:p w14:paraId="76AE1797" w14:textId="77777777" w:rsidR="00C96E1B" w:rsidRPr="00A9030B" w:rsidRDefault="00C96E1B" w:rsidP="026616F1">
      <w:pPr>
        <w:rPr>
          <w:rFonts w:ascii="Courier New" w:eastAsia="Times New Roman" w:hAnsi="Courier New" w:cs="Courier New"/>
          <w:sz w:val="16"/>
          <w:szCs w:val="16"/>
        </w:rPr>
      </w:pPr>
    </w:p>
    <w:p w14:paraId="0FCBFF48" w14:textId="77777777" w:rsidR="00C96E1B" w:rsidRPr="00A9030B" w:rsidRDefault="00C96E1B" w:rsidP="026616F1">
      <w:pPr>
        <w:rPr>
          <w:rFonts w:ascii="Courier New" w:eastAsia="Times New Roman" w:hAnsi="Courier New" w:cs="Courier New"/>
          <w:sz w:val="16"/>
          <w:szCs w:val="16"/>
        </w:rPr>
      </w:pPr>
      <w:r w:rsidRPr="026616F1">
        <w:rPr>
          <w:rFonts w:ascii="Courier New" w:eastAsia="Times New Roman" w:hAnsi="Courier New" w:cs="Courier New"/>
          <w:sz w:val="16"/>
          <w:szCs w:val="16"/>
        </w:rPr>
        <w:t>i 2.2.2.2 [2] via FE80::5, GigabitEthernet0/0/1, ABR, Area 2, SPF 2</w:t>
      </w:r>
    </w:p>
    <w:p w14:paraId="200D37B6" w14:textId="77777777" w:rsidR="00C96E1B" w:rsidRDefault="00C96E1B" w:rsidP="00F40C25">
      <w:pPr>
        <w:spacing w:after="240"/>
        <w:rPr>
          <w:rFonts w:ascii="Courier New" w:eastAsia="Times New Roman" w:hAnsi="Courier New" w:cs="Courier New"/>
        </w:rPr>
      </w:pPr>
    </w:p>
    <w:p w14:paraId="361F10B1" w14:textId="77777777" w:rsidR="00C96E1B" w:rsidRDefault="00C96E1B" w:rsidP="00F40C25">
      <w:pPr>
        <w:spacing w:after="240"/>
        <w:rPr>
          <w:rFonts w:ascii="Arial" w:hAnsi="Arial" w:cs="Arial"/>
          <w:b/>
          <w:bCs/>
        </w:rPr>
      </w:pPr>
      <w:r w:rsidRPr="00167A5F">
        <w:rPr>
          <w:rFonts w:ascii="Arial" w:hAnsi="Arial" w:cs="Arial"/>
          <w:b/>
          <w:bCs/>
        </w:rPr>
        <w:t>Problems and Troubleshooting:</w:t>
      </w:r>
    </w:p>
    <w:p w14:paraId="19D1467E" w14:textId="0711A2C2" w:rsidR="00C96E1B" w:rsidRPr="00F40C25" w:rsidRDefault="00C96E1B" w:rsidP="00F40C25">
      <w:pPr>
        <w:spacing w:after="240"/>
        <w:rPr>
          <w:rFonts w:ascii="Arial" w:hAnsi="Arial" w:cs="Arial"/>
        </w:rPr>
      </w:pPr>
      <w:r>
        <w:rPr>
          <w:rFonts w:ascii="Arial" w:hAnsi="Arial" w:cs="Arial"/>
          <w:b/>
          <w:bCs/>
        </w:rPr>
        <w:tab/>
      </w:r>
      <w:r w:rsidRPr="00943377">
        <w:rPr>
          <w:rFonts w:ascii="Arial" w:hAnsi="Arial" w:cs="Arial"/>
        </w:rPr>
        <w:t xml:space="preserve">I encountered several problems when completing this lab. </w:t>
      </w:r>
      <w:r>
        <w:rPr>
          <w:rFonts w:ascii="Arial" w:hAnsi="Arial" w:cs="Arial"/>
        </w:rPr>
        <w:t xml:space="preserve">First. When configuring the routers for OSPF, I discovered that the previous configuration was not wiped by the people who used the router beforehand and had been copied to the startup-config. I then entered the </w:t>
      </w:r>
      <w:r w:rsidRPr="00A85594">
        <w:rPr>
          <w:rFonts w:ascii="Courier New" w:hAnsi="Courier New" w:cs="Courier New"/>
        </w:rPr>
        <w:t>config register 0x2102</w:t>
      </w:r>
      <w:r>
        <w:rPr>
          <w:rFonts w:ascii="Arial" w:hAnsi="Arial" w:cs="Arial"/>
        </w:rPr>
        <w:t xml:space="preserve">, clear the startup-config and reloaded the router. Another problem occurred when all six routers were set up with loopbacks and we looked at the OSPFv3 routing table. None of the Loopbacks other then the directly connected one had advertised routes. I pinged and tracerouted the addresses but had no luck. I then clear the ospf process through the command </w:t>
      </w:r>
      <w:r w:rsidRPr="00E15020">
        <w:rPr>
          <w:rFonts w:ascii="Courier New" w:hAnsi="Courier New" w:cs="Courier New"/>
        </w:rPr>
        <w:t>clear ipv6 ospf process</w:t>
      </w:r>
      <w:r>
        <w:rPr>
          <w:rFonts w:ascii="Arial" w:hAnsi="Arial" w:cs="Arial"/>
        </w:rPr>
        <w:t xml:space="preserve"> and checked neighbor adjacencies to make sure the OSPF process was working properly. Since we could ping to the IPv4 and IPv6 addresses on routers in other areas, I knew it had to be a problem with the Loopback interfaces themselves. I first entered a </w:t>
      </w:r>
      <w:r w:rsidRPr="00363ADC">
        <w:rPr>
          <w:rFonts w:ascii="Courier New" w:hAnsi="Courier New" w:cs="Courier New"/>
        </w:rPr>
        <w:t xml:space="preserve">show ip interface brief </w:t>
      </w:r>
      <w:r>
        <w:rPr>
          <w:rFonts w:ascii="Arial" w:hAnsi="Arial" w:cs="Arial"/>
        </w:rPr>
        <w:t xml:space="preserve">to check if the interface had somehow shut off. I then checked the addressing scheme for the Loopbacks to see if they had been entered incorrectly. What I realized is that the Loopback addresses were not specific enough and that was causing OSPF to not advertise them. The addresses were in the 2000::1/64 range which is nowhere near specific enough. After I changed the addressing scheme to the 2001:db8:acad:0::0/64 network the loopbacks worked. While going through the show runs of the routers, I realized that I had another problem. I had copied over my old config </w:t>
      </w:r>
      <w:r>
        <w:rPr>
          <w:rFonts w:ascii="Arial" w:hAnsi="Arial" w:cs="Arial"/>
        </w:rPr>
        <w:lastRenderedPageBreak/>
        <w:t xml:space="preserve">from OSPFv2 single-area, and all the routers were in the same OSPFv2 area 0. I then went through each router changing the interface areas to their respective multiarea’ s. The final problem I encountered was that interface Gig0/0/1 on R3 was not establishing a neighbor adjacency with R2. I issued a </w:t>
      </w:r>
      <w:r w:rsidRPr="0049421E">
        <w:rPr>
          <w:rFonts w:ascii="Courier New" w:hAnsi="Courier New" w:cs="Courier New"/>
        </w:rPr>
        <w:t>show run</w:t>
      </w:r>
      <w:r>
        <w:rPr>
          <w:rFonts w:ascii="Arial" w:hAnsi="Arial" w:cs="Arial"/>
        </w:rPr>
        <w:t xml:space="preserve"> command and compared the configurations of R2 and R3. I discovered that G0/0/1 had no IPv6 OSPF 1 Area 1 command. When I entered that command, the adjacency was reestablished.</w:t>
      </w:r>
    </w:p>
    <w:p w14:paraId="2D43ED38" w14:textId="77777777" w:rsidR="00C96E1B" w:rsidRDefault="00C96E1B" w:rsidP="00F40C25">
      <w:pPr>
        <w:spacing w:after="240"/>
        <w:rPr>
          <w:rFonts w:ascii="Arial" w:hAnsi="Arial" w:cs="Arial"/>
          <w:b/>
          <w:bCs/>
        </w:rPr>
      </w:pPr>
      <w:r w:rsidRPr="00167A5F">
        <w:rPr>
          <w:rFonts w:ascii="Arial" w:hAnsi="Arial" w:cs="Arial"/>
          <w:b/>
          <w:bCs/>
        </w:rPr>
        <w:t>Conclusion</w:t>
      </w:r>
    </w:p>
    <w:p w14:paraId="21F03E9C" w14:textId="30D7B3AD" w:rsidR="00C96E1B" w:rsidRPr="00D735B9" w:rsidRDefault="00C96E1B" w:rsidP="026616F1">
      <w:pPr>
        <w:spacing w:after="240"/>
        <w:ind w:firstLine="720"/>
        <w:rPr>
          <w:rFonts w:ascii="Arial" w:hAnsi="Arial" w:cs="Arial"/>
        </w:rPr>
      </w:pPr>
      <w:r w:rsidRPr="026616F1">
        <w:rPr>
          <w:rFonts w:ascii="Arial" w:hAnsi="Arial" w:cs="Arial"/>
        </w:rPr>
        <w:t>OSPFv3 and multiarea OSPF are useful in reducing network overhead especially in large and complicated networks. ABRs and ASBRs help manage traffic in between areas and outside networks. OSPFv3 allows for efficient IPv6 routing. I learned a lot about how to set up OSPFv3 and multiarea OSPF. There are many advantages and few disadvantages to using OSPF. However, OSPF is not the only routing protocol out there and is not the best in certain situation. In our next lab</w:t>
      </w:r>
      <w:r w:rsidR="00CB1768" w:rsidRPr="026616F1">
        <w:rPr>
          <w:rFonts w:ascii="Arial" w:hAnsi="Arial" w:cs="Arial"/>
        </w:rPr>
        <w:t>s</w:t>
      </w:r>
      <w:r w:rsidRPr="026616F1">
        <w:rPr>
          <w:rFonts w:ascii="Arial" w:hAnsi="Arial" w:cs="Arial"/>
        </w:rPr>
        <w:t xml:space="preserve"> we will learn about BGP, EIGRP and stubby and not so stubby areas (NSSAs).</w:t>
      </w:r>
    </w:p>
    <w:p w14:paraId="189EA22B" w14:textId="77777777" w:rsidR="00C96E1B" w:rsidRDefault="00C96E1B" w:rsidP="00F40C25">
      <w:pPr>
        <w:spacing w:after="240"/>
        <w:rPr>
          <w:rFonts w:ascii="Arial" w:hAnsi="Arial" w:cs="Arial"/>
          <w:b/>
          <w:bCs/>
        </w:rPr>
      </w:pPr>
    </w:p>
    <w:p w14:paraId="18C007A4" w14:textId="77777777" w:rsidR="00C96E1B" w:rsidRDefault="00C96E1B" w:rsidP="00F40C25">
      <w:pPr>
        <w:spacing w:after="240"/>
        <w:rPr>
          <w:rFonts w:ascii="Arial" w:hAnsi="Arial" w:cs="Arial"/>
          <w:b/>
          <w:bCs/>
        </w:rPr>
      </w:pPr>
    </w:p>
    <w:p w14:paraId="19F1E503" w14:textId="77777777" w:rsidR="00C96E1B" w:rsidRDefault="00C96E1B" w:rsidP="00F40C25">
      <w:pPr>
        <w:spacing w:after="240"/>
        <w:rPr>
          <w:rFonts w:ascii="Arial" w:hAnsi="Arial" w:cs="Arial"/>
          <w:b/>
          <w:bCs/>
        </w:rPr>
      </w:pPr>
    </w:p>
    <w:p w14:paraId="2F195174" w14:textId="70810226" w:rsidR="00A81248" w:rsidRPr="003A798E" w:rsidRDefault="00A81248" w:rsidP="00F40C25">
      <w:pPr>
        <w:spacing w:after="240"/>
      </w:pPr>
    </w:p>
    <w:sectPr w:rsidR="00A81248" w:rsidRPr="003A798E" w:rsidSect="008A55E3">
      <w:footerReference w:type="even" r:id="rId13"/>
      <w:footerReference w:type="default" r:id="rId14"/>
      <w:footerReference w:type="first" r:id="rId15"/>
      <w:pgSz w:w="12240" w:h="15840" w:code="1"/>
      <w:pgMar w:top="720" w:right="720" w:bottom="720" w:left="720" w:header="709"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A218" w14:textId="77777777" w:rsidR="00FA26EC" w:rsidRDefault="00FA26EC" w:rsidP="001205A1">
      <w:r>
        <w:separator/>
      </w:r>
    </w:p>
  </w:endnote>
  <w:endnote w:type="continuationSeparator" w:id="0">
    <w:p w14:paraId="08E488BE" w14:textId="77777777" w:rsidR="00FA26EC" w:rsidRDefault="00FA26E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6D5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p w14:paraId="2B4234EB"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415BCB3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F535646" w14:textId="77777777" w:rsidTr="005F4F46">
      <w:tc>
        <w:tcPr>
          <w:tcW w:w="5395" w:type="dxa"/>
        </w:tcPr>
        <w:p w14:paraId="798F0D09" w14:textId="45340C35" w:rsidR="00C96E1B" w:rsidRPr="00C96E1B" w:rsidRDefault="00C96E1B" w:rsidP="00C66528">
          <w:pPr>
            <w:pStyle w:val="Footer"/>
            <w:rPr>
              <w:color w:val="7F7F7F" w:themeColor="text1" w:themeTint="80"/>
            </w:rPr>
          </w:pPr>
        </w:p>
      </w:tc>
      <w:tc>
        <w:tcPr>
          <w:tcW w:w="5395" w:type="dxa"/>
        </w:tcPr>
        <w:p w14:paraId="7FF4043B" w14:textId="77777777" w:rsidR="001205A1" w:rsidRPr="001205A1" w:rsidRDefault="001205A1" w:rsidP="001205A1">
          <w:pPr>
            <w:pStyle w:val="Footer"/>
          </w:pPr>
          <w:r w:rsidRPr="001205A1">
            <w:t xml:space="preserve">   </w:t>
          </w:r>
        </w:p>
      </w:tc>
    </w:tr>
  </w:tbl>
  <w:p w14:paraId="4B21AB99"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32DE" w14:textId="11189DB1" w:rsidR="000869D5" w:rsidRDefault="000869D5">
    <w:pPr>
      <w:pStyle w:val="Footer"/>
      <w:jc w:val="right"/>
    </w:pPr>
  </w:p>
  <w:p w14:paraId="6757B90E" w14:textId="77777777" w:rsidR="000869D5" w:rsidRDefault="00086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20FD" w14:textId="77777777" w:rsidR="00FA26EC" w:rsidRDefault="00FA26EC" w:rsidP="001205A1">
      <w:r>
        <w:separator/>
      </w:r>
    </w:p>
  </w:footnote>
  <w:footnote w:type="continuationSeparator" w:id="0">
    <w:p w14:paraId="6542FB7C" w14:textId="77777777" w:rsidR="00FA26EC" w:rsidRDefault="00FA26EC"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1B"/>
    <w:rsid w:val="000869D5"/>
    <w:rsid w:val="000C4ED1"/>
    <w:rsid w:val="001205A1"/>
    <w:rsid w:val="00190E40"/>
    <w:rsid w:val="00211D7B"/>
    <w:rsid w:val="002877E8"/>
    <w:rsid w:val="002E7C4E"/>
    <w:rsid w:val="0031055C"/>
    <w:rsid w:val="00340023"/>
    <w:rsid w:val="00371EE1"/>
    <w:rsid w:val="003A798E"/>
    <w:rsid w:val="003F4C96"/>
    <w:rsid w:val="00425A99"/>
    <w:rsid w:val="005D281B"/>
    <w:rsid w:val="005D43E4"/>
    <w:rsid w:val="005E6B25"/>
    <w:rsid w:val="005F4F46"/>
    <w:rsid w:val="00675CBF"/>
    <w:rsid w:val="00694B6F"/>
    <w:rsid w:val="006B32C2"/>
    <w:rsid w:val="006C60E6"/>
    <w:rsid w:val="0070218F"/>
    <w:rsid w:val="00760190"/>
    <w:rsid w:val="007B0740"/>
    <w:rsid w:val="007C1BAB"/>
    <w:rsid w:val="008A55E3"/>
    <w:rsid w:val="00954CED"/>
    <w:rsid w:val="00A15CF7"/>
    <w:rsid w:val="00A24793"/>
    <w:rsid w:val="00A81248"/>
    <w:rsid w:val="00A9030B"/>
    <w:rsid w:val="00AA3A18"/>
    <w:rsid w:val="00AF0F6F"/>
    <w:rsid w:val="00C66528"/>
    <w:rsid w:val="00C915F0"/>
    <w:rsid w:val="00C96E1B"/>
    <w:rsid w:val="00CB1768"/>
    <w:rsid w:val="00D5439C"/>
    <w:rsid w:val="00DA7303"/>
    <w:rsid w:val="00E52E8F"/>
    <w:rsid w:val="00EC112D"/>
    <w:rsid w:val="00F40C25"/>
    <w:rsid w:val="00FA26EC"/>
    <w:rsid w:val="00FB65B8"/>
    <w:rsid w:val="00FC49AE"/>
    <w:rsid w:val="00FD2FC3"/>
    <w:rsid w:val="00FD4BE1"/>
    <w:rsid w:val="026616F1"/>
    <w:rsid w:val="1B67A8B2"/>
    <w:rsid w:val="1C30CC03"/>
    <w:rsid w:val="1D03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8A2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C96E1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9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E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6E1B"/>
    <w:rPr>
      <w:rFonts w:ascii="Courier New" w:eastAsia="Times New Roman" w:hAnsi="Courier New" w:cs="Courier New"/>
      <w:sz w:val="20"/>
      <w:szCs w:val="20"/>
    </w:rPr>
  </w:style>
  <w:style w:type="character" w:styleId="Strong">
    <w:name w:val="Strong"/>
    <w:basedOn w:val="DefaultParagraphFont"/>
    <w:uiPriority w:val="22"/>
    <w:qFormat/>
    <w:rsid w:val="00C96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seb\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3AF5D0AB38484B9986F7AE27C3F666" ma:contentTypeVersion="15" ma:contentTypeDescription="Create a new document." ma:contentTypeScope="" ma:versionID="88251cb567c33009e1b3b1d5b8a28e35">
  <xsd:schema xmlns:xsd="http://www.w3.org/2001/XMLSchema" xmlns:xs="http://www.w3.org/2001/XMLSchema" xmlns:p="http://schemas.microsoft.com/office/2006/metadata/properties" xmlns:ns3="5d5c9731-a4ca-4a32-b6fc-60c5b40d377c" xmlns:ns4="756fedaf-0d6b-4edb-aa8b-2949b5e1df26" targetNamespace="http://schemas.microsoft.com/office/2006/metadata/properties" ma:root="true" ma:fieldsID="147abcc693279ea9f9fbcb5b66b00b5d" ns3:_="" ns4:_="">
    <xsd:import namespace="5d5c9731-a4ca-4a32-b6fc-60c5b40d377c"/>
    <xsd:import namespace="756fedaf-0d6b-4edb-aa8b-2949b5e1df2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c9731-a4ca-4a32-b6fc-60c5b40d37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6fedaf-0d6b-4edb-aa8b-2949b5e1df2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56fedaf-0d6b-4edb-aa8b-2949b5e1df26"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F1F64C8F-BA8A-4B6A-897A-A7AC9A278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c9731-a4ca-4a32-b6fc-60c5b40d377c"/>
    <ds:schemaRef ds:uri="756fedaf-0d6b-4edb-aa8b-2949b5e1d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56fedaf-0d6b-4edb-aa8b-2949b5e1df26"/>
  </ds:schemaRefs>
</ds:datastoreItem>
</file>

<file path=docProps/app.xml><?xml version="1.0" encoding="utf-8"?>
<Properties xmlns="http://schemas.openxmlformats.org/officeDocument/2006/extended-properties" xmlns:vt="http://schemas.openxmlformats.org/officeDocument/2006/docPropsVTypes">
  <Template>C:\Users\s-tseb\AppData\Roaming\Microsoft\Templates\Jazzy student report.dotx</Template>
  <TotalTime>0</TotalTime>
  <Pages>29</Pages>
  <Words>8963</Words>
  <Characters>51095</Characters>
  <Application>Microsoft Office Word</Application>
  <DocSecurity>0</DocSecurity>
  <Lines>425</Lines>
  <Paragraphs>119</Paragraphs>
  <ScaleCrop>false</ScaleCrop>
  <Company/>
  <LinksUpToDate>false</LinksUpToDate>
  <CharactersWithSpaces>59939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2022-10-25T12:44:00Z</dcterms:created>
  <dcterms:modified xsi:type="dcterms:W3CDTF">2022-10-25T12:44:00Z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0x0101003A3AF5D0AB38484B9986F7AE27C3F666</vt:lpwstr>
  </property>
</Properties>
</file>