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6524A239" w14:textId="77777777" w:rsidTr="00FB65B8">
        <w:tc>
          <w:tcPr>
            <w:tcW w:w="5395" w:type="dxa"/>
          </w:tcPr>
          <w:p w14:paraId="3865B707" w14:textId="77777777" w:rsidR="00A81248" w:rsidRPr="003A798E" w:rsidRDefault="00A81248" w:rsidP="00A95F9A">
            <w:pPr>
              <w:pStyle w:val="GraphicAnchor"/>
            </w:pPr>
          </w:p>
        </w:tc>
        <w:tc>
          <w:tcPr>
            <w:tcW w:w="5395" w:type="dxa"/>
          </w:tcPr>
          <w:p w14:paraId="312B4C8E" w14:textId="77777777" w:rsidR="00A81248" w:rsidRPr="003A798E" w:rsidRDefault="00A81248" w:rsidP="00A95F9A">
            <w:pPr>
              <w:pStyle w:val="GraphicAnchor"/>
            </w:pPr>
          </w:p>
        </w:tc>
      </w:tr>
    </w:tbl>
    <w:p w14:paraId="4FF70D7E" w14:textId="360D0D49" w:rsidR="00E34DCE" w:rsidRPr="00AF21F6" w:rsidRDefault="00073D82" w:rsidP="00E34DCE">
      <w:pPr>
        <w:jc w:val="center"/>
        <w:rPr>
          <w:rFonts w:ascii="Arial Black" w:hAnsi="Arial Black" w:cs="Courier New"/>
          <w:color w:val="C00000"/>
          <w:sz w:val="56"/>
          <w:szCs w:val="56"/>
        </w:rPr>
      </w:pPr>
      <w:r w:rsidRPr="00AF21F6">
        <w:rPr>
          <w:rFonts w:ascii="Arial Black" w:hAnsi="Arial Black" w:cs="Courier New"/>
          <w:color w:val="C00000"/>
          <w:sz w:val="56"/>
          <w:szCs w:val="56"/>
        </w:rPr>
        <w:t>CCNP ROUTING AND SWITCHING</w:t>
      </w:r>
    </w:p>
    <w:p w14:paraId="7306F052" w14:textId="77777777" w:rsidR="00073D82" w:rsidRPr="00D614BE" w:rsidRDefault="00073D82" w:rsidP="00073D82">
      <w:pPr>
        <w:pBdr>
          <w:between w:val="single" w:sz="12" w:space="1" w:color="auto"/>
        </w:pBdr>
        <w:rPr>
          <w:rFonts w:ascii="Arial Black" w:hAnsi="Arial Black" w:cs="Courier New"/>
          <w:sz w:val="48"/>
          <w:szCs w:val="48"/>
        </w:rPr>
      </w:pPr>
      <w:r>
        <w:rPr>
          <w:rFonts w:ascii="Arial Black" w:hAnsi="Arial Black" w:cs="Courier New"/>
          <w:noProof/>
          <w:sz w:val="48"/>
          <w:szCs w:val="48"/>
        </w:rPr>
        <mc:AlternateContent>
          <mc:Choice Requires="wps">
            <w:drawing>
              <wp:anchor distT="0" distB="0" distL="114300" distR="114300" simplePos="0" relativeHeight="251664384" behindDoc="0" locked="0" layoutInCell="1" allowOverlap="1" wp14:anchorId="6EE3C751" wp14:editId="336262DE">
                <wp:simplePos x="0" y="0"/>
                <wp:positionH relativeFrom="margin">
                  <wp:posOffset>-138545</wp:posOffset>
                </wp:positionH>
                <wp:positionV relativeFrom="paragraph">
                  <wp:posOffset>154016</wp:posOffset>
                </wp:positionV>
                <wp:extent cx="7138554" cy="14176"/>
                <wp:effectExtent l="0" t="0" r="24765" b="24130"/>
                <wp:wrapNone/>
                <wp:docPr id="7" name="Straight Connector 7"/>
                <wp:cNvGraphicFramePr/>
                <a:graphic xmlns:a="http://schemas.openxmlformats.org/drawingml/2006/main">
                  <a:graphicData uri="http://schemas.microsoft.com/office/word/2010/wordprocessingShape">
                    <wps:wsp>
                      <wps:cNvCnPr/>
                      <wps:spPr>
                        <a:xfrm flipV="1">
                          <a:off x="0" y="0"/>
                          <a:ext cx="7138554" cy="1417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A51D914">
              <v:line id="Straight Connector 7"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black [3200]" strokeweight="3pt" from="-10.9pt,12.15pt" to="551.2pt,13.25pt" w14:anchorId="4204B9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">
                <w10:wrap anchorx="margin"/>
              </v:line>
            </w:pict>
          </mc:Fallback>
        </mc:AlternateContent>
      </w:r>
    </w:p>
    <w:p w14:paraId="6C3E5EA4" w14:textId="77777777" w:rsidR="00073D82" w:rsidRDefault="00073D82" w:rsidP="00073D82">
      <w:pPr>
        <w:rPr>
          <w:rFonts w:ascii="Arial" w:hAnsi="Arial" w:cs="Arial"/>
        </w:rPr>
      </w:pPr>
    </w:p>
    <w:p w14:paraId="2FC1A64D" w14:textId="655A570C" w:rsidR="00073D82" w:rsidRDefault="00073D82" w:rsidP="00073D82">
      <w:pPr>
        <w:rPr>
          <w:rFonts w:ascii="Arial" w:hAnsi="Arial" w:cs="Arial"/>
        </w:rPr>
      </w:pPr>
    </w:p>
    <w:p w14:paraId="332AC28F" w14:textId="11368AEB" w:rsidR="00140087" w:rsidRDefault="00140087" w:rsidP="00073D82">
      <w:pPr>
        <w:rPr>
          <w:rFonts w:ascii="Arial" w:hAnsi="Arial" w:cs="Arial"/>
        </w:rPr>
      </w:pPr>
    </w:p>
    <w:p w14:paraId="747C24AC" w14:textId="77777777" w:rsidR="00140087" w:rsidRDefault="00140087" w:rsidP="00073D82">
      <w:pPr>
        <w:rPr>
          <w:rFonts w:ascii="Arial" w:hAnsi="Arial" w:cs="Arial"/>
        </w:rPr>
      </w:pPr>
    </w:p>
    <w:p w14:paraId="3315A107" w14:textId="77777777" w:rsidR="00073D82" w:rsidRDefault="00073D82" w:rsidP="00073D82">
      <w:pPr>
        <w:jc w:val="center"/>
        <w:rPr>
          <w:rFonts w:ascii="Arial" w:hAnsi="Arial" w:cs="Arial"/>
        </w:rPr>
      </w:pPr>
      <w:r>
        <w:rPr>
          <w:noProof/>
        </w:rPr>
        <w:drawing>
          <wp:inline distT="0" distB="0" distL="0" distR="0" wp14:anchorId="60779C9D" wp14:editId="67C01530">
            <wp:extent cx="2019300" cy="106488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1384" cy="1118714"/>
                    </a:xfrm>
                    <a:prstGeom prst="rect">
                      <a:avLst/>
                    </a:prstGeom>
                    <a:noFill/>
                    <a:ln>
                      <a:noFill/>
                    </a:ln>
                  </pic:spPr>
                </pic:pic>
              </a:graphicData>
            </a:graphic>
          </wp:inline>
        </w:drawing>
      </w:r>
    </w:p>
    <w:p w14:paraId="5FCF6734" w14:textId="2DC37E1D" w:rsidR="00073D82" w:rsidRDefault="00073D82" w:rsidP="00073D82">
      <w:pPr>
        <w:rPr>
          <w:rFonts w:ascii="Arial" w:hAnsi="Arial" w:cs="Arial"/>
        </w:rPr>
      </w:pPr>
    </w:p>
    <w:p w14:paraId="2794BE35" w14:textId="77777777" w:rsidR="00E34DCE" w:rsidRDefault="00E34DCE" w:rsidP="00073D82">
      <w:pPr>
        <w:rPr>
          <w:rFonts w:ascii="Arial" w:hAnsi="Arial" w:cs="Arial"/>
        </w:rPr>
      </w:pPr>
    </w:p>
    <w:p w14:paraId="0150A48F" w14:textId="77777777" w:rsidR="00EB23AC" w:rsidRDefault="00EB23AC" w:rsidP="00073D82">
      <w:pPr>
        <w:jc w:val="center"/>
        <w:rPr>
          <w:rFonts w:ascii="Arial Black" w:hAnsi="Arial Black" w:cs="Arial"/>
          <w:color w:val="4C8398" w:themeColor="accent5" w:themeShade="80"/>
          <w:sz w:val="96"/>
          <w:szCs w:val="96"/>
        </w:rPr>
      </w:pPr>
      <w:r>
        <w:rPr>
          <w:rFonts w:ascii="Arial Black" w:hAnsi="Arial Black" w:cs="Arial"/>
          <w:color w:val="4C8398" w:themeColor="accent5" w:themeShade="80"/>
          <w:sz w:val="96"/>
          <w:szCs w:val="96"/>
        </w:rPr>
        <w:t xml:space="preserve">Configuring </w:t>
      </w:r>
    </w:p>
    <w:p w14:paraId="64D8B6DA" w14:textId="6514AD57" w:rsidR="00073D82" w:rsidRDefault="00EB23AC" w:rsidP="00073D82">
      <w:pPr>
        <w:jc w:val="center"/>
        <w:rPr>
          <w:rFonts w:ascii="Arial Black" w:hAnsi="Arial Black" w:cs="Arial"/>
          <w:color w:val="4C8398" w:themeColor="accent5" w:themeShade="80"/>
          <w:sz w:val="96"/>
          <w:szCs w:val="96"/>
        </w:rPr>
      </w:pPr>
      <w:r>
        <w:rPr>
          <w:rFonts w:ascii="Arial Black" w:hAnsi="Arial Black" w:cs="Arial"/>
          <w:color w:val="4C8398" w:themeColor="accent5" w:themeShade="80"/>
          <w:sz w:val="96"/>
          <w:szCs w:val="96"/>
        </w:rPr>
        <w:t>E</w:t>
      </w:r>
      <w:r w:rsidR="00D512FE">
        <w:rPr>
          <w:rFonts w:ascii="Arial Black" w:hAnsi="Arial Black" w:cs="Arial"/>
          <w:color w:val="4C8398" w:themeColor="accent5" w:themeShade="80"/>
          <w:sz w:val="96"/>
          <w:szCs w:val="96"/>
        </w:rPr>
        <w:t>IGRP</w:t>
      </w:r>
    </w:p>
    <w:p w14:paraId="654AD026" w14:textId="77777777" w:rsidR="00EB23AC" w:rsidRDefault="00EB23AC" w:rsidP="00073D82">
      <w:pPr>
        <w:jc w:val="center"/>
        <w:rPr>
          <w:rFonts w:ascii="Arial" w:hAnsi="Arial" w:cs="Arial"/>
        </w:rPr>
      </w:pPr>
    </w:p>
    <w:p w14:paraId="68EBC786" w14:textId="77777777" w:rsidR="00073D82" w:rsidRDefault="00073D82" w:rsidP="00073D82">
      <w:pPr>
        <w:jc w:val="center"/>
        <w:rPr>
          <w:rFonts w:ascii="Arial" w:hAnsi="Arial" w:cs="Arial"/>
        </w:rPr>
      </w:pPr>
      <w:r>
        <w:rPr>
          <w:rFonts w:ascii="Arial" w:hAnsi="Arial" w:cs="Arial"/>
        </w:rPr>
        <w:t xml:space="preserve">                         </w:t>
      </w:r>
    </w:p>
    <w:p w14:paraId="385242F6" w14:textId="77777777" w:rsidR="00073D82" w:rsidRDefault="00073D82" w:rsidP="00073D82">
      <w:pPr>
        <w:rPr>
          <w:rFonts w:ascii="Arial" w:hAnsi="Arial" w:cs="Arial"/>
        </w:rPr>
      </w:pPr>
    </w:p>
    <w:p w14:paraId="7D42D572" w14:textId="08036E61" w:rsidR="00073D82" w:rsidRDefault="00073D82" w:rsidP="00073D82">
      <w:pPr>
        <w:rPr>
          <w:rFonts w:ascii="Arial" w:hAnsi="Arial" w:cs="Arial"/>
        </w:rPr>
      </w:pPr>
    </w:p>
    <w:p w14:paraId="06AE2B60" w14:textId="62C2B4D3" w:rsidR="00073D82" w:rsidRDefault="00073D82" w:rsidP="00073D82">
      <w:pPr>
        <w:rPr>
          <w:rFonts w:ascii="Arial" w:hAnsi="Arial" w:cs="Arial"/>
        </w:rPr>
      </w:pPr>
    </w:p>
    <w:p w14:paraId="629FF045" w14:textId="2CD17D4E" w:rsidR="00073D82" w:rsidRDefault="00073D82" w:rsidP="00073D82">
      <w:pPr>
        <w:rPr>
          <w:rFonts w:ascii="Arial" w:hAnsi="Arial" w:cs="Arial"/>
        </w:rPr>
      </w:pPr>
    </w:p>
    <w:p w14:paraId="7BC0E4EF" w14:textId="321BAF98" w:rsidR="00073D82" w:rsidRDefault="00073D82" w:rsidP="00073D82">
      <w:pPr>
        <w:rPr>
          <w:rFonts w:ascii="Arial" w:hAnsi="Arial" w:cs="Arial"/>
        </w:rPr>
      </w:pPr>
    </w:p>
    <w:p w14:paraId="6B2C1CFA" w14:textId="16609CF5" w:rsidR="00073D82" w:rsidRDefault="00073D82" w:rsidP="00073D82">
      <w:pPr>
        <w:rPr>
          <w:rFonts w:ascii="Arial" w:hAnsi="Arial" w:cs="Arial"/>
        </w:rPr>
      </w:pPr>
    </w:p>
    <w:p w14:paraId="1372197B" w14:textId="1B48392F" w:rsidR="00073D82" w:rsidRDefault="00073D82" w:rsidP="00073D82">
      <w:pPr>
        <w:rPr>
          <w:rFonts w:ascii="Arial" w:hAnsi="Arial" w:cs="Arial"/>
        </w:rPr>
      </w:pPr>
    </w:p>
    <w:p w14:paraId="3CC68E13" w14:textId="28454C1D" w:rsidR="00073D82" w:rsidRDefault="00073D82" w:rsidP="00073D82">
      <w:pPr>
        <w:rPr>
          <w:rFonts w:ascii="Arial" w:hAnsi="Arial" w:cs="Arial"/>
        </w:rPr>
      </w:pPr>
    </w:p>
    <w:p w14:paraId="0585CCE1" w14:textId="79118D21" w:rsidR="00073D82" w:rsidRDefault="00073D82" w:rsidP="00073D82">
      <w:pPr>
        <w:rPr>
          <w:rFonts w:ascii="Arial" w:hAnsi="Arial" w:cs="Arial"/>
        </w:rPr>
      </w:pPr>
    </w:p>
    <w:p w14:paraId="31603070" w14:textId="522EFF7E" w:rsidR="00073D82" w:rsidRDefault="00073D82" w:rsidP="00073D82">
      <w:pPr>
        <w:rPr>
          <w:rFonts w:ascii="Arial" w:hAnsi="Arial" w:cs="Arial"/>
        </w:rPr>
      </w:pPr>
    </w:p>
    <w:p w14:paraId="700C7790" w14:textId="2953B3A5" w:rsidR="00073D82" w:rsidRDefault="00073D82" w:rsidP="00073D82">
      <w:pPr>
        <w:rPr>
          <w:rFonts w:ascii="Arial" w:hAnsi="Arial" w:cs="Arial"/>
        </w:rPr>
      </w:pPr>
    </w:p>
    <w:p w14:paraId="7C1D47A3" w14:textId="77777777" w:rsidR="00073D82" w:rsidRDefault="00073D82" w:rsidP="00073D82">
      <w:pPr>
        <w:rPr>
          <w:rFonts w:ascii="Arial" w:hAnsi="Arial" w:cs="Arial"/>
        </w:rPr>
      </w:pPr>
    </w:p>
    <w:p w14:paraId="70E6BCBE" w14:textId="77777777" w:rsidR="00073D82" w:rsidRDefault="00073D82" w:rsidP="00073D82">
      <w:pPr>
        <w:rPr>
          <w:rFonts w:ascii="Arial" w:hAnsi="Arial" w:cs="Arial"/>
        </w:rPr>
      </w:pPr>
    </w:p>
    <w:p w14:paraId="5EE3C7C6" w14:textId="77777777" w:rsidR="00073D82" w:rsidRDefault="00073D82" w:rsidP="00073D82">
      <w:pPr>
        <w:rPr>
          <w:rFonts w:ascii="Arial" w:hAnsi="Arial" w:cs="Arial"/>
        </w:rPr>
      </w:pPr>
    </w:p>
    <w:p w14:paraId="6373CF6B" w14:textId="77777777" w:rsidR="00073D82" w:rsidRDefault="00073D82" w:rsidP="00073D82">
      <w:pPr>
        <w:rPr>
          <w:rFonts w:ascii="Arial" w:hAnsi="Arial" w:cs="Arial"/>
        </w:rPr>
      </w:pPr>
    </w:p>
    <w:p w14:paraId="6CE92990" w14:textId="77777777" w:rsidR="00073D82" w:rsidRDefault="00073D82" w:rsidP="00073D82">
      <w:pPr>
        <w:rPr>
          <w:rFonts w:ascii="Arial" w:hAnsi="Arial" w:cs="Arial"/>
        </w:rPr>
      </w:pPr>
    </w:p>
    <w:p w14:paraId="100AFBCC" w14:textId="24B6E4F9" w:rsidR="001F5A80" w:rsidRDefault="001F5A80" w:rsidP="00073D82">
      <w:pPr>
        <w:rPr>
          <w:rFonts w:asciiTheme="majorHAnsi" w:hAnsiTheme="majorHAnsi" w:cs="Arial"/>
        </w:rPr>
      </w:pPr>
    </w:p>
    <w:p w14:paraId="5F608C27" w14:textId="308C88A9" w:rsidR="001F5A80" w:rsidRDefault="00885708" w:rsidP="00073D82">
      <w:pPr>
        <w:rPr>
          <w:rFonts w:asciiTheme="majorHAnsi" w:hAnsiTheme="majorHAnsi" w:cs="Arial"/>
        </w:rPr>
      </w:pPr>
      <w:r>
        <w:rPr>
          <w:rFonts w:ascii="Arial" w:hAnsi="Arial" w:cs="Arial"/>
          <w:noProof/>
        </w:rPr>
        <mc:AlternateContent>
          <mc:Choice Requires="wps">
            <w:drawing>
              <wp:anchor distT="0" distB="0" distL="114300" distR="114300" simplePos="0" relativeHeight="251660287" behindDoc="0" locked="0" layoutInCell="1" allowOverlap="1" wp14:anchorId="4EF9D0B1" wp14:editId="33CBB867">
                <wp:simplePos x="0" y="0"/>
                <wp:positionH relativeFrom="column">
                  <wp:posOffset>-139700</wp:posOffset>
                </wp:positionH>
                <wp:positionV relativeFrom="paragraph">
                  <wp:posOffset>249555</wp:posOffset>
                </wp:positionV>
                <wp:extent cx="5549900" cy="368300"/>
                <wp:effectExtent l="0" t="0" r="31750" b="12700"/>
                <wp:wrapNone/>
                <wp:docPr id="10" name="Arrow: Pentagon 10"/>
                <wp:cNvGraphicFramePr/>
                <a:graphic xmlns:a="http://schemas.openxmlformats.org/drawingml/2006/main">
                  <a:graphicData uri="http://schemas.microsoft.com/office/word/2010/wordprocessingShape">
                    <wps:wsp>
                      <wps:cNvSpPr/>
                      <wps:spPr>
                        <a:xfrm>
                          <a:off x="0" y="0"/>
                          <a:ext cx="5549900" cy="368300"/>
                        </a:xfrm>
                        <a:prstGeom prst="homePlat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8992569">
              <v:shapetype id="_x0000_t15" coordsize="21600,21600" o:spt="15" adj="16200" path="m@0,l,,,21600@0,21600,21600,10800xe" w14:anchorId="11AEB71A">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Arrow: Pentagon 10" style="position:absolute;margin-left:-11pt;margin-top:19.65pt;width:437pt;height:29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c00000" strokecolor="#c00000" strokeweight="2pt" type="#_x0000_t15" adj="2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"/>
            </w:pict>
          </mc:Fallback>
        </mc:AlternateContent>
      </w:r>
    </w:p>
    <w:p w14:paraId="3EE09CF5" w14:textId="4EBFD649" w:rsidR="00073D82" w:rsidRPr="00885708" w:rsidRDefault="00073D82" w:rsidP="00073D82">
      <w:pPr>
        <w:rPr>
          <w:rFonts w:asciiTheme="majorHAnsi" w:hAnsiTheme="majorHAnsi" w:cs="Arial"/>
        </w:rPr>
      </w:pPr>
      <w:r w:rsidRPr="001F5A80">
        <w:rPr>
          <w:rFonts w:asciiTheme="majorHAnsi" w:hAnsiTheme="majorHAnsi" w:cs="Arial"/>
        </w:rPr>
        <w:t xml:space="preserve">                                                                                                           </w:t>
      </w:r>
      <w:r w:rsidR="001F5A80" w:rsidRPr="001F5A80">
        <w:rPr>
          <w:rFonts w:asciiTheme="majorHAnsi" w:hAnsiTheme="majorHAnsi" w:cs="Arial"/>
        </w:rPr>
        <w:t>Brennen T</w:t>
      </w:r>
      <w:r w:rsidRPr="001F5A80">
        <w:rPr>
          <w:rFonts w:asciiTheme="majorHAnsi" w:hAnsiTheme="majorHAnsi" w:cs="Arial"/>
          <w:sz w:val="22"/>
          <w:szCs w:val="22"/>
        </w:rPr>
        <w:t>se</w:t>
      </w:r>
    </w:p>
    <w:p w14:paraId="04F72C38" w14:textId="7E746562" w:rsidR="00073D82" w:rsidRPr="001F5A80" w:rsidRDefault="00073D82" w:rsidP="00073D82">
      <w:pPr>
        <w:rPr>
          <w:rFonts w:asciiTheme="majorHAnsi" w:hAnsiTheme="majorHAnsi" w:cs="Arial"/>
          <w:b/>
          <w:bCs/>
          <w:noProof/>
        </w:rPr>
      </w:pPr>
      <w:r w:rsidRPr="001F5A80">
        <w:rPr>
          <w:rFonts w:asciiTheme="majorHAnsi" w:hAnsiTheme="majorHAnsi" w:cs="Arial"/>
          <w:sz w:val="22"/>
          <w:szCs w:val="22"/>
        </w:rPr>
        <w:t xml:space="preserve">                                                                                                                </w:t>
      </w:r>
      <w:r w:rsidR="00E34DCE" w:rsidRPr="001F5A80">
        <w:rPr>
          <w:rFonts w:asciiTheme="majorHAnsi" w:hAnsiTheme="majorHAnsi" w:cs="Arial"/>
          <w:sz w:val="22"/>
          <w:szCs w:val="22"/>
        </w:rPr>
        <w:t xml:space="preserve">     </w:t>
      </w:r>
      <w:r w:rsidRPr="001F5A80">
        <w:rPr>
          <w:rFonts w:asciiTheme="majorHAnsi" w:hAnsiTheme="majorHAnsi" w:cs="Arial"/>
          <w:sz w:val="22"/>
          <w:szCs w:val="22"/>
        </w:rPr>
        <w:t>10/24/2021</w:t>
      </w:r>
    </w:p>
    <w:p w14:paraId="327C9ED7" w14:textId="77777777" w:rsidR="00885708" w:rsidRDefault="00885708" w:rsidP="00A95F9A">
      <w:pPr>
        <w:spacing w:after="240"/>
        <w:rPr>
          <w:rFonts w:ascii="Arial" w:hAnsi="Arial" w:cs="Arial"/>
          <w:b/>
          <w:bCs/>
          <w:noProof/>
        </w:rPr>
      </w:pPr>
    </w:p>
    <w:p w14:paraId="0ED18E05" w14:textId="7431B86A" w:rsidR="00616294" w:rsidRPr="006F0DB7" w:rsidRDefault="00616294" w:rsidP="00A95F9A">
      <w:pPr>
        <w:spacing w:after="240"/>
        <w:rPr>
          <w:rFonts w:ascii="Arial" w:hAnsi="Arial" w:cs="Arial"/>
          <w:b/>
          <w:bCs/>
          <w:noProof/>
        </w:rPr>
      </w:pPr>
      <w:r>
        <w:rPr>
          <w:rFonts w:ascii="Arial" w:hAnsi="Arial" w:cs="Arial"/>
          <w:b/>
          <w:bCs/>
          <w:noProof/>
        </w:rPr>
        <w:lastRenderedPageBreak/>
        <w:t>P</w:t>
      </w:r>
      <w:r w:rsidRPr="006F0DB7">
        <w:rPr>
          <w:rFonts w:ascii="Arial" w:hAnsi="Arial" w:cs="Arial"/>
          <w:b/>
          <w:bCs/>
          <w:noProof/>
        </w:rPr>
        <w:t>urpose</w:t>
      </w:r>
      <w:r w:rsidR="00CB03B5">
        <w:rPr>
          <w:rFonts w:ascii="Arial" w:hAnsi="Arial" w:cs="Arial"/>
          <w:b/>
          <w:bCs/>
          <w:noProof/>
        </w:rPr>
        <w:t xml:space="preserve"> </w:t>
      </w:r>
    </w:p>
    <w:p w14:paraId="18420E3D" w14:textId="66D5AECF" w:rsidR="00616294" w:rsidRPr="006F0DB7" w:rsidRDefault="00616294" w:rsidP="00A95F9A">
      <w:pPr>
        <w:spacing w:after="240"/>
        <w:rPr>
          <w:rFonts w:ascii="Arial" w:hAnsi="Arial" w:cs="Arial"/>
          <w:noProof/>
        </w:rPr>
      </w:pPr>
      <w:r w:rsidRPr="006F0DB7">
        <w:rPr>
          <w:rFonts w:ascii="Arial" w:hAnsi="Arial" w:cs="Arial"/>
          <w:noProof/>
        </w:rPr>
        <w:tab/>
        <w:t>The purpose of this lab is to configure EIGRP on six routers. Students will learn how to configure EIGRP for IPv4 and IPv6 on routers as well as load balancing across unequal</w:t>
      </w:r>
      <w:r w:rsidR="00AE2A1F">
        <w:rPr>
          <w:rFonts w:ascii="Arial" w:hAnsi="Arial" w:cs="Arial"/>
          <w:noProof/>
        </w:rPr>
        <w:t xml:space="preserve"> cost-links </w:t>
      </w:r>
      <w:r w:rsidRPr="006F0DB7">
        <w:rPr>
          <w:rFonts w:ascii="Arial" w:hAnsi="Arial" w:cs="Arial"/>
          <w:noProof/>
        </w:rPr>
        <w:t xml:space="preserve">and modifying metrics. </w:t>
      </w:r>
    </w:p>
    <w:p w14:paraId="39290B62" w14:textId="0A698725" w:rsidR="00616294" w:rsidRDefault="00616294" w:rsidP="00A95F9A">
      <w:pPr>
        <w:rPr>
          <w:rFonts w:ascii="Arial" w:hAnsi="Arial" w:cs="Arial"/>
          <w:b/>
          <w:bCs/>
          <w:noProof/>
        </w:rPr>
      </w:pPr>
      <w:r w:rsidRPr="006F0DB7">
        <w:rPr>
          <w:rFonts w:ascii="Arial" w:hAnsi="Arial" w:cs="Arial"/>
          <w:b/>
          <w:bCs/>
          <w:noProof/>
        </w:rPr>
        <w:t xml:space="preserve">Background: </w:t>
      </w:r>
    </w:p>
    <w:p w14:paraId="0D72547C" w14:textId="77777777" w:rsidR="00E31B30" w:rsidRPr="006F0DB7" w:rsidRDefault="00E31B30" w:rsidP="00A95F9A">
      <w:pPr>
        <w:rPr>
          <w:rFonts w:ascii="Arial" w:hAnsi="Arial" w:cs="Arial"/>
          <w:b/>
          <w:bCs/>
          <w:noProof/>
        </w:rPr>
      </w:pPr>
    </w:p>
    <w:p w14:paraId="76A6848B" w14:textId="748FD677" w:rsidR="00616294" w:rsidRPr="006F0DB7" w:rsidRDefault="00616294" w:rsidP="00A95F9A">
      <w:pPr>
        <w:ind w:firstLine="720"/>
        <w:rPr>
          <w:rFonts w:ascii="Arial" w:hAnsi="Arial" w:cs="Arial"/>
          <w:noProof/>
        </w:rPr>
      </w:pPr>
      <w:r w:rsidRPr="006F0DB7">
        <w:rPr>
          <w:rFonts w:ascii="Arial" w:hAnsi="Arial" w:cs="Arial"/>
          <w:noProof/>
        </w:rPr>
        <w:t>Enhanced Int</w:t>
      </w:r>
      <w:r w:rsidR="00B44B71">
        <w:rPr>
          <w:rFonts w:ascii="Arial" w:hAnsi="Arial" w:cs="Arial"/>
          <w:noProof/>
        </w:rPr>
        <w:t>er</w:t>
      </w:r>
      <w:r w:rsidR="00CB03B5">
        <w:rPr>
          <w:rFonts w:ascii="Arial" w:hAnsi="Arial" w:cs="Arial"/>
          <w:noProof/>
        </w:rPr>
        <w:t>ior</w:t>
      </w:r>
      <w:r w:rsidRPr="006F0DB7">
        <w:rPr>
          <w:rFonts w:ascii="Arial" w:hAnsi="Arial" w:cs="Arial"/>
          <w:noProof/>
        </w:rPr>
        <w:t xml:space="preserve"> Gateway Routing Protocol (EIGRP) is an open standard protocol</w:t>
      </w:r>
      <w:r w:rsidR="00446C62">
        <w:rPr>
          <w:rFonts w:ascii="Arial" w:hAnsi="Arial" w:cs="Arial"/>
          <w:noProof/>
        </w:rPr>
        <w:t xml:space="preserve">, </w:t>
      </w:r>
      <w:r w:rsidRPr="006F0DB7">
        <w:rPr>
          <w:rFonts w:ascii="Arial" w:hAnsi="Arial" w:cs="Arial"/>
          <w:noProof/>
        </w:rPr>
        <w:t xml:space="preserve">however is not as supported by third party vendors as OSPF is. This protocol is an interior gateway protocol </w:t>
      </w:r>
      <w:r w:rsidR="00446C62">
        <w:rPr>
          <w:rFonts w:ascii="Arial" w:hAnsi="Arial" w:cs="Arial"/>
          <w:noProof/>
        </w:rPr>
        <w:t xml:space="preserve">(IGP) </w:t>
      </w:r>
      <w:r w:rsidRPr="006F0DB7">
        <w:rPr>
          <w:rFonts w:ascii="Arial" w:hAnsi="Arial" w:cs="Arial"/>
          <w:noProof/>
        </w:rPr>
        <w:t>which means it is used within a single autonomous system. EIGRP uses distance vector instead of “hop” count</w:t>
      </w:r>
      <w:r w:rsidR="004B0196">
        <w:rPr>
          <w:rFonts w:ascii="Arial" w:hAnsi="Arial" w:cs="Arial"/>
          <w:noProof/>
        </w:rPr>
        <w:t xml:space="preserve"> t</w:t>
      </w:r>
      <w:r w:rsidRPr="006F0DB7">
        <w:rPr>
          <w:rFonts w:ascii="Arial" w:hAnsi="Arial" w:cs="Arial"/>
          <w:noProof/>
        </w:rPr>
        <w:t>o calculate the best path,</w:t>
      </w:r>
      <w:r w:rsidR="004B0196">
        <w:rPr>
          <w:rFonts w:ascii="Arial" w:hAnsi="Arial" w:cs="Arial"/>
          <w:noProof/>
        </w:rPr>
        <w:t xml:space="preserve"> using </w:t>
      </w:r>
      <w:r w:rsidRPr="006F0DB7">
        <w:rPr>
          <w:rFonts w:ascii="Arial" w:hAnsi="Arial" w:cs="Arial"/>
          <w:noProof/>
        </w:rPr>
        <w:t>the bandwidth, delay, load and reliability to create a formula that produces a metric for each link. These metrics are used to calculate the  advertised distances as well as the feasible distance</w:t>
      </w:r>
      <w:r w:rsidR="007667F0">
        <w:rPr>
          <w:rFonts w:ascii="Arial" w:hAnsi="Arial" w:cs="Arial"/>
          <w:noProof/>
        </w:rPr>
        <w:t>s</w:t>
      </w:r>
      <w:r w:rsidRPr="006F0DB7">
        <w:rPr>
          <w:rFonts w:ascii="Arial" w:hAnsi="Arial" w:cs="Arial"/>
          <w:noProof/>
        </w:rPr>
        <w:t xml:space="preserve">. The advertised distances is how far the neighbor router says the destination is and the feasible distances is how far it actually is factoring </w:t>
      </w:r>
      <w:r w:rsidR="007667F0">
        <w:rPr>
          <w:rFonts w:ascii="Arial" w:hAnsi="Arial" w:cs="Arial"/>
          <w:noProof/>
        </w:rPr>
        <w:t xml:space="preserve">in </w:t>
      </w:r>
      <w:r w:rsidRPr="006F0DB7">
        <w:rPr>
          <w:rFonts w:ascii="Arial" w:hAnsi="Arial" w:cs="Arial"/>
          <w:noProof/>
        </w:rPr>
        <w:t xml:space="preserve">the distances to the neighboring router as well. </w:t>
      </w:r>
    </w:p>
    <w:p w14:paraId="6D37AF72" w14:textId="0FED2F37" w:rsidR="00616294" w:rsidRPr="006F0DB7" w:rsidRDefault="00616294" w:rsidP="00A95F9A">
      <w:pPr>
        <w:ind w:firstLine="720"/>
        <w:rPr>
          <w:rFonts w:ascii="Arial" w:hAnsi="Arial" w:cs="Arial"/>
        </w:rPr>
      </w:pPr>
      <w:r w:rsidRPr="006F0DB7">
        <w:rPr>
          <w:rFonts w:ascii="Arial" w:hAnsi="Arial" w:cs="Arial"/>
          <w:noProof/>
        </w:rPr>
        <w:t>Diffusing update algorithm (DUAL) uses these distances to ensure that route recaulculations do not result in loops. When DUAL recieves data from other routers, it cal</w:t>
      </w:r>
      <w:r w:rsidR="00653656">
        <w:rPr>
          <w:rFonts w:ascii="Arial" w:hAnsi="Arial" w:cs="Arial"/>
          <w:noProof/>
        </w:rPr>
        <w:t>c</w:t>
      </w:r>
      <w:r w:rsidRPr="006F0DB7">
        <w:rPr>
          <w:rFonts w:ascii="Arial" w:hAnsi="Arial" w:cs="Arial"/>
          <w:noProof/>
        </w:rPr>
        <w:t xml:space="preserve">ulates the primary and secondary routes (successor and feasible successor). The successor route usually has the lowest metric and the fesaibly successor has the second lowest. There can be multiple successor and feasible successors like in the case of load balancing. </w:t>
      </w:r>
      <w:r w:rsidRPr="006F0DB7">
        <w:rPr>
          <w:rFonts w:ascii="Arial" w:hAnsi="Arial" w:cs="Arial"/>
        </w:rPr>
        <w:t>EIGRP is unique in that it can perform both equal and unequal cost load balancing. During equal cost load</w:t>
      </w:r>
      <w:r w:rsidR="0030586C">
        <w:rPr>
          <w:rFonts w:ascii="Arial" w:hAnsi="Arial" w:cs="Arial"/>
        </w:rPr>
        <w:t>-</w:t>
      </w:r>
      <w:r w:rsidRPr="006F0DB7">
        <w:rPr>
          <w:rFonts w:ascii="Arial" w:hAnsi="Arial" w:cs="Arial"/>
        </w:rPr>
        <w:t xml:space="preserve">balancing, two routes have the same metric and are both successors, causing EIGRP to send one packet across each link as it load-balances. However, </w:t>
      </w:r>
      <w:r>
        <w:rPr>
          <w:rFonts w:ascii="Arial" w:hAnsi="Arial" w:cs="Arial"/>
        </w:rPr>
        <w:t>during unequal cost load-balancing, b</w:t>
      </w:r>
      <w:r w:rsidRPr="006F0DB7">
        <w:rPr>
          <w:rFonts w:ascii="Arial" w:hAnsi="Arial" w:cs="Arial"/>
        </w:rPr>
        <w:t xml:space="preserve">ecause of DUAL, </w:t>
      </w:r>
      <w:r>
        <w:rPr>
          <w:rFonts w:ascii="Arial" w:hAnsi="Arial" w:cs="Arial"/>
        </w:rPr>
        <w:t>the link with the higher metric will be considered a feasible successor and not be entered into the routing table, leaving only the lower metric link as a successor. B</w:t>
      </w:r>
      <w:r w:rsidRPr="006F0DB7">
        <w:rPr>
          <w:rFonts w:ascii="Arial" w:hAnsi="Arial" w:cs="Arial"/>
        </w:rPr>
        <w:t xml:space="preserve">y using the variance command, paths with higher or lower metrics can be unequally load-balanced. Variance is a multiplier between 1 and 128. By default, that multiplier is 1 and only equal cost load-balancing will be possible. Variance tells the router to load-balance across routes with a metric less than the minimum metric multiplied by the variance number. </w:t>
      </w:r>
      <w:r>
        <w:rPr>
          <w:rFonts w:ascii="Arial" w:hAnsi="Arial" w:cs="Arial"/>
        </w:rPr>
        <w:t>To become a successor, the feasible successor must have a feasible distance less than the feasible distance of the current successor route times the variance. For example, if the successor’s feasible distance was 2621440, if you had a variance of 2, that distance would become 5242880. If the feasible successor (or the unequal cost link) had an advertised distance of less</w:t>
      </w:r>
      <w:r w:rsidR="00192E6E">
        <w:rPr>
          <w:rFonts w:ascii="Arial" w:hAnsi="Arial" w:cs="Arial"/>
        </w:rPr>
        <w:t xml:space="preserve"> than</w:t>
      </w:r>
      <w:r>
        <w:rPr>
          <w:rFonts w:ascii="Arial" w:hAnsi="Arial" w:cs="Arial"/>
        </w:rPr>
        <w:t xml:space="preserve"> 5242880 like 5200000, it would count as a successor route and EIGRP would unequally load-balance it </w:t>
      </w:r>
      <w:r w:rsidR="00167F4C">
        <w:rPr>
          <w:rFonts w:ascii="Arial" w:hAnsi="Arial" w:cs="Arial"/>
        </w:rPr>
        <w:t>proportionally</w:t>
      </w:r>
      <w:r>
        <w:rPr>
          <w:rFonts w:ascii="Arial" w:hAnsi="Arial" w:cs="Arial"/>
        </w:rPr>
        <w:t xml:space="preserve">.  </w:t>
      </w:r>
    </w:p>
    <w:p w14:paraId="0C52986F" w14:textId="430E01A9" w:rsidR="00616294" w:rsidRPr="006F0DB7" w:rsidRDefault="00616294" w:rsidP="00FC1FAC">
      <w:pPr>
        <w:ind w:firstLine="720"/>
        <w:rPr>
          <w:rFonts w:ascii="Arial" w:hAnsi="Arial" w:cs="Arial"/>
          <w:noProof/>
        </w:rPr>
      </w:pPr>
      <w:r w:rsidRPr="006F0DB7">
        <w:rPr>
          <w:rFonts w:ascii="Arial" w:hAnsi="Arial" w:cs="Arial"/>
          <w:noProof/>
        </w:rPr>
        <w:t xml:space="preserve">Neighbor discovery/advertisement </w:t>
      </w:r>
      <w:r w:rsidR="00872254">
        <w:rPr>
          <w:rFonts w:ascii="Arial" w:hAnsi="Arial" w:cs="Arial"/>
          <w:noProof/>
        </w:rPr>
        <w:t xml:space="preserve">in EIGRP </w:t>
      </w:r>
      <w:r w:rsidRPr="006F0DB7">
        <w:rPr>
          <w:rFonts w:ascii="Arial" w:hAnsi="Arial" w:cs="Arial"/>
          <w:noProof/>
        </w:rPr>
        <w:t xml:space="preserve">is started with a hello message </w:t>
      </w:r>
      <w:r w:rsidR="00872254">
        <w:rPr>
          <w:rFonts w:ascii="Arial" w:hAnsi="Arial" w:cs="Arial"/>
          <w:noProof/>
        </w:rPr>
        <w:t>which are</w:t>
      </w:r>
      <w:r w:rsidRPr="006F0DB7">
        <w:rPr>
          <w:rFonts w:ascii="Arial" w:hAnsi="Arial" w:cs="Arial"/>
          <w:noProof/>
        </w:rPr>
        <w:t xml:space="preserve"> sent every 5 seconds by default with a hold timer 3 times the hello interval. When a router recieves a hello message, certain requirements must be met. These requirements are that they must have the same Autonomous System number, be in the same subnet and have the same K values.</w:t>
      </w:r>
      <w:r>
        <w:rPr>
          <w:rFonts w:ascii="Arial" w:hAnsi="Arial" w:cs="Arial"/>
          <w:noProof/>
        </w:rPr>
        <w:t xml:space="preserve">The K values are an important part of determining the EIGRP metrics on routes. K values are numbers from 0-128 and influence the overall EIGRP cost metric. By default only delay and bandwidth metrics are used, with a K value of 1. In this lab, I enabled the use of reliability and load by setting the K values of those to 1 instead of 0. </w:t>
      </w:r>
      <w:r w:rsidR="00FC1FAC">
        <w:rPr>
          <w:rFonts w:ascii="Arial" w:hAnsi="Arial" w:cs="Arial"/>
          <w:noProof/>
        </w:rPr>
        <w:t xml:space="preserve">The metric weights can be seen in the </w:t>
      </w:r>
      <w:r w:rsidR="00FC1FAC" w:rsidRPr="00FC1FAC">
        <w:rPr>
          <w:rFonts w:ascii="Courier New" w:hAnsi="Courier New" w:cs="Courier New"/>
          <w:noProof/>
        </w:rPr>
        <w:t>show ip protocols</w:t>
      </w:r>
      <w:r w:rsidR="00FC1FAC">
        <w:rPr>
          <w:rFonts w:ascii="Arial" w:hAnsi="Arial" w:cs="Arial"/>
          <w:noProof/>
        </w:rPr>
        <w:t xml:space="preserve"> section of the configs below. </w:t>
      </w:r>
    </w:p>
    <w:p w14:paraId="57AEA314" w14:textId="77777777" w:rsidR="00616294" w:rsidRDefault="00616294" w:rsidP="00A95F9A"/>
    <w:p w14:paraId="61B31E6A" w14:textId="77777777" w:rsidR="00616294" w:rsidRPr="000B0B04" w:rsidRDefault="00616294" w:rsidP="00A95F9A">
      <w:pPr>
        <w:rPr>
          <w:rFonts w:ascii="Arial" w:hAnsi="Arial" w:cs="Arial"/>
          <w:b/>
          <w:bCs/>
        </w:rPr>
      </w:pPr>
      <w:r w:rsidRPr="000B0B04">
        <w:rPr>
          <w:rFonts w:ascii="Arial" w:hAnsi="Arial" w:cs="Arial"/>
          <w:b/>
          <w:bCs/>
        </w:rPr>
        <w:t>Lab Summary</w:t>
      </w:r>
    </w:p>
    <w:p w14:paraId="2FA2B4C8" w14:textId="2F77E9F8" w:rsidR="00616294" w:rsidRPr="000B0B04" w:rsidRDefault="00616294" w:rsidP="00A95F9A">
      <w:pPr>
        <w:rPr>
          <w:rFonts w:ascii="Arial" w:hAnsi="Arial" w:cs="Arial"/>
        </w:rPr>
      </w:pPr>
      <w:r w:rsidRPr="000B0B04">
        <w:rPr>
          <w:rFonts w:ascii="Arial" w:hAnsi="Arial" w:cs="Arial"/>
        </w:rPr>
        <w:tab/>
        <w:t xml:space="preserve">When configuring EIGRP for IPv4 and IPv6 I set up six 4321 Cisco Routers with two routers installed with a NIM-2T WAN Interface Card for serial connection. I used copper crossover cables to connect the routers to each other and two serial DCE connections to connect R3 with R4. </w:t>
      </w:r>
      <w:r w:rsidRPr="000B0B04">
        <w:rPr>
          <w:rFonts w:ascii="Arial" w:hAnsi="Arial" w:cs="Arial"/>
          <w:noProof/>
        </w:rPr>
        <w:t xml:space="preserve">Routers used the IPv4 network of 10.0.0.0 with a /30 subnet from 10.0.0.0-10.0.0.19. They also used the IPv6 network of 2001:db8:acad:0::1/64. Loopback addresses are used in the place of LANs. Loopbacks </w:t>
      </w:r>
      <w:r w:rsidRPr="000B0B04">
        <w:rPr>
          <w:rFonts w:ascii="Arial" w:hAnsi="Arial" w:cs="Arial"/>
          <w:noProof/>
        </w:rPr>
        <w:lastRenderedPageBreak/>
        <w:t>have IPv4 addresses in the 192.168.0.0/16 network and are subnetted into /30s. They use IPv6 addresses in the 2001:db8:acad:0::1/64 network. I configured EIGRP on all six routers using the commands listed below and set all loopback interfaces as passive-interfaces to ensure network security and efficiency. To enable unequal cost load</w:t>
      </w:r>
      <w:r w:rsidR="00584CA2">
        <w:rPr>
          <w:rFonts w:ascii="Arial" w:hAnsi="Arial" w:cs="Arial"/>
          <w:noProof/>
        </w:rPr>
        <w:t>-</w:t>
      </w:r>
      <w:r w:rsidRPr="000B0B04">
        <w:rPr>
          <w:rFonts w:ascii="Arial" w:hAnsi="Arial" w:cs="Arial"/>
          <w:noProof/>
        </w:rPr>
        <w:t xml:space="preserve">balancing, I set the Serial 0/1/1 links connecting S3 and S4 to a delay of 200 and bandwidth of 500. To allow for EIGRP to perform unequal cost load-balancing, I also changed the variance to 4 for IPv4 and 5 for IPv6. I then set the metric weights to enable the use of load and reliability in the metric calculations. Finally I pinged all addresses in the network and checked the ip route tables to make sure that unequal cost load-balancing was occuring and all destinations were reachable. </w:t>
      </w:r>
    </w:p>
    <w:p w14:paraId="0FFE2231" w14:textId="77777777" w:rsidR="00616294" w:rsidRPr="000B0B04" w:rsidRDefault="00616294" w:rsidP="00A95F9A">
      <w:pPr>
        <w:tabs>
          <w:tab w:val="left" w:pos="2920"/>
        </w:tabs>
        <w:rPr>
          <w:rFonts w:ascii="Arial" w:hAnsi="Arial" w:cs="Arial"/>
        </w:rPr>
      </w:pPr>
    </w:p>
    <w:p w14:paraId="23727ADC" w14:textId="77777777" w:rsidR="00616294" w:rsidRPr="000B0B04" w:rsidRDefault="00616294" w:rsidP="00A95F9A">
      <w:pPr>
        <w:tabs>
          <w:tab w:val="left" w:pos="2920"/>
        </w:tabs>
        <w:rPr>
          <w:rFonts w:ascii="Arial" w:hAnsi="Arial" w:cs="Arial"/>
          <w:b/>
          <w:bCs/>
        </w:rPr>
      </w:pPr>
      <w:r w:rsidRPr="000B0B04">
        <w:rPr>
          <w:rFonts w:ascii="Arial" w:hAnsi="Arial" w:cs="Arial"/>
          <w:b/>
          <w:bCs/>
        </w:rPr>
        <w:t>Lab Commands:</w:t>
      </w:r>
    </w:p>
    <w:p w14:paraId="79E00137" w14:textId="77777777" w:rsidR="00616294" w:rsidRPr="00A95F9A" w:rsidRDefault="00616294" w:rsidP="00A95F9A">
      <w:pPr>
        <w:tabs>
          <w:tab w:val="left" w:pos="2920"/>
        </w:tabs>
        <w:rPr>
          <w:rFonts w:ascii="Courier New" w:hAnsi="Courier New" w:cs="Courier New"/>
          <w:b/>
          <w:bCs/>
          <w:noProof/>
        </w:rPr>
      </w:pPr>
      <w:r>
        <w:rPr>
          <w:rFonts w:ascii="Courier New" w:hAnsi="Courier New" w:cs="Courier New"/>
          <w:noProof/>
        </w:rPr>
        <w:t>Router#</w:t>
      </w:r>
      <w:r w:rsidRPr="00A95F9A">
        <w:rPr>
          <w:rFonts w:ascii="Courier New" w:hAnsi="Courier New" w:cs="Courier New"/>
          <w:b/>
          <w:bCs/>
          <w:noProof/>
        </w:rPr>
        <w:t>show ip eigrp neighbors</w:t>
      </w:r>
    </w:p>
    <w:p w14:paraId="219B9D22" w14:textId="33004596" w:rsidR="00616294" w:rsidRPr="000B0B04" w:rsidRDefault="00616294" w:rsidP="00A95F9A">
      <w:pPr>
        <w:tabs>
          <w:tab w:val="left" w:pos="2920"/>
        </w:tabs>
        <w:rPr>
          <w:rFonts w:ascii="Arial" w:hAnsi="Arial" w:cs="Arial"/>
          <w:noProof/>
        </w:rPr>
      </w:pPr>
      <w:r w:rsidRPr="000B0B04">
        <w:rPr>
          <w:rFonts w:ascii="Arial" w:hAnsi="Arial" w:cs="Arial"/>
          <w:noProof/>
        </w:rPr>
        <w:t>Definition: Lists known neighbor</w:t>
      </w:r>
      <w:r w:rsidR="00A61433">
        <w:rPr>
          <w:rFonts w:ascii="Arial" w:hAnsi="Arial" w:cs="Arial"/>
          <w:noProof/>
        </w:rPr>
        <w:t xml:space="preserve"> and</w:t>
      </w:r>
      <w:r w:rsidRPr="000B0B04">
        <w:rPr>
          <w:rFonts w:ascii="Arial" w:hAnsi="Arial" w:cs="Arial"/>
          <w:noProof/>
        </w:rPr>
        <w:t xml:space="preserve"> does not list neighbors for which some mismatched parameter is preventing a valid EIGRP neighbor relationship</w:t>
      </w:r>
    </w:p>
    <w:p w14:paraId="69E7E875" w14:textId="77777777" w:rsidR="00616294" w:rsidRPr="00C62919" w:rsidRDefault="00616294" w:rsidP="00A95F9A">
      <w:pPr>
        <w:tabs>
          <w:tab w:val="left" w:pos="2920"/>
        </w:tabs>
        <w:rPr>
          <w:rFonts w:ascii="Courier New" w:hAnsi="Courier New" w:cs="Courier New"/>
          <w:b/>
          <w:bCs/>
          <w:noProof/>
        </w:rPr>
      </w:pPr>
      <w:r>
        <w:rPr>
          <w:rFonts w:ascii="Courier New" w:hAnsi="Courier New" w:cs="Courier New"/>
          <w:noProof/>
        </w:rPr>
        <w:t>Router#</w:t>
      </w:r>
      <w:r w:rsidRPr="00C62919">
        <w:rPr>
          <w:rFonts w:ascii="Courier New" w:hAnsi="Courier New" w:cs="Courier New"/>
          <w:b/>
          <w:bCs/>
          <w:noProof/>
        </w:rPr>
        <w:t>show ip eigrp topology</w:t>
      </w:r>
    </w:p>
    <w:p w14:paraId="00CDB8CF" w14:textId="77777777" w:rsidR="00616294" w:rsidRPr="00C62919" w:rsidRDefault="00616294" w:rsidP="00A95F9A">
      <w:pPr>
        <w:tabs>
          <w:tab w:val="left" w:pos="2920"/>
        </w:tabs>
        <w:rPr>
          <w:rFonts w:ascii="Arial" w:hAnsi="Arial" w:cs="Arial"/>
          <w:noProof/>
        </w:rPr>
      </w:pPr>
      <w:r w:rsidRPr="00C62919">
        <w:rPr>
          <w:rFonts w:ascii="Arial" w:hAnsi="Arial" w:cs="Arial"/>
          <w:noProof/>
        </w:rPr>
        <w:t xml:space="preserve">Definition: Lists all successor and feasible successor routes known to the router. It does not list all known topology details. </w:t>
      </w:r>
    </w:p>
    <w:p w14:paraId="6F378AAE" w14:textId="77777777" w:rsidR="00616294" w:rsidRDefault="00616294" w:rsidP="00A95F9A">
      <w:pPr>
        <w:tabs>
          <w:tab w:val="left" w:pos="2920"/>
        </w:tabs>
        <w:rPr>
          <w:rFonts w:ascii="Courier New" w:hAnsi="Courier New" w:cs="Courier New"/>
          <w:noProof/>
        </w:rPr>
      </w:pPr>
      <w:r>
        <w:rPr>
          <w:rFonts w:ascii="Courier New" w:hAnsi="Courier New" w:cs="Courier New"/>
          <w:noProof/>
        </w:rPr>
        <w:t>Router(config)#</w:t>
      </w:r>
      <w:r w:rsidRPr="00C62919">
        <w:rPr>
          <w:rFonts w:ascii="Courier New" w:hAnsi="Courier New" w:cs="Courier New"/>
          <w:b/>
          <w:bCs/>
          <w:noProof/>
        </w:rPr>
        <w:t xml:space="preserve">router eigrp </w:t>
      </w:r>
      <w:r>
        <w:rPr>
          <w:rFonts w:ascii="Courier New" w:hAnsi="Courier New" w:cs="Courier New"/>
          <w:b/>
          <w:bCs/>
          <w:noProof/>
        </w:rPr>
        <w:t>#</w:t>
      </w:r>
    </w:p>
    <w:p w14:paraId="40D018DE" w14:textId="77777777" w:rsidR="00616294" w:rsidRPr="00C62919" w:rsidRDefault="00616294" w:rsidP="00A95F9A">
      <w:pPr>
        <w:tabs>
          <w:tab w:val="left" w:pos="2920"/>
        </w:tabs>
        <w:rPr>
          <w:rFonts w:ascii="Arial" w:hAnsi="Arial" w:cs="Arial"/>
          <w:noProof/>
        </w:rPr>
      </w:pPr>
      <w:r w:rsidRPr="00C62919">
        <w:rPr>
          <w:rFonts w:ascii="Arial" w:hAnsi="Arial" w:cs="Arial"/>
          <w:noProof/>
        </w:rPr>
        <w:t xml:space="preserve">Defintion: Used with network commands to enable EIGRP globally and on interfaces. </w:t>
      </w:r>
    </w:p>
    <w:p w14:paraId="0A56D1FF" w14:textId="77777777" w:rsidR="00616294" w:rsidRDefault="00616294" w:rsidP="00A95F9A">
      <w:pPr>
        <w:tabs>
          <w:tab w:val="left" w:pos="2920"/>
        </w:tabs>
        <w:rPr>
          <w:rFonts w:ascii="Courier New" w:hAnsi="Courier New" w:cs="Courier New"/>
          <w:noProof/>
        </w:rPr>
      </w:pPr>
      <w:r>
        <w:rPr>
          <w:rFonts w:ascii="Courier New" w:hAnsi="Courier New" w:cs="Courier New"/>
          <w:noProof/>
        </w:rPr>
        <w:t>Router(config-router)#</w:t>
      </w:r>
      <w:r w:rsidRPr="00C62919">
        <w:rPr>
          <w:rFonts w:ascii="Courier New" w:hAnsi="Courier New" w:cs="Courier New"/>
          <w:b/>
          <w:bCs/>
          <w:noProof/>
        </w:rPr>
        <w:t>eigrp router-id</w:t>
      </w:r>
      <w:r>
        <w:rPr>
          <w:rFonts w:ascii="Courier New" w:hAnsi="Courier New" w:cs="Courier New"/>
          <w:noProof/>
        </w:rPr>
        <w:t xml:space="preserve"> #</w:t>
      </w:r>
    </w:p>
    <w:p w14:paraId="3FC2D2D8" w14:textId="39EB4FB3" w:rsidR="00616294" w:rsidRPr="00C62919" w:rsidRDefault="00616294" w:rsidP="00A95F9A">
      <w:pPr>
        <w:tabs>
          <w:tab w:val="left" w:pos="2920"/>
        </w:tabs>
        <w:rPr>
          <w:rFonts w:ascii="Arial" w:hAnsi="Arial" w:cs="Arial"/>
          <w:noProof/>
        </w:rPr>
      </w:pPr>
      <w:r w:rsidRPr="00C62919">
        <w:rPr>
          <w:rFonts w:ascii="Arial" w:hAnsi="Arial" w:cs="Arial"/>
          <w:noProof/>
        </w:rPr>
        <w:t>Definition: This com</w:t>
      </w:r>
      <w:r w:rsidR="0052650B">
        <w:rPr>
          <w:rFonts w:ascii="Arial" w:hAnsi="Arial" w:cs="Arial"/>
          <w:noProof/>
        </w:rPr>
        <w:t>m</w:t>
      </w:r>
      <w:r w:rsidRPr="00C62919">
        <w:rPr>
          <w:rFonts w:ascii="Arial" w:hAnsi="Arial" w:cs="Arial"/>
          <w:noProof/>
        </w:rPr>
        <w:t>and sets the unique identifier identifying the router in the EIGRP domain.</w:t>
      </w:r>
    </w:p>
    <w:p w14:paraId="301F6C94" w14:textId="77777777" w:rsidR="00616294" w:rsidRDefault="00616294" w:rsidP="00A95F9A">
      <w:pPr>
        <w:tabs>
          <w:tab w:val="left" w:pos="2920"/>
        </w:tabs>
        <w:rPr>
          <w:rFonts w:ascii="Courier New" w:hAnsi="Courier New" w:cs="Courier New"/>
          <w:noProof/>
        </w:rPr>
      </w:pPr>
      <w:r>
        <w:rPr>
          <w:rFonts w:ascii="Courier New" w:hAnsi="Courier New" w:cs="Courier New"/>
          <w:noProof/>
        </w:rPr>
        <w:t>Router(config)#</w:t>
      </w:r>
      <w:r w:rsidRPr="00C62919">
        <w:rPr>
          <w:rFonts w:ascii="Courier New" w:hAnsi="Courier New" w:cs="Courier New"/>
          <w:b/>
          <w:bCs/>
          <w:noProof/>
        </w:rPr>
        <w:t>ipv6 router eigrp asn</w:t>
      </w:r>
    </w:p>
    <w:p w14:paraId="409547E0" w14:textId="77777777" w:rsidR="00616294" w:rsidRPr="00C62919" w:rsidRDefault="00616294" w:rsidP="00A95F9A">
      <w:pPr>
        <w:tabs>
          <w:tab w:val="left" w:pos="2920"/>
        </w:tabs>
        <w:rPr>
          <w:rFonts w:ascii="Arial" w:hAnsi="Arial" w:cs="Arial"/>
          <w:noProof/>
        </w:rPr>
      </w:pPr>
      <w:r w:rsidRPr="00C62919">
        <w:rPr>
          <w:rFonts w:ascii="Arial" w:hAnsi="Arial" w:cs="Arial"/>
          <w:noProof/>
        </w:rPr>
        <w:t>Defintion: Used with network commands to set EIGRP ASN number</w:t>
      </w:r>
      <w:r>
        <w:rPr>
          <w:rFonts w:ascii="Arial" w:hAnsi="Arial" w:cs="Arial"/>
          <w:noProof/>
        </w:rPr>
        <w:t>.</w:t>
      </w:r>
    </w:p>
    <w:p w14:paraId="39F33B9C" w14:textId="77777777" w:rsidR="00616294" w:rsidRDefault="00616294" w:rsidP="00A95F9A">
      <w:pPr>
        <w:tabs>
          <w:tab w:val="left" w:pos="2920"/>
        </w:tabs>
        <w:rPr>
          <w:rFonts w:ascii="Courier New" w:hAnsi="Courier New" w:cs="Courier New"/>
          <w:noProof/>
        </w:rPr>
      </w:pPr>
      <w:r>
        <w:rPr>
          <w:rFonts w:ascii="Courier New" w:hAnsi="Courier New" w:cs="Courier New"/>
          <w:noProof/>
        </w:rPr>
        <w:t>Router(config-router)#</w:t>
      </w:r>
      <w:r w:rsidRPr="00C62919">
        <w:rPr>
          <w:rFonts w:ascii="Courier New" w:hAnsi="Courier New" w:cs="Courier New"/>
          <w:b/>
          <w:bCs/>
          <w:noProof/>
        </w:rPr>
        <w:t>no shutdown</w:t>
      </w:r>
    </w:p>
    <w:p w14:paraId="4342A457" w14:textId="77777777" w:rsidR="00616294" w:rsidRPr="00EB45F1" w:rsidRDefault="00616294" w:rsidP="00A95F9A">
      <w:pPr>
        <w:tabs>
          <w:tab w:val="left" w:pos="2920"/>
        </w:tabs>
        <w:rPr>
          <w:rFonts w:ascii="Arial" w:hAnsi="Arial" w:cs="Arial"/>
          <w:noProof/>
        </w:rPr>
      </w:pPr>
      <w:r w:rsidRPr="00EB45F1">
        <w:rPr>
          <w:rFonts w:ascii="Arial" w:hAnsi="Arial" w:cs="Arial"/>
          <w:noProof/>
        </w:rPr>
        <w:t xml:space="preserve">Definition: Prevents IPv6 EIGRP process from going offline. </w:t>
      </w:r>
    </w:p>
    <w:p w14:paraId="6EA7812F" w14:textId="77777777" w:rsidR="00616294" w:rsidRPr="00C62919" w:rsidRDefault="00616294" w:rsidP="00A95F9A">
      <w:pPr>
        <w:tabs>
          <w:tab w:val="left" w:pos="2920"/>
        </w:tabs>
        <w:rPr>
          <w:rFonts w:ascii="Courier New" w:hAnsi="Courier New" w:cs="Courier New"/>
          <w:b/>
          <w:bCs/>
          <w:noProof/>
        </w:rPr>
      </w:pPr>
      <w:r>
        <w:rPr>
          <w:rFonts w:ascii="Courier New" w:hAnsi="Courier New" w:cs="Courier New"/>
          <w:noProof/>
        </w:rPr>
        <w:t>Router(config-router)#</w:t>
      </w:r>
      <w:r w:rsidRPr="00C62919">
        <w:rPr>
          <w:rFonts w:ascii="Courier New" w:hAnsi="Courier New" w:cs="Courier New"/>
          <w:b/>
          <w:bCs/>
          <w:noProof/>
        </w:rPr>
        <w:t>ipv6 eigrp router-id #</w:t>
      </w:r>
    </w:p>
    <w:p w14:paraId="2B13D146" w14:textId="4576C3F2" w:rsidR="00616294" w:rsidRPr="00C62919" w:rsidRDefault="00616294" w:rsidP="00A95F9A">
      <w:pPr>
        <w:tabs>
          <w:tab w:val="left" w:pos="2920"/>
        </w:tabs>
        <w:rPr>
          <w:rFonts w:ascii="Arial" w:hAnsi="Arial" w:cs="Arial"/>
          <w:noProof/>
        </w:rPr>
      </w:pPr>
      <w:r w:rsidRPr="00C62919">
        <w:rPr>
          <w:rFonts w:ascii="Arial" w:hAnsi="Arial" w:cs="Arial"/>
          <w:noProof/>
        </w:rPr>
        <w:t>Definition:Definition: This com</w:t>
      </w:r>
      <w:r w:rsidR="00F46BD9">
        <w:rPr>
          <w:rFonts w:ascii="Arial" w:hAnsi="Arial" w:cs="Arial"/>
          <w:noProof/>
        </w:rPr>
        <w:t>ma</w:t>
      </w:r>
      <w:r w:rsidRPr="00C62919">
        <w:rPr>
          <w:rFonts w:ascii="Arial" w:hAnsi="Arial" w:cs="Arial"/>
          <w:noProof/>
        </w:rPr>
        <w:t>nd sets the unique identifier identifying the router in the EIGRP domain.</w:t>
      </w:r>
    </w:p>
    <w:p w14:paraId="3250452B" w14:textId="77777777" w:rsidR="00616294" w:rsidRDefault="00616294" w:rsidP="00A95F9A">
      <w:pPr>
        <w:tabs>
          <w:tab w:val="left" w:pos="2920"/>
        </w:tabs>
        <w:rPr>
          <w:rFonts w:ascii="Courier New" w:hAnsi="Courier New" w:cs="Courier New"/>
          <w:noProof/>
        </w:rPr>
      </w:pPr>
      <w:r>
        <w:rPr>
          <w:rFonts w:ascii="Courier New" w:hAnsi="Courier New" w:cs="Courier New"/>
          <w:noProof/>
        </w:rPr>
        <w:t>Router(config)#</w:t>
      </w:r>
      <w:r w:rsidRPr="00C62919">
        <w:rPr>
          <w:rFonts w:ascii="Courier New" w:hAnsi="Courier New" w:cs="Courier New"/>
          <w:b/>
          <w:bCs/>
          <w:noProof/>
        </w:rPr>
        <w:t xml:space="preserve">ipv6 eigrp </w:t>
      </w:r>
      <w:r>
        <w:rPr>
          <w:rFonts w:ascii="Courier New" w:hAnsi="Courier New" w:cs="Courier New"/>
          <w:b/>
          <w:bCs/>
          <w:noProof/>
        </w:rPr>
        <w:t>#</w:t>
      </w:r>
    </w:p>
    <w:p w14:paraId="4C7A5B30" w14:textId="77777777" w:rsidR="00616294" w:rsidRPr="00C82C36" w:rsidRDefault="00616294" w:rsidP="00A95F9A">
      <w:pPr>
        <w:tabs>
          <w:tab w:val="left" w:pos="2920"/>
        </w:tabs>
        <w:rPr>
          <w:rFonts w:ascii="Arial" w:hAnsi="Arial" w:cs="Arial"/>
          <w:noProof/>
        </w:rPr>
      </w:pPr>
      <w:r w:rsidRPr="00C62919">
        <w:rPr>
          <w:rFonts w:ascii="Arial" w:hAnsi="Arial" w:cs="Arial"/>
          <w:noProof/>
        </w:rPr>
        <w:t>Defintion: Used to activate IPv6 EIGRP on interfaces and assigns it to an ASN</w:t>
      </w:r>
    </w:p>
    <w:p w14:paraId="0D090EBE" w14:textId="77777777" w:rsidR="00616294" w:rsidRDefault="00616294" w:rsidP="00A95F9A">
      <w:pPr>
        <w:tabs>
          <w:tab w:val="left" w:pos="2920"/>
        </w:tabs>
        <w:rPr>
          <w:rFonts w:ascii="Courier New" w:hAnsi="Courier New" w:cs="Courier New"/>
          <w:noProof/>
        </w:rPr>
      </w:pPr>
      <w:r>
        <w:rPr>
          <w:rFonts w:ascii="Courier New" w:hAnsi="Courier New" w:cs="Courier New"/>
          <w:noProof/>
        </w:rPr>
        <w:t>Router(config-if)#</w:t>
      </w:r>
      <w:r w:rsidRPr="00C82C36">
        <w:rPr>
          <w:rFonts w:ascii="Courier New" w:hAnsi="Courier New" w:cs="Courier New"/>
          <w:b/>
          <w:bCs/>
          <w:noProof/>
        </w:rPr>
        <w:t>bandwidth #</w:t>
      </w:r>
    </w:p>
    <w:p w14:paraId="2F873B62" w14:textId="77777777" w:rsidR="00616294" w:rsidRPr="00C82C36" w:rsidRDefault="00616294" w:rsidP="00A95F9A">
      <w:pPr>
        <w:tabs>
          <w:tab w:val="left" w:pos="2920"/>
        </w:tabs>
        <w:rPr>
          <w:rFonts w:ascii="Arial" w:hAnsi="Arial" w:cs="Arial"/>
          <w:noProof/>
        </w:rPr>
      </w:pPr>
      <w:r w:rsidRPr="00C82C36">
        <w:rPr>
          <w:rFonts w:ascii="Arial" w:hAnsi="Arial" w:cs="Arial"/>
          <w:noProof/>
        </w:rPr>
        <w:t>Defintion: Used to increase or lower minimum bandwith on a link</w:t>
      </w:r>
    </w:p>
    <w:p w14:paraId="71FDE674" w14:textId="77777777" w:rsidR="00616294" w:rsidRDefault="00616294" w:rsidP="00A95F9A">
      <w:pPr>
        <w:tabs>
          <w:tab w:val="left" w:pos="2920"/>
        </w:tabs>
        <w:rPr>
          <w:rFonts w:ascii="Courier New" w:hAnsi="Courier New" w:cs="Courier New"/>
          <w:noProof/>
        </w:rPr>
      </w:pPr>
      <w:r>
        <w:rPr>
          <w:rFonts w:ascii="Courier New" w:hAnsi="Courier New" w:cs="Courier New"/>
          <w:noProof/>
        </w:rPr>
        <w:t>Router(config-if)#</w:t>
      </w:r>
      <w:r w:rsidRPr="00C82C36">
        <w:rPr>
          <w:rFonts w:ascii="Courier New" w:hAnsi="Courier New" w:cs="Courier New"/>
          <w:b/>
          <w:bCs/>
          <w:noProof/>
        </w:rPr>
        <w:t>delay #</w:t>
      </w:r>
    </w:p>
    <w:p w14:paraId="347EF7C3" w14:textId="77777777" w:rsidR="00616294" w:rsidRPr="00C82C36" w:rsidRDefault="00616294" w:rsidP="00A95F9A">
      <w:pPr>
        <w:tabs>
          <w:tab w:val="left" w:pos="2920"/>
        </w:tabs>
        <w:rPr>
          <w:rFonts w:ascii="Arial" w:hAnsi="Arial" w:cs="Arial"/>
          <w:noProof/>
        </w:rPr>
      </w:pPr>
      <w:r w:rsidRPr="00C82C36">
        <w:rPr>
          <w:rFonts w:ascii="Arial" w:hAnsi="Arial" w:cs="Arial"/>
          <w:noProof/>
        </w:rPr>
        <w:t xml:space="preserve">Definition: Used to increase or lower the delay on a link (in tens of micoseconds). </w:t>
      </w:r>
    </w:p>
    <w:p w14:paraId="05F3C4FE" w14:textId="77777777" w:rsidR="00616294" w:rsidRDefault="00616294" w:rsidP="00A95F9A">
      <w:pPr>
        <w:tabs>
          <w:tab w:val="left" w:pos="2920"/>
        </w:tabs>
        <w:rPr>
          <w:rFonts w:ascii="Courier New" w:hAnsi="Courier New" w:cs="Courier New"/>
          <w:noProof/>
        </w:rPr>
      </w:pPr>
      <w:r>
        <w:rPr>
          <w:rFonts w:ascii="Courier New" w:hAnsi="Courier New" w:cs="Courier New"/>
          <w:noProof/>
        </w:rPr>
        <w:t>Router(config-if)#</w:t>
      </w:r>
      <w:r w:rsidRPr="00C82C36">
        <w:rPr>
          <w:rFonts w:ascii="Courier New" w:hAnsi="Courier New" w:cs="Courier New"/>
          <w:b/>
          <w:bCs/>
          <w:noProof/>
        </w:rPr>
        <w:t>metric weight # # # # # #</w:t>
      </w:r>
    </w:p>
    <w:p w14:paraId="73D8ECE2" w14:textId="2DD064D0" w:rsidR="00616294" w:rsidRDefault="00616294" w:rsidP="00A95F9A">
      <w:pPr>
        <w:tabs>
          <w:tab w:val="left" w:pos="2920"/>
        </w:tabs>
        <w:rPr>
          <w:rFonts w:ascii="Arial" w:hAnsi="Arial" w:cs="Arial"/>
          <w:noProof/>
        </w:rPr>
      </w:pPr>
      <w:r w:rsidRPr="00C82C36">
        <w:rPr>
          <w:rFonts w:ascii="Arial" w:hAnsi="Arial" w:cs="Arial"/>
          <w:noProof/>
        </w:rPr>
        <w:t xml:space="preserve">Definition: Changes the weights of the K value multipliers. </w:t>
      </w:r>
    </w:p>
    <w:p w14:paraId="2EB84F4A" w14:textId="5771204D" w:rsidR="00D546AC" w:rsidRDefault="00D546AC" w:rsidP="00A95F9A">
      <w:pPr>
        <w:tabs>
          <w:tab w:val="left" w:pos="2920"/>
        </w:tabs>
        <w:rPr>
          <w:rFonts w:ascii="Arial" w:hAnsi="Arial" w:cs="Arial"/>
          <w:noProof/>
        </w:rPr>
      </w:pPr>
    </w:p>
    <w:p w14:paraId="29F0FC78" w14:textId="1D1260E9" w:rsidR="00D546AC" w:rsidRDefault="00D546AC" w:rsidP="00A95F9A">
      <w:pPr>
        <w:tabs>
          <w:tab w:val="left" w:pos="2920"/>
        </w:tabs>
        <w:rPr>
          <w:rFonts w:ascii="Arial" w:hAnsi="Arial" w:cs="Arial"/>
          <w:noProof/>
        </w:rPr>
      </w:pPr>
    </w:p>
    <w:p w14:paraId="651C91E6" w14:textId="14161ACB" w:rsidR="00D546AC" w:rsidRDefault="00D546AC" w:rsidP="00A95F9A">
      <w:pPr>
        <w:tabs>
          <w:tab w:val="left" w:pos="2920"/>
        </w:tabs>
        <w:rPr>
          <w:rFonts w:ascii="Arial" w:hAnsi="Arial" w:cs="Arial"/>
          <w:noProof/>
        </w:rPr>
      </w:pPr>
    </w:p>
    <w:p w14:paraId="2F0EA95A" w14:textId="18FBDBCC" w:rsidR="00D546AC" w:rsidRPr="00D546AC" w:rsidRDefault="00D546AC" w:rsidP="00A95F9A">
      <w:pPr>
        <w:tabs>
          <w:tab w:val="left" w:pos="2920"/>
        </w:tabs>
        <w:rPr>
          <w:rFonts w:ascii="Arial" w:hAnsi="Arial" w:cs="Arial"/>
          <w:b/>
          <w:bCs/>
          <w:noProof/>
          <w:sz w:val="36"/>
          <w:szCs w:val="36"/>
        </w:rPr>
      </w:pPr>
      <w:r w:rsidRPr="00D546AC">
        <w:rPr>
          <w:rFonts w:ascii="Arial" w:hAnsi="Arial" w:cs="Arial"/>
          <w:b/>
          <w:bCs/>
          <w:noProof/>
          <w:sz w:val="36"/>
          <w:szCs w:val="36"/>
        </w:rPr>
        <w:t>Topology Diagram</w:t>
      </w:r>
    </w:p>
    <w:p w14:paraId="118D44A8" w14:textId="77F353D0" w:rsidR="00CB457E" w:rsidRDefault="00D546AC" w:rsidP="00A95F9A">
      <w:r>
        <w:rPr>
          <w:noProof/>
        </w:rPr>
        <w:lastRenderedPageBreak/>
        <w:drawing>
          <wp:inline distT="0" distB="0" distL="0" distR="0" wp14:anchorId="4CE34427" wp14:editId="504AFF44">
            <wp:extent cx="6858000" cy="3007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007995"/>
                    </a:xfrm>
                    <a:prstGeom prst="rect">
                      <a:avLst/>
                    </a:prstGeom>
                  </pic:spPr>
                </pic:pic>
              </a:graphicData>
            </a:graphic>
          </wp:inline>
        </w:drawing>
      </w:r>
    </w:p>
    <w:p w14:paraId="1C75D88E" w14:textId="77777777" w:rsidR="00616294" w:rsidRPr="008B400E" w:rsidRDefault="00616294" w:rsidP="00A95F9A">
      <w:pPr>
        <w:rPr>
          <w:rFonts w:ascii="Arial" w:hAnsi="Arial" w:cs="Arial"/>
          <w:b/>
          <w:bCs/>
          <w:sz w:val="28"/>
          <w:szCs w:val="28"/>
        </w:rPr>
      </w:pPr>
      <w:r w:rsidRPr="008B400E">
        <w:rPr>
          <w:rFonts w:ascii="Arial" w:hAnsi="Arial" w:cs="Arial"/>
          <w:b/>
          <w:bCs/>
          <w:sz w:val="28"/>
          <w:szCs w:val="28"/>
        </w:rPr>
        <w:t>Addressing Table</w:t>
      </w:r>
    </w:p>
    <w:p w14:paraId="700184D1" w14:textId="77777777" w:rsidR="00616294" w:rsidRDefault="00616294" w:rsidP="00A95F9A"/>
    <w:tbl>
      <w:tblPr>
        <w:tblStyle w:val="TableGrid"/>
        <w:tblW w:w="8730" w:type="dxa"/>
        <w:tblInd w:w="535" w:type="dxa"/>
        <w:tblLayout w:type="fixed"/>
        <w:tblLook w:val="06A0" w:firstRow="1" w:lastRow="0" w:firstColumn="1" w:lastColumn="0" w:noHBand="1" w:noVBand="1"/>
      </w:tblPr>
      <w:tblGrid>
        <w:gridCol w:w="1170"/>
        <w:gridCol w:w="1710"/>
        <w:gridCol w:w="2201"/>
        <w:gridCol w:w="2389"/>
        <w:gridCol w:w="1260"/>
      </w:tblGrid>
      <w:tr w:rsidR="00616294" w:rsidRPr="00616F96" w14:paraId="499B00C8" w14:textId="77777777" w:rsidTr="008C1A0A">
        <w:trPr>
          <w:trHeight w:val="300"/>
        </w:trPr>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513FD7" w14:textId="77777777" w:rsidR="00616294" w:rsidRPr="00616F96" w:rsidRDefault="00616294" w:rsidP="00A95F9A">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Device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ABC9A" w14:textId="77777777" w:rsidR="00616294" w:rsidRPr="00616F96" w:rsidRDefault="00616294" w:rsidP="00A95F9A">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Interface</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F21AD7" w14:textId="77777777" w:rsidR="00616294" w:rsidRPr="00616F96" w:rsidRDefault="00616294" w:rsidP="00A95F9A">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IP Address</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C7B1B"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IPv6 Address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B7BD8"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Link-Local Addresses</w:t>
            </w:r>
          </w:p>
        </w:tc>
      </w:tr>
      <w:tr w:rsidR="00616294" w:rsidRPr="00616F96" w14:paraId="17E44663" w14:textId="77777777" w:rsidTr="008C1A0A">
        <w:trPr>
          <w:trHeight w:val="300"/>
        </w:trPr>
        <w:tc>
          <w:tcPr>
            <w:tcW w:w="1170"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79E779" w14:textId="77777777" w:rsidR="00616294" w:rsidRPr="00616F96" w:rsidRDefault="00616294" w:rsidP="00A95F9A">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R1</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1FF9A"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A766F9" w14:textId="77777777" w:rsidR="00616294" w:rsidRPr="00616F96" w:rsidRDefault="00616294" w:rsidP="00A95F9A">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10.0.0.1/30</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648DB"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2001:db8:acad:1::1/64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5D0B3"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fe80::1</w:t>
            </w:r>
          </w:p>
        </w:tc>
      </w:tr>
      <w:tr w:rsidR="00616294" w:rsidRPr="00616F96" w14:paraId="0932AD8C" w14:textId="77777777" w:rsidTr="008C1A0A">
        <w:tc>
          <w:tcPr>
            <w:tcW w:w="1170"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6CF1E6"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8C54C"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5A5B0" w14:textId="77777777" w:rsidR="00616294" w:rsidRPr="00616F96" w:rsidRDefault="00616294" w:rsidP="00A95F9A">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192.168.0.1/</w:t>
            </w:r>
            <w:r>
              <w:rPr>
                <w:rFonts w:ascii="Times New Roman" w:eastAsia="Times New Roman" w:hAnsi="Times New Roman" w:cs="Times New Roman"/>
                <w:color w:val="000000" w:themeColor="text1"/>
              </w:rPr>
              <w:t>24</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229CE"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2001:db8:acad:a::1/64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A87A5"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fe80::1</w:t>
            </w:r>
          </w:p>
        </w:tc>
      </w:tr>
      <w:tr w:rsidR="00616294" w:rsidRPr="00616F96" w14:paraId="7668AC66" w14:textId="77777777" w:rsidTr="008C1A0A">
        <w:tc>
          <w:tcPr>
            <w:tcW w:w="1170" w:type="dxa"/>
            <w:vMerge w:val="restart"/>
            <w:tcBorders>
              <w:top w:val="single" w:sz="4" w:space="0" w:color="000000" w:themeColor="text1"/>
              <w:left w:val="single" w:sz="4" w:space="0" w:color="000000" w:themeColor="text1"/>
              <w:right w:val="single" w:sz="4" w:space="0" w:color="000000" w:themeColor="text1"/>
            </w:tcBorders>
          </w:tcPr>
          <w:p w14:paraId="783876D9"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w:t>
            </w:r>
            <w:r w:rsidRPr="00616F96">
              <w:rPr>
                <w:rFonts w:ascii="Times New Roman" w:eastAsia="Times New Roman" w:hAnsi="Times New Roman" w:cs="Times New Roman"/>
                <w:color w:val="000000" w:themeColor="text1"/>
              </w:rPr>
              <w:t>2</w:t>
            </w:r>
          </w:p>
          <w:p w14:paraId="29345C5E"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84D9A"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5E36A"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10.0.0.2/30</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22483"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2001:db8:acad:1::2/64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3F889C"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616294" w:rsidRPr="00616F96" w14:paraId="16191A2B" w14:textId="77777777" w:rsidTr="008C1A0A">
        <w:trPr>
          <w:trHeight w:val="125"/>
        </w:trPr>
        <w:tc>
          <w:tcPr>
            <w:tcW w:w="1170" w:type="dxa"/>
            <w:vMerge/>
            <w:tcBorders>
              <w:left w:val="single" w:sz="4" w:space="0" w:color="000000" w:themeColor="text1"/>
              <w:right w:val="single" w:sz="4" w:space="0" w:color="000000" w:themeColor="text1"/>
            </w:tcBorders>
            <w:vAlign w:val="center"/>
            <w:hideMark/>
          </w:tcPr>
          <w:p w14:paraId="28AABC31"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027673"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hideMark/>
          </w:tcPr>
          <w:p w14:paraId="2E86DAAB" w14:textId="77777777" w:rsidR="00616294" w:rsidRPr="00616F96" w:rsidRDefault="00616294" w:rsidP="00A95F9A">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w:t>
            </w:r>
            <w:r>
              <w:rPr>
                <w:rFonts w:ascii="Times New Roman" w:eastAsia="Times New Roman" w:hAnsi="Times New Roman" w:cs="Times New Roman"/>
                <w:color w:val="000000" w:themeColor="text1"/>
              </w:rPr>
              <w:t>5</w:t>
            </w:r>
            <w:r w:rsidRPr="00616F96">
              <w:rPr>
                <w:rFonts w:ascii="Times New Roman" w:eastAsia="Times New Roman" w:hAnsi="Times New Roman" w:cs="Times New Roman"/>
                <w:color w:val="000000" w:themeColor="text1"/>
              </w:rPr>
              <w:t>/30</w:t>
            </w:r>
          </w:p>
        </w:tc>
        <w:tc>
          <w:tcPr>
            <w:tcW w:w="2389" w:type="dxa"/>
            <w:tcBorders>
              <w:top w:val="single" w:sz="4" w:space="0" w:color="000000" w:themeColor="text1"/>
              <w:left w:val="single" w:sz="4" w:space="0" w:color="000000" w:themeColor="text1"/>
              <w:right w:val="single" w:sz="4" w:space="0" w:color="000000" w:themeColor="text1"/>
            </w:tcBorders>
          </w:tcPr>
          <w:p w14:paraId="067F9124"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2001:db8:acad:2::1/64</w:t>
            </w:r>
          </w:p>
        </w:tc>
        <w:tc>
          <w:tcPr>
            <w:tcW w:w="1260" w:type="dxa"/>
            <w:tcBorders>
              <w:top w:val="single" w:sz="4" w:space="0" w:color="000000" w:themeColor="text1"/>
              <w:left w:val="single" w:sz="4" w:space="0" w:color="000000" w:themeColor="text1"/>
              <w:right w:val="single" w:sz="4" w:space="0" w:color="000000" w:themeColor="text1"/>
            </w:tcBorders>
          </w:tcPr>
          <w:p w14:paraId="66EFBC56"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616294" w14:paraId="3E0A1E83" w14:textId="77777777" w:rsidTr="008C1A0A">
        <w:trPr>
          <w:trHeight w:val="101"/>
        </w:trPr>
        <w:tc>
          <w:tcPr>
            <w:tcW w:w="1170" w:type="dxa"/>
            <w:vMerge/>
            <w:tcBorders>
              <w:left w:val="single" w:sz="4" w:space="0" w:color="000000" w:themeColor="text1"/>
              <w:bottom w:val="single" w:sz="4" w:space="0" w:color="000000" w:themeColor="text1"/>
              <w:right w:val="single" w:sz="4" w:space="0" w:color="000000" w:themeColor="text1"/>
            </w:tcBorders>
            <w:vAlign w:val="center"/>
          </w:tcPr>
          <w:p w14:paraId="5C0D9ED0"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27E70"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3C093F3E" w14:textId="77777777" w:rsidR="00616294" w:rsidRPr="008E4AF6" w:rsidRDefault="00616294" w:rsidP="00A95F9A">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192.168.1.1/</w:t>
            </w:r>
            <w:r>
              <w:rPr>
                <w:rFonts w:ascii="Times New Roman" w:eastAsia="Times New Roman" w:hAnsi="Times New Roman" w:cs="Times New Roman"/>
                <w:color w:val="000000" w:themeColor="text1"/>
              </w:rPr>
              <w:t>24</w:t>
            </w:r>
          </w:p>
        </w:tc>
        <w:tc>
          <w:tcPr>
            <w:tcW w:w="2389" w:type="dxa"/>
            <w:tcBorders>
              <w:left w:val="single" w:sz="4" w:space="0" w:color="000000" w:themeColor="text1"/>
              <w:bottom w:val="single" w:sz="4" w:space="0" w:color="000000" w:themeColor="text1"/>
              <w:right w:val="single" w:sz="4" w:space="0" w:color="000000" w:themeColor="text1"/>
            </w:tcBorders>
          </w:tcPr>
          <w:p w14:paraId="49CBFBF9"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2001:db8:acad:b::1/64</w:t>
            </w:r>
          </w:p>
        </w:tc>
        <w:tc>
          <w:tcPr>
            <w:tcW w:w="1260" w:type="dxa"/>
            <w:tcBorders>
              <w:left w:val="single" w:sz="4" w:space="0" w:color="000000" w:themeColor="text1"/>
              <w:bottom w:val="single" w:sz="4" w:space="0" w:color="000000" w:themeColor="text1"/>
              <w:right w:val="single" w:sz="4" w:space="0" w:color="000000" w:themeColor="text1"/>
            </w:tcBorders>
          </w:tcPr>
          <w:p w14:paraId="318E601E"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fe80::2</w:t>
            </w:r>
          </w:p>
        </w:tc>
      </w:tr>
      <w:tr w:rsidR="00616294" w:rsidRPr="00616F96" w14:paraId="1C5AD3D4" w14:textId="77777777" w:rsidTr="008C1A0A">
        <w:tc>
          <w:tcPr>
            <w:tcW w:w="1170" w:type="dxa"/>
            <w:vMerge w:val="restart"/>
            <w:tcBorders>
              <w:top w:val="single" w:sz="4" w:space="0" w:color="000000" w:themeColor="text1"/>
              <w:left w:val="single" w:sz="4" w:space="0" w:color="000000" w:themeColor="text1"/>
              <w:right w:val="single" w:sz="4" w:space="0" w:color="000000" w:themeColor="text1"/>
            </w:tcBorders>
          </w:tcPr>
          <w:p w14:paraId="25416999" w14:textId="77777777" w:rsidR="00616294" w:rsidRPr="00616F96" w:rsidRDefault="00616294" w:rsidP="00A95F9A">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R3</w:t>
            </w:r>
          </w:p>
          <w:p w14:paraId="597CDC89"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255853"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A38DB"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10.0.0.6/30</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3CEB9"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2001:db8:acad:2::264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E6CA5"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616294" w:rsidRPr="00616F96" w14:paraId="02CC5B1F" w14:textId="77777777" w:rsidTr="008C1A0A">
        <w:tc>
          <w:tcPr>
            <w:tcW w:w="1170" w:type="dxa"/>
            <w:vMerge/>
            <w:tcBorders>
              <w:top w:val="single" w:sz="4" w:space="0" w:color="000000" w:themeColor="text1"/>
              <w:left w:val="single" w:sz="4" w:space="0" w:color="000000" w:themeColor="text1"/>
              <w:right w:val="single" w:sz="4" w:space="0" w:color="000000" w:themeColor="text1"/>
            </w:tcBorders>
          </w:tcPr>
          <w:p w14:paraId="637D3658"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AAF00"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 0/1/0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387575"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10.0.0.9/30</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ED6E7"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2001:db8:acad:3::1/64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74E1D"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616294" w:rsidRPr="00616F96" w14:paraId="784F9477" w14:textId="77777777" w:rsidTr="008C1A0A">
        <w:trPr>
          <w:trHeight w:val="357"/>
        </w:trPr>
        <w:tc>
          <w:tcPr>
            <w:tcW w:w="1170" w:type="dxa"/>
            <w:vMerge/>
            <w:tcBorders>
              <w:left w:val="single" w:sz="4" w:space="0" w:color="000000" w:themeColor="text1"/>
              <w:right w:val="single" w:sz="4" w:space="0" w:color="000000" w:themeColor="text1"/>
            </w:tcBorders>
            <w:vAlign w:val="center"/>
          </w:tcPr>
          <w:p w14:paraId="74D06AA8"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98AA4A"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 0/1/1</w:t>
            </w:r>
          </w:p>
        </w:tc>
        <w:tc>
          <w:tcPr>
            <w:tcW w:w="2201" w:type="dxa"/>
            <w:tcBorders>
              <w:left w:val="single" w:sz="4" w:space="0" w:color="000000" w:themeColor="text1"/>
              <w:bottom w:val="single" w:sz="4" w:space="0" w:color="000000" w:themeColor="text1"/>
              <w:right w:val="single" w:sz="4" w:space="0" w:color="000000" w:themeColor="text1"/>
            </w:tcBorders>
          </w:tcPr>
          <w:p w14:paraId="4DC9C202" w14:textId="77777777" w:rsidR="00616294" w:rsidRPr="008E4AF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10.0.0.13/30</w:t>
            </w:r>
          </w:p>
        </w:tc>
        <w:tc>
          <w:tcPr>
            <w:tcW w:w="2389" w:type="dxa"/>
            <w:tcBorders>
              <w:left w:val="single" w:sz="4" w:space="0" w:color="000000" w:themeColor="text1"/>
              <w:bottom w:val="single" w:sz="4" w:space="0" w:color="000000" w:themeColor="text1"/>
              <w:right w:val="single" w:sz="4" w:space="0" w:color="000000" w:themeColor="text1"/>
            </w:tcBorders>
          </w:tcPr>
          <w:p w14:paraId="50249A92"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2001:db8:acad:4::1/64</w:t>
            </w:r>
          </w:p>
        </w:tc>
        <w:tc>
          <w:tcPr>
            <w:tcW w:w="1260" w:type="dxa"/>
            <w:tcBorders>
              <w:left w:val="single" w:sz="4" w:space="0" w:color="000000" w:themeColor="text1"/>
              <w:bottom w:val="single" w:sz="4" w:space="0" w:color="000000" w:themeColor="text1"/>
              <w:right w:val="single" w:sz="4" w:space="0" w:color="000000" w:themeColor="text1"/>
            </w:tcBorders>
          </w:tcPr>
          <w:p w14:paraId="274AB6B2"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616294" w:rsidRPr="00616F96" w14:paraId="00EF47CB" w14:textId="77777777" w:rsidTr="008C1A0A">
        <w:tc>
          <w:tcPr>
            <w:tcW w:w="1170" w:type="dxa"/>
            <w:vMerge/>
            <w:tcBorders>
              <w:left w:val="single" w:sz="4" w:space="0" w:color="000000" w:themeColor="text1"/>
              <w:bottom w:val="single" w:sz="4" w:space="0" w:color="000000" w:themeColor="text1"/>
              <w:right w:val="single" w:sz="4" w:space="0" w:color="000000" w:themeColor="text1"/>
            </w:tcBorders>
            <w:vAlign w:val="center"/>
            <w:hideMark/>
          </w:tcPr>
          <w:p w14:paraId="1FFF9637"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326E8F"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82EBA" w14:textId="77777777" w:rsidR="00616294" w:rsidRPr="00616F96" w:rsidRDefault="00616294" w:rsidP="00A95F9A">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192.168.2.1/32</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57A0D"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2001:db8:acad:c::1/64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180E74"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fe80::3</w:t>
            </w:r>
          </w:p>
        </w:tc>
      </w:tr>
      <w:tr w:rsidR="00616294" w:rsidRPr="00616F96" w14:paraId="1B6FC485" w14:textId="77777777" w:rsidTr="008C1A0A">
        <w:trPr>
          <w:trHeight w:val="182"/>
        </w:trPr>
        <w:tc>
          <w:tcPr>
            <w:tcW w:w="1170" w:type="dxa"/>
            <w:vMerge w:val="restart"/>
            <w:tcBorders>
              <w:top w:val="single" w:sz="4" w:space="0" w:color="000000" w:themeColor="text1"/>
              <w:left w:val="single" w:sz="4" w:space="0" w:color="000000" w:themeColor="text1"/>
              <w:right w:val="single" w:sz="4" w:space="0" w:color="000000" w:themeColor="text1"/>
            </w:tcBorders>
          </w:tcPr>
          <w:p w14:paraId="76A1ED71" w14:textId="77777777" w:rsidR="00616294" w:rsidRPr="00616F96" w:rsidRDefault="00616294" w:rsidP="00A95F9A">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R4</w:t>
            </w:r>
          </w:p>
          <w:p w14:paraId="3D1EF8D2"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3C5D8A"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hideMark/>
          </w:tcPr>
          <w:p w14:paraId="6EDD5B62"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10.0.0.17/30</w:t>
            </w:r>
          </w:p>
        </w:tc>
        <w:tc>
          <w:tcPr>
            <w:tcW w:w="2389" w:type="dxa"/>
            <w:tcBorders>
              <w:top w:val="single" w:sz="4" w:space="0" w:color="000000" w:themeColor="text1"/>
              <w:left w:val="single" w:sz="4" w:space="0" w:color="000000" w:themeColor="text1"/>
              <w:right w:val="single" w:sz="4" w:space="0" w:color="000000" w:themeColor="text1"/>
            </w:tcBorders>
          </w:tcPr>
          <w:p w14:paraId="3D07C027"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2001:db8:acad:5::1/64</w:t>
            </w:r>
          </w:p>
        </w:tc>
        <w:tc>
          <w:tcPr>
            <w:tcW w:w="1260" w:type="dxa"/>
            <w:tcBorders>
              <w:top w:val="single" w:sz="4" w:space="0" w:color="000000" w:themeColor="text1"/>
              <w:left w:val="single" w:sz="4" w:space="0" w:color="000000" w:themeColor="text1"/>
              <w:right w:val="single" w:sz="4" w:space="0" w:color="000000" w:themeColor="text1"/>
            </w:tcBorders>
          </w:tcPr>
          <w:p w14:paraId="6D637441"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616294" w:rsidRPr="00616F96" w14:paraId="221D6944" w14:textId="77777777" w:rsidTr="008C1A0A">
        <w:trPr>
          <w:trHeight w:val="182"/>
        </w:trPr>
        <w:tc>
          <w:tcPr>
            <w:tcW w:w="1170" w:type="dxa"/>
            <w:vMerge/>
            <w:tcBorders>
              <w:left w:val="single" w:sz="4" w:space="0" w:color="000000" w:themeColor="text1"/>
              <w:right w:val="single" w:sz="4" w:space="0" w:color="000000" w:themeColor="text1"/>
            </w:tcBorders>
          </w:tcPr>
          <w:p w14:paraId="29D2F32A"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C76BBA"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 0/1/0</w:t>
            </w:r>
          </w:p>
        </w:tc>
        <w:tc>
          <w:tcPr>
            <w:tcW w:w="2201" w:type="dxa"/>
            <w:tcBorders>
              <w:left w:val="single" w:sz="4" w:space="0" w:color="000000" w:themeColor="text1"/>
              <w:right w:val="single" w:sz="4" w:space="0" w:color="000000" w:themeColor="text1"/>
            </w:tcBorders>
          </w:tcPr>
          <w:p w14:paraId="297C6D67" w14:textId="77777777" w:rsidR="00616294" w:rsidRPr="008E4AF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10.0.0.10/30</w:t>
            </w:r>
          </w:p>
        </w:tc>
        <w:tc>
          <w:tcPr>
            <w:tcW w:w="2389" w:type="dxa"/>
            <w:tcBorders>
              <w:left w:val="single" w:sz="4" w:space="0" w:color="000000" w:themeColor="text1"/>
              <w:right w:val="single" w:sz="4" w:space="0" w:color="000000" w:themeColor="text1"/>
            </w:tcBorders>
          </w:tcPr>
          <w:p w14:paraId="257DD00D"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2001:db8:acad:3::2/64</w:t>
            </w:r>
          </w:p>
        </w:tc>
        <w:tc>
          <w:tcPr>
            <w:tcW w:w="1260" w:type="dxa"/>
            <w:tcBorders>
              <w:left w:val="single" w:sz="4" w:space="0" w:color="000000" w:themeColor="text1"/>
              <w:right w:val="single" w:sz="4" w:space="0" w:color="000000" w:themeColor="text1"/>
            </w:tcBorders>
          </w:tcPr>
          <w:p w14:paraId="66A34F13"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616294" w:rsidRPr="00616F96" w14:paraId="3FE19F23" w14:textId="77777777" w:rsidTr="008C1A0A">
        <w:trPr>
          <w:trHeight w:val="182"/>
        </w:trPr>
        <w:tc>
          <w:tcPr>
            <w:tcW w:w="1170" w:type="dxa"/>
            <w:vMerge/>
            <w:tcBorders>
              <w:left w:val="single" w:sz="4" w:space="0" w:color="000000" w:themeColor="text1"/>
              <w:right w:val="single" w:sz="4" w:space="0" w:color="000000" w:themeColor="text1"/>
            </w:tcBorders>
          </w:tcPr>
          <w:p w14:paraId="5D5C159E"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625EA"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 0/1/1</w:t>
            </w:r>
          </w:p>
        </w:tc>
        <w:tc>
          <w:tcPr>
            <w:tcW w:w="2201" w:type="dxa"/>
            <w:tcBorders>
              <w:left w:val="single" w:sz="4" w:space="0" w:color="000000" w:themeColor="text1"/>
              <w:right w:val="single" w:sz="4" w:space="0" w:color="000000" w:themeColor="text1"/>
            </w:tcBorders>
          </w:tcPr>
          <w:p w14:paraId="56D961D7"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10.0.0.14/30</w:t>
            </w:r>
          </w:p>
        </w:tc>
        <w:tc>
          <w:tcPr>
            <w:tcW w:w="2389" w:type="dxa"/>
            <w:tcBorders>
              <w:left w:val="single" w:sz="4" w:space="0" w:color="000000" w:themeColor="text1"/>
              <w:right w:val="single" w:sz="4" w:space="0" w:color="000000" w:themeColor="text1"/>
            </w:tcBorders>
          </w:tcPr>
          <w:p w14:paraId="6C8B5B28"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2001:db8:acad:4::2/64</w:t>
            </w:r>
          </w:p>
        </w:tc>
        <w:tc>
          <w:tcPr>
            <w:tcW w:w="1260" w:type="dxa"/>
            <w:tcBorders>
              <w:left w:val="single" w:sz="4" w:space="0" w:color="000000" w:themeColor="text1"/>
              <w:right w:val="single" w:sz="4" w:space="0" w:color="000000" w:themeColor="text1"/>
            </w:tcBorders>
          </w:tcPr>
          <w:p w14:paraId="3934F682"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616294" w:rsidRPr="00616F96" w14:paraId="572D7F9A" w14:textId="77777777" w:rsidTr="008C1A0A">
        <w:tc>
          <w:tcPr>
            <w:tcW w:w="1170" w:type="dxa"/>
            <w:vMerge/>
            <w:tcBorders>
              <w:left w:val="single" w:sz="4" w:space="0" w:color="000000" w:themeColor="text1"/>
              <w:bottom w:val="single" w:sz="4" w:space="0" w:color="000000" w:themeColor="text1"/>
              <w:right w:val="single" w:sz="4" w:space="0" w:color="000000" w:themeColor="text1"/>
            </w:tcBorders>
            <w:vAlign w:val="center"/>
            <w:hideMark/>
          </w:tcPr>
          <w:p w14:paraId="4DA2C73F"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C2AB4D"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32ACFF" w14:textId="77777777" w:rsidR="00616294" w:rsidRPr="00616F96" w:rsidRDefault="00616294" w:rsidP="00A95F9A">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192.168.3.1/32</w:t>
            </w:r>
          </w:p>
        </w:tc>
        <w:tc>
          <w:tcPr>
            <w:tcW w:w="23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238E93"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2001:db8:acad:d::1/64</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17260"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fe80::4</w:t>
            </w:r>
          </w:p>
        </w:tc>
      </w:tr>
      <w:tr w:rsidR="00616294" w:rsidRPr="00616F96" w14:paraId="21F12EEA" w14:textId="77777777" w:rsidTr="008C1A0A">
        <w:trPr>
          <w:trHeight w:val="255"/>
        </w:trPr>
        <w:tc>
          <w:tcPr>
            <w:tcW w:w="1170" w:type="dxa"/>
            <w:vMerge w:val="restart"/>
            <w:tcBorders>
              <w:top w:val="single" w:sz="4" w:space="0" w:color="000000" w:themeColor="text1"/>
              <w:left w:val="single" w:sz="4" w:space="0" w:color="000000" w:themeColor="text1"/>
              <w:right w:val="single" w:sz="4" w:space="0" w:color="000000" w:themeColor="text1"/>
            </w:tcBorders>
          </w:tcPr>
          <w:p w14:paraId="07850FAA" w14:textId="77777777" w:rsidR="00616294" w:rsidRPr="00616F96" w:rsidRDefault="00616294" w:rsidP="00A95F9A">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R5</w:t>
            </w:r>
          </w:p>
          <w:p w14:paraId="16B6A2A2"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9EB54" w14:textId="77777777" w:rsidR="00616294" w:rsidRPr="00616F96" w:rsidRDefault="00616294" w:rsidP="00A95F9A">
            <w:pPr>
              <w:rPr>
                <w:rFonts w:ascii="Times New Roman" w:eastAsia="Times New Roman" w:hAnsi="Times New Roman" w:cs="Times New Roman"/>
                <w:color w:val="000000" w:themeColor="text1"/>
              </w:rPr>
            </w:pPr>
            <w:r w:rsidRPr="00616F96">
              <w:rPr>
                <w:rFonts w:ascii="Times New Roman" w:eastAsia="Times New Roman" w:hAnsi="Times New Roman" w:cs="Times New Roman"/>
                <w:color w:val="000000" w:themeColor="text1"/>
              </w:rPr>
              <w:t>G 0/0/</w:t>
            </w:r>
            <w:r>
              <w:rPr>
                <w:rFonts w:ascii="Times New Roman" w:eastAsia="Times New Roman" w:hAnsi="Times New Roman" w:cs="Times New Roman"/>
                <w:color w:val="000000" w:themeColor="text1"/>
              </w:rPr>
              <w:t>0</w:t>
            </w:r>
          </w:p>
        </w:tc>
        <w:tc>
          <w:tcPr>
            <w:tcW w:w="2201" w:type="dxa"/>
            <w:tcBorders>
              <w:top w:val="single" w:sz="4" w:space="0" w:color="000000" w:themeColor="text1"/>
              <w:left w:val="single" w:sz="4" w:space="0" w:color="000000" w:themeColor="text1"/>
              <w:right w:val="single" w:sz="4" w:space="0" w:color="000000" w:themeColor="text1"/>
            </w:tcBorders>
            <w:hideMark/>
          </w:tcPr>
          <w:p w14:paraId="0115E47D"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10.0.0.18/30</w:t>
            </w:r>
          </w:p>
        </w:tc>
        <w:tc>
          <w:tcPr>
            <w:tcW w:w="2389" w:type="dxa"/>
            <w:tcBorders>
              <w:top w:val="single" w:sz="4" w:space="0" w:color="000000" w:themeColor="text1"/>
              <w:left w:val="single" w:sz="4" w:space="0" w:color="000000" w:themeColor="text1"/>
              <w:right w:val="single" w:sz="4" w:space="0" w:color="000000" w:themeColor="text1"/>
            </w:tcBorders>
          </w:tcPr>
          <w:p w14:paraId="3FEB4356"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2001:db8:acad:5::2/64</w:t>
            </w:r>
          </w:p>
        </w:tc>
        <w:tc>
          <w:tcPr>
            <w:tcW w:w="1260" w:type="dxa"/>
            <w:tcBorders>
              <w:top w:val="single" w:sz="4" w:space="0" w:color="000000" w:themeColor="text1"/>
              <w:left w:val="single" w:sz="4" w:space="0" w:color="000000" w:themeColor="text1"/>
              <w:right w:val="single" w:sz="4" w:space="0" w:color="000000" w:themeColor="text1"/>
            </w:tcBorders>
          </w:tcPr>
          <w:p w14:paraId="3F830F5D"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616294" w:rsidRPr="00616F96" w14:paraId="00EE979C" w14:textId="77777777" w:rsidTr="008C1A0A">
        <w:trPr>
          <w:trHeight w:val="255"/>
        </w:trPr>
        <w:tc>
          <w:tcPr>
            <w:tcW w:w="1170" w:type="dxa"/>
            <w:vMerge/>
            <w:tcBorders>
              <w:top w:val="single" w:sz="4" w:space="0" w:color="000000" w:themeColor="text1"/>
              <w:left w:val="single" w:sz="4" w:space="0" w:color="000000" w:themeColor="text1"/>
              <w:right w:val="single" w:sz="4" w:space="0" w:color="000000" w:themeColor="text1"/>
            </w:tcBorders>
          </w:tcPr>
          <w:p w14:paraId="3CA18F77"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99483"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0/0/1</w:t>
            </w:r>
          </w:p>
        </w:tc>
        <w:tc>
          <w:tcPr>
            <w:tcW w:w="2201" w:type="dxa"/>
            <w:tcBorders>
              <w:top w:val="single" w:sz="4" w:space="0" w:color="000000" w:themeColor="text1"/>
              <w:left w:val="single" w:sz="4" w:space="0" w:color="000000" w:themeColor="text1"/>
              <w:right w:val="single" w:sz="4" w:space="0" w:color="000000" w:themeColor="text1"/>
            </w:tcBorders>
          </w:tcPr>
          <w:p w14:paraId="1393159F"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10.0.0.21/30</w:t>
            </w:r>
          </w:p>
        </w:tc>
        <w:tc>
          <w:tcPr>
            <w:tcW w:w="2389" w:type="dxa"/>
            <w:tcBorders>
              <w:top w:val="single" w:sz="4" w:space="0" w:color="000000" w:themeColor="text1"/>
              <w:left w:val="single" w:sz="4" w:space="0" w:color="000000" w:themeColor="text1"/>
              <w:right w:val="single" w:sz="4" w:space="0" w:color="000000" w:themeColor="text1"/>
            </w:tcBorders>
          </w:tcPr>
          <w:p w14:paraId="0CB138CD"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2001:db8:acad:6::1/64</w:t>
            </w:r>
          </w:p>
        </w:tc>
        <w:tc>
          <w:tcPr>
            <w:tcW w:w="1260" w:type="dxa"/>
            <w:tcBorders>
              <w:top w:val="single" w:sz="4" w:space="0" w:color="000000" w:themeColor="text1"/>
              <w:left w:val="single" w:sz="4" w:space="0" w:color="000000" w:themeColor="text1"/>
              <w:right w:val="single" w:sz="4" w:space="0" w:color="000000" w:themeColor="text1"/>
            </w:tcBorders>
          </w:tcPr>
          <w:p w14:paraId="05DCC141"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616294" w14:paraId="446BDB22" w14:textId="77777777" w:rsidTr="008C1A0A">
        <w:trPr>
          <w:trHeight w:val="105"/>
        </w:trPr>
        <w:tc>
          <w:tcPr>
            <w:tcW w:w="1170" w:type="dxa"/>
            <w:vMerge/>
            <w:tcBorders>
              <w:left w:val="single" w:sz="4" w:space="0" w:color="000000" w:themeColor="text1"/>
              <w:bottom w:val="single" w:sz="4" w:space="0" w:color="000000" w:themeColor="text1"/>
              <w:right w:val="single" w:sz="4" w:space="0" w:color="000000" w:themeColor="text1"/>
            </w:tcBorders>
          </w:tcPr>
          <w:p w14:paraId="5C3AE99A" w14:textId="77777777" w:rsidR="00616294" w:rsidRPr="00616F96"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0A00C"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0DA8CF45" w14:textId="77777777" w:rsidR="00616294" w:rsidRPr="008E4AF6" w:rsidRDefault="00616294" w:rsidP="00A95F9A">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192.168.4.1/32</w:t>
            </w:r>
          </w:p>
        </w:tc>
        <w:tc>
          <w:tcPr>
            <w:tcW w:w="2389" w:type="dxa"/>
            <w:tcBorders>
              <w:left w:val="single" w:sz="4" w:space="0" w:color="000000" w:themeColor="text1"/>
              <w:bottom w:val="single" w:sz="4" w:space="0" w:color="000000" w:themeColor="text1"/>
              <w:right w:val="single" w:sz="4" w:space="0" w:color="000000" w:themeColor="text1"/>
            </w:tcBorders>
          </w:tcPr>
          <w:p w14:paraId="2024348E"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2001:db8:acad:e::1/64</w:t>
            </w:r>
          </w:p>
        </w:tc>
        <w:tc>
          <w:tcPr>
            <w:tcW w:w="1260" w:type="dxa"/>
            <w:tcBorders>
              <w:left w:val="single" w:sz="4" w:space="0" w:color="000000" w:themeColor="text1"/>
              <w:bottom w:val="single" w:sz="4" w:space="0" w:color="000000" w:themeColor="text1"/>
              <w:right w:val="single" w:sz="4" w:space="0" w:color="000000" w:themeColor="text1"/>
            </w:tcBorders>
          </w:tcPr>
          <w:p w14:paraId="2800DEB0"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fe80::5</w:t>
            </w:r>
          </w:p>
        </w:tc>
      </w:tr>
      <w:tr w:rsidR="00616294" w:rsidRPr="00616F96" w14:paraId="0ADC190D" w14:textId="77777777" w:rsidTr="008C1A0A">
        <w:trPr>
          <w:trHeight w:val="207"/>
        </w:trPr>
        <w:tc>
          <w:tcPr>
            <w:tcW w:w="1170" w:type="dxa"/>
            <w:vMerge w:val="restart"/>
            <w:tcBorders>
              <w:top w:val="single" w:sz="4" w:space="0" w:color="000000" w:themeColor="text1"/>
              <w:left w:val="single" w:sz="4" w:space="0" w:color="000000" w:themeColor="text1"/>
              <w:right w:val="single" w:sz="4" w:space="0" w:color="000000" w:themeColor="text1"/>
            </w:tcBorders>
          </w:tcPr>
          <w:p w14:paraId="78C26EFB"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R6</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885E6"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 0/0/0</w:t>
            </w:r>
          </w:p>
        </w:tc>
        <w:tc>
          <w:tcPr>
            <w:tcW w:w="2201" w:type="dxa"/>
            <w:tcBorders>
              <w:top w:val="single" w:sz="4" w:space="0" w:color="000000" w:themeColor="text1"/>
              <w:left w:val="single" w:sz="4" w:space="0" w:color="000000" w:themeColor="text1"/>
              <w:right w:val="single" w:sz="4" w:space="0" w:color="000000" w:themeColor="text1"/>
            </w:tcBorders>
          </w:tcPr>
          <w:p w14:paraId="6BA5A5FD" w14:textId="77777777" w:rsidR="00616294" w:rsidRPr="00616F96" w:rsidRDefault="00616294" w:rsidP="00A95F9A">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10.0.0.</w:t>
            </w:r>
            <w:r>
              <w:rPr>
                <w:rFonts w:ascii="Times New Roman" w:eastAsia="Times New Roman" w:hAnsi="Times New Roman" w:cs="Times New Roman"/>
                <w:color w:val="000000" w:themeColor="text1"/>
              </w:rPr>
              <w:t>22</w:t>
            </w:r>
            <w:r w:rsidRPr="008E4AF6">
              <w:rPr>
                <w:rFonts w:ascii="Times New Roman" w:eastAsia="Times New Roman" w:hAnsi="Times New Roman" w:cs="Times New Roman"/>
                <w:color w:val="000000" w:themeColor="text1"/>
              </w:rPr>
              <w:t>/32</w:t>
            </w:r>
          </w:p>
        </w:tc>
        <w:tc>
          <w:tcPr>
            <w:tcW w:w="2389" w:type="dxa"/>
            <w:tcBorders>
              <w:top w:val="single" w:sz="4" w:space="0" w:color="000000" w:themeColor="text1"/>
              <w:left w:val="single" w:sz="4" w:space="0" w:color="000000" w:themeColor="text1"/>
              <w:right w:val="single" w:sz="4" w:space="0" w:color="000000" w:themeColor="text1"/>
            </w:tcBorders>
          </w:tcPr>
          <w:p w14:paraId="4CDDC828"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2001:db8:acad:6::2/64</w:t>
            </w:r>
          </w:p>
        </w:tc>
        <w:tc>
          <w:tcPr>
            <w:tcW w:w="1260" w:type="dxa"/>
            <w:tcBorders>
              <w:top w:val="single" w:sz="4" w:space="0" w:color="000000" w:themeColor="text1"/>
              <w:left w:val="single" w:sz="4" w:space="0" w:color="000000" w:themeColor="text1"/>
              <w:right w:val="single" w:sz="4" w:space="0" w:color="000000" w:themeColor="text1"/>
            </w:tcBorders>
          </w:tcPr>
          <w:p w14:paraId="73547A13" w14:textId="77777777" w:rsidR="00616294" w:rsidRPr="00616F96"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fe80::6</w:t>
            </w:r>
          </w:p>
        </w:tc>
      </w:tr>
      <w:tr w:rsidR="00616294" w14:paraId="39A3CE79" w14:textId="77777777" w:rsidTr="008C1A0A">
        <w:trPr>
          <w:trHeight w:val="206"/>
        </w:trPr>
        <w:tc>
          <w:tcPr>
            <w:tcW w:w="1170" w:type="dxa"/>
            <w:vMerge/>
            <w:tcBorders>
              <w:left w:val="single" w:sz="4" w:space="0" w:color="000000" w:themeColor="text1"/>
              <w:bottom w:val="single" w:sz="4" w:space="0" w:color="000000" w:themeColor="text1"/>
              <w:right w:val="single" w:sz="4" w:space="0" w:color="000000" w:themeColor="text1"/>
            </w:tcBorders>
          </w:tcPr>
          <w:p w14:paraId="38B9BBCC" w14:textId="77777777" w:rsidR="00616294" w:rsidRDefault="00616294" w:rsidP="00A95F9A">
            <w:pPr>
              <w:rPr>
                <w:rFonts w:ascii="Times New Roman" w:eastAsia="Times New Roman" w:hAnsi="Times New Roman" w:cs="Times New Roman"/>
                <w:color w:val="000000" w:themeColor="text1"/>
              </w:rPr>
            </w:pP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6642A"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Loopback 0</w:t>
            </w:r>
          </w:p>
        </w:tc>
        <w:tc>
          <w:tcPr>
            <w:tcW w:w="2201" w:type="dxa"/>
            <w:tcBorders>
              <w:left w:val="single" w:sz="4" w:space="0" w:color="000000" w:themeColor="text1"/>
              <w:bottom w:val="single" w:sz="4" w:space="0" w:color="000000" w:themeColor="text1"/>
              <w:right w:val="single" w:sz="4" w:space="0" w:color="000000" w:themeColor="text1"/>
            </w:tcBorders>
          </w:tcPr>
          <w:p w14:paraId="1B1D7E0B" w14:textId="77777777" w:rsidR="00616294" w:rsidRPr="008E4AF6" w:rsidRDefault="00616294" w:rsidP="00A95F9A">
            <w:pPr>
              <w:rPr>
                <w:rFonts w:ascii="Times New Roman" w:eastAsia="Times New Roman" w:hAnsi="Times New Roman" w:cs="Times New Roman"/>
                <w:color w:val="000000" w:themeColor="text1"/>
              </w:rPr>
            </w:pPr>
            <w:r w:rsidRPr="008E4AF6">
              <w:rPr>
                <w:rFonts w:ascii="Times New Roman" w:eastAsia="Times New Roman" w:hAnsi="Times New Roman" w:cs="Times New Roman"/>
                <w:color w:val="000000" w:themeColor="text1"/>
              </w:rPr>
              <w:t>192.168.5.1/32</w:t>
            </w:r>
          </w:p>
        </w:tc>
        <w:tc>
          <w:tcPr>
            <w:tcW w:w="2389" w:type="dxa"/>
            <w:tcBorders>
              <w:left w:val="single" w:sz="4" w:space="0" w:color="000000" w:themeColor="text1"/>
              <w:bottom w:val="single" w:sz="4" w:space="0" w:color="000000" w:themeColor="text1"/>
              <w:right w:val="single" w:sz="4" w:space="0" w:color="000000" w:themeColor="text1"/>
            </w:tcBorders>
          </w:tcPr>
          <w:p w14:paraId="55793D38"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2001:db8:acad:f::1/64</w:t>
            </w:r>
          </w:p>
        </w:tc>
        <w:tc>
          <w:tcPr>
            <w:tcW w:w="1260" w:type="dxa"/>
            <w:tcBorders>
              <w:left w:val="single" w:sz="4" w:space="0" w:color="000000" w:themeColor="text1"/>
              <w:bottom w:val="single" w:sz="4" w:space="0" w:color="000000" w:themeColor="text1"/>
              <w:right w:val="single" w:sz="4" w:space="0" w:color="000000" w:themeColor="text1"/>
            </w:tcBorders>
          </w:tcPr>
          <w:p w14:paraId="272E634A" w14:textId="77777777" w:rsidR="00616294" w:rsidRDefault="00616294" w:rsidP="00A95F9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fe80::6</w:t>
            </w:r>
          </w:p>
        </w:tc>
      </w:tr>
    </w:tbl>
    <w:p w14:paraId="5C34C176" w14:textId="77777777" w:rsidR="00616294" w:rsidRPr="000B0B04" w:rsidRDefault="00616294" w:rsidP="00A95F9A">
      <w:pPr>
        <w:rPr>
          <w:rFonts w:ascii="Times New Roman" w:hAnsi="Times New Roman" w:cs="Times New Roman"/>
          <w:b/>
          <w:bCs/>
        </w:rPr>
      </w:pPr>
      <w:r>
        <w:br/>
      </w:r>
      <w:r w:rsidRPr="000B0B04">
        <w:rPr>
          <w:rFonts w:ascii="Times New Roman" w:hAnsi="Times New Roman" w:cs="Times New Roman"/>
          <w:b/>
          <w:bCs/>
        </w:rPr>
        <w:t xml:space="preserve">PINGS: </w:t>
      </w:r>
    </w:p>
    <w:p w14:paraId="556EB5E1" w14:textId="2C0290B8" w:rsidR="00616294" w:rsidRDefault="00616294" w:rsidP="00A95F9A">
      <w:r>
        <w:rPr>
          <w:noProof/>
        </w:rPr>
        <w:lastRenderedPageBreak/>
        <w:drawing>
          <wp:inline distT="0" distB="0" distL="0" distR="0" wp14:anchorId="2DF41286" wp14:editId="00307F83">
            <wp:extent cx="3044825" cy="322739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4825" cy="3227397"/>
                    </a:xfrm>
                    <a:prstGeom prst="rect">
                      <a:avLst/>
                    </a:prstGeom>
                  </pic:spPr>
                </pic:pic>
              </a:graphicData>
            </a:graphic>
          </wp:inline>
        </w:drawing>
      </w:r>
      <w:r>
        <w:rPr>
          <w:noProof/>
        </w:rPr>
        <w:drawing>
          <wp:inline distT="0" distB="0" distL="0" distR="0" wp14:anchorId="0D5757FE" wp14:editId="1CDF07A8">
            <wp:extent cx="2768600" cy="314195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768600" cy="3141959"/>
                    </a:xfrm>
                    <a:prstGeom prst="rect">
                      <a:avLst/>
                    </a:prstGeom>
                  </pic:spPr>
                </pic:pic>
              </a:graphicData>
            </a:graphic>
          </wp:inline>
        </w:drawing>
      </w:r>
    </w:p>
    <w:p w14:paraId="13446876" w14:textId="77777777" w:rsidR="00616294" w:rsidRDefault="00616294" w:rsidP="00A95F9A">
      <w:pPr>
        <w:rPr>
          <w:rFonts w:ascii="Times New Roman" w:hAnsi="Times New Roman" w:cs="Times New Roman"/>
          <w:sz w:val="40"/>
          <w:szCs w:val="40"/>
        </w:rPr>
      </w:pPr>
      <w:r>
        <w:rPr>
          <w:rFonts w:ascii="Times New Roman" w:hAnsi="Times New Roman" w:cs="Times New Roman"/>
          <w:sz w:val="40"/>
          <w:szCs w:val="40"/>
        </w:rPr>
        <w:t>Router 1 Config:</w:t>
      </w:r>
    </w:p>
    <w:p w14:paraId="426823AD"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R1#show run</w:t>
      </w:r>
    </w:p>
    <w:p w14:paraId="302D6F27"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Building configuration...</w:t>
      </w:r>
    </w:p>
    <w:p w14:paraId="5A0DF3B3" w14:textId="77777777" w:rsidR="00616294" w:rsidRPr="00FB25AA" w:rsidRDefault="00616294" w:rsidP="52432CCA">
      <w:pPr>
        <w:rPr>
          <w:rFonts w:ascii="Courier New" w:eastAsia="Times New Roman" w:hAnsi="Courier New" w:cs="Courier New"/>
          <w:sz w:val="16"/>
          <w:szCs w:val="16"/>
        </w:rPr>
      </w:pPr>
    </w:p>
    <w:p w14:paraId="644AED45"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Current configuration : 1061 bytes</w:t>
      </w:r>
    </w:p>
    <w:p w14:paraId="297D68B4"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B2685CD"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version 15.4</w:t>
      </w:r>
    </w:p>
    <w:p w14:paraId="1FE7DD18"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log datetime msec</w:t>
      </w:r>
    </w:p>
    <w:p w14:paraId="1D19B079"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debug datetime msec</w:t>
      </w:r>
    </w:p>
    <w:p w14:paraId="7D93C1C2"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password-encryption</w:t>
      </w:r>
    </w:p>
    <w:p w14:paraId="287D2B56"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64F43F75"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hostname R1</w:t>
      </w:r>
    </w:p>
    <w:p w14:paraId="093354B5"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1455822"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cef</w:t>
      </w:r>
    </w:p>
    <w:p w14:paraId="2C52C28E"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unicast-routing</w:t>
      </w:r>
    </w:p>
    <w:p w14:paraId="7DFE8FE2"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9E2CA30"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ipv6 cef</w:t>
      </w:r>
    </w:p>
    <w:p w14:paraId="7C735B4A"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70822D80"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spanning-tree mode pvst</w:t>
      </w:r>
    </w:p>
    <w:p w14:paraId="4D187F03"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Loopback0</w:t>
      </w:r>
    </w:p>
    <w:p w14:paraId="3FCD6524"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192.168.0.1 255.255.255.0</w:t>
      </w:r>
    </w:p>
    <w:p w14:paraId="45ADE1C1"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FE80::1 link-local</w:t>
      </w:r>
    </w:p>
    <w:p w14:paraId="3ABA947C"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2001:DB8:ACAD:A::1/64</w:t>
      </w:r>
    </w:p>
    <w:p w14:paraId="22DF3E0D"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695C4CDD"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4FDB9D1"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GigabitEthernet0/0/0</w:t>
      </w:r>
    </w:p>
    <w:p w14:paraId="64CE403E"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 address</w:t>
      </w:r>
    </w:p>
    <w:p w14:paraId="57838900"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6C2BB637"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63FA476D"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shutdown</w:t>
      </w:r>
    </w:p>
    <w:p w14:paraId="13930CB9"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B5BCCCF"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GigabitEthernet0/0/1</w:t>
      </w:r>
    </w:p>
    <w:p w14:paraId="5BCCCC22"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10.0.0.1 255.255.255.252</w:t>
      </w:r>
    </w:p>
    <w:p w14:paraId="5AC01143"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15631A2C"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15EFD3DE"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FE80::1 link-local</w:t>
      </w:r>
    </w:p>
    <w:p w14:paraId="2C9FA2DF"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2001:DB8:ACAD:1::1/64</w:t>
      </w:r>
    </w:p>
    <w:p w14:paraId="033819D6"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1A43CB89"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5E4015E"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Vlan1</w:t>
      </w:r>
    </w:p>
    <w:p w14:paraId="07153F48"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 address</w:t>
      </w:r>
    </w:p>
    <w:p w14:paraId="55294F3F"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shutdown</w:t>
      </w:r>
    </w:p>
    <w:p w14:paraId="2CD21687"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2B70F70"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router eigrp 1</w:t>
      </w:r>
    </w:p>
    <w:p w14:paraId="13D7FFBA"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1.1.1.1</w:t>
      </w:r>
    </w:p>
    <w:p w14:paraId="607A3359"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4B10C0B0"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10.0.0.0 0.0.0.3</w:t>
      </w:r>
    </w:p>
    <w:p w14:paraId="5CBCF43B"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192.168.0.0</w:t>
      </w:r>
    </w:p>
    <w:p w14:paraId="57F26289"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lastRenderedPageBreak/>
        <w:t>metric weights 0 1 1 1 1 0</w:t>
      </w:r>
    </w:p>
    <w:p w14:paraId="08BAF937"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7F7657C"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router eigrp 10</w:t>
      </w:r>
    </w:p>
    <w:p w14:paraId="38FD09DC"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1.1.1.1</w:t>
      </w:r>
    </w:p>
    <w:p w14:paraId="5E6FFF28"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no shutdown </w:t>
      </w:r>
    </w:p>
    <w:p w14:paraId="099C9141"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567D176B"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7F8558A"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classless</w:t>
      </w:r>
    </w:p>
    <w:p w14:paraId="2CF657AA"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18DE802"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flow-export version 9</w:t>
      </w:r>
    </w:p>
    <w:p w14:paraId="3C0A40A3"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705E719F"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con 0</w:t>
      </w:r>
    </w:p>
    <w:p w14:paraId="7239E635"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2416C6D"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aux 0</w:t>
      </w:r>
    </w:p>
    <w:p w14:paraId="12E95E1A"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DCBD062"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vty 0 4</w:t>
      </w:r>
    </w:p>
    <w:p w14:paraId="2F05F746" w14:textId="77777777" w:rsidR="00616294" w:rsidRPr="00FB25A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login</w:t>
      </w:r>
    </w:p>
    <w:p w14:paraId="12EC10B3" w14:textId="77777777" w:rsidR="0061629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end</w:t>
      </w:r>
    </w:p>
    <w:p w14:paraId="05495575"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R1#show ip route</w:t>
      </w:r>
    </w:p>
    <w:p w14:paraId="6960265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L - local, C - connected, S - static, R - RIP, M - mobile, B - BGP</w:t>
      </w:r>
    </w:p>
    <w:p w14:paraId="28ABEAB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 EIGRP, EX - EIGRP external, O - OSPF, IA - OSPF inter area</w:t>
      </w:r>
    </w:p>
    <w:p w14:paraId="6657514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N1 - OSPF NSSA external type 1, N2 - OSPF NSSA external type 2</w:t>
      </w:r>
    </w:p>
    <w:p w14:paraId="3ED60DD9"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E1 - OSPF external type 1, E2 - OSPF external type 2, E - EGP</w:t>
      </w:r>
    </w:p>
    <w:p w14:paraId="34DE1DB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 - IS-IS, L1 - IS-IS level-1, L2 - IS-IS level-2, ia - IS-IS inter area</w:t>
      </w:r>
    </w:p>
    <w:p w14:paraId="4827C8A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 candidate default, U - per-user static route, o - ODR</w:t>
      </w:r>
    </w:p>
    <w:p w14:paraId="394AA01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 periodic downloaded static route</w:t>
      </w:r>
    </w:p>
    <w:p w14:paraId="7EEB7261" w14:textId="77777777" w:rsidR="00616294" w:rsidRPr="00A10534" w:rsidRDefault="00616294" w:rsidP="52432CCA">
      <w:pPr>
        <w:rPr>
          <w:rFonts w:ascii="Courier New" w:eastAsia="Times New Roman" w:hAnsi="Courier New" w:cs="Courier New"/>
          <w:sz w:val="16"/>
          <w:szCs w:val="16"/>
        </w:rPr>
      </w:pPr>
    </w:p>
    <w:p w14:paraId="298FFB03"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Gateway of last resort is not set</w:t>
      </w:r>
    </w:p>
    <w:p w14:paraId="139D5AAA" w14:textId="77777777" w:rsidR="00616294" w:rsidRPr="00A10534" w:rsidRDefault="00616294" w:rsidP="52432CCA">
      <w:pPr>
        <w:rPr>
          <w:rFonts w:ascii="Courier New" w:eastAsia="Times New Roman" w:hAnsi="Courier New" w:cs="Courier New"/>
          <w:sz w:val="16"/>
          <w:szCs w:val="16"/>
        </w:rPr>
      </w:pPr>
    </w:p>
    <w:p w14:paraId="16ABE48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10.0.0.0/8 is variably subnetted, 7 subnets, 2 masks</w:t>
      </w:r>
    </w:p>
    <w:p w14:paraId="5B6BE949"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10.0.0.0/30 is directly connected, GigabitEthernet0/0/1</w:t>
      </w:r>
    </w:p>
    <w:p w14:paraId="55E17D3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10.0.0.1/32 is directly connected, GigabitEthernet0/0/1</w:t>
      </w:r>
    </w:p>
    <w:p w14:paraId="468DB62B"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10.0.0.4/30 [90/3072] via 10.0.0.2, 01:28:27, GigabitEthernet0/0/1</w:t>
      </w:r>
    </w:p>
    <w:p w14:paraId="45926DE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10.0.0.8/30 [90/1665024] via 10.0.0.2, 01:28:25, GigabitEthernet0/0/1</w:t>
      </w:r>
    </w:p>
    <w:p w14:paraId="1D8E3DE9"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10.0.0.12/30 [90/5191680] via 10.0.0.2, 01:28:25, GigabitEthernet0/0/1</w:t>
      </w:r>
    </w:p>
    <w:p w14:paraId="74E9E01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10.0.0.16/30 [90/1665280] via 10.0.0.2, 01:28:25, GigabitEthernet0/0/1</w:t>
      </w:r>
    </w:p>
    <w:p w14:paraId="4B45F6D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10.0.0.20/30 [90/1665536] via 10.0.0.2, 01:28:25, GigabitEthernet0/0/1</w:t>
      </w:r>
    </w:p>
    <w:p w14:paraId="561C84E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192.168.0.0/24 is variably subnetted, 2 subnets, 2 masks</w:t>
      </w:r>
    </w:p>
    <w:p w14:paraId="1F228A9A"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192.168.0.0/24 is directly connected, Loopback0</w:t>
      </w:r>
    </w:p>
    <w:p w14:paraId="0B2BE7C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192.168.0.1/32 is directly connected, Loopback0</w:t>
      </w:r>
    </w:p>
    <w:p w14:paraId="2E6768C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192.168.1.0/24 [90/130816] via 10.0.0.2, 01:28:27, GigabitEthernet0/0/1</w:t>
      </w:r>
    </w:p>
    <w:p w14:paraId="502A7513" w14:textId="77777777" w:rsidR="00616294" w:rsidRPr="00A10534" w:rsidRDefault="00616294" w:rsidP="52432CCA">
      <w:pPr>
        <w:rPr>
          <w:rFonts w:ascii="Courier New" w:eastAsia="Times New Roman" w:hAnsi="Courier New" w:cs="Courier New"/>
          <w:sz w:val="16"/>
          <w:szCs w:val="16"/>
        </w:rPr>
      </w:pPr>
    </w:p>
    <w:p w14:paraId="07DA464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R1#show ipv6 route</w:t>
      </w:r>
    </w:p>
    <w:p w14:paraId="5BC5D1C0"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Table - 15 entries</w:t>
      </w:r>
    </w:p>
    <w:p w14:paraId="4F0C9E0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C - Connected, L - Local, S - Static, R - RIP, B - BGP</w:t>
      </w:r>
    </w:p>
    <w:p w14:paraId="32181065"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U - Per-user Static route, M - MIPv6</w:t>
      </w:r>
    </w:p>
    <w:p w14:paraId="6039CAF5"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I1 - ISIS L1, I2 - ISIS L2, IA - ISIS interarea, IS - ISIS summary</w:t>
      </w:r>
    </w:p>
    <w:p w14:paraId="242BF1C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ND - ND Default, NDp - ND Prefix, DCE - Destination, NDr - Redirect</w:t>
      </w:r>
    </w:p>
    <w:p w14:paraId="44E7DBF4"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O - OSPF intra, OI - OSPF inter, OE1 - OSPF ext 1, OE2 - OSPF ext 2</w:t>
      </w:r>
    </w:p>
    <w:p w14:paraId="0DEDE600"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ON1 - OSPF NSSA ext 1, ON2 - OSPF NSSA ext 2</w:t>
      </w:r>
    </w:p>
    <w:p w14:paraId="7A9D56FA"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 EIGRP, EX - EIGRP external</w:t>
      </w:r>
    </w:p>
    <w:p w14:paraId="011EB1E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2001:DB8:ACAD:1::/64 [0/0]</w:t>
      </w:r>
    </w:p>
    <w:p w14:paraId="119ABE5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GigabitEthernet0/0/1, directly connected</w:t>
      </w:r>
    </w:p>
    <w:p w14:paraId="78859D0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2001:DB8:ACAD:1::1/128 [0/0]</w:t>
      </w:r>
    </w:p>
    <w:p w14:paraId="38E6C19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GigabitEthernet0/0/1, receive</w:t>
      </w:r>
    </w:p>
    <w:p w14:paraId="079DB99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2001:DB8:ACAD:2::/64 [90/3072]</w:t>
      </w:r>
    </w:p>
    <w:p w14:paraId="48E49EE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GigabitEthernet0/0/1</w:t>
      </w:r>
    </w:p>
    <w:p w14:paraId="05B0083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2001:DB8:ACAD:3::/64 [90/1658624]</w:t>
      </w:r>
    </w:p>
    <w:p w14:paraId="4D37DDBA"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GigabitEthernet0/0/1</w:t>
      </w:r>
    </w:p>
    <w:p w14:paraId="734207CD"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2001:DB8:ACAD:4::/64 [90/5171712]</w:t>
      </w:r>
    </w:p>
    <w:p w14:paraId="47323E8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GigabitEthernet0/0/1</w:t>
      </w:r>
    </w:p>
    <w:p w14:paraId="6D94BE9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2001:DB8:ACAD:5::/64 [90/1658880]</w:t>
      </w:r>
    </w:p>
    <w:p w14:paraId="7E609DFD"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GigabitEthernet0/0/1</w:t>
      </w:r>
    </w:p>
    <w:p w14:paraId="5B99EBEB"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2001:DB8:ACAD:6::/64 [90/1659136]</w:t>
      </w:r>
    </w:p>
    <w:p w14:paraId="3AFC7DB3"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GigabitEthernet0/0/1</w:t>
      </w:r>
    </w:p>
    <w:p w14:paraId="036F0204" w14:textId="77777777" w:rsidR="00616294" w:rsidRPr="00A10534" w:rsidRDefault="00616294" w:rsidP="52432CCA">
      <w:pPr>
        <w:rPr>
          <w:rFonts w:ascii="Courier New" w:eastAsia="Times New Roman" w:hAnsi="Courier New" w:cs="Courier New"/>
          <w:sz w:val="16"/>
          <w:szCs w:val="16"/>
        </w:rPr>
      </w:pPr>
    </w:p>
    <w:p w14:paraId="54ACF99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R1#show ip protocols</w:t>
      </w:r>
    </w:p>
    <w:p w14:paraId="0AF00128" w14:textId="77777777" w:rsidR="00616294" w:rsidRPr="00A10534" w:rsidRDefault="00616294" w:rsidP="52432CCA">
      <w:pPr>
        <w:rPr>
          <w:rFonts w:ascii="Courier New" w:eastAsia="Times New Roman" w:hAnsi="Courier New" w:cs="Courier New"/>
          <w:sz w:val="16"/>
          <w:szCs w:val="16"/>
        </w:rPr>
      </w:pPr>
    </w:p>
    <w:p w14:paraId="34691334"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Protocol is "eigrp 1 " </w:t>
      </w:r>
    </w:p>
    <w:p w14:paraId="3E128A2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Outgoing update filter list for all interfaces is not set </w:t>
      </w:r>
    </w:p>
    <w:p w14:paraId="684AF95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Incoming update filter list for all interfaces is not set </w:t>
      </w:r>
    </w:p>
    <w:p w14:paraId="1F4BA1F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Default networks flagged in outgoing updates </w:t>
      </w:r>
    </w:p>
    <w:p w14:paraId="339279F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Default networks accepted from incoming updates </w:t>
      </w:r>
    </w:p>
    <w:p w14:paraId="155EF49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metric weight K1=1, K2=1, K3=1, K4=1, K5=0</w:t>
      </w:r>
    </w:p>
    <w:p w14:paraId="76DB2816"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hopcount 100</w:t>
      </w:r>
    </w:p>
    <w:p w14:paraId="509DDA43"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metric variance 1</w:t>
      </w:r>
    </w:p>
    <w:p w14:paraId="52CB295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Redistributing: eigrp 1</w:t>
      </w:r>
    </w:p>
    <w:p w14:paraId="56FE9346"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lastRenderedPageBreak/>
        <w:t xml:space="preserve">Automatic network summarization is not in effect </w:t>
      </w:r>
    </w:p>
    <w:p w14:paraId="7F64D0F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Maximum path: 4</w:t>
      </w:r>
    </w:p>
    <w:p w14:paraId="59B2CE6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for Networks: </w:t>
      </w:r>
    </w:p>
    <w:p w14:paraId="3BA54AB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10.0.0.0/30</w:t>
      </w:r>
    </w:p>
    <w:p w14:paraId="4F302DA4"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192.168.0.0</w:t>
      </w:r>
    </w:p>
    <w:p w14:paraId="0653BA4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Passive Interface(s): </w:t>
      </w:r>
    </w:p>
    <w:p w14:paraId="551E1D7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Loopback0</w:t>
      </w:r>
    </w:p>
    <w:p w14:paraId="7F5E539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Information Sources: </w:t>
      </w:r>
    </w:p>
    <w:p w14:paraId="60B9F2D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Gateway Distance Last Update </w:t>
      </w:r>
    </w:p>
    <w:p w14:paraId="58A60F6D"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10.0.0.2 90 6654857 </w:t>
      </w:r>
    </w:p>
    <w:p w14:paraId="75AAA2F5"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Distance: internal 90 external 170</w:t>
      </w:r>
    </w:p>
    <w:p w14:paraId="2E3A9375" w14:textId="77777777" w:rsidR="00616294" w:rsidRPr="00A10534" w:rsidRDefault="00616294" w:rsidP="52432CCA">
      <w:pPr>
        <w:rPr>
          <w:rFonts w:ascii="Courier New" w:eastAsia="Times New Roman" w:hAnsi="Courier New" w:cs="Courier New"/>
          <w:sz w:val="16"/>
          <w:szCs w:val="16"/>
        </w:rPr>
      </w:pPr>
    </w:p>
    <w:p w14:paraId="1837AC20"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w:t>
      </w:r>
    </w:p>
    <w:p w14:paraId="2AD2F914"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R1#show ipv6 protocols</w:t>
      </w:r>
    </w:p>
    <w:p w14:paraId="7AAA499B"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"connected"</w:t>
      </w:r>
    </w:p>
    <w:p w14:paraId="71D6BB3D"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"ND"</w:t>
      </w:r>
    </w:p>
    <w:p w14:paraId="55D9FDC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"eigrp 10"</w:t>
      </w:r>
    </w:p>
    <w:p w14:paraId="26E9CDC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metric weight K1=1, K2=0, K3=1, K4=0, K5=0</w:t>
      </w:r>
    </w:p>
    <w:p w14:paraId="72882940"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hopcount 100</w:t>
      </w:r>
    </w:p>
    <w:p w14:paraId="6CA373E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metric variance 1</w:t>
      </w:r>
    </w:p>
    <w:p w14:paraId="55A28EA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Interfaces:</w:t>
      </w:r>
    </w:p>
    <w:p w14:paraId="5846A05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Loopback0 (passive)</w:t>
      </w:r>
    </w:p>
    <w:p w14:paraId="2882DC83"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GigabitEthernet0/0/1</w:t>
      </w:r>
    </w:p>
    <w:p w14:paraId="3F52676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Redistributing: eigrp 10</w:t>
      </w:r>
    </w:p>
    <w:p w14:paraId="5756B8A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Maximum path: 16</w:t>
      </w:r>
    </w:p>
    <w:p w14:paraId="34F5F83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Distance: internal 90 external 170</w:t>
      </w:r>
    </w:p>
    <w:p w14:paraId="5B4130BF" w14:textId="77777777" w:rsidR="00616294" w:rsidRPr="00A10534" w:rsidRDefault="00616294" w:rsidP="52432CCA">
      <w:pPr>
        <w:rPr>
          <w:rFonts w:ascii="Courier New" w:eastAsia="Times New Roman" w:hAnsi="Courier New" w:cs="Courier New"/>
          <w:sz w:val="16"/>
          <w:szCs w:val="16"/>
        </w:rPr>
      </w:pPr>
    </w:p>
    <w:p w14:paraId="6EF80180"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w:t>
      </w:r>
    </w:p>
    <w:p w14:paraId="3B5E7DD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R1#show ip eigrp neighbors</w:t>
      </w:r>
    </w:p>
    <w:p w14:paraId="330E8224"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IP-EIGRP neighbors for process 1</w:t>
      </w:r>
    </w:p>
    <w:p w14:paraId="4EA35B2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 Address Interface Hold Uptime SRTT RTO Q Seq</w:t>
      </w:r>
    </w:p>
    <w:p w14:paraId="6BED746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(sec) (ms) Cnt Num</w:t>
      </w:r>
    </w:p>
    <w:p w14:paraId="0F96C5C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0 10.0.0.2 Gig0/0/1 11 01:28:26 40 1000 0 83</w:t>
      </w:r>
    </w:p>
    <w:p w14:paraId="262ECFB2" w14:textId="77777777" w:rsidR="00616294" w:rsidRPr="00A10534" w:rsidRDefault="00616294" w:rsidP="52432CCA">
      <w:pPr>
        <w:rPr>
          <w:rFonts w:ascii="Courier New" w:eastAsia="Times New Roman" w:hAnsi="Courier New" w:cs="Courier New"/>
          <w:sz w:val="16"/>
          <w:szCs w:val="16"/>
        </w:rPr>
      </w:pPr>
    </w:p>
    <w:p w14:paraId="6CE2960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w:t>
      </w:r>
    </w:p>
    <w:p w14:paraId="4BA3B8B5"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R1#show ipv6 eigrp neighbors</w:t>
      </w:r>
    </w:p>
    <w:p w14:paraId="62F1C9F3"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IPv6-EIGRP neighbors for process 10</w:t>
      </w:r>
    </w:p>
    <w:p w14:paraId="70DD5314"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 Address Interface Hold Uptime SRTT RTO Q Seq</w:t>
      </w:r>
    </w:p>
    <w:p w14:paraId="75C9245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(sec) (ms) Cnt Num</w:t>
      </w:r>
    </w:p>
    <w:p w14:paraId="40851EF6"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0 Link-local address: Gig0/0/1 12 01:28:26 40 1000 0 91</w:t>
      </w:r>
    </w:p>
    <w:p w14:paraId="4E01A419"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FE80::2 </w:t>
      </w:r>
    </w:p>
    <w:p w14:paraId="30014007" w14:textId="77777777" w:rsidR="00616294" w:rsidRPr="00A10534" w:rsidRDefault="00616294" w:rsidP="52432CCA">
      <w:pPr>
        <w:rPr>
          <w:rFonts w:ascii="Courier New" w:eastAsia="Times New Roman" w:hAnsi="Courier New" w:cs="Courier New"/>
          <w:sz w:val="16"/>
          <w:szCs w:val="16"/>
        </w:rPr>
      </w:pPr>
    </w:p>
    <w:p w14:paraId="3B022A6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w:t>
      </w:r>
    </w:p>
    <w:p w14:paraId="5D22884A"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R1#show ip eigrp topology</w:t>
      </w:r>
    </w:p>
    <w:p w14:paraId="10D35FEB"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IP-EIGRP Topology Table for AS 1/ID(1.1.1.1)</w:t>
      </w:r>
    </w:p>
    <w:p w14:paraId="18137677" w14:textId="77777777" w:rsidR="00616294" w:rsidRPr="00A10534" w:rsidRDefault="00616294" w:rsidP="52432CCA">
      <w:pPr>
        <w:rPr>
          <w:rFonts w:ascii="Courier New" w:eastAsia="Times New Roman" w:hAnsi="Courier New" w:cs="Courier New"/>
          <w:sz w:val="16"/>
          <w:szCs w:val="16"/>
        </w:rPr>
      </w:pPr>
    </w:p>
    <w:p w14:paraId="3DB480A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P - Passive, A - Active, U - Update, Q - Query, R - Reply,</w:t>
      </w:r>
    </w:p>
    <w:p w14:paraId="50B792AE"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 - Reply status</w:t>
      </w:r>
    </w:p>
    <w:p w14:paraId="2D82F028" w14:textId="77777777" w:rsidR="00616294" w:rsidRPr="00A10534" w:rsidRDefault="00616294" w:rsidP="52432CCA">
      <w:pPr>
        <w:rPr>
          <w:rFonts w:ascii="Courier New" w:eastAsia="Times New Roman" w:hAnsi="Courier New" w:cs="Courier New"/>
          <w:sz w:val="16"/>
          <w:szCs w:val="16"/>
        </w:rPr>
      </w:pPr>
    </w:p>
    <w:p w14:paraId="13440B4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10.0.0.0/30, 1 successors, FD is 2816</w:t>
      </w:r>
    </w:p>
    <w:p w14:paraId="34721124"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GigabitEthernet0/0/1</w:t>
      </w:r>
    </w:p>
    <w:p w14:paraId="17086434"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10.0.0.4/30, 1 successors, FD is 3072</w:t>
      </w:r>
    </w:p>
    <w:p w14:paraId="37F8D55D"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 (3072/2816), GigabitEthernet0/0/1</w:t>
      </w:r>
    </w:p>
    <w:p w14:paraId="601E2CA5"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10.0.0.8/30, 1 successors, FD is 1665024</w:t>
      </w:r>
    </w:p>
    <w:p w14:paraId="00A3AA4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 (1665024/1664768), GigabitEthernet0/0/1</w:t>
      </w:r>
    </w:p>
    <w:p w14:paraId="21C94F8D"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10.0.0.12/30, 1 successors, FD is 5191680</w:t>
      </w:r>
    </w:p>
    <w:p w14:paraId="42FD8633"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 (5191680/5191424), GigabitEthernet0/0/1</w:t>
      </w:r>
    </w:p>
    <w:p w14:paraId="13123DCA"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10.0.0.16/30, 1 successors, FD is 1665280</w:t>
      </w:r>
    </w:p>
    <w:p w14:paraId="3DD935B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 (1665280/1665024), GigabitEthernet0/0/1</w:t>
      </w:r>
    </w:p>
    <w:p w14:paraId="50EE845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10.0.0.20/30, 1 successors, FD is 1665536</w:t>
      </w:r>
    </w:p>
    <w:p w14:paraId="69572BA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 (1665536/1665280), GigabitEthernet0/0/1</w:t>
      </w:r>
    </w:p>
    <w:p w14:paraId="5031CAA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192.168.0.0/24, 1 successors, FD is 128256</w:t>
      </w:r>
    </w:p>
    <w:p w14:paraId="2137681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Loopback0</w:t>
      </w:r>
    </w:p>
    <w:p w14:paraId="65A11FE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192.168.1.0/24, 1 successors, FD is 130816</w:t>
      </w:r>
    </w:p>
    <w:p w14:paraId="7150FFA9"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 (130816/128256), GigabitEthernet0/0/1</w:t>
      </w:r>
    </w:p>
    <w:p w14:paraId="4B6CD913"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192.168.2.0/24, 1 successors, FD is 131072</w:t>
      </w:r>
    </w:p>
    <w:p w14:paraId="29D09049" w14:textId="77777777" w:rsidR="00616294" w:rsidRPr="00A10534" w:rsidRDefault="00616294" w:rsidP="52432CCA">
      <w:pPr>
        <w:rPr>
          <w:rFonts w:ascii="Courier New" w:eastAsia="Times New Roman" w:hAnsi="Courier New" w:cs="Courier New"/>
          <w:sz w:val="16"/>
          <w:szCs w:val="16"/>
        </w:rPr>
      </w:pPr>
    </w:p>
    <w:p w14:paraId="413C06F4"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R1#show ipv6 eigrp topology</w:t>
      </w:r>
    </w:p>
    <w:p w14:paraId="36E38E9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IPv6-EIGRP Topology Table for AS 10/ID(1.1.1.1)</w:t>
      </w:r>
    </w:p>
    <w:p w14:paraId="52E2096D" w14:textId="77777777" w:rsidR="00616294" w:rsidRPr="00A10534" w:rsidRDefault="00616294" w:rsidP="52432CCA">
      <w:pPr>
        <w:rPr>
          <w:rFonts w:ascii="Courier New" w:eastAsia="Times New Roman" w:hAnsi="Courier New" w:cs="Courier New"/>
          <w:sz w:val="16"/>
          <w:szCs w:val="16"/>
        </w:rPr>
      </w:pPr>
    </w:p>
    <w:p w14:paraId="44907AE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P - Passive, A - Active, U - Update, Q - Query, R - Reply,</w:t>
      </w:r>
    </w:p>
    <w:p w14:paraId="75C6F33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 - Reply status</w:t>
      </w:r>
    </w:p>
    <w:p w14:paraId="6C6E3B68" w14:textId="77777777" w:rsidR="00616294" w:rsidRPr="00A10534" w:rsidRDefault="00616294" w:rsidP="52432CCA">
      <w:pPr>
        <w:rPr>
          <w:rFonts w:ascii="Courier New" w:eastAsia="Times New Roman" w:hAnsi="Courier New" w:cs="Courier New"/>
          <w:sz w:val="16"/>
          <w:szCs w:val="16"/>
        </w:rPr>
      </w:pPr>
    </w:p>
    <w:p w14:paraId="5BE9F34D"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2001:DB8:ACAD:1::/64, 1 successors, FD is 2816</w:t>
      </w:r>
    </w:p>
    <w:p w14:paraId="3927A7D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GigabitEthernet0/0/1</w:t>
      </w:r>
    </w:p>
    <w:p w14:paraId="415DC46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2001:DB8:ACAD:2::/64, 1 successors, FD is 3072</w:t>
      </w:r>
    </w:p>
    <w:p w14:paraId="4544AE8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(3072/2816), GigabitEthernet0/0/1</w:t>
      </w:r>
    </w:p>
    <w:p w14:paraId="76E9898D"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lastRenderedPageBreak/>
        <w:t>P 2001:DB8:ACAD:3::/64, 1 successors, FD is 1658624</w:t>
      </w:r>
    </w:p>
    <w:p w14:paraId="784ECBB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(1658624/1658368), GigabitEthernet0/0/1</w:t>
      </w:r>
    </w:p>
    <w:p w14:paraId="01EB6363"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2001:DB8:ACAD:4::/64, 1 successors, FD is 5171712</w:t>
      </w:r>
    </w:p>
    <w:p w14:paraId="3E509053"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(5171712/5171456), GigabitEthernet0/0/1</w:t>
      </w:r>
    </w:p>
    <w:p w14:paraId="33BDA54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2001:DB8:ACAD:5::/64, 1 successors, FD is 1658880</w:t>
      </w:r>
    </w:p>
    <w:p w14:paraId="0D7B9A6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(1658880/1658624), GigabitEthernet0/0/1</w:t>
      </w:r>
    </w:p>
    <w:p w14:paraId="59DFE917"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2001:DB8:ACAD:6::/64, 1 successors, FD is 1659136</w:t>
      </w:r>
    </w:p>
    <w:p w14:paraId="7DFDF89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(1659136/1658880), GigabitEthernet0/0/1</w:t>
      </w:r>
    </w:p>
    <w:p w14:paraId="13377009"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2001:DB8:ACAD:A::/64, 1 successors, FD is 128256</w:t>
      </w:r>
    </w:p>
    <w:p w14:paraId="50D1CA6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Loopback0</w:t>
      </w:r>
    </w:p>
    <w:p w14:paraId="1B4DE586"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2001:DB8:ACAD:B::/64, 1 successors, FD is 130816</w:t>
      </w:r>
    </w:p>
    <w:p w14:paraId="166B09F1"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(130816/128256), GigabitEthernet0/0/1</w:t>
      </w:r>
    </w:p>
    <w:p w14:paraId="2369283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2001:DB8:ACAD:C::/64, 1 successors, FD is 131072</w:t>
      </w:r>
    </w:p>
    <w:p w14:paraId="14395CCB"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(131072/130816), GigabitEthernet0/0/1</w:t>
      </w:r>
    </w:p>
    <w:p w14:paraId="77A986CC"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2001:DB8:ACAD:D::/64, 1 successors, FD is 1786624</w:t>
      </w:r>
    </w:p>
    <w:p w14:paraId="3DA54302"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(1786624/1786368), GigabitEthernet0/0/1</w:t>
      </w:r>
    </w:p>
    <w:p w14:paraId="08088A28"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2001:DB8:ACAD:E::/64, 1 successors, FD is 1786880</w:t>
      </w:r>
    </w:p>
    <w:p w14:paraId="4AA8DF9F"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(1786880/1786624), GigabitEthernet0/0/1</w:t>
      </w:r>
    </w:p>
    <w:p w14:paraId="4B97AE5A" w14:textId="77777777" w:rsidR="00616294" w:rsidRPr="00A1053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2001:DB8:ACAD:F::/64, 1 successors, FD is 1787136</w:t>
      </w:r>
    </w:p>
    <w:p w14:paraId="15089980" w14:textId="77777777" w:rsidR="0061629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FE80::2 (1787136/1786880), GigabitEthernet0/0/1</w:t>
      </w:r>
    </w:p>
    <w:p w14:paraId="05F57F12" w14:textId="77777777" w:rsidR="00616294" w:rsidRDefault="00616294" w:rsidP="52432CCA">
      <w:pPr>
        <w:rPr>
          <w:rFonts w:ascii="Courier New" w:eastAsia="Times New Roman" w:hAnsi="Courier New" w:cs="Courier New"/>
          <w:sz w:val="16"/>
          <w:szCs w:val="16"/>
        </w:rPr>
      </w:pPr>
    </w:p>
    <w:p w14:paraId="36189887" w14:textId="77777777" w:rsidR="00616294" w:rsidRDefault="00616294" w:rsidP="52432CCA">
      <w:pPr>
        <w:rPr>
          <w:rFonts w:ascii="Times New Roman" w:hAnsi="Times New Roman" w:cs="Times New Roman"/>
          <w:sz w:val="16"/>
          <w:szCs w:val="16"/>
        </w:rPr>
      </w:pPr>
      <w:r w:rsidRPr="52432CCA">
        <w:rPr>
          <w:rFonts w:ascii="Times New Roman" w:hAnsi="Times New Roman" w:cs="Times New Roman"/>
          <w:sz w:val="16"/>
          <w:szCs w:val="16"/>
        </w:rPr>
        <w:t>Router 2 Config</w:t>
      </w:r>
    </w:p>
    <w:p w14:paraId="68A0355A"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R2#show run</w:t>
      </w:r>
    </w:p>
    <w:p w14:paraId="652BB461"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Building configuration...</w:t>
      </w:r>
    </w:p>
    <w:p w14:paraId="58B3E2A6" w14:textId="77777777" w:rsidR="00616294" w:rsidRPr="00495208" w:rsidRDefault="00616294" w:rsidP="52432CCA">
      <w:pPr>
        <w:rPr>
          <w:rFonts w:ascii="Courier New" w:eastAsia="Times New Roman" w:hAnsi="Courier New" w:cs="Courier New"/>
          <w:sz w:val="16"/>
          <w:szCs w:val="16"/>
        </w:rPr>
      </w:pPr>
    </w:p>
    <w:p w14:paraId="080AEC59"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Current configuration : 1150 bytes</w:t>
      </w:r>
    </w:p>
    <w:p w14:paraId="2619D758"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867099C"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version 15.4</w:t>
      </w:r>
    </w:p>
    <w:p w14:paraId="33E879D1"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log datetime msec</w:t>
      </w:r>
    </w:p>
    <w:p w14:paraId="78962016"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debug datetime msec</w:t>
      </w:r>
    </w:p>
    <w:p w14:paraId="3259F20A"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password-encryption</w:t>
      </w:r>
    </w:p>
    <w:p w14:paraId="3FA741D3"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E950D7A"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hostname R2</w:t>
      </w:r>
    </w:p>
    <w:p w14:paraId="0732C249"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1543081"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cef</w:t>
      </w:r>
    </w:p>
    <w:p w14:paraId="55D5915D"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unicast-routing</w:t>
      </w:r>
    </w:p>
    <w:p w14:paraId="7D368814"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00F6BAA"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ipv6 cef</w:t>
      </w:r>
    </w:p>
    <w:p w14:paraId="5AA23119"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B426BD8"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spanning-tree mode pvst</w:t>
      </w:r>
    </w:p>
    <w:p w14:paraId="5E2FF630"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Loopback0</w:t>
      </w:r>
    </w:p>
    <w:p w14:paraId="71047C88"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192.168.1.1 255.255.255.0</w:t>
      </w:r>
    </w:p>
    <w:p w14:paraId="542A593A"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2001:DB8:ACAD:B::1/64</w:t>
      </w:r>
    </w:p>
    <w:p w14:paraId="77ADEE98"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66A725F7"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5687289"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GigabitEthernet0/0/0</w:t>
      </w:r>
    </w:p>
    <w:p w14:paraId="02FECAA3"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10.0.0.2 255.255.255.252</w:t>
      </w:r>
    </w:p>
    <w:p w14:paraId="03B09307"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280535C9"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6AED1A01"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FE80::2 link-local</w:t>
      </w:r>
    </w:p>
    <w:p w14:paraId="250B7996"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2001:DB8:ACAD:1::2/64</w:t>
      </w:r>
    </w:p>
    <w:p w14:paraId="444429DD"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0606C9DF"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D7B2788"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GigabitEthernet0/0/1</w:t>
      </w:r>
    </w:p>
    <w:p w14:paraId="08A87D1A"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10.0.0.5 255.255.255.252</w:t>
      </w:r>
    </w:p>
    <w:p w14:paraId="42D4091D"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5B6E7FFD"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393100AD"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FE80::2 link-local</w:t>
      </w:r>
    </w:p>
    <w:p w14:paraId="27F3B8AD"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2001:DB8:ACAD:2::1/64</w:t>
      </w:r>
    </w:p>
    <w:p w14:paraId="4C0097CB"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4DCC2382"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B7B071F"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Vlan1</w:t>
      </w:r>
    </w:p>
    <w:p w14:paraId="29CD0263"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 address</w:t>
      </w:r>
    </w:p>
    <w:p w14:paraId="38E14670"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shutdown</w:t>
      </w:r>
    </w:p>
    <w:p w14:paraId="3558128D"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ECC793A"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router eigrp 1</w:t>
      </w:r>
    </w:p>
    <w:p w14:paraId="55535CEB"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2.2.2.2</w:t>
      </w:r>
    </w:p>
    <w:p w14:paraId="7A207BB5"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4B36D4E0"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10.0.0.0 0.0.0.3</w:t>
      </w:r>
    </w:p>
    <w:p w14:paraId="1191749D"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192.168.1.0</w:t>
      </w:r>
    </w:p>
    <w:p w14:paraId="14335958"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10.0.0.4 0.0.0.3</w:t>
      </w:r>
    </w:p>
    <w:p w14:paraId="10F74230"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metric weights 0 1 1 1 1 0</w:t>
      </w:r>
    </w:p>
    <w:p w14:paraId="78B2EE45"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36BCE2C"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router eigrp 10</w:t>
      </w:r>
    </w:p>
    <w:p w14:paraId="59D12043"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2.2.2.2</w:t>
      </w:r>
    </w:p>
    <w:p w14:paraId="46CF7F9C"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no shutdown </w:t>
      </w:r>
    </w:p>
    <w:p w14:paraId="215F5246"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60E40FA9"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lastRenderedPageBreak/>
        <w:t>!</w:t>
      </w:r>
    </w:p>
    <w:p w14:paraId="2839A422"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classless</w:t>
      </w:r>
    </w:p>
    <w:p w14:paraId="465A68BE"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5712A4D"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flow-export version 9</w:t>
      </w:r>
    </w:p>
    <w:p w14:paraId="31708751"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con 0</w:t>
      </w:r>
    </w:p>
    <w:p w14:paraId="450402DF"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5EEF3B0"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aux 0</w:t>
      </w:r>
    </w:p>
    <w:p w14:paraId="7B077622"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684BF654"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vty 0 4</w:t>
      </w:r>
    </w:p>
    <w:p w14:paraId="4535D7A5"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login</w:t>
      </w:r>
    </w:p>
    <w:p w14:paraId="3D9EBAB2" w14:textId="77777777" w:rsidR="00616294" w:rsidRPr="00495208"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D6D0BC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end</w:t>
      </w:r>
    </w:p>
    <w:p w14:paraId="2B69348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R2#show ip route</w:t>
      </w:r>
    </w:p>
    <w:p w14:paraId="7E10B5B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L - local, C - connected, S - static, R - RIP, M - mobile, B - BGP</w:t>
      </w:r>
    </w:p>
    <w:p w14:paraId="62193BA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 EIGRP, EX - EIGRP external, O - OSPF, IA - OSPF inter area</w:t>
      </w:r>
    </w:p>
    <w:p w14:paraId="7D12326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N1 - OSPF NSSA external type 1, N2 - OSPF NSSA external type 2</w:t>
      </w:r>
    </w:p>
    <w:p w14:paraId="3E25B214"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E1 - OSPF external type 1, E2 - OSPF external type 2, E - EGP</w:t>
      </w:r>
    </w:p>
    <w:p w14:paraId="472D7684"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 - IS-IS, L1 - IS-IS level-1, L2 - IS-IS level-2, ia - IS-IS inter area</w:t>
      </w:r>
    </w:p>
    <w:p w14:paraId="36288A3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 candidate default, U - per-user static route, o - ODR</w:t>
      </w:r>
    </w:p>
    <w:p w14:paraId="4C4AEE7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 periodic downloaded static route</w:t>
      </w:r>
    </w:p>
    <w:p w14:paraId="71AA410F" w14:textId="77777777" w:rsidR="00616294" w:rsidRPr="00371ABF" w:rsidRDefault="00616294" w:rsidP="52432CCA">
      <w:pPr>
        <w:rPr>
          <w:rFonts w:ascii="Courier New" w:eastAsia="Times New Roman" w:hAnsi="Courier New" w:cs="Courier New"/>
          <w:sz w:val="16"/>
          <w:szCs w:val="16"/>
        </w:rPr>
      </w:pPr>
    </w:p>
    <w:p w14:paraId="2B8EDEC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Gateway of last resort is not set</w:t>
      </w:r>
    </w:p>
    <w:p w14:paraId="230440CC" w14:textId="77777777" w:rsidR="00616294" w:rsidRPr="00371ABF" w:rsidRDefault="00616294" w:rsidP="52432CCA">
      <w:pPr>
        <w:rPr>
          <w:rFonts w:ascii="Courier New" w:eastAsia="Times New Roman" w:hAnsi="Courier New" w:cs="Courier New"/>
          <w:sz w:val="16"/>
          <w:szCs w:val="16"/>
        </w:rPr>
      </w:pPr>
    </w:p>
    <w:p w14:paraId="75368BCD"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10.0.0.0/8 is variably subnetted, 8 subnets, 2 masks</w:t>
      </w:r>
    </w:p>
    <w:p w14:paraId="489E326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10.0.0.0/30 is directly connected, GigabitEthernet0/0/0</w:t>
      </w:r>
    </w:p>
    <w:p w14:paraId="780182A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10.0.0.2/32 is directly connected, GigabitEthernet0/0/0</w:t>
      </w:r>
    </w:p>
    <w:p w14:paraId="6CFDE83A"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10.0.0.4/30 is directly connected, GigabitEthernet0/0/1</w:t>
      </w:r>
    </w:p>
    <w:p w14:paraId="63C2F5AD"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10.0.0.5/32 is directly connected, GigabitEthernet0/0/1</w:t>
      </w:r>
    </w:p>
    <w:p w14:paraId="4957CA6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10.0.0.8/30 [90/1664768] via 10.0.0.6, 01:35:35, GigabitEthernet0/0/1</w:t>
      </w:r>
    </w:p>
    <w:p w14:paraId="47FBF7F4"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10.0.0.12/30 [90/5191424] via 10.0.0.6, 01:35:35, GigabitEthernet0/0/1</w:t>
      </w:r>
    </w:p>
    <w:p w14:paraId="28642A2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10.0.0.16/30 [90/1665024] via 10.0.0.6, 01:35:34, GigabitEthernet0/0/1</w:t>
      </w:r>
    </w:p>
    <w:p w14:paraId="25B0E957"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10.0.0.20/30 [90/1665280] via 10.0.0.6, 01:35:34, GigabitEthernet0/0/1</w:t>
      </w:r>
    </w:p>
    <w:p w14:paraId="0EF46EAC"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192.168.0.0/24 [90/130816] via 10.0.0.1, 01:35:36, GigabitEthernet0/0/0</w:t>
      </w:r>
    </w:p>
    <w:p w14:paraId="52467B9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192.168.1.0/24 is variably subnetted, 2 subnets, 2 masks</w:t>
      </w:r>
    </w:p>
    <w:p w14:paraId="74FF8DF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192.168.1.0/24 is directly connected, Loopback0</w:t>
      </w:r>
    </w:p>
    <w:p w14:paraId="0AF73014" w14:textId="77777777" w:rsidR="00616294" w:rsidRPr="00371ABF" w:rsidRDefault="00616294" w:rsidP="52432CCA">
      <w:pPr>
        <w:rPr>
          <w:rFonts w:ascii="Courier New" w:eastAsia="Times New Roman" w:hAnsi="Courier New" w:cs="Courier New"/>
          <w:sz w:val="16"/>
          <w:szCs w:val="16"/>
        </w:rPr>
      </w:pPr>
    </w:p>
    <w:p w14:paraId="47FC2AD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R2#show ipv6 route</w:t>
      </w:r>
    </w:p>
    <w:p w14:paraId="300416BB"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Table - 16 entries</w:t>
      </w:r>
    </w:p>
    <w:p w14:paraId="27E8C63F"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C - Connected, L - Local, S - Static, R - RIP, B - BGP</w:t>
      </w:r>
    </w:p>
    <w:p w14:paraId="280A2F3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U - Per-user Static route, M - MIPv6</w:t>
      </w:r>
    </w:p>
    <w:p w14:paraId="29C1F9AB"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I1 - ISIS L1, I2 - ISIS L2, IA - ISIS interarea, IS - ISIS summary</w:t>
      </w:r>
    </w:p>
    <w:p w14:paraId="1193E0CD"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ND - ND Default, NDp - ND Prefix, DCE - Destination, NDr - Redirect</w:t>
      </w:r>
    </w:p>
    <w:p w14:paraId="7123DD7B"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O - OSPF intra, OI - OSPF inter, OE1 - OSPF ext 1, OE2 - OSPF ext 2</w:t>
      </w:r>
    </w:p>
    <w:p w14:paraId="07F49CB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ON1 - OSPF NSSA ext 1, ON2 - OSPF NSSA ext 2</w:t>
      </w:r>
    </w:p>
    <w:p w14:paraId="4E2BE01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 EIGRP, EX - EIGRP external</w:t>
      </w:r>
    </w:p>
    <w:p w14:paraId="04405ECC"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2001:DB8:ACAD:1::/64 [0/0]</w:t>
      </w:r>
    </w:p>
    <w:p w14:paraId="3481716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GigabitEthernet0/0/0, directly connected</w:t>
      </w:r>
    </w:p>
    <w:p w14:paraId="64E9611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2001:DB8:ACAD:1::2/128 [0/0]</w:t>
      </w:r>
    </w:p>
    <w:p w14:paraId="683E071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GigabitEthernet0/0/0, receive</w:t>
      </w:r>
    </w:p>
    <w:p w14:paraId="2EA3F55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2001:DB8:ACAD:2::/64 [0/0]</w:t>
      </w:r>
    </w:p>
    <w:p w14:paraId="63081CF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GigabitEthernet0/0/1, directly connected</w:t>
      </w:r>
    </w:p>
    <w:p w14:paraId="494B199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2001:DB8:ACAD:2::1/128 [0/0]</w:t>
      </w:r>
    </w:p>
    <w:p w14:paraId="6120F5F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GigabitEthernet0/0/1, receive</w:t>
      </w:r>
    </w:p>
    <w:p w14:paraId="4887FAB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2001:DB8:ACAD:3::/64 [90/1658368]</w:t>
      </w:r>
    </w:p>
    <w:p w14:paraId="23AA01F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GigabitEthernet0/0/1</w:t>
      </w:r>
    </w:p>
    <w:p w14:paraId="4C1B3A0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2001:DB8:ACAD:4::/64 [90/5171456]</w:t>
      </w:r>
    </w:p>
    <w:p w14:paraId="4B8CEBD7"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GigabitEthernet0/0/1</w:t>
      </w:r>
    </w:p>
    <w:p w14:paraId="784068C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2001:DB8:ACAD:5::/64 [90/1658624]</w:t>
      </w:r>
    </w:p>
    <w:p w14:paraId="5A0073A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GigabitEthernet0/0/1</w:t>
      </w:r>
    </w:p>
    <w:p w14:paraId="5E62CEDF" w14:textId="77777777" w:rsidR="00616294" w:rsidRPr="00371ABF" w:rsidRDefault="00616294" w:rsidP="52432CCA">
      <w:pPr>
        <w:rPr>
          <w:rFonts w:ascii="Courier New" w:eastAsia="Times New Roman" w:hAnsi="Courier New" w:cs="Courier New"/>
          <w:sz w:val="16"/>
          <w:szCs w:val="16"/>
        </w:rPr>
      </w:pPr>
    </w:p>
    <w:p w14:paraId="0FA73A1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R2#show ip protocols</w:t>
      </w:r>
    </w:p>
    <w:p w14:paraId="1D6C98F1" w14:textId="77777777" w:rsidR="00616294" w:rsidRPr="00371ABF" w:rsidRDefault="00616294" w:rsidP="52432CCA">
      <w:pPr>
        <w:rPr>
          <w:rFonts w:ascii="Courier New" w:eastAsia="Times New Roman" w:hAnsi="Courier New" w:cs="Courier New"/>
          <w:sz w:val="16"/>
          <w:szCs w:val="16"/>
        </w:rPr>
      </w:pPr>
    </w:p>
    <w:p w14:paraId="6A34107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Protocol is "eigrp 1 " </w:t>
      </w:r>
    </w:p>
    <w:p w14:paraId="6A67B66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Outgoing update filter list for all interfaces is not set </w:t>
      </w:r>
    </w:p>
    <w:p w14:paraId="27CDC18C"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Incoming update filter list for all interfaces is not set </w:t>
      </w:r>
    </w:p>
    <w:p w14:paraId="1B86E4D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Default networks flagged in outgoing updates </w:t>
      </w:r>
    </w:p>
    <w:p w14:paraId="2104C7F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Default networks accepted from incoming updates </w:t>
      </w:r>
    </w:p>
    <w:p w14:paraId="4F775439" w14:textId="77777777" w:rsidR="00616294" w:rsidRPr="00552871" w:rsidRDefault="00616294" w:rsidP="52432CCA">
      <w:pPr>
        <w:rPr>
          <w:rFonts w:ascii="Courier New" w:eastAsia="Times New Roman" w:hAnsi="Courier New" w:cs="Courier New"/>
          <w:b/>
          <w:bCs/>
          <w:color w:val="FF0000"/>
          <w:sz w:val="16"/>
          <w:szCs w:val="16"/>
        </w:rPr>
      </w:pPr>
      <w:r w:rsidRPr="52432CCA">
        <w:rPr>
          <w:rFonts w:ascii="Courier New" w:eastAsia="Times New Roman" w:hAnsi="Courier New" w:cs="Courier New"/>
          <w:b/>
          <w:bCs/>
          <w:color w:val="FF0000"/>
          <w:sz w:val="16"/>
          <w:szCs w:val="16"/>
        </w:rPr>
        <w:t>EIGRP metric weight K1=1, K2=1, K3=1, K4=1, K5=0</w:t>
      </w:r>
    </w:p>
    <w:p w14:paraId="2FE6E93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hopcount 100</w:t>
      </w:r>
    </w:p>
    <w:p w14:paraId="488DF35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metric variance 1</w:t>
      </w:r>
    </w:p>
    <w:p w14:paraId="08BE37D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Redistributing: eigrp 1</w:t>
      </w:r>
    </w:p>
    <w:p w14:paraId="046FF82A"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Automatic network summarization is not in effect </w:t>
      </w:r>
    </w:p>
    <w:p w14:paraId="56900F5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Maximum path: 4</w:t>
      </w:r>
    </w:p>
    <w:p w14:paraId="6FA868C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for Networks: </w:t>
      </w:r>
    </w:p>
    <w:p w14:paraId="2AC83F4F"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10.0.0.0/30</w:t>
      </w:r>
    </w:p>
    <w:p w14:paraId="5F31895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192.168.1.0</w:t>
      </w:r>
    </w:p>
    <w:p w14:paraId="0A6EF86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10.0.0.4/30</w:t>
      </w:r>
    </w:p>
    <w:p w14:paraId="5E3C0518"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lastRenderedPageBreak/>
        <w:t xml:space="preserve">Passive Interface(s): </w:t>
      </w:r>
    </w:p>
    <w:p w14:paraId="3F9C51B8"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Loopback0</w:t>
      </w:r>
    </w:p>
    <w:p w14:paraId="6AF7DE2D"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Information Sources: </w:t>
      </w:r>
    </w:p>
    <w:p w14:paraId="4213587D"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Gateway Distance Last Update </w:t>
      </w:r>
    </w:p>
    <w:p w14:paraId="7B367BDD"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10.0.0.1 90 6654761 </w:t>
      </w:r>
    </w:p>
    <w:p w14:paraId="743ABFEC"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10.0.0.6 90 6655050 </w:t>
      </w:r>
    </w:p>
    <w:p w14:paraId="0CE1BDA5" w14:textId="77777777" w:rsidR="00616294" w:rsidRPr="00371ABF" w:rsidRDefault="00616294" w:rsidP="52432CCA">
      <w:pPr>
        <w:rPr>
          <w:rFonts w:ascii="Courier New" w:eastAsia="Times New Roman" w:hAnsi="Courier New" w:cs="Courier New"/>
          <w:sz w:val="16"/>
          <w:szCs w:val="16"/>
        </w:rPr>
      </w:pPr>
    </w:p>
    <w:p w14:paraId="4B350EA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R2#show ipv6 protocols</w:t>
      </w:r>
    </w:p>
    <w:p w14:paraId="4D7EE5F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"connected"</w:t>
      </w:r>
    </w:p>
    <w:p w14:paraId="184A214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"ND"</w:t>
      </w:r>
    </w:p>
    <w:p w14:paraId="6EEAAE9A"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"eigrp 10"</w:t>
      </w:r>
    </w:p>
    <w:p w14:paraId="3C392AA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metric weight K1=1, K2=0, K3=1, K4=0, K5=0</w:t>
      </w:r>
    </w:p>
    <w:p w14:paraId="78271BDD"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hopcount 100</w:t>
      </w:r>
    </w:p>
    <w:p w14:paraId="0F64F88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metric variance 1</w:t>
      </w:r>
    </w:p>
    <w:p w14:paraId="2F9E333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Interfaces:</w:t>
      </w:r>
    </w:p>
    <w:p w14:paraId="631FDAAF"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Loopback0 (passive)</w:t>
      </w:r>
    </w:p>
    <w:p w14:paraId="581568A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GigabitEthernet0/0/0</w:t>
      </w:r>
    </w:p>
    <w:p w14:paraId="485BC86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GigabitEthernet0/0/1</w:t>
      </w:r>
    </w:p>
    <w:p w14:paraId="0423B7B7"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Redistributing: eigrp 10</w:t>
      </w:r>
    </w:p>
    <w:p w14:paraId="694BA5F8"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Maximum path: 16</w:t>
      </w:r>
    </w:p>
    <w:p w14:paraId="162B07AB"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Distance: internal 90 external 170</w:t>
      </w:r>
    </w:p>
    <w:p w14:paraId="0BD1E62B" w14:textId="77777777" w:rsidR="00616294" w:rsidRPr="00371ABF" w:rsidRDefault="00616294" w:rsidP="52432CCA">
      <w:pPr>
        <w:rPr>
          <w:rFonts w:ascii="Courier New" w:eastAsia="Times New Roman" w:hAnsi="Courier New" w:cs="Courier New"/>
          <w:sz w:val="16"/>
          <w:szCs w:val="16"/>
        </w:rPr>
      </w:pPr>
    </w:p>
    <w:p w14:paraId="0E77B83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w:t>
      </w:r>
    </w:p>
    <w:p w14:paraId="21E20EF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R2#show ip eigrp neighbors</w:t>
      </w:r>
    </w:p>
    <w:p w14:paraId="7864C111"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IP-EIGRP neighbors for process 1</w:t>
      </w:r>
    </w:p>
    <w:p w14:paraId="4C4F90E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 Address Interface Hold Uptime SRTT RTO Q Seq</w:t>
      </w:r>
    </w:p>
    <w:p w14:paraId="2375CA34"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(sec) (ms) Cnt Num</w:t>
      </w:r>
    </w:p>
    <w:p w14:paraId="78DAE4C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0 10.0.0.1 Gig0/0/0 10 01:35:35 40 1000 0 76</w:t>
      </w:r>
    </w:p>
    <w:p w14:paraId="0087E03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 10.0.0.6 Gig0/0/1 10 01:35:35 40 1000 0 83</w:t>
      </w:r>
    </w:p>
    <w:p w14:paraId="77B0844D" w14:textId="77777777" w:rsidR="00616294" w:rsidRPr="00371ABF" w:rsidRDefault="00616294" w:rsidP="52432CCA">
      <w:pPr>
        <w:rPr>
          <w:rFonts w:ascii="Courier New" w:eastAsia="Times New Roman" w:hAnsi="Courier New" w:cs="Courier New"/>
          <w:sz w:val="16"/>
          <w:szCs w:val="16"/>
        </w:rPr>
      </w:pPr>
    </w:p>
    <w:p w14:paraId="49D0694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w:t>
      </w:r>
    </w:p>
    <w:p w14:paraId="5B6365A4"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R2#show ipv6 eigrp neighbors</w:t>
      </w:r>
    </w:p>
    <w:p w14:paraId="0F3F1BCC"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IPv6-EIGRP neighbors for process 10</w:t>
      </w:r>
    </w:p>
    <w:p w14:paraId="031A251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 Address Interface Hold Uptime SRTT RTO Q Seq</w:t>
      </w:r>
    </w:p>
    <w:p w14:paraId="1D0CF3B7"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(sec) (ms) Cnt Num</w:t>
      </w:r>
    </w:p>
    <w:p w14:paraId="14EE749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0 Link-local address: Gig0/0/1 12 01:35:35 40 1000 0 103</w:t>
      </w:r>
    </w:p>
    <w:p w14:paraId="1AFBD62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FE80::3 </w:t>
      </w:r>
    </w:p>
    <w:p w14:paraId="4A5304A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 Link-local address: Gig0/0/0 13 01:35:35 40 1000 0 77</w:t>
      </w:r>
    </w:p>
    <w:p w14:paraId="6DE5A7B8"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FE80::1 </w:t>
      </w:r>
    </w:p>
    <w:p w14:paraId="1E603B20" w14:textId="77777777" w:rsidR="00616294" w:rsidRPr="00371ABF" w:rsidRDefault="00616294" w:rsidP="52432CCA">
      <w:pPr>
        <w:rPr>
          <w:rFonts w:ascii="Courier New" w:eastAsia="Times New Roman" w:hAnsi="Courier New" w:cs="Courier New"/>
          <w:sz w:val="16"/>
          <w:szCs w:val="16"/>
        </w:rPr>
      </w:pPr>
    </w:p>
    <w:p w14:paraId="6CC9091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w:t>
      </w:r>
    </w:p>
    <w:p w14:paraId="776DFE8F"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R2#show ip eigrp topology</w:t>
      </w:r>
    </w:p>
    <w:p w14:paraId="51CB9A1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IP-EIGRP Topology Table for AS 1/ID(2.2.2.2)</w:t>
      </w:r>
    </w:p>
    <w:p w14:paraId="0AE2BAEC" w14:textId="77777777" w:rsidR="00616294" w:rsidRPr="00371ABF" w:rsidRDefault="00616294" w:rsidP="52432CCA">
      <w:pPr>
        <w:rPr>
          <w:rFonts w:ascii="Courier New" w:eastAsia="Times New Roman" w:hAnsi="Courier New" w:cs="Courier New"/>
          <w:sz w:val="16"/>
          <w:szCs w:val="16"/>
        </w:rPr>
      </w:pPr>
    </w:p>
    <w:p w14:paraId="3729B86A"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P - Passive, A - Active, U - Update, Q - Query, R - Reply,</w:t>
      </w:r>
    </w:p>
    <w:p w14:paraId="56949BB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 - Reply status</w:t>
      </w:r>
    </w:p>
    <w:p w14:paraId="1E259F55" w14:textId="77777777" w:rsidR="00616294" w:rsidRPr="00371ABF" w:rsidRDefault="00616294" w:rsidP="52432CCA">
      <w:pPr>
        <w:rPr>
          <w:rFonts w:ascii="Courier New" w:eastAsia="Times New Roman" w:hAnsi="Courier New" w:cs="Courier New"/>
          <w:sz w:val="16"/>
          <w:szCs w:val="16"/>
        </w:rPr>
      </w:pPr>
    </w:p>
    <w:p w14:paraId="245E450A"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10.0.0.0/30, 1 successors, FD is 2816</w:t>
      </w:r>
    </w:p>
    <w:p w14:paraId="4F8B5D3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GigabitEthernet0/0/0</w:t>
      </w:r>
    </w:p>
    <w:p w14:paraId="3083AC8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10.0.0.4/30, 1 successors, FD is 2816</w:t>
      </w:r>
    </w:p>
    <w:p w14:paraId="467E443B"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GigabitEthernet0/0/1</w:t>
      </w:r>
    </w:p>
    <w:p w14:paraId="750C641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10.0.0.8/30, 1 successors, FD is 1664768</w:t>
      </w:r>
    </w:p>
    <w:p w14:paraId="7768022B"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10.0.0.6 (1664768/1664512), GigabitEthernet0/0/1</w:t>
      </w:r>
    </w:p>
    <w:p w14:paraId="6C2820BB"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10.0.0.12/30, 1 successors, FD is 5191424</w:t>
      </w:r>
    </w:p>
    <w:p w14:paraId="5A7CA28A"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10.0.0.6 (5191424/5191168), GigabitEthernet0/0/1</w:t>
      </w:r>
    </w:p>
    <w:p w14:paraId="7A7464AA"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10.0.0.16/30, 1 successors, FD is 1665024</w:t>
      </w:r>
    </w:p>
    <w:p w14:paraId="5E46DA7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10.0.0.6 (1665024/1664768), GigabitEthernet0/0/1</w:t>
      </w:r>
    </w:p>
    <w:p w14:paraId="5F383297"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10.0.0.20/30, 1 successors, FD is 1665280</w:t>
      </w:r>
    </w:p>
    <w:p w14:paraId="09F9B48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10.0.0.6 (1665280/1665024), GigabitEthernet0/0/1</w:t>
      </w:r>
    </w:p>
    <w:p w14:paraId="4B8E970C"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192.168.0.0/24, 1 successors, FD is 130816</w:t>
      </w:r>
    </w:p>
    <w:p w14:paraId="38458D9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10.0.0.1 (130816/128256), GigabitEthernet0/0/0</w:t>
      </w:r>
    </w:p>
    <w:p w14:paraId="5F549DDC"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192.168.1.0/24, 1 successors, FD is 128256</w:t>
      </w:r>
    </w:p>
    <w:p w14:paraId="4C38E4E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Loopback0</w:t>
      </w:r>
    </w:p>
    <w:p w14:paraId="3DB14B0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192.168.2.0/24, 1 successors, FD is 130816</w:t>
      </w:r>
    </w:p>
    <w:p w14:paraId="55991E38" w14:textId="77777777" w:rsidR="00616294" w:rsidRPr="00371ABF" w:rsidRDefault="00616294" w:rsidP="52432CCA">
      <w:pPr>
        <w:rPr>
          <w:rFonts w:ascii="Courier New" w:eastAsia="Times New Roman" w:hAnsi="Courier New" w:cs="Courier New"/>
          <w:sz w:val="16"/>
          <w:szCs w:val="16"/>
        </w:rPr>
      </w:pPr>
    </w:p>
    <w:p w14:paraId="6E2924C8"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R2#show ipv6 eigrp topology</w:t>
      </w:r>
    </w:p>
    <w:p w14:paraId="3B74EFB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IPv6-EIGRP Topology Table for AS 10/ID(2.2.2.2)</w:t>
      </w:r>
    </w:p>
    <w:p w14:paraId="101CF80E" w14:textId="77777777" w:rsidR="00616294" w:rsidRPr="00371ABF" w:rsidRDefault="00616294" w:rsidP="52432CCA">
      <w:pPr>
        <w:rPr>
          <w:rFonts w:ascii="Courier New" w:eastAsia="Times New Roman" w:hAnsi="Courier New" w:cs="Courier New"/>
          <w:sz w:val="16"/>
          <w:szCs w:val="16"/>
        </w:rPr>
      </w:pPr>
    </w:p>
    <w:p w14:paraId="4264E9E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P - Passive, A - Active, U - Update, Q - Query, R - Reply,</w:t>
      </w:r>
    </w:p>
    <w:p w14:paraId="346D50C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 - Reply status</w:t>
      </w:r>
    </w:p>
    <w:p w14:paraId="60C1B02C" w14:textId="77777777" w:rsidR="00616294" w:rsidRPr="00371ABF" w:rsidRDefault="00616294" w:rsidP="52432CCA">
      <w:pPr>
        <w:rPr>
          <w:rFonts w:ascii="Courier New" w:eastAsia="Times New Roman" w:hAnsi="Courier New" w:cs="Courier New"/>
          <w:sz w:val="16"/>
          <w:szCs w:val="16"/>
        </w:rPr>
      </w:pPr>
    </w:p>
    <w:p w14:paraId="019070D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2001:DB8:ACAD:1::/64, 1 successors, FD is 2816</w:t>
      </w:r>
    </w:p>
    <w:p w14:paraId="1D44937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GigabitEthernet0/0/0</w:t>
      </w:r>
    </w:p>
    <w:p w14:paraId="6AD9DCAC"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2001:DB8:ACAD:2::/64, 1 successors, FD is 2816</w:t>
      </w:r>
    </w:p>
    <w:p w14:paraId="42F3B0C7"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GigabitEthernet0/0/1</w:t>
      </w:r>
    </w:p>
    <w:p w14:paraId="19D18EF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2001:DB8:ACAD:3::/64, 1 successors, FD is 1658368</w:t>
      </w:r>
    </w:p>
    <w:p w14:paraId="1765ACCA"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(1658368/1658112), GigabitEthernet0/0/1</w:t>
      </w:r>
    </w:p>
    <w:p w14:paraId="32A270D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lastRenderedPageBreak/>
        <w:t>P 2001:DB8:ACAD:4::/64, 1 successors, FD is 5171456</w:t>
      </w:r>
    </w:p>
    <w:p w14:paraId="1CCEB494"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(5171456/5171200), GigabitEthernet0/0/1</w:t>
      </w:r>
    </w:p>
    <w:p w14:paraId="40F2638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2001:DB8:ACAD:5::/64, 1 successors, FD is 1658624</w:t>
      </w:r>
    </w:p>
    <w:p w14:paraId="2DE078F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(1658624/1658368), GigabitEthernet0/0/1</w:t>
      </w:r>
    </w:p>
    <w:p w14:paraId="178CCC62"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2001:DB8:ACAD:6::/64, 1 successors, FD is 1658880</w:t>
      </w:r>
    </w:p>
    <w:p w14:paraId="0F8997BB"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(1658880/1658624), GigabitEthernet0/0/1</w:t>
      </w:r>
    </w:p>
    <w:p w14:paraId="2C8EA964"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2001:DB8:ACAD:A::/64, 1 successors, FD is 130816</w:t>
      </w:r>
    </w:p>
    <w:p w14:paraId="78052D9A"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FE80::1 (130816/128256), GigabitEthernet0/0/0</w:t>
      </w:r>
    </w:p>
    <w:p w14:paraId="79B369B3"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2001:DB8:ACAD:B::/64, 1 successors, FD is 128256</w:t>
      </w:r>
    </w:p>
    <w:p w14:paraId="72EAE27F"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Loopback0</w:t>
      </w:r>
    </w:p>
    <w:p w14:paraId="380026B0"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2001:DB8:ACAD:C::/64, 1 successors, FD is 130816</w:t>
      </w:r>
    </w:p>
    <w:p w14:paraId="78D8EDD9"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(130816/128256), GigabitEthernet0/0/1</w:t>
      </w:r>
    </w:p>
    <w:p w14:paraId="35299BB6"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2001:DB8:ACAD:D::/64, 1 successors, FD is 1786368</w:t>
      </w:r>
    </w:p>
    <w:p w14:paraId="184774F4"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(1786368/1786112), GigabitEthernet0/0/1</w:t>
      </w:r>
    </w:p>
    <w:p w14:paraId="085E7455"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2001:DB8:ACAD:E::/64, 1 successors, FD is 1786624</w:t>
      </w:r>
    </w:p>
    <w:p w14:paraId="2AA1A37E"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(1786624/1786368), GigabitEthernet0/0/1</w:t>
      </w:r>
    </w:p>
    <w:p w14:paraId="1609DE9C" w14:textId="77777777" w:rsidR="00616294" w:rsidRPr="00371ABF"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2001:DB8:ACAD:F::/64, 1 successors, FD is 1786880</w:t>
      </w:r>
    </w:p>
    <w:p w14:paraId="13ADC53D" w14:textId="77777777" w:rsidR="0061629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FE80::3 (1786880/1786624), GigabitEthernet0/0/1</w:t>
      </w:r>
    </w:p>
    <w:p w14:paraId="0C748257" w14:textId="77777777" w:rsidR="00616294" w:rsidRDefault="00616294" w:rsidP="52432CCA">
      <w:pPr>
        <w:rPr>
          <w:rFonts w:ascii="Courier New" w:eastAsia="Times New Roman" w:hAnsi="Courier New" w:cs="Courier New"/>
          <w:sz w:val="16"/>
          <w:szCs w:val="16"/>
        </w:rPr>
      </w:pPr>
    </w:p>
    <w:p w14:paraId="6CB8FA87" w14:textId="77777777" w:rsidR="00616294" w:rsidRDefault="00616294" w:rsidP="52432CCA">
      <w:pPr>
        <w:rPr>
          <w:rFonts w:ascii="Courier New" w:eastAsia="Times New Roman" w:hAnsi="Courier New" w:cs="Courier New"/>
          <w:sz w:val="16"/>
          <w:szCs w:val="16"/>
        </w:rPr>
      </w:pPr>
    </w:p>
    <w:p w14:paraId="0F6FEC5B" w14:textId="77777777" w:rsidR="00616294" w:rsidRDefault="00616294" w:rsidP="52432CCA">
      <w:pPr>
        <w:rPr>
          <w:rFonts w:ascii="Courier New" w:eastAsia="Times New Roman" w:hAnsi="Courier New" w:cs="Courier New"/>
          <w:sz w:val="16"/>
          <w:szCs w:val="16"/>
        </w:rPr>
      </w:pPr>
    </w:p>
    <w:p w14:paraId="48AC0EA1" w14:textId="09776FDB" w:rsidR="00A95F9A" w:rsidRDefault="00616294" w:rsidP="52432CCA">
      <w:pPr>
        <w:rPr>
          <w:rFonts w:ascii="Times New Roman" w:eastAsia="Times New Roman" w:hAnsi="Times New Roman" w:cs="Times New Roman"/>
          <w:sz w:val="16"/>
          <w:szCs w:val="16"/>
        </w:rPr>
      </w:pPr>
      <w:r w:rsidRPr="52432CCA">
        <w:rPr>
          <w:rFonts w:ascii="Times New Roman" w:eastAsia="Times New Roman" w:hAnsi="Times New Roman" w:cs="Times New Roman"/>
          <w:sz w:val="16"/>
          <w:szCs w:val="16"/>
        </w:rPr>
        <w:t>Router 3 Config:</w:t>
      </w:r>
    </w:p>
    <w:p w14:paraId="2A98713A" w14:textId="77777777" w:rsidR="00A95F9A" w:rsidRDefault="00A95F9A" w:rsidP="52432CCA">
      <w:pPr>
        <w:rPr>
          <w:rFonts w:ascii="Courier New" w:hAnsi="Courier New" w:cs="Courier New"/>
          <w:b/>
          <w:bCs/>
          <w:sz w:val="16"/>
          <w:szCs w:val="16"/>
        </w:rPr>
      </w:pPr>
    </w:p>
    <w:p w14:paraId="6C6C678D" w14:textId="1A1CBA10" w:rsidR="00A95F9A" w:rsidRDefault="00A95F9A" w:rsidP="52432CCA">
      <w:pPr>
        <w:rPr>
          <w:rFonts w:ascii="Courier New" w:hAnsi="Courier New" w:cs="Courier New"/>
          <w:b/>
          <w:bCs/>
          <w:sz w:val="16"/>
          <w:szCs w:val="16"/>
        </w:rPr>
      </w:pPr>
      <w:r w:rsidRPr="52432CCA">
        <w:rPr>
          <w:rFonts w:ascii="Courier New" w:hAnsi="Courier New" w:cs="Courier New"/>
          <w:b/>
          <w:bCs/>
          <w:sz w:val="16"/>
          <w:szCs w:val="16"/>
        </w:rPr>
        <w:t>Proof of unequal cost load-balancing shown in red:</w:t>
      </w:r>
    </w:p>
    <w:p w14:paraId="5B1AC8CF" w14:textId="77777777" w:rsidR="00A95F9A" w:rsidRDefault="00A95F9A" w:rsidP="52432CCA">
      <w:pPr>
        <w:rPr>
          <w:rFonts w:ascii="Courier New" w:hAnsi="Courier New" w:cs="Courier New"/>
          <w:b/>
          <w:bCs/>
          <w:sz w:val="16"/>
          <w:szCs w:val="16"/>
        </w:rPr>
      </w:pPr>
    </w:p>
    <w:p w14:paraId="30D7E057" w14:textId="353C7BF6"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R3#show ip route 10.0.0.20</w:t>
      </w:r>
    </w:p>
    <w:p w14:paraId="64C62CD0"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Routing entry for 10.0.0.20/30</w:t>
      </w:r>
    </w:p>
    <w:p w14:paraId="21B22525"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Known via "eigrp 1", distance 90, metric 1285787, type internal</w:t>
      </w:r>
    </w:p>
    <w:p w14:paraId="4A47C067"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Redistributing via eigrp 1</w:t>
      </w:r>
    </w:p>
    <w:p w14:paraId="3DACFF97"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Last update from 10.0.0.14 on Serial0/1/1, 00:00:40 ago</w:t>
      </w:r>
    </w:p>
    <w:p w14:paraId="30D62B55"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Routing Descriptor Blocks:</w:t>
      </w:r>
    </w:p>
    <w:p w14:paraId="23492FCD"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10.0.0.14, from 10.0.0.14, 00:00:40 ago, via Serial0/1/1</w:t>
      </w:r>
    </w:p>
    <w:p w14:paraId="49BB8FBB"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 xml:space="preserve">Route metric is 5191790, </w:t>
      </w:r>
      <w:r w:rsidRPr="52432CCA">
        <w:rPr>
          <w:rFonts w:ascii="Courier New" w:hAnsi="Courier New" w:cs="Courier New"/>
          <w:b/>
          <w:bCs/>
          <w:color w:val="FF0000"/>
          <w:sz w:val="16"/>
          <w:szCs w:val="16"/>
        </w:rPr>
        <w:t>traffic share count is 59</w:t>
      </w:r>
    </w:p>
    <w:p w14:paraId="3B85E4FB"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Total delay is 2020 microseconds, minimum bandwidth is 500 Kbit</w:t>
      </w:r>
    </w:p>
    <w:p w14:paraId="1AAE482E"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Reliability 255/255, minimum MTU 1500 bytes</w:t>
      </w:r>
    </w:p>
    <w:p w14:paraId="2B13BBC4"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Loading 1/255, Hops 2</w:t>
      </w:r>
    </w:p>
    <w:p w14:paraId="2F172ABE"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 10.0.0.10, from 10.0.0.10, 00:00:40 ago, via Serial0/1/0</w:t>
      </w:r>
    </w:p>
    <w:p w14:paraId="26CF7B04"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 xml:space="preserve">Route metric is 1285787, </w:t>
      </w:r>
      <w:r w:rsidRPr="52432CCA">
        <w:rPr>
          <w:rFonts w:ascii="Courier New" w:hAnsi="Courier New" w:cs="Courier New"/>
          <w:b/>
          <w:bCs/>
          <w:color w:val="FF0000"/>
          <w:sz w:val="16"/>
          <w:szCs w:val="16"/>
        </w:rPr>
        <w:t>traffic share count is 240</w:t>
      </w:r>
    </w:p>
    <w:p w14:paraId="00AF0094"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Total delay is 30 microseconds, minimum bandwidth is 2000 Kbit</w:t>
      </w:r>
    </w:p>
    <w:p w14:paraId="54B5E31D"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Reliability 255/255, minimum MTU 1500 bytes</w:t>
      </w:r>
    </w:p>
    <w:p w14:paraId="60D6B5F6"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Loading 1/255, Hops 2</w:t>
      </w:r>
    </w:p>
    <w:p w14:paraId="280F8F49" w14:textId="77777777" w:rsidR="00616294" w:rsidRPr="0025403E" w:rsidRDefault="00616294" w:rsidP="52432CCA">
      <w:pPr>
        <w:rPr>
          <w:rFonts w:ascii="Courier New" w:hAnsi="Courier New" w:cs="Courier New"/>
          <w:b/>
          <w:bCs/>
          <w:sz w:val="16"/>
          <w:szCs w:val="16"/>
        </w:rPr>
      </w:pPr>
      <w:r w:rsidRPr="52432CCA">
        <w:rPr>
          <w:rFonts w:ascii="Courier New" w:hAnsi="Courier New" w:cs="Courier New"/>
          <w:b/>
          <w:bCs/>
          <w:sz w:val="16"/>
          <w:szCs w:val="16"/>
        </w:rPr>
        <w:t>R3#show ip protocols</w:t>
      </w:r>
    </w:p>
    <w:p w14:paraId="77F8B317" w14:textId="4BC33334" w:rsidR="00616294" w:rsidRDefault="00616294" w:rsidP="52432CCA">
      <w:pPr>
        <w:rPr>
          <w:rFonts w:ascii="Courier New" w:hAnsi="Courier New" w:cs="Courier New"/>
          <w:b/>
          <w:bCs/>
          <w:sz w:val="16"/>
          <w:szCs w:val="16"/>
        </w:rPr>
      </w:pPr>
      <w:r w:rsidRPr="52432CCA">
        <w:rPr>
          <w:rFonts w:ascii="Courier New" w:hAnsi="Courier New" w:cs="Courier New"/>
          <w:b/>
          <w:bCs/>
          <w:sz w:val="16"/>
          <w:szCs w:val="16"/>
        </w:rPr>
        <w:t>*** IP Routing is NSF aware ***</w:t>
      </w:r>
    </w:p>
    <w:p w14:paraId="1AFB75D0" w14:textId="77777777" w:rsidR="00616294" w:rsidRPr="009352CE" w:rsidRDefault="00616294" w:rsidP="52432CCA">
      <w:pPr>
        <w:rPr>
          <w:rFonts w:ascii="Courier New" w:hAnsi="Courier New" w:cs="Courier New"/>
          <w:sz w:val="16"/>
          <w:szCs w:val="16"/>
        </w:rPr>
      </w:pPr>
    </w:p>
    <w:p w14:paraId="3BE37B2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Routing Protocol is "application"</w:t>
      </w:r>
    </w:p>
    <w:p w14:paraId="20F8C27E"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Sending updates every 0 seconds</w:t>
      </w:r>
    </w:p>
    <w:p w14:paraId="024A132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Invalid after 0 seconds, hold down 0, flushed after 0</w:t>
      </w:r>
    </w:p>
    <w:p w14:paraId="6ECD553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Outgoing update filter list for all interfaces is not set</w:t>
      </w:r>
    </w:p>
    <w:p w14:paraId="564A487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Incoming update filter list for all interfaces is not set</w:t>
      </w:r>
    </w:p>
    <w:p w14:paraId="7AC9E96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Maximum path: 32</w:t>
      </w:r>
    </w:p>
    <w:p w14:paraId="2F0BB96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Routing for Networks:</w:t>
      </w:r>
    </w:p>
    <w:p w14:paraId="6FD5A6F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Routing Information Sources:</w:t>
      </w:r>
    </w:p>
    <w:p w14:paraId="72737B8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Gateway         Distance      Last Update</w:t>
      </w:r>
    </w:p>
    <w:p w14:paraId="535667D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Distance: (default is 4)</w:t>
      </w:r>
    </w:p>
    <w:p w14:paraId="34DBA5A9" w14:textId="77777777" w:rsidR="00616294" w:rsidRPr="009352CE" w:rsidRDefault="00616294" w:rsidP="52432CCA">
      <w:pPr>
        <w:rPr>
          <w:rFonts w:ascii="Courier New" w:hAnsi="Courier New" w:cs="Courier New"/>
          <w:sz w:val="16"/>
          <w:szCs w:val="16"/>
        </w:rPr>
      </w:pPr>
    </w:p>
    <w:p w14:paraId="696F217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Routing Protocol is "eigrp 1"</w:t>
      </w:r>
    </w:p>
    <w:p w14:paraId="67634FE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Outgoing update filter list for all interfaces is not set</w:t>
      </w:r>
    </w:p>
    <w:p w14:paraId="67FD5F4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Incoming update filter list for all interfaces is not set</w:t>
      </w:r>
    </w:p>
    <w:p w14:paraId="7E3D2B7D"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Default networks flagged in outgoing updates</w:t>
      </w:r>
    </w:p>
    <w:p w14:paraId="0BBA4E8D"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Default networks accepted from incoming updates</w:t>
      </w:r>
    </w:p>
    <w:p w14:paraId="05643FA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EIGRP-IPv4 Protocol for AS(1)</w:t>
      </w:r>
    </w:p>
    <w:p w14:paraId="71EBC27C" w14:textId="77777777" w:rsidR="00616294" w:rsidRPr="00552871" w:rsidRDefault="00616294" w:rsidP="52432CCA">
      <w:pPr>
        <w:rPr>
          <w:rFonts w:ascii="Courier New" w:hAnsi="Courier New" w:cs="Courier New"/>
          <w:b/>
          <w:bCs/>
          <w:color w:val="FF0000"/>
          <w:sz w:val="16"/>
          <w:szCs w:val="16"/>
        </w:rPr>
      </w:pPr>
      <w:r w:rsidRPr="52432CCA">
        <w:rPr>
          <w:rFonts w:ascii="Courier New" w:hAnsi="Courier New" w:cs="Courier New"/>
          <w:b/>
          <w:bCs/>
          <w:color w:val="FF0000"/>
          <w:sz w:val="16"/>
          <w:szCs w:val="16"/>
        </w:rPr>
        <w:t>Metric weight K1=1, K2=1, K3=1, K4=1, K5=0</w:t>
      </w:r>
    </w:p>
    <w:p w14:paraId="7C910BCD"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Soft SIA disabled</w:t>
      </w:r>
    </w:p>
    <w:p w14:paraId="637EA1F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NSF-aware route hold timer is 240</w:t>
      </w:r>
    </w:p>
    <w:p w14:paraId="0C179F1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EIGRP NSF disabled</w:t>
      </w:r>
    </w:p>
    <w:p w14:paraId="013F684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NSF signal timer is 20s</w:t>
      </w:r>
    </w:p>
    <w:p w14:paraId="7890891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NSF converge timer is 120s</w:t>
      </w:r>
    </w:p>
    <w:p w14:paraId="5BE7352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Router-ID: 3.3.3.3</w:t>
      </w:r>
    </w:p>
    <w:p w14:paraId="4FEE243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Topology : 0 (base)</w:t>
      </w:r>
    </w:p>
    <w:p w14:paraId="7DEFCA5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Active Timer: 3 min</w:t>
      </w:r>
    </w:p>
    <w:p w14:paraId="7332313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Distance: internal 90 external 170</w:t>
      </w:r>
    </w:p>
    <w:p w14:paraId="6796DB1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Maximum path: 4</w:t>
      </w:r>
    </w:p>
    <w:p w14:paraId="215F6ED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Maximum hopcount 100</w:t>
      </w:r>
    </w:p>
    <w:p w14:paraId="652C59D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Maximum metric variance 5</w:t>
      </w:r>
    </w:p>
    <w:p w14:paraId="717F733B" w14:textId="77777777" w:rsidR="00616294" w:rsidRPr="009352CE" w:rsidRDefault="00616294" w:rsidP="52432CCA">
      <w:pPr>
        <w:rPr>
          <w:rFonts w:ascii="Courier New" w:hAnsi="Courier New" w:cs="Courier New"/>
          <w:sz w:val="16"/>
          <w:szCs w:val="16"/>
        </w:rPr>
      </w:pPr>
    </w:p>
    <w:p w14:paraId="41748E6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Automatic Summarization: disabled</w:t>
      </w:r>
    </w:p>
    <w:p w14:paraId="2F86E11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Maximum path: 4</w:t>
      </w:r>
    </w:p>
    <w:p w14:paraId="64766F5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lastRenderedPageBreak/>
        <w:t>Routing for Networks:</w:t>
      </w:r>
    </w:p>
    <w:p w14:paraId="2E99849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10.0.0.4/30</w:t>
      </w:r>
    </w:p>
    <w:p w14:paraId="527F781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10.0.0.8/30</w:t>
      </w:r>
    </w:p>
    <w:p w14:paraId="7F2F7DF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10.0.0.12/30</w:t>
      </w:r>
    </w:p>
    <w:p w14:paraId="5BFF9A7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192.168.2.0</w:t>
      </w:r>
    </w:p>
    <w:p w14:paraId="77D569E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Passive Interface(s):</w:t>
      </w:r>
    </w:p>
    <w:p w14:paraId="514D606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Loopback0</w:t>
      </w:r>
    </w:p>
    <w:p w14:paraId="2077DEA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Routing Information Sources:</w:t>
      </w:r>
    </w:p>
    <w:p w14:paraId="31A49B7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Gateway         Distance      Last Update</w:t>
      </w:r>
    </w:p>
    <w:p w14:paraId="12ECB099"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10.0.0.10             90      00:06:34</w:t>
      </w:r>
    </w:p>
    <w:p w14:paraId="1D3F8FF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10.0.0.14             90      00:06:34</w:t>
      </w:r>
    </w:p>
    <w:p w14:paraId="2A81A01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Gateway         Distance      Last Update</w:t>
      </w:r>
    </w:p>
    <w:p w14:paraId="49E6504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10.0.0.5              90      00:06:35</w:t>
      </w:r>
    </w:p>
    <w:p w14:paraId="23A315D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Distance: internal 90 external 170</w:t>
      </w:r>
    </w:p>
    <w:p w14:paraId="428A2669" w14:textId="77777777" w:rsidR="00616294" w:rsidRPr="009352CE" w:rsidRDefault="00616294" w:rsidP="52432CCA">
      <w:pPr>
        <w:rPr>
          <w:rFonts w:ascii="Courier New" w:hAnsi="Courier New" w:cs="Courier New"/>
          <w:sz w:val="16"/>
          <w:szCs w:val="16"/>
        </w:rPr>
      </w:pPr>
    </w:p>
    <w:p w14:paraId="48F0584B" w14:textId="77777777" w:rsidR="00616294" w:rsidRPr="009352CE" w:rsidRDefault="00616294" w:rsidP="52432CCA">
      <w:pPr>
        <w:rPr>
          <w:rFonts w:ascii="Courier New" w:hAnsi="Courier New" w:cs="Courier New"/>
          <w:sz w:val="16"/>
          <w:szCs w:val="16"/>
        </w:rPr>
      </w:pPr>
    </w:p>
    <w:p w14:paraId="4778206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R3#show ip eigrp topology</w:t>
      </w:r>
    </w:p>
    <w:p w14:paraId="667F92C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EIGRP-IPv4 Topology Table for AS(1)/ID(3.3.3.3)</w:t>
      </w:r>
    </w:p>
    <w:p w14:paraId="472F2FE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Codes: P - Passive, A - Active, U - Update, Q - Query, R - Reply,</w:t>
      </w:r>
    </w:p>
    <w:p w14:paraId="784D15DE"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 - reply Status, s - sia Status</w:t>
      </w:r>
    </w:p>
    <w:p w14:paraId="404CCFE6" w14:textId="77777777" w:rsidR="00616294" w:rsidRPr="009352CE" w:rsidRDefault="00616294" w:rsidP="52432CCA">
      <w:pPr>
        <w:rPr>
          <w:rFonts w:ascii="Courier New" w:hAnsi="Courier New" w:cs="Courier New"/>
          <w:sz w:val="16"/>
          <w:szCs w:val="16"/>
        </w:rPr>
      </w:pPr>
    </w:p>
    <w:p w14:paraId="5DD073E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192.168.3.0/24, 2 successors, FD is 1413275</w:t>
      </w:r>
    </w:p>
    <w:p w14:paraId="20FB84D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10.0.0.10 (1413275/128257), Serial0/1/0</w:t>
      </w:r>
    </w:p>
    <w:p w14:paraId="6C23113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10.0.0.14 (5319278/128257), Serial0/1/1</w:t>
      </w:r>
    </w:p>
    <w:p w14:paraId="1858CCF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10.0.0.12/30, 1 successors, FD is 5191278</w:t>
      </w:r>
    </w:p>
    <w:p w14:paraId="21BBF2F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Connected, Serial0/1/1</w:t>
      </w:r>
    </w:p>
    <w:p w14:paraId="4265331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192.168.2.0/24, 1 successors, FD is 128257</w:t>
      </w:r>
    </w:p>
    <w:p w14:paraId="3F65E42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Connected, Loopback0</w:t>
      </w:r>
    </w:p>
    <w:p w14:paraId="42ED999C"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10.0.0.20/30, 2 successors, FD is 1285787</w:t>
      </w:r>
    </w:p>
    <w:p w14:paraId="302AC46C"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10.0.0.10 (1285787/3082), Serial0/1/0</w:t>
      </w:r>
    </w:p>
    <w:p w14:paraId="73BE396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10.0.0.14 (5191790/3082), Serial0/1/1</w:t>
      </w:r>
    </w:p>
    <w:p w14:paraId="63ACF9E9"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10.0.0.8/30, 1 successors, FD is 1285275</w:t>
      </w:r>
    </w:p>
    <w:p w14:paraId="7DFC4339"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Connected, Serial0/1/0</w:t>
      </w:r>
    </w:p>
    <w:p w14:paraId="51ABCAE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10.0.0.14 (5191534/1274995), Serial0/1/1</w:t>
      </w:r>
    </w:p>
    <w:p w14:paraId="4694010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192.168.0.0/24, 1 successors, FD is 131082</w:t>
      </w:r>
    </w:p>
    <w:p w14:paraId="36F7F56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10.0.0.5 (131082/130826), GigabitEthernet0/0/0</w:t>
      </w:r>
    </w:p>
    <w:p w14:paraId="618D7EE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10.0.0.0/30, 1 successors, FD is 3082</w:t>
      </w:r>
    </w:p>
    <w:p w14:paraId="0C4A36A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10.0.0.5 (3082/2826), GigabitEthernet0/0/0</w:t>
      </w:r>
    </w:p>
    <w:p w14:paraId="161EF97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192.168.1.0/24, 1 successors, FD is 130826</w:t>
      </w:r>
    </w:p>
    <w:p w14:paraId="3D53F89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10.0.0.5 (130826/128257), GigabitEthernet0/0/0</w:t>
      </w:r>
    </w:p>
    <w:p w14:paraId="59743D2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10.0.0.4/30, 1 successors, FD is 2826</w:t>
      </w:r>
    </w:p>
    <w:p w14:paraId="5B59DC0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Connected, GigabitEthernet0/0/0</w:t>
      </w:r>
    </w:p>
    <w:p w14:paraId="215AC57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192.168.4.0/24, 2 successors, FD is 1413531</w:t>
      </w:r>
    </w:p>
    <w:p w14:paraId="3257618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10.0.0.10 (1413531/130826), Serial0/1/0</w:t>
      </w:r>
    </w:p>
    <w:p w14:paraId="5D44F0A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10.0.0.14 (5319534/130826), Serial0/1/1</w:t>
      </w:r>
    </w:p>
    <w:p w14:paraId="38D004A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192.168.5.0/24, 2 successors, FD is 1413787</w:t>
      </w:r>
    </w:p>
    <w:p w14:paraId="1F4ECB3E"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10.0.0.10 (1413787/131082), Serial0/1/0</w:t>
      </w:r>
    </w:p>
    <w:p w14:paraId="2CD7BDD3"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10.0.0.14 (5319790/131082), Serial0/1/1</w:t>
      </w:r>
    </w:p>
    <w:p w14:paraId="6B9A193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10.0.0.16/30, 2 successors, FD is 1285531</w:t>
      </w:r>
    </w:p>
    <w:p w14:paraId="11C77EAD"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10.0.0.10 (1285531/2826), Serial0/1/0</w:t>
      </w:r>
    </w:p>
    <w:p w14:paraId="2D535ED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10.0.0.14 (5191534/2826), Serial0/1/1</w:t>
      </w:r>
    </w:p>
    <w:p w14:paraId="7269DCC1" w14:textId="77777777" w:rsidR="00616294" w:rsidRPr="009352CE" w:rsidRDefault="00616294" w:rsidP="52432CCA">
      <w:pPr>
        <w:rPr>
          <w:rFonts w:ascii="Courier New" w:hAnsi="Courier New" w:cs="Courier New"/>
          <w:sz w:val="16"/>
          <w:szCs w:val="16"/>
        </w:rPr>
      </w:pPr>
    </w:p>
    <w:p w14:paraId="6246CDF9" w14:textId="77777777" w:rsidR="00616294" w:rsidRPr="009352CE" w:rsidRDefault="00616294" w:rsidP="52432CCA">
      <w:pPr>
        <w:rPr>
          <w:rFonts w:ascii="Courier New" w:hAnsi="Courier New" w:cs="Courier New"/>
          <w:sz w:val="16"/>
          <w:szCs w:val="16"/>
        </w:rPr>
      </w:pPr>
    </w:p>
    <w:p w14:paraId="5158BF0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R3#show ipv6 eigrp topology</w:t>
      </w:r>
    </w:p>
    <w:p w14:paraId="54A4FC6E"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EIGRP-IPv6 Topology Table for AS(10)/ID(3.3.3.3)</w:t>
      </w:r>
    </w:p>
    <w:p w14:paraId="5874EB1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Codes: P - Passive, A - Active, U - Update, Q - Query, R - Reply,</w:t>
      </w:r>
    </w:p>
    <w:p w14:paraId="186BB71C"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 - reply Status, s - sia Status</w:t>
      </w:r>
    </w:p>
    <w:p w14:paraId="775C7A45" w14:textId="77777777" w:rsidR="00616294" w:rsidRPr="009352CE" w:rsidRDefault="00616294" w:rsidP="52432CCA">
      <w:pPr>
        <w:rPr>
          <w:rFonts w:ascii="Courier New" w:hAnsi="Courier New" w:cs="Courier New"/>
          <w:sz w:val="16"/>
          <w:szCs w:val="16"/>
        </w:rPr>
      </w:pPr>
    </w:p>
    <w:p w14:paraId="31CBA5C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2001:DB8:ACAD:A::/64, 1 successors, FD is 131072</w:t>
      </w:r>
    </w:p>
    <w:p w14:paraId="6CA273D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FE80::2 (131072/130816), GigabitEthernet0/0/0</w:t>
      </w:r>
    </w:p>
    <w:p w14:paraId="2F41F43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2001:DB8:ACAD:1::/64, 1 successors, FD is 3072</w:t>
      </w:r>
    </w:p>
    <w:p w14:paraId="1041B89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FE80::2 (3072/2816), GigabitEthernet0/0/0</w:t>
      </w:r>
    </w:p>
    <w:p w14:paraId="4452786E"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2001:DB8:ACAD:6::/64, 2 successors, FD is 1280768</w:t>
      </w:r>
    </w:p>
    <w:p w14:paraId="2AE2E11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(5171712/3072), Serial0/1/1</w:t>
      </w:r>
    </w:p>
    <w:p w14:paraId="5CE0F92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(1280768/3072), Serial0/1/0</w:t>
      </w:r>
    </w:p>
    <w:p w14:paraId="3DC24A6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2001:DB8:ACAD:C::/64, 1 successors, FD is 128256</w:t>
      </w:r>
    </w:p>
    <w:p w14:paraId="61ADC62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Connected, Loopback0</w:t>
      </w:r>
    </w:p>
    <w:p w14:paraId="6296E95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2001:DB8:ACAD:5::/64, 2 successors, FD is 1280512</w:t>
      </w:r>
    </w:p>
    <w:p w14:paraId="528239B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(5171456/2816), Serial0/1/1</w:t>
      </w:r>
    </w:p>
    <w:p w14:paraId="68EC370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(1280512/2816), Serial0/1/0</w:t>
      </w:r>
    </w:p>
    <w:p w14:paraId="49071D4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2001:DB8:ACAD:F::/64, 2 successors, FD is 1408768</w:t>
      </w:r>
    </w:p>
    <w:p w14:paraId="30FBB0B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(5299712/131072), Serial0/1/1</w:t>
      </w:r>
    </w:p>
    <w:p w14:paraId="42B760F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(1408768/131072), Serial0/1/0</w:t>
      </w:r>
    </w:p>
    <w:p w14:paraId="100F4FE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2001:DB8:ACAD:B::/64, 1 successors, FD is 130816</w:t>
      </w:r>
    </w:p>
    <w:p w14:paraId="3678190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FE80::2 (130816/128256), GigabitEthernet0/0/0</w:t>
      </w:r>
    </w:p>
    <w:p w14:paraId="38659E9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2001:DB8:ACAD:2::/64, 1 successors, FD is 2816</w:t>
      </w:r>
    </w:p>
    <w:p w14:paraId="2D81569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Connected, GigabitEthernet0/0/0</w:t>
      </w:r>
    </w:p>
    <w:p w14:paraId="55E42CA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lastRenderedPageBreak/>
        <w:t>P 2001:DB8:ACAD:D::/64, 2 successors, FD is 1408256</w:t>
      </w:r>
    </w:p>
    <w:p w14:paraId="2D930E2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(5299200/128256), Serial0/1/1</w:t>
      </w:r>
    </w:p>
    <w:p w14:paraId="7D92496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(1408256/128256), Serial0/1/0</w:t>
      </w:r>
    </w:p>
    <w:p w14:paraId="7015E0F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2001:DB8:ACAD:4::/64, 1 successors, FD is 5171200</w:t>
      </w:r>
    </w:p>
    <w:p w14:paraId="1264053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Connected, Serial0/1/1</w:t>
      </w:r>
    </w:p>
    <w:p w14:paraId="22293D0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2001:DB8:ACAD:3::/64, 1 successors, FD is 1280256</w:t>
      </w:r>
    </w:p>
    <w:p w14:paraId="2317809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Connected, Serial0/1/0</w:t>
      </w:r>
    </w:p>
    <w:p w14:paraId="57AD50DC"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(5171456/1270016), Serial0/1/1</w:t>
      </w:r>
    </w:p>
    <w:p w14:paraId="2F03FB9D"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(1280512/1270016), Serial0/1/0</w:t>
      </w:r>
    </w:p>
    <w:p w14:paraId="46D87AE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P 2001:DB8:ACAD:E::/64, 2 successors, FD is 1408512</w:t>
      </w:r>
    </w:p>
    <w:p w14:paraId="79EF7A4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(5299456/130816), Serial0/1/1</w:t>
      </w:r>
    </w:p>
    <w:p w14:paraId="7332125C"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(1408512/130816), Serial0/1/0</w:t>
      </w:r>
    </w:p>
    <w:p w14:paraId="62F75246" w14:textId="77777777" w:rsidR="00616294" w:rsidRPr="009352CE" w:rsidRDefault="00616294" w:rsidP="52432CCA">
      <w:pPr>
        <w:rPr>
          <w:rFonts w:ascii="Courier New" w:hAnsi="Courier New" w:cs="Courier New"/>
          <w:sz w:val="16"/>
          <w:szCs w:val="16"/>
        </w:rPr>
      </w:pPr>
    </w:p>
    <w:p w14:paraId="451C3533" w14:textId="77777777" w:rsidR="00616294" w:rsidRPr="009352CE" w:rsidRDefault="00616294" w:rsidP="52432CCA">
      <w:pPr>
        <w:rPr>
          <w:rFonts w:ascii="Courier New" w:hAnsi="Courier New" w:cs="Courier New"/>
          <w:sz w:val="16"/>
          <w:szCs w:val="16"/>
        </w:rPr>
      </w:pPr>
    </w:p>
    <w:p w14:paraId="6631C356" w14:textId="77777777" w:rsidR="00616294" w:rsidRPr="009352CE" w:rsidRDefault="00616294" w:rsidP="52432CCA">
      <w:pPr>
        <w:rPr>
          <w:rFonts w:ascii="Courier New" w:hAnsi="Courier New" w:cs="Courier New"/>
          <w:sz w:val="16"/>
          <w:szCs w:val="16"/>
        </w:rPr>
      </w:pPr>
    </w:p>
    <w:p w14:paraId="1E1FA3F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R3#show ip route</w:t>
      </w:r>
    </w:p>
    <w:p w14:paraId="3EE21FE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Codes: L - local, C - connected, S - static, R - RIP, M - mobile, B - BGP</w:t>
      </w:r>
    </w:p>
    <w:p w14:paraId="03EE033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 EIGRP, EX - EIGRP external, O - OSPF, IA - OSPF inter area</w:t>
      </w:r>
    </w:p>
    <w:p w14:paraId="5CFCF2F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N1 - OSPF NSSA external type 1, N2 - OSPF NSSA external type 2</w:t>
      </w:r>
    </w:p>
    <w:p w14:paraId="6F03011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E1 - OSPF external type 1, E2 - OSPF external type 2</w:t>
      </w:r>
    </w:p>
    <w:p w14:paraId="614CE09C"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i - IS-IS, su - IS-IS summary, L1 - IS-IS level-1, L2 - IS-IS level-2</w:t>
      </w:r>
    </w:p>
    <w:p w14:paraId="5D51AF3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ia - IS-IS inter area, * - candidate default, U - per-user static route</w:t>
      </w:r>
    </w:p>
    <w:p w14:paraId="21BAC19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o - ODR, P - periodic downloaded static route, H - NHRP, l - LISP</w:t>
      </w:r>
    </w:p>
    <w:p w14:paraId="14A0BE8E"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a - application route</w:t>
      </w:r>
    </w:p>
    <w:p w14:paraId="75BB101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 - replicated route, % - next hop override, p - overrides from PfR</w:t>
      </w:r>
    </w:p>
    <w:p w14:paraId="24665A7E" w14:textId="77777777" w:rsidR="00616294" w:rsidRPr="009352CE" w:rsidRDefault="00616294" w:rsidP="52432CCA">
      <w:pPr>
        <w:rPr>
          <w:rFonts w:ascii="Courier New" w:hAnsi="Courier New" w:cs="Courier New"/>
          <w:sz w:val="16"/>
          <w:szCs w:val="16"/>
        </w:rPr>
      </w:pPr>
    </w:p>
    <w:p w14:paraId="05AA568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Gateway of last resort is not set</w:t>
      </w:r>
    </w:p>
    <w:p w14:paraId="72C69989" w14:textId="77777777" w:rsidR="00616294" w:rsidRPr="009352CE" w:rsidRDefault="00616294" w:rsidP="52432CCA">
      <w:pPr>
        <w:rPr>
          <w:rFonts w:ascii="Courier New" w:hAnsi="Courier New" w:cs="Courier New"/>
          <w:sz w:val="16"/>
          <w:szCs w:val="16"/>
        </w:rPr>
      </w:pPr>
    </w:p>
    <w:p w14:paraId="47FD1FD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10.0.0.0/8 is variably subnetted, 9 subnets, 2 masks</w:t>
      </w:r>
    </w:p>
    <w:p w14:paraId="54BA894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10.0.0.0/30 [90/3082] via 10.0.0.5, 00:08:59, GigabitEthernet0/0/0</w:t>
      </w:r>
    </w:p>
    <w:p w14:paraId="1331B919"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        10.0.0.4/30 is directly connected, GigabitEthernet0/0/0</w:t>
      </w:r>
    </w:p>
    <w:p w14:paraId="7596A60E"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        10.0.0.6/32 is directly connected, GigabitEthernet0/0/0</w:t>
      </w:r>
    </w:p>
    <w:p w14:paraId="2F6D6D3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        10.0.0.8/30 is directly connected, Serial0/1/0</w:t>
      </w:r>
    </w:p>
    <w:p w14:paraId="1403697E"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        10.0.0.9/32 is directly connected, Serial0/1/0</w:t>
      </w:r>
    </w:p>
    <w:p w14:paraId="61F2B51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        10.0.0.12/30 is directly connected, Serial0/1/1</w:t>
      </w:r>
    </w:p>
    <w:p w14:paraId="3719A3D9"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        10.0.0.13/32 is directly connected, Serial0/1/1</w:t>
      </w:r>
    </w:p>
    <w:p w14:paraId="6DAF7EA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10.0.0.16/30 [90/5191534] via 10.0.0.14, 00:08:59, Serial0/1/1</w:t>
      </w:r>
    </w:p>
    <w:p w14:paraId="009B40DD"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[90/1285531] via 10.0.0.10, 00:08:59, Serial0/1/0</w:t>
      </w:r>
    </w:p>
    <w:p w14:paraId="5F14108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10.0.0.20/30 [90/5191790] via 10.0.0.14, 00:08:59, Serial0/1/1</w:t>
      </w:r>
    </w:p>
    <w:p w14:paraId="1FCC399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[90/1285787] via 10.0.0.10, 00:08:59, Serial0/1/0</w:t>
      </w:r>
    </w:p>
    <w:p w14:paraId="78C9E33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192.168.0.0/24 [90/131082] via 10.0.0.5, 00:08:59, GigabitEthernet0/0/0</w:t>
      </w:r>
    </w:p>
    <w:p w14:paraId="741DB56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192.168.1.0/24 [90/130826] via 10.0.0.5, 00:08:59, GigabitEthernet0/0/0</w:t>
      </w:r>
    </w:p>
    <w:p w14:paraId="32C4175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192.168.2.0/24 is variably subnetted, 2 subnets, 2 masks</w:t>
      </w:r>
    </w:p>
    <w:p w14:paraId="27C03B0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        192.168.2.0/24 is directly connected, Loopback0</w:t>
      </w:r>
    </w:p>
    <w:p w14:paraId="14A4330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        192.168.2.1/32 is directly connected, Loopback0</w:t>
      </w:r>
    </w:p>
    <w:p w14:paraId="7A46B76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192.168.3.0/24 [90/5319278] via 10.0.0.14, 00:08:59, Serial0/1/1</w:t>
      </w:r>
    </w:p>
    <w:p w14:paraId="05F71A8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[90/1413275] via 10.0.0.10, 00:08:59, Serial0/1/0</w:t>
      </w:r>
    </w:p>
    <w:p w14:paraId="73C074F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192.168.4.0/24 [90/5319534] via 10.0.0.14, 00:08:59, Serial0/1/1</w:t>
      </w:r>
    </w:p>
    <w:p w14:paraId="3953369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[90/1413531] via 10.0.0.10, 00:08:59, Serial0/1/0</w:t>
      </w:r>
    </w:p>
    <w:p w14:paraId="48620E3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192.168.5.0/24 [90/5319790] via 10.0.0.14, 00:08:59, Serial0/1/1</w:t>
      </w:r>
    </w:p>
    <w:p w14:paraId="74C7C87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[90/1413787] via 10.0.0.10, 00:08:59, Serial0/1/0</w:t>
      </w:r>
    </w:p>
    <w:p w14:paraId="2F6171F1" w14:textId="77777777" w:rsidR="00616294" w:rsidRPr="009352CE" w:rsidRDefault="00616294" w:rsidP="52432CCA">
      <w:pPr>
        <w:rPr>
          <w:rFonts w:ascii="Courier New" w:hAnsi="Courier New" w:cs="Courier New"/>
          <w:sz w:val="16"/>
          <w:szCs w:val="16"/>
        </w:rPr>
      </w:pPr>
    </w:p>
    <w:p w14:paraId="485CEAC4" w14:textId="77777777" w:rsidR="00616294" w:rsidRPr="009352CE" w:rsidRDefault="00616294" w:rsidP="52432CCA">
      <w:pPr>
        <w:rPr>
          <w:rFonts w:ascii="Courier New" w:hAnsi="Courier New" w:cs="Courier New"/>
          <w:sz w:val="16"/>
          <w:szCs w:val="16"/>
        </w:rPr>
      </w:pPr>
    </w:p>
    <w:p w14:paraId="2FA72E3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R3#show ipv6 route</w:t>
      </w:r>
    </w:p>
    <w:p w14:paraId="3BA55CC9"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IPv6 Routing Table - default - 17 entries</w:t>
      </w:r>
    </w:p>
    <w:p w14:paraId="51E54C3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Codes: C - Connected, L - Local, S - Static, U - Per-user Static route</w:t>
      </w:r>
    </w:p>
    <w:p w14:paraId="64A9682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B - BGP, R - RIP, I1 - ISIS L1, I2 - ISIS L2</w:t>
      </w:r>
    </w:p>
    <w:p w14:paraId="520D139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IA - ISIS interarea, IS - ISIS summary, D - EIGRP, EX - EIGRP external</w:t>
      </w:r>
    </w:p>
    <w:p w14:paraId="5AB5013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ND - ND Default, NDp - ND Prefix, DCE - Destination, NDr - Redirect</w:t>
      </w:r>
    </w:p>
    <w:p w14:paraId="6CFB61E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O - OSPF Intra, OI - OSPF Inter, OE1 - OSPF ext 1, OE2 - OSPF ext 2</w:t>
      </w:r>
    </w:p>
    <w:p w14:paraId="02E7E87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ON1 - OSPF NSSA ext 1, ON2 - OSPF NSSA ext 2, a - Application</w:t>
      </w:r>
    </w:p>
    <w:p w14:paraId="15CDAEFE"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2001:DB8:ACAD:1::/64 [90/3072]</w:t>
      </w:r>
    </w:p>
    <w:p w14:paraId="0EBEFBA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FE80::2, GigabitEthernet0/0/0</w:t>
      </w:r>
    </w:p>
    <w:p w14:paraId="4FC80031"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   2001:DB8:ACAD:2::/64 [0/0]</w:t>
      </w:r>
    </w:p>
    <w:p w14:paraId="46BC343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GigabitEthernet0/0/0, directly connected</w:t>
      </w:r>
    </w:p>
    <w:p w14:paraId="3D2AEDD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   2001:DB8:ACAD:2::2/128 [0/0]</w:t>
      </w:r>
    </w:p>
    <w:p w14:paraId="32F3AAEC"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GigabitEthernet0/0/0, receive</w:t>
      </w:r>
    </w:p>
    <w:p w14:paraId="48F0FAB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   2001:DB8:ACAD:3::/64 [0/0]</w:t>
      </w:r>
    </w:p>
    <w:p w14:paraId="5FCE6C2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Serial0/1/0, directly connected</w:t>
      </w:r>
    </w:p>
    <w:p w14:paraId="0D173CA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   2001:DB8:ACAD:3::1/128 [0/0]</w:t>
      </w:r>
    </w:p>
    <w:p w14:paraId="4F7EA683"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Serial0/1/0, receive</w:t>
      </w:r>
    </w:p>
    <w:p w14:paraId="48C6D33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   2001:DB8:ACAD:4::/64 [0/0]</w:t>
      </w:r>
    </w:p>
    <w:p w14:paraId="0EA2E1B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Serial0/1/1, directly connected</w:t>
      </w:r>
    </w:p>
    <w:p w14:paraId="19B919EC"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   2001:DB8:ACAD:4::1/128 [0/0]</w:t>
      </w:r>
    </w:p>
    <w:p w14:paraId="6D24254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Serial0/1/1, receive</w:t>
      </w:r>
    </w:p>
    <w:p w14:paraId="1EB838D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2001:DB8:ACAD:5::/64 [90/1280512]</w:t>
      </w:r>
    </w:p>
    <w:p w14:paraId="1C6974BD"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Serial0/1/0</w:t>
      </w:r>
    </w:p>
    <w:p w14:paraId="14B027F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lastRenderedPageBreak/>
        <w:t>via FE80::4, Serial0/1/1</w:t>
      </w:r>
    </w:p>
    <w:p w14:paraId="44F9F623"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2001:DB8:ACAD:6::/64 [90/1280768]</w:t>
      </w:r>
    </w:p>
    <w:p w14:paraId="44647A8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Serial0/1/0</w:t>
      </w:r>
    </w:p>
    <w:p w14:paraId="5DBD506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Serial0/1/1</w:t>
      </w:r>
    </w:p>
    <w:p w14:paraId="42C26492"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2001:DB8:ACAD:A::/64 [90/131072]</w:t>
      </w:r>
    </w:p>
    <w:p w14:paraId="3699171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FE80::2, GigabitEthernet0/0/0</w:t>
      </w:r>
    </w:p>
    <w:p w14:paraId="2A18D13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2001:DB8:ACAD:B::/64 [90/130816]</w:t>
      </w:r>
    </w:p>
    <w:p w14:paraId="151DD883"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FE80::2, GigabitEthernet0/0/0</w:t>
      </w:r>
    </w:p>
    <w:p w14:paraId="3507C44D"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C   2001:DB8:ACAD:C::/64 [0/0]</w:t>
      </w:r>
    </w:p>
    <w:p w14:paraId="060285FC"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Loopback0, directly connected</w:t>
      </w:r>
    </w:p>
    <w:p w14:paraId="29DAB70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   2001:DB8:ACAD:C::1/128 [0/0]</w:t>
      </w:r>
    </w:p>
    <w:p w14:paraId="46ABDD3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Loopback0, receive</w:t>
      </w:r>
    </w:p>
    <w:p w14:paraId="4A52226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2001:DB8:ACAD:D::/64 [90/1408256]</w:t>
      </w:r>
    </w:p>
    <w:p w14:paraId="4BFEB5B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Serial0/1/0</w:t>
      </w:r>
    </w:p>
    <w:p w14:paraId="058D0CD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Serial0/1/1</w:t>
      </w:r>
    </w:p>
    <w:p w14:paraId="0F3236CD"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2001:DB8:ACAD:E::/64 [90/1408512]</w:t>
      </w:r>
    </w:p>
    <w:p w14:paraId="146D0DC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Serial0/1/0</w:t>
      </w:r>
    </w:p>
    <w:p w14:paraId="36B61A5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Serial0/1/1</w:t>
      </w:r>
    </w:p>
    <w:p w14:paraId="031DDC1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D   2001:DB8:ACAD:F::/64 [90/1408768]</w:t>
      </w:r>
    </w:p>
    <w:p w14:paraId="2B913FB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Serial0/1/0</w:t>
      </w:r>
    </w:p>
    <w:p w14:paraId="7E451AE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FE80::4, Serial0/1/1</w:t>
      </w:r>
    </w:p>
    <w:p w14:paraId="3C260A3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L   FF00::/8 [0/0]</w:t>
      </w:r>
    </w:p>
    <w:p w14:paraId="1A62312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via Null0, receive</w:t>
      </w:r>
    </w:p>
    <w:p w14:paraId="44046ADA" w14:textId="77777777" w:rsidR="00616294" w:rsidRPr="009352CE" w:rsidRDefault="00616294" w:rsidP="52432CCA">
      <w:pPr>
        <w:rPr>
          <w:rFonts w:ascii="Courier New" w:hAnsi="Courier New" w:cs="Courier New"/>
          <w:sz w:val="16"/>
          <w:szCs w:val="16"/>
        </w:rPr>
      </w:pPr>
    </w:p>
    <w:p w14:paraId="7884042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R3#show ip eigrp neighbor</w:t>
      </w:r>
    </w:p>
    <w:p w14:paraId="7BA17ADA"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EIGRP-IPv4 Neighbors for AS(1)</w:t>
      </w:r>
    </w:p>
    <w:p w14:paraId="7CF3001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H   Address                 Interface              Hold Uptime   SRTT   RTO  Q  Seq</w:t>
      </w:r>
    </w:p>
    <w:p w14:paraId="11577F26"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(sec)         (ms)       Cnt Num</w:t>
      </w:r>
    </w:p>
    <w:p w14:paraId="64B593F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2   10.0.0.14               Se0/1/1                  14 00:09:50    3   294  0  50</w:t>
      </w:r>
    </w:p>
    <w:p w14:paraId="24FA6FA8"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   10.0.0.10               Se0/1/0                  13 00:09:50    1   100  0  49</w:t>
      </w:r>
    </w:p>
    <w:p w14:paraId="369A3C59"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0   10.0.0.5                Gi0/0/0                  14 00:09:52    1   100  0  35</w:t>
      </w:r>
    </w:p>
    <w:p w14:paraId="560A04A3"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R3#show ipv6 eigrp neighbor</w:t>
      </w:r>
    </w:p>
    <w:p w14:paraId="5960C70B"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EIGRP-IPv6 Neighbors for AS(10)</w:t>
      </w:r>
    </w:p>
    <w:p w14:paraId="70C0C51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H   Address                 Interface              Hold Uptime   SRTT   RTO  Q  Seq</w:t>
      </w:r>
    </w:p>
    <w:p w14:paraId="2E54EF60"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(sec)         (ms)       Cnt Num</w:t>
      </w:r>
    </w:p>
    <w:p w14:paraId="0B6FF365"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2   Link-local address:     Se0/1/1                  10 00:50:28    1   300  0  23</w:t>
      </w:r>
    </w:p>
    <w:p w14:paraId="60D92209"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FE80::4</w:t>
      </w:r>
    </w:p>
    <w:p w14:paraId="04FBA3E4"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1   Link-local address:     Se0/1/0                  11 00:50:37    1   100  0  22</w:t>
      </w:r>
    </w:p>
    <w:p w14:paraId="44CB1587"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FE80::4</w:t>
      </w:r>
    </w:p>
    <w:p w14:paraId="3E05C29F" w14:textId="77777777" w:rsidR="00616294" w:rsidRPr="009352CE" w:rsidRDefault="00616294" w:rsidP="52432CCA">
      <w:pPr>
        <w:rPr>
          <w:rFonts w:ascii="Courier New" w:hAnsi="Courier New" w:cs="Courier New"/>
          <w:sz w:val="16"/>
          <w:szCs w:val="16"/>
        </w:rPr>
      </w:pPr>
      <w:r w:rsidRPr="52432CCA">
        <w:rPr>
          <w:rFonts w:ascii="Courier New" w:hAnsi="Courier New" w:cs="Courier New"/>
          <w:sz w:val="16"/>
          <w:szCs w:val="16"/>
        </w:rPr>
        <w:t>0   Link-local address:     Gi0/0/0                  14 00:51:34    1   100  0  30</w:t>
      </w:r>
    </w:p>
    <w:p w14:paraId="7E081AC9" w14:textId="77777777" w:rsidR="00616294" w:rsidRDefault="00616294" w:rsidP="52432CCA">
      <w:pPr>
        <w:rPr>
          <w:rFonts w:ascii="Courier New" w:hAnsi="Courier New" w:cs="Courier New"/>
          <w:sz w:val="16"/>
          <w:szCs w:val="16"/>
        </w:rPr>
      </w:pPr>
      <w:r w:rsidRPr="52432CCA">
        <w:rPr>
          <w:rFonts w:ascii="Courier New" w:hAnsi="Courier New" w:cs="Courier New"/>
          <w:sz w:val="16"/>
          <w:szCs w:val="16"/>
        </w:rPr>
        <w:t>FE80::2</w:t>
      </w:r>
    </w:p>
    <w:p w14:paraId="17F886BC" w14:textId="77777777" w:rsidR="00616294" w:rsidRDefault="00616294" w:rsidP="52432CCA">
      <w:pPr>
        <w:rPr>
          <w:rFonts w:ascii="Courier New" w:hAnsi="Courier New" w:cs="Courier New"/>
          <w:sz w:val="16"/>
          <w:szCs w:val="16"/>
        </w:rPr>
      </w:pPr>
    </w:p>
    <w:p w14:paraId="6E85D9A6" w14:textId="529BFDD6" w:rsidR="00A95F9A" w:rsidRDefault="00616294" w:rsidP="52432CCA">
      <w:pPr>
        <w:rPr>
          <w:rFonts w:ascii="Times New Roman" w:hAnsi="Times New Roman" w:cs="Times New Roman"/>
          <w:sz w:val="16"/>
          <w:szCs w:val="16"/>
        </w:rPr>
      </w:pPr>
      <w:r w:rsidRPr="52432CCA">
        <w:rPr>
          <w:rFonts w:ascii="Times New Roman" w:hAnsi="Times New Roman" w:cs="Times New Roman"/>
          <w:sz w:val="16"/>
          <w:szCs w:val="16"/>
        </w:rPr>
        <w:t>Router 4 Config</w:t>
      </w:r>
    </w:p>
    <w:p w14:paraId="4565EE6E" w14:textId="77777777" w:rsidR="00A95F9A" w:rsidRDefault="00A95F9A" w:rsidP="52432CCA">
      <w:pPr>
        <w:rPr>
          <w:rFonts w:ascii="Times New Roman" w:hAnsi="Times New Roman" w:cs="Times New Roman"/>
          <w:sz w:val="16"/>
          <w:szCs w:val="16"/>
        </w:rPr>
      </w:pPr>
    </w:p>
    <w:p w14:paraId="131C3442" w14:textId="6C150502" w:rsidR="00A95F9A" w:rsidRDefault="00A95F9A" w:rsidP="52432CCA">
      <w:pPr>
        <w:rPr>
          <w:rFonts w:ascii="Courier New" w:hAnsi="Courier New" w:cs="Courier New"/>
          <w:b/>
          <w:bCs/>
          <w:sz w:val="16"/>
          <w:szCs w:val="16"/>
        </w:rPr>
      </w:pPr>
      <w:r w:rsidRPr="52432CCA">
        <w:rPr>
          <w:rFonts w:ascii="Courier New" w:hAnsi="Courier New" w:cs="Courier New"/>
          <w:b/>
          <w:bCs/>
          <w:sz w:val="16"/>
          <w:szCs w:val="16"/>
        </w:rPr>
        <w:t>Proof of unequal cost load-balancing shown in red:</w:t>
      </w:r>
    </w:p>
    <w:p w14:paraId="7D6E16CF" w14:textId="77777777" w:rsidR="00A95F9A" w:rsidRDefault="00A95F9A" w:rsidP="52432CCA">
      <w:pPr>
        <w:rPr>
          <w:rFonts w:ascii="Times New Roman" w:hAnsi="Times New Roman" w:cs="Times New Roman"/>
          <w:sz w:val="16"/>
          <w:szCs w:val="16"/>
        </w:rPr>
      </w:pPr>
    </w:p>
    <w:p w14:paraId="5E8863A2"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R4#show ip route 10.0.0.1</w:t>
      </w:r>
    </w:p>
    <w:p w14:paraId="316320AF"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Routing entry for 10.0.0.0/30</w:t>
      </w:r>
    </w:p>
    <w:p w14:paraId="42E9A374"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Known via "eigrp 1", distance 90, metric 1665024, type internal</w:t>
      </w:r>
    </w:p>
    <w:p w14:paraId="183076BB"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Redistributing via eigrp 1</w:t>
      </w:r>
    </w:p>
    <w:p w14:paraId="16479264"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Last update from 10.0.0.9 on Serial0/1/0, 00:07:21 ago</w:t>
      </w:r>
    </w:p>
    <w:p w14:paraId="52C7D17B"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Routing Descriptor Blocks:</w:t>
      </w:r>
    </w:p>
    <w:p w14:paraId="56BC3CA4"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 10.0.0.9, from 10.0.0.9, 00:07:21 ago, via Serial0/1/0</w:t>
      </w:r>
    </w:p>
    <w:p w14:paraId="0E6F3B12" w14:textId="313C2D42"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 xml:space="preserve">Route metric is 1665024, </w:t>
      </w:r>
      <w:r w:rsidRPr="52432CCA">
        <w:rPr>
          <w:rFonts w:ascii="Courier New" w:eastAsia="Times New Roman" w:hAnsi="Courier New" w:cs="Courier New"/>
          <w:b/>
          <w:bCs/>
          <w:color w:val="FF0000"/>
          <w:sz w:val="16"/>
          <w:szCs w:val="16"/>
        </w:rPr>
        <w:t xml:space="preserve">traffic share count is </w:t>
      </w:r>
      <w:r w:rsidR="00537940" w:rsidRPr="52432CCA">
        <w:rPr>
          <w:rFonts w:ascii="Courier New" w:eastAsia="Times New Roman" w:hAnsi="Courier New" w:cs="Courier New"/>
          <w:b/>
          <w:bCs/>
          <w:color w:val="FF0000"/>
          <w:sz w:val="16"/>
          <w:szCs w:val="16"/>
        </w:rPr>
        <w:t>240</w:t>
      </w:r>
    </w:p>
    <w:p w14:paraId="5C39CCB2"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Total delay is 30 microseconds, minimum bandwidth is 1544 Kbit</w:t>
      </w:r>
    </w:p>
    <w:p w14:paraId="306EBA7B"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Reliability 255/255, minimum MTU 1500 bytes</w:t>
      </w:r>
    </w:p>
    <w:p w14:paraId="22F4D727"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Loading 1/255, Hops 2</w:t>
      </w:r>
    </w:p>
    <w:p w14:paraId="25EEBE2C"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10.0.0.13, from 10.0.0.13, 00:07:21 ago, via Serial0/1/1</w:t>
      </w:r>
    </w:p>
    <w:p w14:paraId="53027101" w14:textId="09EDD450" w:rsidR="00E90077" w:rsidRPr="00A95F9A" w:rsidRDefault="00E90077" w:rsidP="52432CCA">
      <w:pPr>
        <w:rPr>
          <w:rFonts w:ascii="Courier New" w:eastAsia="Times New Roman" w:hAnsi="Courier New" w:cs="Courier New"/>
          <w:b/>
          <w:bCs/>
          <w:color w:val="FF0000"/>
          <w:sz w:val="16"/>
          <w:szCs w:val="16"/>
        </w:rPr>
      </w:pPr>
      <w:r w:rsidRPr="52432CCA">
        <w:rPr>
          <w:rFonts w:ascii="Courier New" w:eastAsia="Times New Roman" w:hAnsi="Courier New" w:cs="Courier New"/>
          <w:b/>
          <w:bCs/>
          <w:sz w:val="16"/>
          <w:szCs w:val="16"/>
        </w:rPr>
        <w:t xml:space="preserve">Route metric is 5191680, </w:t>
      </w:r>
      <w:r w:rsidRPr="52432CCA">
        <w:rPr>
          <w:rFonts w:ascii="Courier New" w:eastAsia="Times New Roman" w:hAnsi="Courier New" w:cs="Courier New"/>
          <w:b/>
          <w:bCs/>
          <w:color w:val="FF0000"/>
          <w:sz w:val="16"/>
          <w:szCs w:val="16"/>
        </w:rPr>
        <w:t xml:space="preserve">traffic share count is </w:t>
      </w:r>
      <w:r w:rsidR="00537940" w:rsidRPr="52432CCA">
        <w:rPr>
          <w:rFonts w:ascii="Courier New" w:eastAsia="Times New Roman" w:hAnsi="Courier New" w:cs="Courier New"/>
          <w:b/>
          <w:bCs/>
          <w:color w:val="FF0000"/>
          <w:sz w:val="16"/>
          <w:szCs w:val="16"/>
        </w:rPr>
        <w:t>59</w:t>
      </w:r>
    </w:p>
    <w:p w14:paraId="1FB61718"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Total delay is 2020 microseconds, minimum bandwidth is 500 Kbit</w:t>
      </w:r>
    </w:p>
    <w:p w14:paraId="27A0C47E" w14:textId="77777777" w:rsidR="00E90077" w:rsidRPr="00E90077"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Reliability 255/255, minimum MTU 1500 bytes</w:t>
      </w:r>
    </w:p>
    <w:p w14:paraId="40A78B71" w14:textId="49CBFB49" w:rsidR="00E90077" w:rsidRPr="00537940" w:rsidRDefault="00E90077" w:rsidP="52432CCA">
      <w:pPr>
        <w:rPr>
          <w:rFonts w:ascii="Courier New" w:eastAsia="Times New Roman" w:hAnsi="Courier New" w:cs="Courier New"/>
          <w:b/>
          <w:bCs/>
          <w:sz w:val="16"/>
          <w:szCs w:val="16"/>
        </w:rPr>
      </w:pPr>
      <w:r w:rsidRPr="52432CCA">
        <w:rPr>
          <w:rFonts w:ascii="Courier New" w:eastAsia="Times New Roman" w:hAnsi="Courier New" w:cs="Courier New"/>
          <w:b/>
          <w:bCs/>
          <w:sz w:val="16"/>
          <w:szCs w:val="16"/>
        </w:rPr>
        <w:t>Loading 1/255, Hops 2</w:t>
      </w:r>
    </w:p>
    <w:p w14:paraId="31740CEB" w14:textId="77777777" w:rsidR="002B6A99" w:rsidRPr="00E90077" w:rsidRDefault="002B6A99" w:rsidP="52432CCA">
      <w:pPr>
        <w:rPr>
          <w:rFonts w:ascii="Courier New" w:hAnsi="Courier New" w:cs="Courier New"/>
          <w:sz w:val="16"/>
          <w:szCs w:val="16"/>
        </w:rPr>
      </w:pPr>
    </w:p>
    <w:p w14:paraId="533D9ECE"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R4#show run</w:t>
      </w:r>
    </w:p>
    <w:p w14:paraId="7E022737"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Building configuration...</w:t>
      </w:r>
    </w:p>
    <w:p w14:paraId="33A755C7" w14:textId="77777777" w:rsidR="00616294" w:rsidRPr="00AF0CFB" w:rsidRDefault="00616294" w:rsidP="52432CCA">
      <w:pPr>
        <w:rPr>
          <w:rFonts w:ascii="Courier New" w:eastAsia="Times New Roman" w:hAnsi="Courier New" w:cs="Courier New"/>
          <w:sz w:val="16"/>
          <w:szCs w:val="16"/>
        </w:rPr>
      </w:pPr>
    </w:p>
    <w:p w14:paraId="3592833E"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Current configuration : 1510 bytes</w:t>
      </w:r>
    </w:p>
    <w:p w14:paraId="50C1B418"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226DD01"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version 15.4</w:t>
      </w:r>
    </w:p>
    <w:p w14:paraId="17F93280"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log datetime msec</w:t>
      </w:r>
    </w:p>
    <w:p w14:paraId="4E1328BF"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debug datetime msec</w:t>
      </w:r>
    </w:p>
    <w:p w14:paraId="500F15D5"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password-encryption</w:t>
      </w:r>
    </w:p>
    <w:p w14:paraId="6DC55C2D"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76E1558"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hostname R4</w:t>
      </w:r>
    </w:p>
    <w:p w14:paraId="6535B97E"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919FF86"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 cef</w:t>
      </w:r>
    </w:p>
    <w:p w14:paraId="556C8EF8"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unicast-routing</w:t>
      </w:r>
    </w:p>
    <w:p w14:paraId="40B5B163"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lastRenderedPageBreak/>
        <w:t>!</w:t>
      </w:r>
    </w:p>
    <w:p w14:paraId="1562EF05"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ipv6 cef</w:t>
      </w:r>
    </w:p>
    <w:p w14:paraId="0F78544F"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64704BD"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spanning-tree mode pvst</w:t>
      </w:r>
    </w:p>
    <w:p w14:paraId="3D8D7651"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7700C8FB"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Loopback0</w:t>
      </w:r>
    </w:p>
    <w:p w14:paraId="742B30ED"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192.168.3.1 255.255.255.0</w:t>
      </w:r>
    </w:p>
    <w:p w14:paraId="3800FC18"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FE80::4 link-local</w:t>
      </w:r>
    </w:p>
    <w:p w14:paraId="18D3F246"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2001:DB8:ACAD:D::1/64</w:t>
      </w:r>
    </w:p>
    <w:p w14:paraId="16021AD5"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69CC2815"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82A8B23"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GigabitEthernet0/0/0</w:t>
      </w:r>
    </w:p>
    <w:p w14:paraId="7328B1ED"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 address</w:t>
      </w:r>
    </w:p>
    <w:p w14:paraId="7B3EC6BB"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325AFB08"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675D2890"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shutdown</w:t>
      </w:r>
    </w:p>
    <w:p w14:paraId="7BEA012A"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B3B94D4"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GigabitEthernet0/0/1</w:t>
      </w:r>
    </w:p>
    <w:p w14:paraId="17C96A80"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10.0.0.17 255.255.255.252</w:t>
      </w:r>
    </w:p>
    <w:p w14:paraId="2507700B"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29620AAC"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31403690"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FE80::4 link-local</w:t>
      </w:r>
    </w:p>
    <w:p w14:paraId="0779F022"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2001:DB8:ACAD:5::1/64</w:t>
      </w:r>
    </w:p>
    <w:p w14:paraId="6BFDF635"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08DB2F64"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BB5C49A"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Serial0/1/0</w:t>
      </w:r>
    </w:p>
    <w:p w14:paraId="67442767"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10.0.0.10 255.255.255.252</w:t>
      </w:r>
    </w:p>
    <w:p w14:paraId="3CA883FE"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delay 1</w:t>
      </w:r>
    </w:p>
    <w:p w14:paraId="27DC7E7E"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FE80::4 link-local</w:t>
      </w:r>
    </w:p>
    <w:p w14:paraId="50ED6BBC"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2001:DB8:ACAD:3::2/64</w:t>
      </w:r>
    </w:p>
    <w:p w14:paraId="3F4ADB78"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35D27212"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clock rate 2000000</w:t>
      </w:r>
    </w:p>
    <w:p w14:paraId="656EF075"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6C0BA320"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Serial0/1/1</w:t>
      </w:r>
    </w:p>
    <w:p w14:paraId="157DEEAD"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bandwidth 500</w:t>
      </w:r>
    </w:p>
    <w:p w14:paraId="1B3A13A1"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10.0.0.14 255.255.255.252</w:t>
      </w:r>
    </w:p>
    <w:p w14:paraId="1E0FC47B"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delay 200</w:t>
      </w:r>
    </w:p>
    <w:p w14:paraId="5DF176FA"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FE80::4 link-local</w:t>
      </w:r>
    </w:p>
    <w:p w14:paraId="136E3BED"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2001:DB8:ACAD:4::2/64</w:t>
      </w:r>
    </w:p>
    <w:p w14:paraId="06FDA42E"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4B902B36"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clock rate 2000000</w:t>
      </w:r>
    </w:p>
    <w:p w14:paraId="74D6A0CA"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68E34DFB"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Vlan1</w:t>
      </w:r>
    </w:p>
    <w:p w14:paraId="733385E6"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 address</w:t>
      </w:r>
    </w:p>
    <w:p w14:paraId="1AA4C217"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shutdown</w:t>
      </w:r>
    </w:p>
    <w:p w14:paraId="3DB6B7CF"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5B656AB"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router eigrp 1</w:t>
      </w:r>
    </w:p>
    <w:p w14:paraId="5F27A91F"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4.4.4.4</w:t>
      </w:r>
    </w:p>
    <w:p w14:paraId="0F9003A6"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variance 4</w:t>
      </w:r>
    </w:p>
    <w:p w14:paraId="22E8B4AC"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5467FB42"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10.0.0.16 0.0.0.3</w:t>
      </w:r>
    </w:p>
    <w:p w14:paraId="341EE579"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10.0.0.12 0.0.0.3</w:t>
      </w:r>
    </w:p>
    <w:p w14:paraId="20562C46"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10.0.0.8 0.0.0.3</w:t>
      </w:r>
    </w:p>
    <w:p w14:paraId="24ED40B0"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192.168.3.0</w:t>
      </w:r>
    </w:p>
    <w:p w14:paraId="3CD76FD0"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metric weights 0 1 1 1 1 0</w:t>
      </w:r>
    </w:p>
    <w:p w14:paraId="2FE94A2B"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3CF11AA"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router eigrp 10</w:t>
      </w:r>
    </w:p>
    <w:p w14:paraId="59E56985"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4.4.4.4</w:t>
      </w:r>
    </w:p>
    <w:p w14:paraId="510DE716"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variance 5</w:t>
      </w:r>
    </w:p>
    <w:p w14:paraId="1D6713AE"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no shutdown </w:t>
      </w:r>
    </w:p>
    <w:p w14:paraId="166AC824"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198CBCF6"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739DF77"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classless</w:t>
      </w:r>
    </w:p>
    <w:p w14:paraId="123EB79E"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B16E4A5"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flow-export version 9</w:t>
      </w:r>
    </w:p>
    <w:p w14:paraId="084E42EB"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D69F4F5"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con 0</w:t>
      </w:r>
    </w:p>
    <w:p w14:paraId="24E72EB3"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3F75EBF"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aux 0</w:t>
      </w:r>
    </w:p>
    <w:p w14:paraId="53FA976F"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F905331"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vty 0 4</w:t>
      </w:r>
    </w:p>
    <w:p w14:paraId="48E924AC" w14:textId="4796F7DB"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login</w:t>
      </w:r>
    </w:p>
    <w:p w14:paraId="3330C76E" w14:textId="77777777" w:rsidR="00616294" w:rsidRPr="00AF0CFB"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715FA4D8" w14:textId="77777777" w:rsidR="0061629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End</w:t>
      </w:r>
    </w:p>
    <w:p w14:paraId="7D43E32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R4#show ip route 10.0.0.0</w:t>
      </w:r>
    </w:p>
    <w:p w14:paraId="306E7CE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Routing entry for 10.0.0.0/8, 9 known subnets</w:t>
      </w:r>
    </w:p>
    <w:p w14:paraId="19BB72A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Attached (6 connections)</w:t>
      </w:r>
    </w:p>
    <w:p w14:paraId="47295ED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lastRenderedPageBreak/>
        <w:t>Variably subnetted with 2 masks</w:t>
      </w:r>
    </w:p>
    <w:p w14:paraId="1928E5A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Redistributing via eigrp 1</w:t>
      </w:r>
    </w:p>
    <w:p w14:paraId="50FE24C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10.0.0.0/30 [90/5191790] via 10.0.0.13, 00:11:42, Serial0/1/1</w:t>
      </w:r>
    </w:p>
    <w:p w14:paraId="40D6F27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[90/1275507] via 10.0.0.9, 00:11:42, Serial0/1/0</w:t>
      </w:r>
    </w:p>
    <w:p w14:paraId="111F995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10.0.0.4/30 [90/5191534] via 10.0.0.13, 00:11:42, Serial0/1/1</w:t>
      </w:r>
    </w:p>
    <w:p w14:paraId="044A729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[90/1275251] via 10.0.0.9, 00:11:42, Serial0/1/0</w:t>
      </w:r>
    </w:p>
    <w:p w14:paraId="371B492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10.0.0.8/30 is directly connected, Serial0/1/0</w:t>
      </w:r>
    </w:p>
    <w:p w14:paraId="2CD304E9"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10.0.0.10/32 is directly connected, Serial0/1/0</w:t>
      </w:r>
    </w:p>
    <w:p w14:paraId="3670360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10.0.0.12/30 is directly connected, Serial0/1/1</w:t>
      </w:r>
    </w:p>
    <w:p w14:paraId="09D4E2F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10.0.0.14/32 is directly connected, Serial0/1/1</w:t>
      </w:r>
    </w:p>
    <w:p w14:paraId="4714CBD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10.0.0.16/30 is directly connected, GigabitEthernet0/0/1</w:t>
      </w:r>
    </w:p>
    <w:p w14:paraId="03DCDF5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10.0.0.17/32 is directly connected, GigabitEthernet0/0/1</w:t>
      </w:r>
    </w:p>
    <w:p w14:paraId="4B708CC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10.0.0.20/30 [90/3082] via 10.0.0.18, 00:11:42, GigabitEthernet0/0/1</w:t>
      </w:r>
    </w:p>
    <w:p w14:paraId="37D4AFE4" w14:textId="77777777" w:rsidR="00616294" w:rsidRPr="00F4200F" w:rsidRDefault="00616294" w:rsidP="52432CCA">
      <w:pPr>
        <w:rPr>
          <w:rFonts w:ascii="Courier New" w:hAnsi="Courier New" w:cs="Courier New"/>
          <w:sz w:val="16"/>
          <w:szCs w:val="16"/>
        </w:rPr>
      </w:pPr>
    </w:p>
    <w:p w14:paraId="756C874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R4#show ip protocols</w:t>
      </w:r>
    </w:p>
    <w:p w14:paraId="5F8DC91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 IP Routing is NSF aware ***</w:t>
      </w:r>
    </w:p>
    <w:p w14:paraId="5D694B27" w14:textId="77777777" w:rsidR="00616294" w:rsidRPr="00F4200F" w:rsidRDefault="00616294" w:rsidP="52432CCA">
      <w:pPr>
        <w:rPr>
          <w:rFonts w:ascii="Courier New" w:hAnsi="Courier New" w:cs="Courier New"/>
          <w:sz w:val="16"/>
          <w:szCs w:val="16"/>
        </w:rPr>
      </w:pPr>
    </w:p>
    <w:p w14:paraId="2B750D6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Routing Protocol is "application"</w:t>
      </w:r>
    </w:p>
    <w:p w14:paraId="44901A6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Sending updates every 0 seconds</w:t>
      </w:r>
    </w:p>
    <w:p w14:paraId="6751060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Invalid after 0 seconds, hold down 0, flushed after 0</w:t>
      </w:r>
    </w:p>
    <w:p w14:paraId="2A603D7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Outgoing update filter list for all interfaces is not set</w:t>
      </w:r>
    </w:p>
    <w:p w14:paraId="4923B82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Incoming update filter list for all interfaces is not set</w:t>
      </w:r>
    </w:p>
    <w:p w14:paraId="7A5D9965"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Maximum path: 32</w:t>
      </w:r>
    </w:p>
    <w:p w14:paraId="73D2ABFA"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Routing for Networks:</w:t>
      </w:r>
    </w:p>
    <w:p w14:paraId="741C926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Routing Information Sources:</w:t>
      </w:r>
    </w:p>
    <w:p w14:paraId="072A3C2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Gateway         Distance      Last Update</w:t>
      </w:r>
    </w:p>
    <w:p w14:paraId="7A51CAC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Distance: (default is 4)</w:t>
      </w:r>
    </w:p>
    <w:p w14:paraId="2EDD19BF" w14:textId="77777777" w:rsidR="00616294" w:rsidRPr="00F4200F" w:rsidRDefault="00616294" w:rsidP="52432CCA">
      <w:pPr>
        <w:rPr>
          <w:rFonts w:ascii="Courier New" w:hAnsi="Courier New" w:cs="Courier New"/>
          <w:sz w:val="16"/>
          <w:szCs w:val="16"/>
        </w:rPr>
      </w:pPr>
    </w:p>
    <w:p w14:paraId="73318C2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Routing Protocol is "eigrp 1"</w:t>
      </w:r>
    </w:p>
    <w:p w14:paraId="4ED99C5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Outgoing update filter list for all interfaces is not set</w:t>
      </w:r>
    </w:p>
    <w:p w14:paraId="0D5075A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Incoming update filter list for all interfaces is not set</w:t>
      </w:r>
    </w:p>
    <w:p w14:paraId="62BD4CC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Default networks flagged in outgoing updates</w:t>
      </w:r>
    </w:p>
    <w:p w14:paraId="1338078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Default networks accepted from incoming updates</w:t>
      </w:r>
    </w:p>
    <w:p w14:paraId="678487B9"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EIGRP-IPv4 Protocol for AS(1)</w:t>
      </w:r>
    </w:p>
    <w:p w14:paraId="6257B652" w14:textId="77777777" w:rsidR="00616294" w:rsidRPr="00552871" w:rsidRDefault="00616294" w:rsidP="52432CCA">
      <w:pPr>
        <w:rPr>
          <w:rFonts w:ascii="Courier New" w:hAnsi="Courier New" w:cs="Courier New"/>
          <w:b/>
          <w:bCs/>
          <w:color w:val="FF0000"/>
          <w:sz w:val="16"/>
          <w:szCs w:val="16"/>
        </w:rPr>
      </w:pPr>
      <w:r w:rsidRPr="52432CCA">
        <w:rPr>
          <w:rFonts w:ascii="Courier New" w:hAnsi="Courier New" w:cs="Courier New"/>
          <w:b/>
          <w:bCs/>
          <w:color w:val="FF0000"/>
          <w:sz w:val="16"/>
          <w:szCs w:val="16"/>
        </w:rPr>
        <w:t>Metric weight K1=1, K2=1, K3=1, K4=1, K5=0</w:t>
      </w:r>
    </w:p>
    <w:p w14:paraId="59FA5A2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Soft SIA disabled</w:t>
      </w:r>
    </w:p>
    <w:p w14:paraId="746084D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NSF-aware route hold timer is 240</w:t>
      </w:r>
    </w:p>
    <w:p w14:paraId="35D6338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EIGRP NSF disabled</w:t>
      </w:r>
    </w:p>
    <w:p w14:paraId="7583BE0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NSF signal timer is 20s</w:t>
      </w:r>
    </w:p>
    <w:p w14:paraId="5A1EC3C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NSF converge timer is 120s</w:t>
      </w:r>
    </w:p>
    <w:p w14:paraId="694A699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Router-ID: 4.4.4.4</w:t>
      </w:r>
    </w:p>
    <w:p w14:paraId="66C2733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Topology : 0 (base)</w:t>
      </w:r>
    </w:p>
    <w:p w14:paraId="4CCAF44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Active Timer: 3 min</w:t>
      </w:r>
    </w:p>
    <w:p w14:paraId="21090AFA"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Distance: internal 90 external 170</w:t>
      </w:r>
    </w:p>
    <w:p w14:paraId="72F6D67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Maximum path: 4</w:t>
      </w:r>
    </w:p>
    <w:p w14:paraId="028F3FB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Maximum hopcount 100</w:t>
      </w:r>
    </w:p>
    <w:p w14:paraId="4C8B51D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Maximum metric variance 5</w:t>
      </w:r>
    </w:p>
    <w:p w14:paraId="17CEF468" w14:textId="77777777" w:rsidR="00616294" w:rsidRPr="00F4200F" w:rsidRDefault="00616294" w:rsidP="52432CCA">
      <w:pPr>
        <w:rPr>
          <w:rFonts w:ascii="Courier New" w:hAnsi="Courier New" w:cs="Courier New"/>
          <w:sz w:val="16"/>
          <w:szCs w:val="16"/>
        </w:rPr>
      </w:pPr>
    </w:p>
    <w:p w14:paraId="798301B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Automatic Summarization: disabled</w:t>
      </w:r>
    </w:p>
    <w:p w14:paraId="31E58B5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Maximum path: 4</w:t>
      </w:r>
    </w:p>
    <w:p w14:paraId="4E1F7BE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Routing for Networks:</w:t>
      </w:r>
    </w:p>
    <w:p w14:paraId="28E1D51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10.0.0.8/30</w:t>
      </w:r>
    </w:p>
    <w:p w14:paraId="7AB9A53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10.0.0.12/30</w:t>
      </w:r>
    </w:p>
    <w:p w14:paraId="3F03BCC5"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10.0.0.16/30</w:t>
      </w:r>
    </w:p>
    <w:p w14:paraId="0D6D953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192.168.3.0</w:t>
      </w:r>
    </w:p>
    <w:p w14:paraId="4002ACB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Passive Interface(s):</w:t>
      </w:r>
    </w:p>
    <w:p w14:paraId="41A979E5"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Loopback0</w:t>
      </w:r>
    </w:p>
    <w:p w14:paraId="1DB6189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Routing Information Sources:</w:t>
      </w:r>
    </w:p>
    <w:p w14:paraId="6DDB116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Gateway         Distance      Last Update</w:t>
      </w:r>
    </w:p>
    <w:p w14:paraId="0836A7F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10.0.0.9              90      00:11:55</w:t>
      </w:r>
    </w:p>
    <w:p w14:paraId="33D717D5"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10.0.0.13             90      00:11:55</w:t>
      </w:r>
    </w:p>
    <w:p w14:paraId="5DBA237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Gateway         Distance      Last Update</w:t>
      </w:r>
    </w:p>
    <w:p w14:paraId="48EE707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10.0.0.18             90      00:11:57</w:t>
      </w:r>
    </w:p>
    <w:p w14:paraId="7E5CFA2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Distance: internal 90 external 170</w:t>
      </w:r>
    </w:p>
    <w:p w14:paraId="4FF5156A" w14:textId="77777777" w:rsidR="00616294" w:rsidRPr="00F4200F" w:rsidRDefault="00616294" w:rsidP="52432CCA">
      <w:pPr>
        <w:rPr>
          <w:rFonts w:ascii="Courier New" w:hAnsi="Courier New" w:cs="Courier New"/>
          <w:sz w:val="16"/>
          <w:szCs w:val="16"/>
        </w:rPr>
      </w:pPr>
    </w:p>
    <w:p w14:paraId="0843515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R4#show ip eigrp top</w:t>
      </w:r>
    </w:p>
    <w:p w14:paraId="199505B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EIGRP-IPv4 Topology Table for AS(1)/ID(4.4.4.4)</w:t>
      </w:r>
    </w:p>
    <w:p w14:paraId="05085E4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Codes: P - Passive, A - Active, U - Update, Q - Query, R - Reply,</w:t>
      </w:r>
    </w:p>
    <w:p w14:paraId="2D1475E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 - reply Status, s - sia Status</w:t>
      </w:r>
    </w:p>
    <w:p w14:paraId="04FBB853" w14:textId="77777777" w:rsidR="00616294" w:rsidRPr="00F4200F" w:rsidRDefault="00616294" w:rsidP="52432CCA">
      <w:pPr>
        <w:rPr>
          <w:rFonts w:ascii="Courier New" w:hAnsi="Courier New" w:cs="Courier New"/>
          <w:sz w:val="16"/>
          <w:szCs w:val="16"/>
        </w:rPr>
      </w:pPr>
    </w:p>
    <w:p w14:paraId="47DAEB5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192.168.3.0/24, 1 successors, FD is 128257</w:t>
      </w:r>
    </w:p>
    <w:p w14:paraId="34845D3A"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Connected, Loopback0</w:t>
      </w:r>
    </w:p>
    <w:p w14:paraId="54F9390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10.0.0.12/30, 1 successors, FD is 5191278</w:t>
      </w:r>
    </w:p>
    <w:p w14:paraId="780CF1B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Connected, Serial0/1/1</w:t>
      </w:r>
    </w:p>
    <w:p w14:paraId="23A2F51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192.168.2.0/24, 2 successors, FD is 1402995</w:t>
      </w:r>
    </w:p>
    <w:p w14:paraId="3DA06E8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10.0.0.9 (1402995/128257), Serial0/1/0</w:t>
      </w:r>
    </w:p>
    <w:p w14:paraId="4EBC493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10.0.0.13 (5319278/128257), Serial0/1/1</w:t>
      </w:r>
    </w:p>
    <w:p w14:paraId="2850C015"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lastRenderedPageBreak/>
        <w:t>P 10.0.0.20/30, 1 successors, FD is 3082</w:t>
      </w:r>
    </w:p>
    <w:p w14:paraId="3CE5B2F5"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10.0.0.18 (3082/2826), GigabitEthernet0/0/1</w:t>
      </w:r>
    </w:p>
    <w:p w14:paraId="530F25D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10.0.0.8/30, 1 successors, FD is 1274995</w:t>
      </w:r>
    </w:p>
    <w:p w14:paraId="072C665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Connected, Serial0/1/0</w:t>
      </w:r>
    </w:p>
    <w:p w14:paraId="4D5F6715"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192.168.0.0/24, 2 successors, FD is 1403507</w:t>
      </w:r>
    </w:p>
    <w:p w14:paraId="6002690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10.0.0.9 (1403507/131082), Serial0/1/0</w:t>
      </w:r>
    </w:p>
    <w:p w14:paraId="5784B1B9"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10.0.0.13 (5319790/131082), Serial0/1/1</w:t>
      </w:r>
    </w:p>
    <w:p w14:paraId="18A2E12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10.0.0.0/30, 2 successors, FD is 1275507</w:t>
      </w:r>
    </w:p>
    <w:p w14:paraId="3BA51C1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10.0.0.9 (1275507/3082), Serial0/1/0</w:t>
      </w:r>
    </w:p>
    <w:p w14:paraId="483386A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10.0.0.13 (5191790/3082), Serial0/1/1</w:t>
      </w:r>
    </w:p>
    <w:p w14:paraId="7BC1AED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192.168.1.0/24, 2 successors, FD is 1403251</w:t>
      </w:r>
    </w:p>
    <w:p w14:paraId="505EAB0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10.0.0.9 (1403251/130826), Serial0/1/0</w:t>
      </w:r>
    </w:p>
    <w:p w14:paraId="5AD41BD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10.0.0.13 (5319534/130826), Serial0/1/1</w:t>
      </w:r>
    </w:p>
    <w:p w14:paraId="163DAB7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10.0.0.4/30, 2 successors, FD is 1275251</w:t>
      </w:r>
    </w:p>
    <w:p w14:paraId="56E8380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10.0.0.9 (1275251/2826), Serial0/1/0</w:t>
      </w:r>
    </w:p>
    <w:p w14:paraId="25B9E359"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10.0.0.13 (5191534/2826), Serial0/1/1</w:t>
      </w:r>
    </w:p>
    <w:p w14:paraId="6753846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192.168.4.0/24, 1 successors, FD is 130826</w:t>
      </w:r>
    </w:p>
    <w:p w14:paraId="0A0B50A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10.0.0.18 (130826/128257), GigabitEthernet0/0/1</w:t>
      </w:r>
    </w:p>
    <w:p w14:paraId="6F225D2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192.168.5.0/24, 1 successors, FD is 131082</w:t>
      </w:r>
    </w:p>
    <w:p w14:paraId="145C816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10.0.0.18 (131082/130826), GigabitEthernet0/0/1</w:t>
      </w:r>
    </w:p>
    <w:p w14:paraId="3BDC226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10.0.0.16/30, 1 successors, FD is 2826</w:t>
      </w:r>
    </w:p>
    <w:p w14:paraId="0720C42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Connected, GigabitEthernet0/0/1</w:t>
      </w:r>
    </w:p>
    <w:p w14:paraId="0F11D3E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R4#show ipv6 eigrp top</w:t>
      </w:r>
    </w:p>
    <w:p w14:paraId="39FA0BB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EIGRP-IPv6 Topology Table for AS(10)/ID(4.4.4.4)</w:t>
      </w:r>
    </w:p>
    <w:p w14:paraId="489F84E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Codes: P - Passive, A - Active, U - Update, Q - Query, R - Reply,</w:t>
      </w:r>
    </w:p>
    <w:p w14:paraId="2ABA789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 - reply Status, s - sia Status</w:t>
      </w:r>
    </w:p>
    <w:p w14:paraId="4EB04D08" w14:textId="77777777" w:rsidR="00616294" w:rsidRPr="00F4200F" w:rsidRDefault="00616294" w:rsidP="52432CCA">
      <w:pPr>
        <w:rPr>
          <w:rFonts w:ascii="Courier New" w:hAnsi="Courier New" w:cs="Courier New"/>
          <w:sz w:val="16"/>
          <w:szCs w:val="16"/>
        </w:rPr>
      </w:pPr>
    </w:p>
    <w:p w14:paraId="5C881D7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2001:DB8:ACAD:A::/64, 2 successors, FD is 1398528</w:t>
      </w:r>
    </w:p>
    <w:p w14:paraId="6CE0790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(5299712/131072), Serial0/1/1</w:t>
      </w:r>
    </w:p>
    <w:p w14:paraId="7A91322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(1398528/131072), Serial0/1/0</w:t>
      </w:r>
    </w:p>
    <w:p w14:paraId="2F3EE0C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2001:DB8:ACAD:1::/64, 2 successors, FD is 1270528</w:t>
      </w:r>
    </w:p>
    <w:p w14:paraId="1A41486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(5171712/3072), Serial0/1/1</w:t>
      </w:r>
    </w:p>
    <w:p w14:paraId="558417D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(1270528/3072), Serial0/1/0</w:t>
      </w:r>
    </w:p>
    <w:p w14:paraId="4792C32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2001:DB8:ACAD:6::/64, 1 successors, FD is 3072</w:t>
      </w:r>
    </w:p>
    <w:p w14:paraId="6455B6A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FE80::5 (3072/2816), GigabitEthernet0/0/1</w:t>
      </w:r>
    </w:p>
    <w:p w14:paraId="474C74A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2001:DB8:ACAD:C::/64, 2 successors, FD is 1398016</w:t>
      </w:r>
    </w:p>
    <w:p w14:paraId="5B2380D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(5299200/128256), Serial0/1/1</w:t>
      </w:r>
    </w:p>
    <w:p w14:paraId="7C13441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(1398016/128256), Serial0/1/0</w:t>
      </w:r>
    </w:p>
    <w:p w14:paraId="0A294F0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2001:DB8:ACAD:5::/64, 1 successors, FD is 2816</w:t>
      </w:r>
    </w:p>
    <w:p w14:paraId="6DCA6DE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Connected, GigabitEthernet0/0/1</w:t>
      </w:r>
    </w:p>
    <w:p w14:paraId="09E6278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2001:DB8:ACAD:F::/64, 1 successors, FD is 131072</w:t>
      </w:r>
    </w:p>
    <w:p w14:paraId="5D8666E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FE80::5 (131072/130816), GigabitEthernet0/0/1</w:t>
      </w:r>
    </w:p>
    <w:p w14:paraId="0826094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2001:DB8:ACAD:B::/64, 2 successors, FD is 1398272</w:t>
      </w:r>
    </w:p>
    <w:p w14:paraId="363FABF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(5299456/130816), Serial0/1/1</w:t>
      </w:r>
    </w:p>
    <w:p w14:paraId="43B4BFC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(1398272/130816), Serial0/1/0</w:t>
      </w:r>
    </w:p>
    <w:p w14:paraId="082F0799"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2001:DB8:ACAD:2::/64, 2 successors, FD is 1270272</w:t>
      </w:r>
    </w:p>
    <w:p w14:paraId="0F43302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(5171456/2816), Serial0/1/1</w:t>
      </w:r>
    </w:p>
    <w:p w14:paraId="1F9C260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(1270272/2816), Serial0/1/0</w:t>
      </w:r>
    </w:p>
    <w:p w14:paraId="446AF7A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2001:DB8:ACAD:D::/64, 1 successors, FD is 128256</w:t>
      </w:r>
    </w:p>
    <w:p w14:paraId="56AB0B0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Connected, Loopback0</w:t>
      </w:r>
    </w:p>
    <w:p w14:paraId="7AD3953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2001:DB8:ACAD:4::/64, 1 successors, FD is 5171200</w:t>
      </w:r>
    </w:p>
    <w:p w14:paraId="221122B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Connected, Serial0/1/1</w:t>
      </w:r>
    </w:p>
    <w:p w14:paraId="066ECE49"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2001:DB8:ACAD:3::/64, 1 successors, FD is 1270016</w:t>
      </w:r>
    </w:p>
    <w:p w14:paraId="63EC724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Connected, Serial0/1/0</w:t>
      </w:r>
    </w:p>
    <w:p w14:paraId="00E8EAA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P 2001:DB8:ACAD:E::/64, 1 successors, FD is 130816</w:t>
      </w:r>
    </w:p>
    <w:p w14:paraId="027DFE5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FE80::5 (130816/128256), GigabitEthernet0/0/1</w:t>
      </w:r>
    </w:p>
    <w:p w14:paraId="369390B3" w14:textId="77777777" w:rsidR="00616294" w:rsidRPr="00F4200F" w:rsidRDefault="00616294" w:rsidP="52432CCA">
      <w:pPr>
        <w:rPr>
          <w:rFonts w:ascii="Courier New" w:hAnsi="Courier New" w:cs="Courier New"/>
          <w:sz w:val="16"/>
          <w:szCs w:val="16"/>
        </w:rPr>
      </w:pPr>
    </w:p>
    <w:p w14:paraId="5622E55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R4#show ip route</w:t>
      </w:r>
    </w:p>
    <w:p w14:paraId="13C663E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Codes: L - local, C - connected, S - static, R - RIP, M - mobile, B - BGP</w:t>
      </w:r>
    </w:p>
    <w:p w14:paraId="3CF3481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 EIGRP, EX - EIGRP external, O - OSPF, IA - OSPF inter area</w:t>
      </w:r>
    </w:p>
    <w:p w14:paraId="5C219CE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N1 - OSPF NSSA external type 1, N2 - OSPF NSSA external type 2</w:t>
      </w:r>
    </w:p>
    <w:p w14:paraId="108C4D9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E1 - OSPF external type 1, E2 - OSPF external type 2</w:t>
      </w:r>
    </w:p>
    <w:p w14:paraId="718A4CC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i - IS-IS, su - IS-IS summary, L1 - IS-IS level-1, L2 - IS-IS level-2</w:t>
      </w:r>
    </w:p>
    <w:p w14:paraId="61AFAEA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ia - IS-IS inter area, * - candidate default, U - per-user static route</w:t>
      </w:r>
    </w:p>
    <w:p w14:paraId="2BCD1AF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o - ODR, P - periodic downloaded static route, H - NHRP, l - LISP</w:t>
      </w:r>
    </w:p>
    <w:p w14:paraId="7690095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a - application route</w:t>
      </w:r>
    </w:p>
    <w:p w14:paraId="0EC3FEE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 - replicated route, % - next hop override, p - overrides from PfR</w:t>
      </w:r>
    </w:p>
    <w:p w14:paraId="10163D09" w14:textId="77777777" w:rsidR="00616294" w:rsidRPr="00F4200F" w:rsidRDefault="00616294" w:rsidP="52432CCA">
      <w:pPr>
        <w:rPr>
          <w:rFonts w:ascii="Courier New" w:hAnsi="Courier New" w:cs="Courier New"/>
          <w:sz w:val="16"/>
          <w:szCs w:val="16"/>
        </w:rPr>
      </w:pPr>
    </w:p>
    <w:p w14:paraId="40302B55"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Gateway of last resort is not set</w:t>
      </w:r>
    </w:p>
    <w:p w14:paraId="12FB240A" w14:textId="77777777" w:rsidR="00616294" w:rsidRPr="00F4200F" w:rsidRDefault="00616294" w:rsidP="52432CCA">
      <w:pPr>
        <w:rPr>
          <w:rFonts w:ascii="Courier New" w:hAnsi="Courier New" w:cs="Courier New"/>
          <w:sz w:val="16"/>
          <w:szCs w:val="16"/>
        </w:rPr>
      </w:pPr>
    </w:p>
    <w:p w14:paraId="47A24409"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10.0.0.0/8 is variably subnetted, 9 subnets, 2 masks</w:t>
      </w:r>
    </w:p>
    <w:p w14:paraId="3718F42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10.0.0.0/30 [90/5191790] via 10.0.0.13, 00:12:57, Serial0/1/1</w:t>
      </w:r>
    </w:p>
    <w:p w14:paraId="535B185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[90/1275507] via 10.0.0.9, 00:12:57, Serial0/1/0</w:t>
      </w:r>
    </w:p>
    <w:p w14:paraId="68C1A6D5"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10.0.0.4/30 [90/5191534] via 10.0.0.13, 00:12:57, Serial0/1/1</w:t>
      </w:r>
    </w:p>
    <w:p w14:paraId="682A226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[90/1275251] via 10.0.0.9, 00:12:57, Serial0/1/0</w:t>
      </w:r>
    </w:p>
    <w:p w14:paraId="3377A2C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10.0.0.8/30 is directly connected, Serial0/1/0</w:t>
      </w:r>
    </w:p>
    <w:p w14:paraId="0FABF3A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10.0.0.10/32 is directly connected, Serial0/1/0</w:t>
      </w:r>
    </w:p>
    <w:p w14:paraId="52AEF4D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lastRenderedPageBreak/>
        <w:t>C        10.0.0.12/30 is directly connected, Serial0/1/1</w:t>
      </w:r>
    </w:p>
    <w:p w14:paraId="1CF44F5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10.0.0.14/32 is directly connected, Serial0/1/1</w:t>
      </w:r>
    </w:p>
    <w:p w14:paraId="6393EDD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10.0.0.16/30 is directly connected, GigabitEthernet0/0/1</w:t>
      </w:r>
    </w:p>
    <w:p w14:paraId="3D18C81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10.0.0.17/32 is directly connected, GigabitEthernet0/0/1</w:t>
      </w:r>
    </w:p>
    <w:p w14:paraId="7AC0286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10.0.0.20/30 [90/3082] via 10.0.0.18, 00:12:57, GigabitEthernet0/0/1</w:t>
      </w:r>
    </w:p>
    <w:p w14:paraId="38DA539A"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192.168.0.0/24 [90/5319790] via 10.0.0.13, 00:12:57, Serial0/1/1</w:t>
      </w:r>
    </w:p>
    <w:p w14:paraId="2AC61BA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[90/1403507] via 10.0.0.9, 00:12:57, Serial0/1/0</w:t>
      </w:r>
    </w:p>
    <w:p w14:paraId="0D20A8C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192.168.1.0/24 [90/5319534] via 10.0.0.13, 00:12:57, Serial0/1/1</w:t>
      </w:r>
    </w:p>
    <w:p w14:paraId="38F851A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[90/1403251] via 10.0.0.9, 00:12:57, Serial0/1/0</w:t>
      </w:r>
    </w:p>
    <w:p w14:paraId="29607E2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192.168.2.0/24 [90/5319278] via 10.0.0.13, 00:12:57, Serial0/1/1</w:t>
      </w:r>
    </w:p>
    <w:p w14:paraId="75D58BB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[90/1402995] via 10.0.0.9, 00:12:57, Serial0/1/0</w:t>
      </w:r>
    </w:p>
    <w:p w14:paraId="1C5EDA7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192.168.3.0/24 is variably subnetted, 2 subnets, 2 masks</w:t>
      </w:r>
    </w:p>
    <w:p w14:paraId="7DF06E3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192.168.3.0/24 is directly connected, Loopback0</w:t>
      </w:r>
    </w:p>
    <w:p w14:paraId="0BC1CD9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192.168.3.1/32 is directly connected, Loopback0</w:t>
      </w:r>
    </w:p>
    <w:p w14:paraId="24F7D82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192.168.4.0/24 [90/130826] via 10.0.0.18, 00:12:57, GigabitEthernet0/0/1</w:t>
      </w:r>
    </w:p>
    <w:p w14:paraId="532CAEB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192.168.5.0/24 [90/131082] via 10.0.0.18, 00:12:57, GigabitEthernet0/0/1</w:t>
      </w:r>
    </w:p>
    <w:p w14:paraId="74371B5C" w14:textId="77777777" w:rsidR="00616294" w:rsidRPr="00F4200F" w:rsidRDefault="00616294" w:rsidP="52432CCA">
      <w:pPr>
        <w:rPr>
          <w:rFonts w:ascii="Courier New" w:hAnsi="Courier New" w:cs="Courier New"/>
          <w:sz w:val="16"/>
          <w:szCs w:val="16"/>
        </w:rPr>
      </w:pPr>
    </w:p>
    <w:p w14:paraId="01218ED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R4#show ipv6 route</w:t>
      </w:r>
    </w:p>
    <w:p w14:paraId="7F7074B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IPv6 Routing Table - default - 17 entries</w:t>
      </w:r>
    </w:p>
    <w:p w14:paraId="183B52D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Codes: C - Connected, L - Local, S - Static, U - Per-user Static route</w:t>
      </w:r>
    </w:p>
    <w:p w14:paraId="36E537B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B - BGP, R - RIP, I1 - ISIS L1, I2 - ISIS L2</w:t>
      </w:r>
    </w:p>
    <w:p w14:paraId="1296C01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IA - ISIS interarea, IS - ISIS summary, D - EIGRP, EX - EIGRP external</w:t>
      </w:r>
    </w:p>
    <w:p w14:paraId="3C53378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ND - ND Default, NDp - ND Prefix, DCE - Destination, NDr - Redirect</w:t>
      </w:r>
    </w:p>
    <w:p w14:paraId="5F86DAD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O - OSPF Intra, OI - OSPF Inter, OE1 - OSPF ext 1, OE2 - OSPF ext 2</w:t>
      </w:r>
    </w:p>
    <w:p w14:paraId="5387246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ON1 - OSPF NSSA ext 1, ON2 - OSPF NSSA ext 2, a - Application</w:t>
      </w:r>
    </w:p>
    <w:p w14:paraId="028D692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2001:DB8:ACAD:1::/64 [90/1270528]</w:t>
      </w:r>
    </w:p>
    <w:p w14:paraId="0606D05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Serial0/1/0</w:t>
      </w:r>
    </w:p>
    <w:p w14:paraId="4E723ED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Serial0/1/1</w:t>
      </w:r>
    </w:p>
    <w:p w14:paraId="0FE0B9C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2001:DB8:ACAD:2::/64 [90/1270272]</w:t>
      </w:r>
    </w:p>
    <w:p w14:paraId="3B43B40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Serial0/1/0</w:t>
      </w:r>
    </w:p>
    <w:p w14:paraId="2F5E34E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Serial0/1/1</w:t>
      </w:r>
    </w:p>
    <w:p w14:paraId="4C1F686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2001:DB8:ACAD:3::/64 [0/0]</w:t>
      </w:r>
    </w:p>
    <w:p w14:paraId="6BF4973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Serial0/1/0, directly connected</w:t>
      </w:r>
    </w:p>
    <w:p w14:paraId="2159555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2001:DB8:ACAD:3::2/128 [0/0]</w:t>
      </w:r>
    </w:p>
    <w:p w14:paraId="7B2B03E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Serial0/1/0, receive</w:t>
      </w:r>
    </w:p>
    <w:p w14:paraId="3C40A77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2001:DB8:ACAD:4::/64 [0/0]</w:t>
      </w:r>
    </w:p>
    <w:p w14:paraId="1764E96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Serial0/1/1, directly connected</w:t>
      </w:r>
    </w:p>
    <w:p w14:paraId="1559F8B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2001:DB8:ACAD:4::2/128 [0/0]</w:t>
      </w:r>
    </w:p>
    <w:p w14:paraId="37A7737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Serial0/1/1, receive</w:t>
      </w:r>
    </w:p>
    <w:p w14:paraId="2E04DCF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2001:DB8:ACAD:5::/64 [0/0]</w:t>
      </w:r>
    </w:p>
    <w:p w14:paraId="0B9ECA6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GigabitEthernet0/0/1, directly connected</w:t>
      </w:r>
    </w:p>
    <w:p w14:paraId="65C87C61"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2001:DB8:ACAD:5::1/128 [0/0]</w:t>
      </w:r>
    </w:p>
    <w:p w14:paraId="57588BB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GigabitEthernet0/0/1, receive</w:t>
      </w:r>
    </w:p>
    <w:p w14:paraId="7AF4328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2001:DB8:ACAD:6::/64 [90/3072]</w:t>
      </w:r>
    </w:p>
    <w:p w14:paraId="054389D0"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FE80::5, GigabitEthernet0/0/1</w:t>
      </w:r>
    </w:p>
    <w:p w14:paraId="0B0AB48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2001:DB8:ACAD:A::/64 [90/1398528]</w:t>
      </w:r>
    </w:p>
    <w:p w14:paraId="34BC48D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Serial0/1/0</w:t>
      </w:r>
    </w:p>
    <w:p w14:paraId="3643BAA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Serial0/1/1</w:t>
      </w:r>
    </w:p>
    <w:p w14:paraId="5F5D2C6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2001:DB8:ACAD:B::/64 [90/1398272]</w:t>
      </w:r>
    </w:p>
    <w:p w14:paraId="147D560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Serial0/1/0</w:t>
      </w:r>
    </w:p>
    <w:p w14:paraId="275AA9AE"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Serial0/1/1</w:t>
      </w:r>
    </w:p>
    <w:p w14:paraId="5C2C4F3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2001:DB8:ACAD:C::/64 [90/1398016]</w:t>
      </w:r>
    </w:p>
    <w:p w14:paraId="2AE7534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Serial0/1/0</w:t>
      </w:r>
    </w:p>
    <w:p w14:paraId="0773DA3D"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FE80::3, Serial0/1/1</w:t>
      </w:r>
    </w:p>
    <w:p w14:paraId="0288162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C   2001:DB8:ACAD:D::/64 [0/0]</w:t>
      </w:r>
    </w:p>
    <w:p w14:paraId="39C68E4A"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Loopback0, directly connected</w:t>
      </w:r>
    </w:p>
    <w:p w14:paraId="114D889A"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2001:DB8:ACAD:D::1/128 [0/0]</w:t>
      </w:r>
    </w:p>
    <w:p w14:paraId="667E2CA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Loopback0, receive</w:t>
      </w:r>
    </w:p>
    <w:p w14:paraId="1183B8B2"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2001:DB8:ACAD:E::/64 [90/130816]</w:t>
      </w:r>
    </w:p>
    <w:p w14:paraId="055136B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FE80::5, GigabitEthernet0/0/1</w:t>
      </w:r>
    </w:p>
    <w:p w14:paraId="17ACF13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D   2001:DB8:ACAD:F::/64 [90/131072]</w:t>
      </w:r>
    </w:p>
    <w:p w14:paraId="60AE593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FE80::5, GigabitEthernet0/0/1</w:t>
      </w:r>
    </w:p>
    <w:p w14:paraId="1BA1807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L   FF00::/8 [0/0]</w:t>
      </w:r>
    </w:p>
    <w:p w14:paraId="1DC9A41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via Null0, receive</w:t>
      </w:r>
    </w:p>
    <w:p w14:paraId="5BA8671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R4#show ip eigrp neighbor</w:t>
      </w:r>
    </w:p>
    <w:p w14:paraId="668880D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EIGRP-IPv4 Neighbors for AS(1)</w:t>
      </w:r>
    </w:p>
    <w:p w14:paraId="1DC30ED3"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H   Address                 Interface              Hold Uptime   SRTT   RTO  Q  Seq</w:t>
      </w:r>
    </w:p>
    <w:p w14:paraId="5F1C64E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(sec)         (ms)       Cnt Num</w:t>
      </w:r>
    </w:p>
    <w:p w14:paraId="5F57F13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2   10.0.0.13               Se0/1/1                  12 00:13:25    5   294  0  60</w:t>
      </w:r>
    </w:p>
    <w:p w14:paraId="4BCDE27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1   10.0.0.9                Se0/1/0                  13 00:13:25    1   100  0  62</w:t>
      </w:r>
    </w:p>
    <w:p w14:paraId="3476938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0   10.0.0.18               Gi0/0/1                  10 00:13:33    1   100  0  22</w:t>
      </w:r>
    </w:p>
    <w:p w14:paraId="44066BC6"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R4#show ipv6 eigrp neighbor</w:t>
      </w:r>
    </w:p>
    <w:p w14:paraId="45615A9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EIGRP-IPv6 Neighbors for AS(10)</w:t>
      </w:r>
    </w:p>
    <w:p w14:paraId="42DCBCD4"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H   Address                 Interface              Hold Uptime   SRTT   RTO  Q  Seq</w:t>
      </w:r>
    </w:p>
    <w:p w14:paraId="2944DB6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(sec)         (ms)       Cnt Num</w:t>
      </w:r>
    </w:p>
    <w:p w14:paraId="51A27FDF"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2   Link-local address:     Gi0/0/1                  12 00:49:23  654  3924  0  11</w:t>
      </w:r>
    </w:p>
    <w:p w14:paraId="62106C58"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FE80::5</w:t>
      </w:r>
    </w:p>
    <w:p w14:paraId="2B19601C"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lastRenderedPageBreak/>
        <w:t>1   Link-local address:     Se0/1/1                  12 00:49:56    1   300  0  33</w:t>
      </w:r>
    </w:p>
    <w:p w14:paraId="0788DA7B"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FE80::3</w:t>
      </w:r>
    </w:p>
    <w:p w14:paraId="28325F07" w14:textId="77777777" w:rsidR="00616294" w:rsidRPr="00F4200F" w:rsidRDefault="00616294" w:rsidP="52432CCA">
      <w:pPr>
        <w:rPr>
          <w:rFonts w:ascii="Courier New" w:hAnsi="Courier New" w:cs="Courier New"/>
          <w:sz w:val="16"/>
          <w:szCs w:val="16"/>
        </w:rPr>
      </w:pPr>
      <w:r w:rsidRPr="52432CCA">
        <w:rPr>
          <w:rFonts w:ascii="Courier New" w:hAnsi="Courier New" w:cs="Courier New"/>
          <w:sz w:val="16"/>
          <w:szCs w:val="16"/>
        </w:rPr>
        <w:t>0   Link-local address:     Se0/1/0                  11 00:50:05    1   100  0  32</w:t>
      </w:r>
    </w:p>
    <w:p w14:paraId="2F7447D1" w14:textId="77777777" w:rsidR="00616294" w:rsidRDefault="00616294" w:rsidP="52432CCA">
      <w:pPr>
        <w:rPr>
          <w:rFonts w:ascii="Courier New" w:hAnsi="Courier New" w:cs="Courier New"/>
          <w:sz w:val="16"/>
          <w:szCs w:val="16"/>
        </w:rPr>
      </w:pPr>
      <w:r w:rsidRPr="52432CCA">
        <w:rPr>
          <w:rFonts w:ascii="Courier New" w:hAnsi="Courier New" w:cs="Courier New"/>
          <w:sz w:val="16"/>
          <w:szCs w:val="16"/>
        </w:rPr>
        <w:t>FE80::3</w:t>
      </w:r>
    </w:p>
    <w:p w14:paraId="1AF3E037" w14:textId="77777777" w:rsidR="00616294" w:rsidRDefault="00616294" w:rsidP="52432CCA">
      <w:pPr>
        <w:rPr>
          <w:rFonts w:ascii="Courier New" w:hAnsi="Courier New" w:cs="Courier New"/>
          <w:sz w:val="16"/>
          <w:szCs w:val="16"/>
        </w:rPr>
      </w:pPr>
    </w:p>
    <w:p w14:paraId="18ED55CE" w14:textId="77777777" w:rsidR="00616294" w:rsidRDefault="00616294" w:rsidP="52432CCA">
      <w:pPr>
        <w:rPr>
          <w:rFonts w:ascii="Times New Roman" w:hAnsi="Times New Roman" w:cs="Times New Roman"/>
          <w:sz w:val="16"/>
          <w:szCs w:val="16"/>
        </w:rPr>
      </w:pPr>
      <w:r w:rsidRPr="52432CCA">
        <w:rPr>
          <w:rFonts w:ascii="Times New Roman" w:hAnsi="Times New Roman" w:cs="Times New Roman"/>
          <w:sz w:val="16"/>
          <w:szCs w:val="16"/>
        </w:rPr>
        <w:t xml:space="preserve">Router 5 Config </w:t>
      </w:r>
    </w:p>
    <w:p w14:paraId="64017FAC"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R5#show run</w:t>
      </w:r>
    </w:p>
    <w:p w14:paraId="288BE066"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Building configuration...</w:t>
      </w:r>
    </w:p>
    <w:p w14:paraId="192C66A6" w14:textId="77777777" w:rsidR="00616294" w:rsidRPr="00AF5177" w:rsidRDefault="00616294" w:rsidP="52432CCA">
      <w:pPr>
        <w:rPr>
          <w:rFonts w:ascii="Courier New" w:eastAsia="Times New Roman" w:hAnsi="Courier New" w:cs="Courier New"/>
          <w:sz w:val="16"/>
          <w:szCs w:val="16"/>
        </w:rPr>
      </w:pPr>
    </w:p>
    <w:p w14:paraId="576AAD9E"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Current configuration : 1154 bytes</w:t>
      </w:r>
    </w:p>
    <w:p w14:paraId="329372E5"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DAB95A1"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version 15.4</w:t>
      </w:r>
    </w:p>
    <w:p w14:paraId="1A98248C"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log datetime msec</w:t>
      </w:r>
    </w:p>
    <w:p w14:paraId="59BEC747"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debug datetime msec</w:t>
      </w:r>
    </w:p>
    <w:p w14:paraId="06EFE662"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password-encryption</w:t>
      </w:r>
    </w:p>
    <w:p w14:paraId="3C65ED2E"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D48E4AA"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hostname R5</w:t>
      </w:r>
    </w:p>
    <w:p w14:paraId="60791743"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07E4673"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cef</w:t>
      </w:r>
    </w:p>
    <w:p w14:paraId="27616CD7"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unicast-routing</w:t>
      </w:r>
    </w:p>
    <w:p w14:paraId="5F993D62"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4D4CB2B"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ipv6 cef</w:t>
      </w:r>
    </w:p>
    <w:p w14:paraId="4283000C"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spanning-tree mode pvst</w:t>
      </w:r>
    </w:p>
    <w:p w14:paraId="36A59484"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93F62B9"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Loopback0</w:t>
      </w:r>
    </w:p>
    <w:p w14:paraId="5FBB13B8"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192.168.4.1 255.255.255.0</w:t>
      </w:r>
    </w:p>
    <w:p w14:paraId="26F062BF"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2001:DB8:ACAD:E::1/64</w:t>
      </w:r>
    </w:p>
    <w:p w14:paraId="6F08F840"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4628984D"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E678EED"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GigabitEthernet0/0/0</w:t>
      </w:r>
    </w:p>
    <w:p w14:paraId="05E2E27B"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10.0.0.18 255.255.255.252</w:t>
      </w:r>
    </w:p>
    <w:p w14:paraId="6C174DFD"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5517E3C9"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108A800C"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FE80::5 link-local</w:t>
      </w:r>
    </w:p>
    <w:p w14:paraId="2C5F00A9"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2001:DB8:ACAD:5::2/64</w:t>
      </w:r>
    </w:p>
    <w:p w14:paraId="53A924FE"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1AFCF6B2"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7590DD02"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GigabitEthernet0/0/1</w:t>
      </w:r>
    </w:p>
    <w:p w14:paraId="517B8778"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10.0.0.21 255.255.255.252</w:t>
      </w:r>
    </w:p>
    <w:p w14:paraId="0B08D63F"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6D0FE595"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15E775E6"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FE80::5 link-local</w:t>
      </w:r>
    </w:p>
    <w:p w14:paraId="6BA2BA44"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2001:DB8:ACAD:6::1/64</w:t>
      </w:r>
    </w:p>
    <w:p w14:paraId="5CD0A801"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4BCA1E61"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3FC5E49"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Vlan1</w:t>
      </w:r>
    </w:p>
    <w:p w14:paraId="23B9D157"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 address</w:t>
      </w:r>
    </w:p>
    <w:p w14:paraId="2AA0C0A3"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shutdown</w:t>
      </w:r>
    </w:p>
    <w:p w14:paraId="740AF25F"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63011973"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router eigrp 1</w:t>
      </w:r>
    </w:p>
    <w:p w14:paraId="3C3A4332"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5.5.5.5</w:t>
      </w:r>
    </w:p>
    <w:p w14:paraId="223096A7"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3D105511"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10.0.0.16 0.0.0.3</w:t>
      </w:r>
    </w:p>
    <w:p w14:paraId="369C4332"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10.0.0.20 0.0.0.3</w:t>
      </w:r>
    </w:p>
    <w:p w14:paraId="23CA9CB9"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192.168.4.0</w:t>
      </w:r>
    </w:p>
    <w:p w14:paraId="2EEB2A98"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metric weights 0 1 1 1 1 0</w:t>
      </w:r>
    </w:p>
    <w:p w14:paraId="0ECDC457"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6F1FD26"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router eigrp 10</w:t>
      </w:r>
    </w:p>
    <w:p w14:paraId="0C894F7C"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5.5.5.5</w:t>
      </w:r>
    </w:p>
    <w:p w14:paraId="0ABAEFC3"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no shutdown </w:t>
      </w:r>
    </w:p>
    <w:p w14:paraId="408CC9A8"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7421063F"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1F9A562"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classless</w:t>
      </w:r>
    </w:p>
    <w:p w14:paraId="514A7C3D"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18D0F9F"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flow-export version 9</w:t>
      </w:r>
    </w:p>
    <w:p w14:paraId="0B9D09FA"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con 0</w:t>
      </w:r>
    </w:p>
    <w:p w14:paraId="22946CAD"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319ECCF"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aux 0</w:t>
      </w:r>
    </w:p>
    <w:p w14:paraId="049E9160"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23BD0FD"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vty 0 4</w:t>
      </w:r>
    </w:p>
    <w:p w14:paraId="5BCD4DD4"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login</w:t>
      </w:r>
    </w:p>
    <w:p w14:paraId="6E2FA8A3"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5656143"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D511E7C" w14:textId="77777777" w:rsidR="00616294" w:rsidRPr="00AF5177"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7C0B3809" w14:textId="77777777" w:rsidR="0061629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end</w:t>
      </w:r>
    </w:p>
    <w:p w14:paraId="5571ABED" w14:textId="77777777" w:rsidR="00616294" w:rsidRDefault="00616294" w:rsidP="52432CCA">
      <w:pPr>
        <w:rPr>
          <w:rFonts w:ascii="Courier New" w:eastAsia="Times New Roman" w:hAnsi="Courier New" w:cs="Courier New"/>
          <w:sz w:val="16"/>
          <w:szCs w:val="16"/>
        </w:rPr>
      </w:pPr>
    </w:p>
    <w:p w14:paraId="04DD8A47"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R5#show ip route</w:t>
      </w:r>
    </w:p>
    <w:p w14:paraId="420E7DD7"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L - local, C - connected, S - static, R - RIP, M - mobile, B - BGP</w:t>
      </w:r>
    </w:p>
    <w:p w14:paraId="40FE75D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 EIGRP, EX - EIGRP external, O - OSPF, IA - OSPF inter area</w:t>
      </w:r>
    </w:p>
    <w:p w14:paraId="7CFBF06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N1 - OSPF NSSA external type 1, N2 - OSPF NSSA external type 2</w:t>
      </w:r>
    </w:p>
    <w:p w14:paraId="68419E5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E1 - OSPF external type 1, E2 - OSPF external type 2, E - EGP</w:t>
      </w:r>
    </w:p>
    <w:p w14:paraId="3863649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 - IS-IS, L1 - IS-IS level-1, L2 - IS-IS level-2, ia - IS-IS inter area</w:t>
      </w:r>
    </w:p>
    <w:p w14:paraId="5817B70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 candidate default, U - per-user static route, o - ODR</w:t>
      </w:r>
    </w:p>
    <w:p w14:paraId="20D6234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 periodic downloaded static route</w:t>
      </w:r>
    </w:p>
    <w:p w14:paraId="5214EF94" w14:textId="77777777" w:rsidR="00616294" w:rsidRPr="00611CC3" w:rsidRDefault="00616294" w:rsidP="52432CCA">
      <w:pPr>
        <w:rPr>
          <w:rFonts w:ascii="Courier New" w:eastAsia="Times New Roman" w:hAnsi="Courier New" w:cs="Courier New"/>
          <w:sz w:val="16"/>
          <w:szCs w:val="16"/>
        </w:rPr>
      </w:pPr>
    </w:p>
    <w:p w14:paraId="0837D9D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Gateway of last resort is not set</w:t>
      </w:r>
    </w:p>
    <w:p w14:paraId="61AD7F46" w14:textId="77777777" w:rsidR="00616294" w:rsidRPr="00611CC3" w:rsidRDefault="00616294" w:rsidP="52432CCA">
      <w:pPr>
        <w:rPr>
          <w:rFonts w:ascii="Courier New" w:eastAsia="Times New Roman" w:hAnsi="Courier New" w:cs="Courier New"/>
          <w:sz w:val="16"/>
          <w:szCs w:val="16"/>
        </w:rPr>
      </w:pPr>
    </w:p>
    <w:p w14:paraId="57F87CA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10.0.0.0/8 is variably subnetted, 8 subnets, 2 masks</w:t>
      </w:r>
    </w:p>
    <w:p w14:paraId="72D37699"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10.0.0.0/30 [90/1665280] via 10.0.0.17, 01:50:40, GigabitEthernet0/0/0</w:t>
      </w:r>
    </w:p>
    <w:p w14:paraId="3579BA8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10.0.0.4/30 [90/1665024] via 10.0.0.17, 01:50:40, GigabitEthernet0/0/0</w:t>
      </w:r>
    </w:p>
    <w:p w14:paraId="19F68D84"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10.0.0.8/30 [90/1664768] via 10.0.0.17, 01:50:40, GigabitEthernet0/0/0</w:t>
      </w:r>
    </w:p>
    <w:p w14:paraId="229FAFB6"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10.0.0.12/30 [90/5191424] via 10.0.0.17, 01:50:40, GigabitEthernet0/0/0</w:t>
      </w:r>
    </w:p>
    <w:p w14:paraId="632499C7"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10.0.0.16/30 is directly connected, GigabitEthernet0/0/0</w:t>
      </w:r>
    </w:p>
    <w:p w14:paraId="0E2C5E22"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10.0.0.18/32 is directly connected, GigabitEthernet0/0/0</w:t>
      </w:r>
    </w:p>
    <w:p w14:paraId="5723F4F9"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10.0.0.20/30 is directly connected, GigabitEthernet0/0/1</w:t>
      </w:r>
    </w:p>
    <w:p w14:paraId="1979DE42"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10.0.0.21/32 is directly connected, GigabitEthernet0/0/1</w:t>
      </w:r>
    </w:p>
    <w:p w14:paraId="73504FBB"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192.168.0.0/24 [90/1793280] via 10.0.0.17, 01:50:39, GigabitEthernet0/0/0</w:t>
      </w:r>
    </w:p>
    <w:p w14:paraId="6B0FBD4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192.168.1.0/24 [90/1793024] via 10.0.0.17, 01:50:40, GigabitEthernet0/0/0</w:t>
      </w:r>
    </w:p>
    <w:p w14:paraId="55DC5E6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192.168.2.0/24 [90/1792768] via 10.0.0.17, 01:50:40, GigabitEthernet0/0/0</w:t>
      </w:r>
    </w:p>
    <w:p w14:paraId="021F4029" w14:textId="77777777" w:rsidR="00616294" w:rsidRPr="00611CC3" w:rsidRDefault="00616294" w:rsidP="52432CCA">
      <w:pPr>
        <w:rPr>
          <w:rFonts w:ascii="Courier New" w:eastAsia="Times New Roman" w:hAnsi="Courier New" w:cs="Courier New"/>
          <w:sz w:val="16"/>
          <w:szCs w:val="16"/>
        </w:rPr>
      </w:pPr>
    </w:p>
    <w:p w14:paraId="03ED2018"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R5#show ipv6 route</w:t>
      </w:r>
    </w:p>
    <w:p w14:paraId="3AF4D8DE"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Table - 16 entries</w:t>
      </w:r>
    </w:p>
    <w:p w14:paraId="5E308432"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C - Connected, L - Local, S - Static, R - RIP, B - BGP</w:t>
      </w:r>
    </w:p>
    <w:p w14:paraId="064C4EA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U - Per-user Static route, M - MIPv6</w:t>
      </w:r>
    </w:p>
    <w:p w14:paraId="38712F82"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I1 - ISIS L1, I2 - ISIS L2, IA - ISIS interarea, IS - ISIS summary</w:t>
      </w:r>
    </w:p>
    <w:p w14:paraId="693870D4"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ND - ND Default, NDp - ND Prefix, DCE - Destination, NDr - Redirect</w:t>
      </w:r>
    </w:p>
    <w:p w14:paraId="354D76B8"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O - OSPF intra, OI - OSPF inter, OE1 - OSPF ext 1, OE2 - OSPF ext 2</w:t>
      </w:r>
    </w:p>
    <w:p w14:paraId="77D0346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ON1 - OSPF NSSA ext 1, ON2 - OSPF NSSA ext 2</w:t>
      </w:r>
    </w:p>
    <w:p w14:paraId="097833A9"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 EIGRP, EX - EIGRP external</w:t>
      </w:r>
    </w:p>
    <w:p w14:paraId="636289D3"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2001:DB8:ACAD:1::/64 [90/1658880]</w:t>
      </w:r>
    </w:p>
    <w:p w14:paraId="564E3CAB"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GigabitEthernet0/0/0</w:t>
      </w:r>
    </w:p>
    <w:p w14:paraId="127A3DD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2001:DB8:ACAD:2::/64 [90/1658624]</w:t>
      </w:r>
    </w:p>
    <w:p w14:paraId="76A44E0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GigabitEthernet0/0/0</w:t>
      </w:r>
    </w:p>
    <w:p w14:paraId="18516CD5"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2001:DB8:ACAD:3::/64 [90/1658368]</w:t>
      </w:r>
    </w:p>
    <w:p w14:paraId="06C8F396"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GigabitEthernet0/0/0</w:t>
      </w:r>
    </w:p>
    <w:p w14:paraId="66356A8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2001:DB8:ACAD:4::/64 [90/5171456]</w:t>
      </w:r>
    </w:p>
    <w:p w14:paraId="2A4591BE"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GigabitEthernet0/0/0</w:t>
      </w:r>
    </w:p>
    <w:p w14:paraId="49F4FCC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2001:DB8:ACAD:5::/64 [0/0]</w:t>
      </w:r>
    </w:p>
    <w:p w14:paraId="5692B842"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GigabitEthernet0/0/0, directly connected</w:t>
      </w:r>
    </w:p>
    <w:p w14:paraId="55B3A4E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2001:DB8:ACAD:5::2/128 [0/0]</w:t>
      </w:r>
    </w:p>
    <w:p w14:paraId="67C90A9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GigabitEthernet0/0/0, receive</w:t>
      </w:r>
    </w:p>
    <w:p w14:paraId="26A89EF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2001:DB8:ACAD:6::/64 [0/0]</w:t>
      </w:r>
    </w:p>
    <w:p w14:paraId="2DE8697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GigabitEthernet0/0/1, directly connected</w:t>
      </w:r>
    </w:p>
    <w:p w14:paraId="4821CE7F" w14:textId="77777777" w:rsidR="00616294" w:rsidRPr="00611CC3" w:rsidRDefault="00616294" w:rsidP="52432CCA">
      <w:pPr>
        <w:rPr>
          <w:rFonts w:ascii="Courier New" w:eastAsia="Times New Roman" w:hAnsi="Courier New" w:cs="Courier New"/>
          <w:sz w:val="16"/>
          <w:szCs w:val="16"/>
        </w:rPr>
      </w:pPr>
    </w:p>
    <w:p w14:paraId="53FBABB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R5#show ip protocols</w:t>
      </w:r>
    </w:p>
    <w:p w14:paraId="78F658B3" w14:textId="77777777" w:rsidR="00616294" w:rsidRPr="00611CC3" w:rsidRDefault="00616294" w:rsidP="52432CCA">
      <w:pPr>
        <w:rPr>
          <w:rFonts w:ascii="Courier New" w:eastAsia="Times New Roman" w:hAnsi="Courier New" w:cs="Courier New"/>
          <w:sz w:val="16"/>
          <w:szCs w:val="16"/>
        </w:rPr>
      </w:pPr>
    </w:p>
    <w:p w14:paraId="1DB5BC19"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Protocol is "eigrp 1 " </w:t>
      </w:r>
    </w:p>
    <w:p w14:paraId="5FFDC24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Outgoing update filter list for all interfaces is not set </w:t>
      </w:r>
    </w:p>
    <w:p w14:paraId="2513FF28"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Incoming update filter list for all interfaces is not set </w:t>
      </w:r>
    </w:p>
    <w:p w14:paraId="0B306CB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Default networks flagged in outgoing updates </w:t>
      </w:r>
    </w:p>
    <w:p w14:paraId="5BC65688"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Default networks accepted from incoming updates </w:t>
      </w:r>
    </w:p>
    <w:p w14:paraId="62F27AE4" w14:textId="77777777" w:rsidR="00616294" w:rsidRPr="00552871" w:rsidRDefault="00616294" w:rsidP="52432CCA">
      <w:pPr>
        <w:rPr>
          <w:rFonts w:ascii="Courier New" w:eastAsia="Times New Roman" w:hAnsi="Courier New" w:cs="Courier New"/>
          <w:b/>
          <w:bCs/>
          <w:sz w:val="16"/>
          <w:szCs w:val="16"/>
        </w:rPr>
      </w:pPr>
      <w:r w:rsidRPr="52432CCA">
        <w:rPr>
          <w:rFonts w:ascii="Courier New" w:eastAsia="Times New Roman" w:hAnsi="Courier New" w:cs="Courier New"/>
          <w:b/>
          <w:bCs/>
          <w:color w:val="FF0000"/>
          <w:sz w:val="16"/>
          <w:szCs w:val="16"/>
        </w:rPr>
        <w:t>EIGRP metric weight K1=1, K2=1, K3=1, K4=1, K5=0</w:t>
      </w:r>
    </w:p>
    <w:p w14:paraId="0B6174B8"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hopcount 100</w:t>
      </w:r>
    </w:p>
    <w:p w14:paraId="34C75BE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metric variance 1</w:t>
      </w:r>
    </w:p>
    <w:p w14:paraId="5F1EB64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Redistributing: eigrp 1</w:t>
      </w:r>
    </w:p>
    <w:p w14:paraId="3844264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Automatic network summarization is not in effect </w:t>
      </w:r>
    </w:p>
    <w:p w14:paraId="297C3846"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Maximum path: 4</w:t>
      </w:r>
    </w:p>
    <w:p w14:paraId="1D8792C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for Networks: </w:t>
      </w:r>
    </w:p>
    <w:p w14:paraId="75176CE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10.0.0.16/30</w:t>
      </w:r>
    </w:p>
    <w:p w14:paraId="1EB8EC9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10.0.0.20/30</w:t>
      </w:r>
    </w:p>
    <w:p w14:paraId="375982F9"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192.168.4.0</w:t>
      </w:r>
    </w:p>
    <w:p w14:paraId="000258B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Passive Interface(s): </w:t>
      </w:r>
    </w:p>
    <w:p w14:paraId="7510FD53"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Loopback0</w:t>
      </w:r>
    </w:p>
    <w:p w14:paraId="27D34B7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Information Sources: </w:t>
      </w:r>
    </w:p>
    <w:p w14:paraId="70040F97"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Gateway Distance Last Update </w:t>
      </w:r>
    </w:p>
    <w:p w14:paraId="66D7067E"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10.0.0.22 90 6653907 </w:t>
      </w:r>
    </w:p>
    <w:p w14:paraId="62210CA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10.0.0.17 90 6655083 </w:t>
      </w:r>
    </w:p>
    <w:p w14:paraId="28F0412F" w14:textId="77777777" w:rsidR="00616294" w:rsidRPr="00611CC3" w:rsidRDefault="00616294" w:rsidP="52432CCA">
      <w:pPr>
        <w:rPr>
          <w:rFonts w:ascii="Courier New" w:eastAsia="Times New Roman" w:hAnsi="Courier New" w:cs="Courier New"/>
          <w:sz w:val="16"/>
          <w:szCs w:val="16"/>
        </w:rPr>
      </w:pPr>
    </w:p>
    <w:p w14:paraId="240176F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R5#show ipv6 protocols</w:t>
      </w:r>
    </w:p>
    <w:p w14:paraId="673E128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"connected"</w:t>
      </w:r>
    </w:p>
    <w:p w14:paraId="535AEB9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"ND"</w:t>
      </w:r>
    </w:p>
    <w:p w14:paraId="620BD79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"eigrp 10"</w:t>
      </w:r>
    </w:p>
    <w:p w14:paraId="7B59B0D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metric weight K1=1, K2=0, K3=1, K4=0, K5=0</w:t>
      </w:r>
    </w:p>
    <w:p w14:paraId="3AE2EA4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hopcount 100</w:t>
      </w:r>
    </w:p>
    <w:p w14:paraId="2E43418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metric variance 1</w:t>
      </w:r>
    </w:p>
    <w:p w14:paraId="65366CD3"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Interfaces:</w:t>
      </w:r>
    </w:p>
    <w:p w14:paraId="73F9DA1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Loopback0 (passive)</w:t>
      </w:r>
    </w:p>
    <w:p w14:paraId="53311686"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GigabitEthernet0/0/0</w:t>
      </w:r>
    </w:p>
    <w:p w14:paraId="1D39EEEB"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GigabitEthernet0/0/1</w:t>
      </w:r>
    </w:p>
    <w:p w14:paraId="528F77D9"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Redistributing: eigrp 10</w:t>
      </w:r>
    </w:p>
    <w:p w14:paraId="64F5AEC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Maximum path: 16</w:t>
      </w:r>
    </w:p>
    <w:p w14:paraId="403FC8B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Distance: internal 90 external 170</w:t>
      </w:r>
    </w:p>
    <w:p w14:paraId="6A02D616" w14:textId="77777777" w:rsidR="00616294" w:rsidRPr="00611CC3" w:rsidRDefault="00616294" w:rsidP="52432CCA">
      <w:pPr>
        <w:rPr>
          <w:rFonts w:ascii="Courier New" w:eastAsia="Times New Roman" w:hAnsi="Courier New" w:cs="Courier New"/>
          <w:sz w:val="16"/>
          <w:szCs w:val="16"/>
        </w:rPr>
      </w:pPr>
    </w:p>
    <w:p w14:paraId="09DBF525"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w:t>
      </w:r>
    </w:p>
    <w:p w14:paraId="5658362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R5#show ip eigrp neighbors</w:t>
      </w:r>
    </w:p>
    <w:p w14:paraId="11233CD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IP-EIGRP neighbors for process 1</w:t>
      </w:r>
    </w:p>
    <w:p w14:paraId="0FE2759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 Address Interface Hold Uptime SRTT RTO Q Seq</w:t>
      </w:r>
    </w:p>
    <w:p w14:paraId="7DC658D4"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(sec) (ms) Cnt Num</w:t>
      </w:r>
    </w:p>
    <w:p w14:paraId="3D4AAC96"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0 10.0.0.22 Gig0/0/1 13 01:50:42 40 1000 0 92</w:t>
      </w:r>
    </w:p>
    <w:p w14:paraId="74CBBBC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 10.0.0.17 Gig0/0/0 10 01:50:41 40 1000 0 108</w:t>
      </w:r>
    </w:p>
    <w:p w14:paraId="46F081FC" w14:textId="77777777" w:rsidR="00616294" w:rsidRPr="00611CC3" w:rsidRDefault="00616294" w:rsidP="52432CCA">
      <w:pPr>
        <w:rPr>
          <w:rFonts w:ascii="Courier New" w:eastAsia="Times New Roman" w:hAnsi="Courier New" w:cs="Courier New"/>
          <w:sz w:val="16"/>
          <w:szCs w:val="16"/>
        </w:rPr>
      </w:pPr>
    </w:p>
    <w:p w14:paraId="13B78A93"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w:t>
      </w:r>
    </w:p>
    <w:p w14:paraId="034BDDB5"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R5#show ipv6 eigrp neighbors</w:t>
      </w:r>
    </w:p>
    <w:p w14:paraId="108513FE"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IPv6-EIGRP neighbors for process 10</w:t>
      </w:r>
    </w:p>
    <w:p w14:paraId="5C5CA355"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 Address Interface Hold Uptime SRTT RTO Q Seq</w:t>
      </w:r>
    </w:p>
    <w:p w14:paraId="68F2DD3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(sec) (ms) Cnt Num</w:t>
      </w:r>
    </w:p>
    <w:p w14:paraId="481DE2B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0 Link-local address: Gig0/0/1 13 01:50:41 40 1000 0 77</w:t>
      </w:r>
    </w:p>
    <w:p w14:paraId="3D9089B6"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FE80::6 </w:t>
      </w:r>
    </w:p>
    <w:p w14:paraId="6CFFDA2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 Link-local address: Gig0/0/0 10 01:50:41 40 1000 0 102</w:t>
      </w:r>
    </w:p>
    <w:p w14:paraId="2E616F4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FE80::4 </w:t>
      </w:r>
    </w:p>
    <w:p w14:paraId="6AF7A221" w14:textId="77777777" w:rsidR="00616294" w:rsidRPr="00611CC3" w:rsidRDefault="00616294" w:rsidP="52432CCA">
      <w:pPr>
        <w:rPr>
          <w:rFonts w:ascii="Courier New" w:eastAsia="Times New Roman" w:hAnsi="Courier New" w:cs="Courier New"/>
          <w:sz w:val="16"/>
          <w:szCs w:val="16"/>
        </w:rPr>
      </w:pPr>
    </w:p>
    <w:p w14:paraId="3913BEEE"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w:t>
      </w:r>
    </w:p>
    <w:p w14:paraId="45907C83"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R5#show ip eigrp topology</w:t>
      </w:r>
    </w:p>
    <w:p w14:paraId="5305957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IP-EIGRP Topology Table for AS 1/ID(5.5.5.5)</w:t>
      </w:r>
    </w:p>
    <w:p w14:paraId="1842E074" w14:textId="77777777" w:rsidR="00616294" w:rsidRPr="00611CC3" w:rsidRDefault="00616294" w:rsidP="52432CCA">
      <w:pPr>
        <w:rPr>
          <w:rFonts w:ascii="Courier New" w:eastAsia="Times New Roman" w:hAnsi="Courier New" w:cs="Courier New"/>
          <w:sz w:val="16"/>
          <w:szCs w:val="16"/>
        </w:rPr>
      </w:pPr>
    </w:p>
    <w:p w14:paraId="58A971CB"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P - Passive, A - Active, U - Update, Q - Query, R - Reply,</w:t>
      </w:r>
    </w:p>
    <w:p w14:paraId="777F66A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 - Reply status</w:t>
      </w:r>
    </w:p>
    <w:p w14:paraId="6D927381" w14:textId="77777777" w:rsidR="00616294" w:rsidRPr="00611CC3" w:rsidRDefault="00616294" w:rsidP="52432CCA">
      <w:pPr>
        <w:rPr>
          <w:rFonts w:ascii="Courier New" w:eastAsia="Times New Roman" w:hAnsi="Courier New" w:cs="Courier New"/>
          <w:sz w:val="16"/>
          <w:szCs w:val="16"/>
        </w:rPr>
      </w:pPr>
    </w:p>
    <w:p w14:paraId="2665FD7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10.0.0.0/30, 1 successors, FD is 1665280</w:t>
      </w:r>
    </w:p>
    <w:p w14:paraId="31BABEB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10.0.0.17 (1665280/1665024), GigabitEthernet0/0/0</w:t>
      </w:r>
    </w:p>
    <w:p w14:paraId="64323FB3"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10.0.0.4/30, 1 successors, FD is 1665024</w:t>
      </w:r>
    </w:p>
    <w:p w14:paraId="76C2A717"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10.0.0.17 (1665024/1664768), GigabitEthernet0/0/0</w:t>
      </w:r>
    </w:p>
    <w:p w14:paraId="2491213B"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10.0.0.8/30, 1 successors, FD is 1664768</w:t>
      </w:r>
    </w:p>
    <w:p w14:paraId="6EB4A248"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10.0.0.17 (1664768/1664512), GigabitEthernet0/0/0</w:t>
      </w:r>
    </w:p>
    <w:p w14:paraId="22C299C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10.0.0.12/30, 1 successors, FD is 5191424</w:t>
      </w:r>
    </w:p>
    <w:p w14:paraId="1E92E17B"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10.0.0.17 (5191424/5191168), GigabitEthernet0/0/0</w:t>
      </w:r>
    </w:p>
    <w:p w14:paraId="03E0F245"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10.0.0.16/30, 1 successors, FD is 2816</w:t>
      </w:r>
    </w:p>
    <w:p w14:paraId="67BAF896"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GigabitEthernet0/0/0</w:t>
      </w:r>
    </w:p>
    <w:p w14:paraId="0ADF833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10.0.0.20/30, 1 successors, FD is 2816</w:t>
      </w:r>
    </w:p>
    <w:p w14:paraId="3BB8831B"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GigabitEthernet0/0/1</w:t>
      </w:r>
    </w:p>
    <w:p w14:paraId="308A8544"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192.168.0.0/24, 1 successors, FD is 1793280</w:t>
      </w:r>
    </w:p>
    <w:p w14:paraId="4D274F1B"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10.0.0.17 (1793280/1793024), GigabitEthernet0/0/0</w:t>
      </w:r>
    </w:p>
    <w:p w14:paraId="78128AA2"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192.168.1.0/24, 1 successors, FD is 1793024</w:t>
      </w:r>
    </w:p>
    <w:p w14:paraId="7A5D6228"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10.0.0.17 (1793024/1792768), GigabitEthernet0/0/0</w:t>
      </w:r>
    </w:p>
    <w:p w14:paraId="6B8B9BBA"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192.168.2.0/24, 1 successors, FD is 1792768</w:t>
      </w:r>
    </w:p>
    <w:p w14:paraId="65E230DE" w14:textId="77777777" w:rsidR="00616294" w:rsidRPr="00611CC3" w:rsidRDefault="00616294" w:rsidP="52432CCA">
      <w:pPr>
        <w:rPr>
          <w:rFonts w:ascii="Courier New" w:eastAsia="Times New Roman" w:hAnsi="Courier New" w:cs="Courier New"/>
          <w:sz w:val="16"/>
          <w:szCs w:val="16"/>
        </w:rPr>
      </w:pPr>
    </w:p>
    <w:p w14:paraId="3179B00E"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R5#show ipv6 eigrp topology</w:t>
      </w:r>
    </w:p>
    <w:p w14:paraId="2463E925"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IPv6-EIGRP Topology Table for AS 10/ID(5.5.5.5)</w:t>
      </w:r>
    </w:p>
    <w:p w14:paraId="27F4050A" w14:textId="77777777" w:rsidR="00616294" w:rsidRPr="00611CC3" w:rsidRDefault="00616294" w:rsidP="52432CCA">
      <w:pPr>
        <w:rPr>
          <w:rFonts w:ascii="Courier New" w:eastAsia="Times New Roman" w:hAnsi="Courier New" w:cs="Courier New"/>
          <w:sz w:val="16"/>
          <w:szCs w:val="16"/>
        </w:rPr>
      </w:pPr>
    </w:p>
    <w:p w14:paraId="577206E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P - Passive, A - Active, U - Update, Q - Query, R - Reply,</w:t>
      </w:r>
    </w:p>
    <w:p w14:paraId="4C7ED30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 - Reply status</w:t>
      </w:r>
    </w:p>
    <w:p w14:paraId="3873C0D0" w14:textId="77777777" w:rsidR="00616294" w:rsidRPr="00611CC3" w:rsidRDefault="00616294" w:rsidP="52432CCA">
      <w:pPr>
        <w:rPr>
          <w:rFonts w:ascii="Courier New" w:eastAsia="Times New Roman" w:hAnsi="Courier New" w:cs="Courier New"/>
          <w:sz w:val="16"/>
          <w:szCs w:val="16"/>
        </w:rPr>
      </w:pPr>
    </w:p>
    <w:p w14:paraId="4BB8C7A6"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2001:DB8:ACAD:1::/64, 1 successors, FD is 1658880</w:t>
      </w:r>
    </w:p>
    <w:p w14:paraId="0AD00E37"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(1658880/1658624), GigabitEthernet0/0/0</w:t>
      </w:r>
    </w:p>
    <w:p w14:paraId="6ABDFE76"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2001:DB8:ACAD:2::/64, 1 successors, FD is 1658624</w:t>
      </w:r>
    </w:p>
    <w:p w14:paraId="15D7F4B3"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(1658624/1658368), GigabitEthernet0/0/0</w:t>
      </w:r>
    </w:p>
    <w:p w14:paraId="18D325DC"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2001:DB8:ACAD:3::/64, 1 successors, FD is 1658368</w:t>
      </w:r>
    </w:p>
    <w:p w14:paraId="7760308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(1658368/1658112), GigabitEthernet0/0/0</w:t>
      </w:r>
    </w:p>
    <w:p w14:paraId="403383F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2001:DB8:ACAD:4::/64, 1 successors, FD is 5171456</w:t>
      </w:r>
    </w:p>
    <w:p w14:paraId="13596BA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(5171456/5171200), GigabitEthernet0/0/0</w:t>
      </w:r>
    </w:p>
    <w:p w14:paraId="6882A00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2001:DB8:ACAD:5::/64, 1 successors, FD is 2816</w:t>
      </w:r>
    </w:p>
    <w:p w14:paraId="7641401E"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GigabitEthernet0/0/0</w:t>
      </w:r>
    </w:p>
    <w:p w14:paraId="4045C578"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2001:DB8:ACAD:6::/64, 1 successors, FD is 2816</w:t>
      </w:r>
    </w:p>
    <w:p w14:paraId="4FB56F20"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GigabitEthernet0/0/1</w:t>
      </w:r>
    </w:p>
    <w:p w14:paraId="7E74F2FE"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2001:DB8:ACAD:A::/64, 1 successors, FD is 1786880</w:t>
      </w:r>
    </w:p>
    <w:p w14:paraId="679AE857"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(1786880/1786624), GigabitEthernet0/0/0</w:t>
      </w:r>
    </w:p>
    <w:p w14:paraId="3CD04B5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2001:DB8:ACAD:B::/64, 1 successors, FD is 1786624</w:t>
      </w:r>
    </w:p>
    <w:p w14:paraId="1DE80EF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(1786624/1786368), GigabitEthernet0/0/0</w:t>
      </w:r>
    </w:p>
    <w:p w14:paraId="6A9408C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2001:DB8:ACAD:C::/64, 1 successors, FD is 1786368</w:t>
      </w:r>
    </w:p>
    <w:p w14:paraId="4C229B34"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(1786368/1786112), GigabitEthernet0/0/0</w:t>
      </w:r>
    </w:p>
    <w:p w14:paraId="66A907F5"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2001:DB8:ACAD:D::/64, 1 successors, FD is 130816</w:t>
      </w:r>
    </w:p>
    <w:p w14:paraId="7DA33BAF"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FE80::4 (130816/128256), GigabitEthernet0/0/0</w:t>
      </w:r>
    </w:p>
    <w:p w14:paraId="7A35A82D"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2001:DB8:ACAD:E::/64, 1 successors, FD is 128256</w:t>
      </w:r>
    </w:p>
    <w:p w14:paraId="7781AD12"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Loopback0</w:t>
      </w:r>
    </w:p>
    <w:p w14:paraId="44D98CF1" w14:textId="77777777" w:rsidR="00616294" w:rsidRPr="00611CC3"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2001:DB8:ACAD:F::/64, 1 successors, FD is 130816</w:t>
      </w:r>
    </w:p>
    <w:p w14:paraId="6900C7B3" w14:textId="77777777" w:rsidR="0061629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FE80::6 (130816/128256), GigabitEthernet0/0/1</w:t>
      </w:r>
    </w:p>
    <w:p w14:paraId="5DFA092C" w14:textId="77777777" w:rsidR="00616294" w:rsidRDefault="00616294" w:rsidP="52432CCA">
      <w:pPr>
        <w:rPr>
          <w:rFonts w:ascii="Courier New" w:eastAsia="Times New Roman" w:hAnsi="Courier New" w:cs="Courier New"/>
          <w:sz w:val="16"/>
          <w:szCs w:val="16"/>
        </w:rPr>
      </w:pPr>
    </w:p>
    <w:p w14:paraId="5C3ED372" w14:textId="77777777" w:rsidR="00616294" w:rsidRDefault="00616294" w:rsidP="52432CCA">
      <w:pPr>
        <w:rPr>
          <w:rFonts w:ascii="Times New Roman" w:eastAsia="Times New Roman" w:hAnsi="Times New Roman" w:cs="Times New Roman"/>
          <w:sz w:val="16"/>
          <w:szCs w:val="16"/>
        </w:rPr>
      </w:pPr>
      <w:r w:rsidRPr="52432CCA">
        <w:rPr>
          <w:rFonts w:ascii="Times New Roman" w:eastAsia="Times New Roman" w:hAnsi="Times New Roman" w:cs="Times New Roman"/>
          <w:sz w:val="16"/>
          <w:szCs w:val="16"/>
        </w:rPr>
        <w:t>Router 6 Config</w:t>
      </w:r>
    </w:p>
    <w:p w14:paraId="71429CEB"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R6#show run</w:t>
      </w:r>
    </w:p>
    <w:p w14:paraId="238AE1C7"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Building configuration...</w:t>
      </w:r>
    </w:p>
    <w:p w14:paraId="22045341" w14:textId="77777777" w:rsidR="00616294" w:rsidRPr="003335EA" w:rsidRDefault="00616294" w:rsidP="52432CCA">
      <w:pPr>
        <w:rPr>
          <w:rFonts w:ascii="Courier New" w:eastAsia="Times New Roman" w:hAnsi="Courier New" w:cs="Courier New"/>
          <w:sz w:val="16"/>
          <w:szCs w:val="16"/>
        </w:rPr>
      </w:pPr>
    </w:p>
    <w:p w14:paraId="1AFAB4CA"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Current configuration : 1063 bytes</w:t>
      </w:r>
    </w:p>
    <w:p w14:paraId="1EF66A7F"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6E605E0E"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version 15.4</w:t>
      </w:r>
    </w:p>
    <w:p w14:paraId="020529B7"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log datetime msec</w:t>
      </w:r>
    </w:p>
    <w:p w14:paraId="1B1DF0E1"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timestamps debug datetime msec</w:t>
      </w:r>
    </w:p>
    <w:p w14:paraId="66AE9F56"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service password-encryption</w:t>
      </w:r>
    </w:p>
    <w:p w14:paraId="54238E8B"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73203E57"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hostname R6</w:t>
      </w:r>
    </w:p>
    <w:p w14:paraId="37047343"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cef</w:t>
      </w:r>
    </w:p>
    <w:p w14:paraId="40C69B4B"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unicast-routing</w:t>
      </w:r>
    </w:p>
    <w:p w14:paraId="1E4070CD"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934392C"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ipv6 cef</w:t>
      </w:r>
    </w:p>
    <w:p w14:paraId="53821883"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0F33707"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spanning-tree mode pvst</w:t>
      </w:r>
    </w:p>
    <w:p w14:paraId="4D92CE6D"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Loopback0</w:t>
      </w:r>
    </w:p>
    <w:p w14:paraId="1405FEFF"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192.168.5.1 255.255.255.0</w:t>
      </w:r>
    </w:p>
    <w:p w14:paraId="4514367B"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FE80::6 link-local</w:t>
      </w:r>
    </w:p>
    <w:p w14:paraId="337AEF37"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2001:DB8:ACAD:F::1/64</w:t>
      </w:r>
    </w:p>
    <w:p w14:paraId="0E37E55A"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11667568"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2B2C3BE"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GigabitEthernet0/0/0</w:t>
      </w:r>
    </w:p>
    <w:p w14:paraId="3F0C02E6"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address 10.0.0.22 255.255.255.252</w:t>
      </w:r>
    </w:p>
    <w:p w14:paraId="4AD81835"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5F257D3F"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3C42CB7B"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FE80::6 link-local</w:t>
      </w:r>
    </w:p>
    <w:p w14:paraId="6984EF3E"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address 2001:DB8:ACAD:6::2/64</w:t>
      </w:r>
    </w:p>
    <w:p w14:paraId="2BDB1B41"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eigrp 10</w:t>
      </w:r>
    </w:p>
    <w:p w14:paraId="0FB15E83"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2838F86"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GigabitEthernet0/0/1</w:t>
      </w:r>
    </w:p>
    <w:p w14:paraId="2C25C98B"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 address</w:t>
      </w:r>
    </w:p>
    <w:p w14:paraId="40B1A65F"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duplex auto</w:t>
      </w:r>
    </w:p>
    <w:p w14:paraId="7A487249"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speed auto</w:t>
      </w:r>
    </w:p>
    <w:p w14:paraId="48554A50"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shutdown</w:t>
      </w:r>
    </w:p>
    <w:p w14:paraId="0B10B934"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1B9DC713"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 Vlan1</w:t>
      </w:r>
    </w:p>
    <w:p w14:paraId="0EEAECD0"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no ip address</w:t>
      </w:r>
    </w:p>
    <w:p w14:paraId="658B90EC"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shutdown</w:t>
      </w:r>
    </w:p>
    <w:p w14:paraId="364391C4"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93BD27C"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router eigrp 1</w:t>
      </w:r>
    </w:p>
    <w:p w14:paraId="6706C76C"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6.6.6.6</w:t>
      </w:r>
    </w:p>
    <w:p w14:paraId="0A1D550D"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22548CE5"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10.0.0.20 0.0.0.3</w:t>
      </w:r>
    </w:p>
    <w:p w14:paraId="20ADF75F"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network 192.168.5.0</w:t>
      </w:r>
    </w:p>
    <w:p w14:paraId="4CF7CA9B"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metric weights 0 1 1 1 1 0</w:t>
      </w:r>
    </w:p>
    <w:p w14:paraId="59248701"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695C2460"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router eigrp 10</w:t>
      </w:r>
    </w:p>
    <w:p w14:paraId="0EEC701D"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router-id 6.6.6.6</w:t>
      </w:r>
    </w:p>
    <w:p w14:paraId="1F95B7F8"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no shutdown </w:t>
      </w:r>
    </w:p>
    <w:p w14:paraId="4DBF57BF"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passive-interface Loopback0</w:t>
      </w:r>
    </w:p>
    <w:p w14:paraId="40960C22"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75C54B5"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classless</w:t>
      </w:r>
    </w:p>
    <w:p w14:paraId="0C2A943A"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58851AD5"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 flow-export version 9</w:t>
      </w:r>
    </w:p>
    <w:p w14:paraId="05634C34"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4D6F0CCE"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con 0</w:t>
      </w:r>
    </w:p>
    <w:p w14:paraId="384B113B"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32E0C878"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aux 0</w:t>
      </w:r>
    </w:p>
    <w:p w14:paraId="74777ABC"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26AC61A7"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line vty 0 4</w:t>
      </w:r>
    </w:p>
    <w:p w14:paraId="3E2B181D"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login</w:t>
      </w:r>
    </w:p>
    <w:p w14:paraId="1648DF36" w14:textId="77777777" w:rsidR="00616294" w:rsidRPr="003335EA"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w:t>
      </w:r>
    </w:p>
    <w:p w14:paraId="04A7E9D2"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End</w:t>
      </w:r>
    </w:p>
    <w:p w14:paraId="38C1D08A"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R6#show ip route</w:t>
      </w:r>
    </w:p>
    <w:p w14:paraId="7E6A2142"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L - local, C - connected, S - static, R - RIP, M - mobile, B - BGP</w:t>
      </w:r>
    </w:p>
    <w:p w14:paraId="488AED18"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 EIGRP, EX - EIGRP external, O - OSPF, IA - OSPF inter area</w:t>
      </w:r>
    </w:p>
    <w:p w14:paraId="14B67EF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N1 - OSPF NSSA external type 1, N2 - OSPF NSSA external type 2</w:t>
      </w:r>
    </w:p>
    <w:p w14:paraId="3831D45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E1 - OSPF external type 1, E2 - OSPF external type 2, E - EGP</w:t>
      </w:r>
    </w:p>
    <w:p w14:paraId="6AAC3584"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 - IS-IS, L1 - IS-IS level-1, L2 - IS-IS level-2, ia - IS-IS inter area</w:t>
      </w:r>
    </w:p>
    <w:p w14:paraId="6B8E0B53"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 candidate default, U - per-user static route, o - ODR</w:t>
      </w:r>
    </w:p>
    <w:p w14:paraId="43557174"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 periodic downloaded static route</w:t>
      </w:r>
    </w:p>
    <w:p w14:paraId="3FEE442F" w14:textId="77777777" w:rsidR="00616294" w:rsidRPr="00361B3D" w:rsidRDefault="00616294" w:rsidP="52432CCA">
      <w:pPr>
        <w:rPr>
          <w:rFonts w:ascii="Courier New" w:eastAsia="Times New Roman" w:hAnsi="Courier New" w:cs="Courier New"/>
          <w:sz w:val="16"/>
          <w:szCs w:val="16"/>
        </w:rPr>
      </w:pPr>
    </w:p>
    <w:p w14:paraId="32BA9F22"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Gateway of last resort is not set</w:t>
      </w:r>
    </w:p>
    <w:p w14:paraId="3C77AFF2" w14:textId="77777777" w:rsidR="00616294" w:rsidRPr="00361B3D" w:rsidRDefault="00616294" w:rsidP="52432CCA">
      <w:pPr>
        <w:rPr>
          <w:rFonts w:ascii="Courier New" w:eastAsia="Times New Roman" w:hAnsi="Courier New" w:cs="Courier New"/>
          <w:sz w:val="16"/>
          <w:szCs w:val="16"/>
        </w:rPr>
      </w:pPr>
    </w:p>
    <w:p w14:paraId="56A5B386"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10.0.0.0/8 is variably subnetted, 7 subnets, 2 masks</w:t>
      </w:r>
    </w:p>
    <w:p w14:paraId="2DE5090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10.0.0.0/30 [90/1665536] via 10.0.0.21, 01:52:09, GigabitEthernet0/0/0</w:t>
      </w:r>
    </w:p>
    <w:p w14:paraId="46971F5D"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10.0.0.4/30 [90/1665280] via 10.0.0.21, 01:52:09, GigabitEthernet0/0/0</w:t>
      </w:r>
    </w:p>
    <w:p w14:paraId="2E9B0EE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10.0.0.8/30 [90/1665024] via 10.0.0.21, 01:52:09, GigabitEthernet0/0/0</w:t>
      </w:r>
    </w:p>
    <w:p w14:paraId="0D9663EC"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10.0.0.12/30 [90/5191680] via 10.0.0.21, 01:52:09, GigabitEthernet0/0/0</w:t>
      </w:r>
    </w:p>
    <w:p w14:paraId="5D83FF38"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10.0.0.16/30 [90/3072] via 10.0.0.21, 01:52:11, GigabitEthernet0/0/0</w:t>
      </w:r>
    </w:p>
    <w:p w14:paraId="2BE2E0C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10.0.0.20/30 is directly connected, GigabitEthernet0/0/0</w:t>
      </w:r>
    </w:p>
    <w:p w14:paraId="39D73A65"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10.0.0.22/32 is directly connected, GigabitEthernet0/0/0</w:t>
      </w:r>
    </w:p>
    <w:p w14:paraId="10E7FC53"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192.168.0.0/24 [90/1793536] via 10.0.0.21, 01:52:08, GigabitEthernet0/0/0</w:t>
      </w:r>
    </w:p>
    <w:p w14:paraId="2EC7C88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192.168.1.0/24 [90/1793280] via 10.0.0.21, 01:52:09, GigabitEthernet0/0/0</w:t>
      </w:r>
    </w:p>
    <w:p w14:paraId="4163DA3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192.168.2.0/24 [90/1793024] via 10.0.0.21, 01:52:09, GigabitEthernet0/0/0</w:t>
      </w:r>
    </w:p>
    <w:p w14:paraId="2EB7A2FC"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192.168.3.0/24 [90/131072] via 10.0.0.21, 01:52:10, GigabitEthernet0/0/0</w:t>
      </w:r>
    </w:p>
    <w:p w14:paraId="55F47510" w14:textId="77777777" w:rsidR="00616294" w:rsidRPr="00361B3D" w:rsidRDefault="00616294" w:rsidP="52432CCA">
      <w:pPr>
        <w:rPr>
          <w:rFonts w:ascii="Courier New" w:eastAsia="Times New Roman" w:hAnsi="Courier New" w:cs="Courier New"/>
          <w:sz w:val="16"/>
          <w:szCs w:val="16"/>
        </w:rPr>
      </w:pPr>
    </w:p>
    <w:p w14:paraId="1E3BC6A6"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R6#show ipv6 route</w:t>
      </w:r>
    </w:p>
    <w:p w14:paraId="76408DF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Table - 15 entries</w:t>
      </w:r>
    </w:p>
    <w:p w14:paraId="2594324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C - Connected, L - Local, S - Static, R - RIP, B - BGP</w:t>
      </w:r>
    </w:p>
    <w:p w14:paraId="4158872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U - Per-user Static route, M - MIPv6</w:t>
      </w:r>
    </w:p>
    <w:p w14:paraId="7C45F56D"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I1 - ISIS L1, I2 - ISIS L2, IA - ISIS interarea, IS - ISIS summary</w:t>
      </w:r>
    </w:p>
    <w:p w14:paraId="22E54605"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ND - ND Default, NDp - ND Prefix, DCE - Destination, NDr - Redirect</w:t>
      </w:r>
    </w:p>
    <w:p w14:paraId="50BBE53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O - OSPF intra, OI - OSPF inter, OE1 - OSPF ext 1, OE2 - OSPF ext 2</w:t>
      </w:r>
    </w:p>
    <w:p w14:paraId="5354453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ON1 - OSPF NSSA ext 1, ON2 - OSPF NSSA ext 2</w:t>
      </w:r>
    </w:p>
    <w:p w14:paraId="62EF5213"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 EIGRP, EX - EIGRP external</w:t>
      </w:r>
    </w:p>
    <w:p w14:paraId="122C849D"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2001:DB8:ACAD:1::/64 [90/1659136]</w:t>
      </w:r>
    </w:p>
    <w:p w14:paraId="50E8291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GigabitEthernet0/0/0</w:t>
      </w:r>
    </w:p>
    <w:p w14:paraId="757E3292"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2001:DB8:ACAD:2::/64 [90/1658880]</w:t>
      </w:r>
    </w:p>
    <w:p w14:paraId="0567009B"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GigabitEthernet0/0/0</w:t>
      </w:r>
    </w:p>
    <w:p w14:paraId="5B8EEDA2"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2001:DB8:ACAD:3::/64 [90/1658624]</w:t>
      </w:r>
    </w:p>
    <w:p w14:paraId="153F49F4"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GigabitEthernet0/0/0</w:t>
      </w:r>
    </w:p>
    <w:p w14:paraId="3804D0E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2001:DB8:ACAD:4::/64 [90/5171712]</w:t>
      </w:r>
    </w:p>
    <w:p w14:paraId="2BCF481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GigabitEthernet0/0/0</w:t>
      </w:r>
    </w:p>
    <w:p w14:paraId="4A0EA00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 2001:DB8:ACAD:5::/64 [90/3072]</w:t>
      </w:r>
    </w:p>
    <w:p w14:paraId="2E1F2E46"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GigabitEthernet0/0/0</w:t>
      </w:r>
    </w:p>
    <w:p w14:paraId="7D3F109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 2001:DB8:ACAD:6::/64 [0/0]</w:t>
      </w:r>
    </w:p>
    <w:p w14:paraId="776B5C0B"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GigabitEthernet0/0/0, directly connected</w:t>
      </w:r>
    </w:p>
    <w:p w14:paraId="6CB71C63"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 2001:DB8:ACAD:6::2/128 [0/0]</w:t>
      </w:r>
    </w:p>
    <w:p w14:paraId="47C8EEB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GigabitEthernet0/0/0, receive</w:t>
      </w:r>
    </w:p>
    <w:p w14:paraId="02799EFF" w14:textId="77777777" w:rsidR="00616294" w:rsidRPr="00361B3D" w:rsidRDefault="00616294" w:rsidP="52432CCA">
      <w:pPr>
        <w:rPr>
          <w:rFonts w:ascii="Courier New" w:eastAsia="Times New Roman" w:hAnsi="Courier New" w:cs="Courier New"/>
          <w:sz w:val="16"/>
          <w:szCs w:val="16"/>
        </w:rPr>
      </w:pPr>
    </w:p>
    <w:p w14:paraId="0ED553F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R6#show ip protocols</w:t>
      </w:r>
    </w:p>
    <w:p w14:paraId="2901D39E" w14:textId="77777777" w:rsidR="00616294" w:rsidRPr="00361B3D" w:rsidRDefault="00616294" w:rsidP="52432CCA">
      <w:pPr>
        <w:rPr>
          <w:rFonts w:ascii="Courier New" w:eastAsia="Times New Roman" w:hAnsi="Courier New" w:cs="Courier New"/>
          <w:sz w:val="16"/>
          <w:szCs w:val="16"/>
        </w:rPr>
      </w:pPr>
    </w:p>
    <w:p w14:paraId="46200C12"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Protocol is "eigrp 1 " </w:t>
      </w:r>
    </w:p>
    <w:p w14:paraId="567BE6C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Outgoing update filter list for all interfaces is not set </w:t>
      </w:r>
    </w:p>
    <w:p w14:paraId="6A5245A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Incoming update filter list for all interfaces is not set </w:t>
      </w:r>
    </w:p>
    <w:p w14:paraId="7145EE54"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Default networks flagged in outgoing updates </w:t>
      </w:r>
    </w:p>
    <w:p w14:paraId="22D4F93D"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Default networks accepted from incoming updates </w:t>
      </w:r>
    </w:p>
    <w:p w14:paraId="5F6A6237" w14:textId="77777777" w:rsidR="00616294" w:rsidRPr="00552871" w:rsidRDefault="00616294" w:rsidP="52432CCA">
      <w:pPr>
        <w:rPr>
          <w:rFonts w:ascii="Courier New" w:eastAsia="Times New Roman" w:hAnsi="Courier New" w:cs="Courier New"/>
          <w:b/>
          <w:bCs/>
          <w:sz w:val="16"/>
          <w:szCs w:val="16"/>
        </w:rPr>
      </w:pPr>
      <w:r w:rsidRPr="52432CCA">
        <w:rPr>
          <w:rFonts w:ascii="Courier New" w:eastAsia="Times New Roman" w:hAnsi="Courier New" w:cs="Courier New"/>
          <w:b/>
          <w:bCs/>
          <w:color w:val="FF0000"/>
          <w:sz w:val="16"/>
          <w:szCs w:val="16"/>
        </w:rPr>
        <w:t>EIGRP metric weight K1=1, K2=1, K3=1, K4=1, K5=0</w:t>
      </w:r>
    </w:p>
    <w:p w14:paraId="0F46B5A5"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hopcount 100</w:t>
      </w:r>
    </w:p>
    <w:p w14:paraId="26B3305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metric variance 1</w:t>
      </w:r>
    </w:p>
    <w:p w14:paraId="43534D2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Redistributing: eigrp 1</w:t>
      </w:r>
    </w:p>
    <w:p w14:paraId="6DC4BF0A"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Automatic network summarization is not in effect </w:t>
      </w:r>
    </w:p>
    <w:p w14:paraId="2FE1E0F7"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Maximum path: 4</w:t>
      </w:r>
    </w:p>
    <w:p w14:paraId="078020CD"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for Networks: </w:t>
      </w:r>
    </w:p>
    <w:p w14:paraId="59770D5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10.0.0.20/30</w:t>
      </w:r>
    </w:p>
    <w:p w14:paraId="4748D87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192.168.5.0</w:t>
      </w:r>
    </w:p>
    <w:p w14:paraId="50A63197"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Passive Interface(s): </w:t>
      </w:r>
    </w:p>
    <w:p w14:paraId="12C94334"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Loopback0</w:t>
      </w:r>
    </w:p>
    <w:p w14:paraId="4E23D118"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Routing Information Sources: </w:t>
      </w:r>
    </w:p>
    <w:p w14:paraId="4F19703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Gateway Distance Last Update </w:t>
      </w:r>
    </w:p>
    <w:p w14:paraId="1DF1E5EA"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10.0.0.21 90 6654839 </w:t>
      </w:r>
    </w:p>
    <w:p w14:paraId="640DFAE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Distance: internal 90 external 170</w:t>
      </w:r>
    </w:p>
    <w:p w14:paraId="075E5E69" w14:textId="77777777" w:rsidR="00616294" w:rsidRPr="00361B3D" w:rsidRDefault="00616294" w:rsidP="52432CCA">
      <w:pPr>
        <w:rPr>
          <w:rFonts w:ascii="Courier New" w:eastAsia="Times New Roman" w:hAnsi="Courier New" w:cs="Courier New"/>
          <w:sz w:val="16"/>
          <w:szCs w:val="16"/>
        </w:rPr>
      </w:pPr>
    </w:p>
    <w:p w14:paraId="4A589F5C"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w:t>
      </w:r>
    </w:p>
    <w:p w14:paraId="44E6759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R6#show ipv6 protocols</w:t>
      </w:r>
    </w:p>
    <w:p w14:paraId="583B2F8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"connected"</w:t>
      </w:r>
    </w:p>
    <w:p w14:paraId="719A1A1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"ND"</w:t>
      </w:r>
    </w:p>
    <w:p w14:paraId="3FE6CC7A"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 Routing Protocol is "eigrp 10"</w:t>
      </w:r>
    </w:p>
    <w:p w14:paraId="143F371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metric weight K1=1, K2=0, K3=1, K4=0, K5=0</w:t>
      </w:r>
    </w:p>
    <w:p w14:paraId="583248B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hopcount 100</w:t>
      </w:r>
    </w:p>
    <w:p w14:paraId="1C1CBE58"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EIGRP maximum metric variance 1</w:t>
      </w:r>
    </w:p>
    <w:p w14:paraId="15BF0758"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Interfaces:</w:t>
      </w:r>
    </w:p>
    <w:p w14:paraId="5C89787C"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Loopback0 (passive)</w:t>
      </w:r>
    </w:p>
    <w:p w14:paraId="20E00BC2"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GigabitEthernet0/0/0</w:t>
      </w:r>
    </w:p>
    <w:p w14:paraId="4E2FDBBB"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Redistributing: eigrp 10</w:t>
      </w:r>
    </w:p>
    <w:p w14:paraId="1D0D6F0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Maximum path: 16</w:t>
      </w:r>
    </w:p>
    <w:p w14:paraId="27681337"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Distance: internal 90 external 170</w:t>
      </w:r>
    </w:p>
    <w:p w14:paraId="5EB5F201" w14:textId="77777777" w:rsidR="00616294" w:rsidRPr="00361B3D" w:rsidRDefault="00616294" w:rsidP="52432CCA">
      <w:pPr>
        <w:rPr>
          <w:rFonts w:ascii="Courier New" w:eastAsia="Times New Roman" w:hAnsi="Courier New" w:cs="Courier New"/>
          <w:sz w:val="16"/>
          <w:szCs w:val="16"/>
        </w:rPr>
      </w:pPr>
    </w:p>
    <w:p w14:paraId="05120614"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w:t>
      </w:r>
    </w:p>
    <w:p w14:paraId="1F7FEE75"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R6#show ip eigrp neighbors</w:t>
      </w:r>
    </w:p>
    <w:p w14:paraId="09EBB308"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IP-EIGRP neighbors for process 1</w:t>
      </w:r>
    </w:p>
    <w:p w14:paraId="323FFA0C"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 Address Interface Hold Uptime SRTT RTO Q Seq</w:t>
      </w:r>
    </w:p>
    <w:p w14:paraId="5B68646A"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(sec) (ms) Cnt Num</w:t>
      </w:r>
    </w:p>
    <w:p w14:paraId="4EE13057"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0 10.0.0.21 Gig0/0/0 11 01:52:10 40 1000 0 104</w:t>
      </w:r>
    </w:p>
    <w:p w14:paraId="300860C8" w14:textId="77777777" w:rsidR="00616294" w:rsidRPr="00361B3D" w:rsidRDefault="00616294" w:rsidP="52432CCA">
      <w:pPr>
        <w:rPr>
          <w:rFonts w:ascii="Courier New" w:eastAsia="Times New Roman" w:hAnsi="Courier New" w:cs="Courier New"/>
          <w:sz w:val="16"/>
          <w:szCs w:val="16"/>
        </w:rPr>
      </w:pPr>
    </w:p>
    <w:p w14:paraId="4C75B71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w:t>
      </w:r>
    </w:p>
    <w:p w14:paraId="5AFCDBEB"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R6#show ipv6 eigrp neighbors</w:t>
      </w:r>
    </w:p>
    <w:p w14:paraId="318DB0EC"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IPv6-EIGRP neighbors for process 10</w:t>
      </w:r>
    </w:p>
    <w:p w14:paraId="23C90C74"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H Address Interface Hold Uptime SRTT RTO Q Seq</w:t>
      </w:r>
    </w:p>
    <w:p w14:paraId="72EF72E3"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(sec) (ms) Cnt Num</w:t>
      </w:r>
    </w:p>
    <w:p w14:paraId="671769D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0 Link-local address: Gig0/0/0 12 01:52:10 40 1000 0 89</w:t>
      </w:r>
    </w:p>
    <w:p w14:paraId="08457026"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 xml:space="preserve">FE80::5 </w:t>
      </w:r>
    </w:p>
    <w:p w14:paraId="6AEC1700" w14:textId="77777777" w:rsidR="00616294" w:rsidRPr="00361B3D" w:rsidRDefault="00616294" w:rsidP="52432CCA">
      <w:pPr>
        <w:rPr>
          <w:rFonts w:ascii="Courier New" w:eastAsia="Times New Roman" w:hAnsi="Courier New" w:cs="Courier New"/>
          <w:sz w:val="16"/>
          <w:szCs w:val="16"/>
        </w:rPr>
      </w:pPr>
    </w:p>
    <w:p w14:paraId="7E3B59DA"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w:t>
      </w:r>
    </w:p>
    <w:p w14:paraId="45F2EDF7"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R6#show ip eigrp topology</w:t>
      </w:r>
    </w:p>
    <w:p w14:paraId="139FFA9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IP-EIGRP Topology Table for AS 1/ID(6.6.6.6)</w:t>
      </w:r>
    </w:p>
    <w:p w14:paraId="7B5E49B9" w14:textId="77777777" w:rsidR="00616294" w:rsidRPr="00361B3D" w:rsidRDefault="00616294" w:rsidP="52432CCA">
      <w:pPr>
        <w:rPr>
          <w:rFonts w:ascii="Courier New" w:eastAsia="Times New Roman" w:hAnsi="Courier New" w:cs="Courier New"/>
          <w:sz w:val="16"/>
          <w:szCs w:val="16"/>
        </w:rPr>
      </w:pPr>
    </w:p>
    <w:p w14:paraId="6B3F459A"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P - Passive, A - Active, U - Update, Q - Query, R - Reply,</w:t>
      </w:r>
    </w:p>
    <w:p w14:paraId="755E077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 - Reply status</w:t>
      </w:r>
    </w:p>
    <w:p w14:paraId="3351A7C4" w14:textId="77777777" w:rsidR="00616294" w:rsidRPr="00361B3D" w:rsidRDefault="00616294" w:rsidP="52432CCA">
      <w:pPr>
        <w:rPr>
          <w:rFonts w:ascii="Courier New" w:eastAsia="Times New Roman" w:hAnsi="Courier New" w:cs="Courier New"/>
          <w:sz w:val="16"/>
          <w:szCs w:val="16"/>
        </w:rPr>
      </w:pPr>
    </w:p>
    <w:p w14:paraId="5E9DD8F4"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10.0.0.0/30, 1 successors, FD is 1665536</w:t>
      </w:r>
    </w:p>
    <w:p w14:paraId="6898DEC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10.0.0.21 (1665536/1665280), GigabitEthernet0/0/0</w:t>
      </w:r>
    </w:p>
    <w:p w14:paraId="4BA880B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10.0.0.4/30, 1 successors, FD is 1665280</w:t>
      </w:r>
    </w:p>
    <w:p w14:paraId="1A5DE9C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10.0.0.21 (1665280/1665024), GigabitEthernet0/0/0</w:t>
      </w:r>
    </w:p>
    <w:p w14:paraId="1FDF6612"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10.0.0.8/30, 1 successors, FD is 1665024</w:t>
      </w:r>
    </w:p>
    <w:p w14:paraId="585B790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10.0.0.21 (1665024/1664768), GigabitEthernet0/0/0</w:t>
      </w:r>
    </w:p>
    <w:p w14:paraId="483F2676"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10.0.0.12/30, 1 successors, FD is 5191680</w:t>
      </w:r>
    </w:p>
    <w:p w14:paraId="39B34EB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10.0.0.21 (5191680/5191424), GigabitEthernet0/0/0</w:t>
      </w:r>
    </w:p>
    <w:p w14:paraId="2EDE9D44"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10.0.0.16/30, 1 successors, FD is 3072</w:t>
      </w:r>
    </w:p>
    <w:p w14:paraId="2D43FFB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10.0.0.21 (3072/2816), GigabitEthernet0/0/0</w:t>
      </w:r>
    </w:p>
    <w:p w14:paraId="24B4CF7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10.0.0.20/30, 1 successors, FD is 2816</w:t>
      </w:r>
    </w:p>
    <w:p w14:paraId="4786E6FC"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GigabitEthernet0/0/0</w:t>
      </w:r>
    </w:p>
    <w:p w14:paraId="1D582F96"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192.168.0.0/24, 1 successors, FD is 1793536</w:t>
      </w:r>
    </w:p>
    <w:p w14:paraId="5B263F65"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10.0.0.21 (1793536/1793280), GigabitEthernet0/0/0</w:t>
      </w:r>
    </w:p>
    <w:p w14:paraId="655ADE7B"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192.168.1.0/24, 1 successors, FD is 1793280</w:t>
      </w:r>
    </w:p>
    <w:p w14:paraId="6A15F7E3"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10.0.0.21 (1793280/1793024), GigabitEthernet0/0/0</w:t>
      </w:r>
    </w:p>
    <w:p w14:paraId="67D3AC2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192.168.2.0/24, 1 successors, FD is 1793024</w:t>
      </w:r>
    </w:p>
    <w:p w14:paraId="3E81766B" w14:textId="77777777" w:rsidR="00616294" w:rsidRPr="00361B3D" w:rsidRDefault="00616294" w:rsidP="52432CCA">
      <w:pPr>
        <w:rPr>
          <w:rFonts w:ascii="Courier New" w:eastAsia="Times New Roman" w:hAnsi="Courier New" w:cs="Courier New"/>
          <w:sz w:val="16"/>
          <w:szCs w:val="16"/>
        </w:rPr>
      </w:pPr>
    </w:p>
    <w:p w14:paraId="07A8BD9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R6#show ipv6 eigrp topology</w:t>
      </w:r>
    </w:p>
    <w:p w14:paraId="6F7D1D38"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IPv6-EIGRP Topology Table for AS 10/ID(6.6.6.6)</w:t>
      </w:r>
    </w:p>
    <w:p w14:paraId="2DD6DA5E" w14:textId="77777777" w:rsidR="00616294" w:rsidRPr="00361B3D" w:rsidRDefault="00616294" w:rsidP="52432CCA">
      <w:pPr>
        <w:rPr>
          <w:rFonts w:ascii="Courier New" w:eastAsia="Times New Roman" w:hAnsi="Courier New" w:cs="Courier New"/>
          <w:sz w:val="16"/>
          <w:szCs w:val="16"/>
        </w:rPr>
      </w:pPr>
    </w:p>
    <w:p w14:paraId="268406B7"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Codes: P - Passive, A - Active, U - Update, Q - Query, R - Reply,</w:t>
      </w:r>
    </w:p>
    <w:p w14:paraId="320267A8"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r - Reply status</w:t>
      </w:r>
    </w:p>
    <w:p w14:paraId="214F7552" w14:textId="77777777" w:rsidR="00616294" w:rsidRPr="00361B3D" w:rsidRDefault="00616294" w:rsidP="52432CCA">
      <w:pPr>
        <w:rPr>
          <w:rFonts w:ascii="Courier New" w:eastAsia="Times New Roman" w:hAnsi="Courier New" w:cs="Courier New"/>
          <w:sz w:val="16"/>
          <w:szCs w:val="16"/>
        </w:rPr>
      </w:pPr>
    </w:p>
    <w:p w14:paraId="005483BD"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2001:DB8:ACAD:1::/64, 1 successors, FD is 1659136</w:t>
      </w:r>
    </w:p>
    <w:p w14:paraId="454E9EE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(1659136/1658880), GigabitEthernet0/0/0</w:t>
      </w:r>
    </w:p>
    <w:p w14:paraId="74341648"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2001:DB8:ACAD:2::/64, 1 successors, FD is 1658880</w:t>
      </w:r>
    </w:p>
    <w:p w14:paraId="0D47C01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(1658880/1658624), GigabitEthernet0/0/0</w:t>
      </w:r>
    </w:p>
    <w:p w14:paraId="14A21166"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2001:DB8:ACAD:3::/64, 1 successors, FD is 1658624</w:t>
      </w:r>
    </w:p>
    <w:p w14:paraId="28822902"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(1658624/1658368), GigabitEthernet0/0/0</w:t>
      </w:r>
    </w:p>
    <w:p w14:paraId="246BF8FC"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2001:DB8:ACAD:4::/64, 1 successors, FD is 5171712</w:t>
      </w:r>
    </w:p>
    <w:p w14:paraId="5D3BAB6B"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(5171712/5171456), GigabitEthernet0/0/0</w:t>
      </w:r>
    </w:p>
    <w:p w14:paraId="552C19D6"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2001:DB8:ACAD:5::/64, 1 successors, FD is 3072</w:t>
      </w:r>
    </w:p>
    <w:p w14:paraId="17E80B26"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(3072/2816), GigabitEthernet0/0/0</w:t>
      </w:r>
    </w:p>
    <w:p w14:paraId="3C00739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2001:DB8:ACAD:6::/64, 1 successors, FD is 2816</w:t>
      </w:r>
    </w:p>
    <w:p w14:paraId="785E557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GigabitEthernet0/0/0</w:t>
      </w:r>
    </w:p>
    <w:p w14:paraId="5600D31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2001:DB8:ACAD:A::/64, 1 successors, FD is 1787136</w:t>
      </w:r>
    </w:p>
    <w:p w14:paraId="78AF5A71"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(1787136/1786880), GigabitEthernet0/0/0</w:t>
      </w:r>
    </w:p>
    <w:p w14:paraId="7A2DA49F"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2001:DB8:ACAD:B::/64, 1 successors, FD is 1786880</w:t>
      </w:r>
    </w:p>
    <w:p w14:paraId="44116677"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(1786880/1786624), GigabitEthernet0/0/0</w:t>
      </w:r>
    </w:p>
    <w:p w14:paraId="6A94C310"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2001:DB8:ACAD:C::/64, 1 successors, FD is 1786624</w:t>
      </w:r>
    </w:p>
    <w:p w14:paraId="680C22DD"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(1786624/1786368), GigabitEthernet0/0/0</w:t>
      </w:r>
    </w:p>
    <w:p w14:paraId="34A26143"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2001:DB8:ACAD:D::/64, 1 successors, FD is 131072</w:t>
      </w:r>
    </w:p>
    <w:p w14:paraId="547A0D2C"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(131072/130816), GigabitEthernet0/0/0</w:t>
      </w:r>
    </w:p>
    <w:p w14:paraId="695835E9"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2001:DB8:ACAD:E::/64, 1 successors, FD is 130816</w:t>
      </w:r>
    </w:p>
    <w:p w14:paraId="78191F2E"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FE80::5 (130816/128256), GigabitEthernet0/0/0</w:t>
      </w:r>
    </w:p>
    <w:p w14:paraId="76CE2B5B" w14:textId="77777777" w:rsidR="00616294" w:rsidRPr="00361B3D"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P 2001:DB8:ACAD:F::/64, 1 successors, FD is 128256</w:t>
      </w:r>
    </w:p>
    <w:p w14:paraId="5E6247CE" w14:textId="77777777" w:rsidR="00616294" w:rsidRDefault="00616294" w:rsidP="52432CCA">
      <w:pPr>
        <w:rPr>
          <w:rFonts w:ascii="Courier New" w:eastAsia="Times New Roman" w:hAnsi="Courier New" w:cs="Courier New"/>
          <w:sz w:val="16"/>
          <w:szCs w:val="16"/>
        </w:rPr>
      </w:pPr>
      <w:r w:rsidRPr="52432CCA">
        <w:rPr>
          <w:rFonts w:ascii="Courier New" w:eastAsia="Times New Roman" w:hAnsi="Courier New" w:cs="Courier New"/>
          <w:sz w:val="16"/>
          <w:szCs w:val="16"/>
        </w:rPr>
        <w:t>via Connected, Loopback0</w:t>
      </w:r>
    </w:p>
    <w:p w14:paraId="7B698C83" w14:textId="77777777" w:rsidR="00616294" w:rsidRDefault="00616294" w:rsidP="52432CCA">
      <w:pPr>
        <w:rPr>
          <w:rFonts w:ascii="Courier New" w:eastAsia="Times New Roman" w:hAnsi="Courier New" w:cs="Courier New"/>
          <w:sz w:val="16"/>
          <w:szCs w:val="16"/>
        </w:rPr>
      </w:pPr>
    </w:p>
    <w:p w14:paraId="1B408643" w14:textId="77777777" w:rsidR="00616294" w:rsidRPr="00C015AA" w:rsidRDefault="00616294" w:rsidP="00A95F9A">
      <w:pPr>
        <w:rPr>
          <w:rFonts w:ascii="Arial" w:hAnsi="Arial" w:cs="Arial"/>
          <w:b/>
          <w:bCs/>
        </w:rPr>
      </w:pPr>
      <w:r w:rsidRPr="00C015AA">
        <w:rPr>
          <w:rFonts w:ascii="Arial" w:hAnsi="Arial" w:cs="Arial"/>
          <w:b/>
          <w:bCs/>
        </w:rPr>
        <w:t xml:space="preserve">Problems and Troubleshooting: </w:t>
      </w:r>
    </w:p>
    <w:p w14:paraId="156B77CF" w14:textId="77777777" w:rsidR="00616294" w:rsidRPr="00C015AA" w:rsidRDefault="00616294" w:rsidP="52432CCA">
      <w:pPr>
        <w:ind w:firstLine="720"/>
        <w:rPr>
          <w:rFonts w:ascii="Arial" w:hAnsi="Arial" w:cs="Arial"/>
        </w:rPr>
      </w:pPr>
      <w:r w:rsidRPr="52432CCA">
        <w:rPr>
          <w:rFonts w:ascii="Arial" w:hAnsi="Arial" w:cs="Arial"/>
        </w:rPr>
        <w:t xml:space="preserve">I encountered several problems when completing this lab. First, when I first configured the topology, the ping from R1 to R3 did not work. I did a traceroute command and discovered that the G0/0/0 interface on R2 was down as I had forgotten to enter the no shutdown command. Second, after I enabled EIGRP for IPv4 on all routers, I noticed that R4 only showed one EIGRP neighbor when it should have had two. I checked the show run and noticed that one of the networks, the 10.0.0.10 address for S0/1/0 was had the wrong EIGRP network command and so that link was not sending out the hello packets to establish a neighbor adjacency. I entered the correct command, and the adjacency was reestablished. A third problem I encountered was over the two serial links connecting R3 and R4. I noticed when I entered the </w:t>
      </w:r>
      <w:r w:rsidRPr="52432CCA">
        <w:rPr>
          <w:rFonts w:ascii="Courier New" w:hAnsi="Courier New" w:cs="Courier New"/>
        </w:rPr>
        <w:t>show ip route</w:t>
      </w:r>
      <w:r w:rsidRPr="52432CCA">
        <w:rPr>
          <w:rFonts w:ascii="Arial" w:hAnsi="Arial" w:cs="Arial"/>
        </w:rPr>
        <w:t xml:space="preserve"> only one route was shown for the destination on the other side of the network. I did a show run on R4 and discovered that the link on S0/1/0 had no </w:t>
      </w:r>
      <w:r w:rsidRPr="52432CCA">
        <w:rPr>
          <w:rFonts w:ascii="Courier New" w:hAnsi="Courier New" w:cs="Courier New"/>
        </w:rPr>
        <w:t>ipv6 eigrp 10</w:t>
      </w:r>
      <w:r w:rsidRPr="52432CCA">
        <w:rPr>
          <w:rFonts w:ascii="Arial" w:hAnsi="Arial" w:cs="Arial"/>
        </w:rPr>
        <w:t xml:space="preserve"> command and wasn’t advertised through EIGRP. Once fixed, the network worked. Some things I also learned were that for IPv6 EIGRP to stay online, a </w:t>
      </w:r>
      <w:r w:rsidRPr="52432CCA">
        <w:rPr>
          <w:rFonts w:ascii="Courier New" w:hAnsi="Courier New" w:cs="Courier New"/>
        </w:rPr>
        <w:t>no shutdown</w:t>
      </w:r>
      <w:r w:rsidRPr="52432CCA">
        <w:rPr>
          <w:rFonts w:ascii="Arial" w:hAnsi="Arial" w:cs="Arial"/>
        </w:rPr>
        <w:t xml:space="preserve"> command had to be entered in the global EIGRP IPv6 config. Also, when changing the metric weights they all need to be the same across connected routers. </w:t>
      </w:r>
    </w:p>
    <w:p w14:paraId="56DFEDE8" w14:textId="77777777" w:rsidR="00616294" w:rsidRPr="00C015AA" w:rsidRDefault="00616294" w:rsidP="00A95F9A">
      <w:pPr>
        <w:rPr>
          <w:rFonts w:ascii="Arial" w:hAnsi="Arial" w:cs="Arial"/>
          <w:b/>
          <w:bCs/>
        </w:rPr>
      </w:pPr>
      <w:r w:rsidRPr="00C015AA">
        <w:rPr>
          <w:rFonts w:ascii="Arial" w:hAnsi="Arial" w:cs="Arial"/>
          <w:b/>
          <w:bCs/>
        </w:rPr>
        <w:t xml:space="preserve">Conclusion: </w:t>
      </w:r>
    </w:p>
    <w:p w14:paraId="748F065D" w14:textId="3C1380D5" w:rsidR="00616294" w:rsidRPr="00361B3D" w:rsidRDefault="00616294" w:rsidP="52432CCA">
      <w:pPr>
        <w:ind w:firstLine="720"/>
        <w:rPr>
          <w:rFonts w:ascii="Arial" w:hAnsi="Arial" w:cs="Arial"/>
        </w:rPr>
      </w:pPr>
      <w:r w:rsidRPr="52432CCA">
        <w:rPr>
          <w:rFonts w:ascii="Arial" w:hAnsi="Arial" w:cs="Arial"/>
        </w:rPr>
        <w:t>EIGRP is the best routing protocol using distance vector and is recommended for use in medium to large networks. With fast convergence of 200 milliseconds, support of equal and unequal cost load balancing, ease of configuration and support of both IPv4 and IPV6 routing, EIGRP is a very reliable and useful protocol. I learned a lot about how to set up EIGRP, unequal cost load-balancing, how the metrics are calculated and much more. There are many advantages and few disadvantages to using EIGRP. In our next lab, we will learn about BGP</w:t>
      </w:r>
      <w:r w:rsidR="00AC118E" w:rsidRPr="52432CCA">
        <w:rPr>
          <w:rFonts w:ascii="Arial" w:hAnsi="Arial" w:cs="Arial"/>
        </w:rPr>
        <w:t xml:space="preserve"> to redistribute between OSPF and EIGRP networks.</w:t>
      </w:r>
    </w:p>
    <w:sectPr w:rsidR="00616294" w:rsidRPr="00361B3D" w:rsidSect="00B116D7">
      <w:footerReference w:type="even" r:id="rId13"/>
      <w:footerReference w:type="default" r:id="rId14"/>
      <w:pgSz w:w="12240" w:h="15840" w:code="1"/>
      <w:pgMar w:top="720" w:right="720" w:bottom="720" w:left="720" w:header="709"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F5B38" w14:textId="77777777" w:rsidR="003D6E6B" w:rsidRDefault="003D6E6B" w:rsidP="001205A1">
      <w:r>
        <w:separator/>
      </w:r>
    </w:p>
  </w:endnote>
  <w:endnote w:type="continuationSeparator" w:id="0">
    <w:p w14:paraId="18EEB276" w14:textId="77777777" w:rsidR="003D6E6B" w:rsidRDefault="003D6E6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59D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p w14:paraId="4CCA8868"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82E8B9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D6182A8" w14:textId="77777777" w:rsidTr="005F4F46">
      <w:tc>
        <w:tcPr>
          <w:tcW w:w="5395" w:type="dxa"/>
        </w:tcPr>
        <w:p w14:paraId="2CAED41D" w14:textId="727D70DB" w:rsidR="001205A1" w:rsidRPr="001205A1" w:rsidRDefault="00616294" w:rsidP="00C66528">
          <w:pPr>
            <w:pStyle w:val="Footer"/>
          </w:pPr>
          <w:r>
            <w:rPr>
              <w:color w:val="7F7F7F" w:themeColor="text1" w:themeTint="80"/>
            </w:rPr>
            <w:t>EIGRP LAB REPORT</w:t>
          </w:r>
        </w:p>
      </w:tc>
      <w:tc>
        <w:tcPr>
          <w:tcW w:w="5395" w:type="dxa"/>
        </w:tcPr>
        <w:p w14:paraId="4A0C1A80" w14:textId="77777777" w:rsidR="001205A1" w:rsidRPr="001205A1" w:rsidRDefault="001205A1" w:rsidP="001205A1">
          <w:pPr>
            <w:pStyle w:val="Footer"/>
          </w:pPr>
          <w:r w:rsidRPr="001205A1">
            <w:t xml:space="preserve">   </w:t>
          </w:r>
        </w:p>
      </w:tc>
    </w:tr>
  </w:tbl>
  <w:p w14:paraId="30DE3EEC"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11A8C" w14:textId="77777777" w:rsidR="003D6E6B" w:rsidRDefault="003D6E6B" w:rsidP="001205A1">
      <w:r>
        <w:separator/>
      </w:r>
    </w:p>
  </w:footnote>
  <w:footnote w:type="continuationSeparator" w:id="0">
    <w:p w14:paraId="6F892340" w14:textId="77777777" w:rsidR="003D6E6B" w:rsidRDefault="003D6E6B"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94"/>
    <w:rsid w:val="000345D3"/>
    <w:rsid w:val="00073D82"/>
    <w:rsid w:val="000C4ED1"/>
    <w:rsid w:val="001205A1"/>
    <w:rsid w:val="00140087"/>
    <w:rsid w:val="00167F4C"/>
    <w:rsid w:val="00192E6E"/>
    <w:rsid w:val="001E4B61"/>
    <w:rsid w:val="001F5A80"/>
    <w:rsid w:val="0025403E"/>
    <w:rsid w:val="002769CA"/>
    <w:rsid w:val="002877E8"/>
    <w:rsid w:val="002B6A99"/>
    <w:rsid w:val="002E7C4E"/>
    <w:rsid w:val="0030586C"/>
    <w:rsid w:val="0031055C"/>
    <w:rsid w:val="00371EE1"/>
    <w:rsid w:val="003A798E"/>
    <w:rsid w:val="003D6E6B"/>
    <w:rsid w:val="00425A99"/>
    <w:rsid w:val="00446C62"/>
    <w:rsid w:val="004B0196"/>
    <w:rsid w:val="0052650B"/>
    <w:rsid w:val="00537940"/>
    <w:rsid w:val="00552871"/>
    <w:rsid w:val="00584CA2"/>
    <w:rsid w:val="005E6B25"/>
    <w:rsid w:val="005F4F46"/>
    <w:rsid w:val="00616294"/>
    <w:rsid w:val="00653656"/>
    <w:rsid w:val="006C60E6"/>
    <w:rsid w:val="007667F0"/>
    <w:rsid w:val="007B0740"/>
    <w:rsid w:val="007C1BAB"/>
    <w:rsid w:val="007C6C60"/>
    <w:rsid w:val="00872254"/>
    <w:rsid w:val="00885708"/>
    <w:rsid w:val="008D40D1"/>
    <w:rsid w:val="008F263A"/>
    <w:rsid w:val="009005C3"/>
    <w:rsid w:val="009E1209"/>
    <w:rsid w:val="009E13D4"/>
    <w:rsid w:val="00A15CF7"/>
    <w:rsid w:val="00A24793"/>
    <w:rsid w:val="00A61433"/>
    <w:rsid w:val="00A81248"/>
    <w:rsid w:val="00A95F9A"/>
    <w:rsid w:val="00AC118E"/>
    <w:rsid w:val="00AE2A1F"/>
    <w:rsid w:val="00B116D7"/>
    <w:rsid w:val="00B44B71"/>
    <w:rsid w:val="00C13FA7"/>
    <w:rsid w:val="00C66528"/>
    <w:rsid w:val="00C915F0"/>
    <w:rsid w:val="00CB03B5"/>
    <w:rsid w:val="00CB457E"/>
    <w:rsid w:val="00D1340B"/>
    <w:rsid w:val="00D512FE"/>
    <w:rsid w:val="00D546AC"/>
    <w:rsid w:val="00DA31CB"/>
    <w:rsid w:val="00E31B30"/>
    <w:rsid w:val="00E34DCE"/>
    <w:rsid w:val="00E90077"/>
    <w:rsid w:val="00EA749D"/>
    <w:rsid w:val="00EB23AC"/>
    <w:rsid w:val="00F46BD9"/>
    <w:rsid w:val="00FB65B8"/>
    <w:rsid w:val="00FC1FAC"/>
    <w:rsid w:val="00FC49AE"/>
    <w:rsid w:val="00FD2FC3"/>
    <w:rsid w:val="52432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B1E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semiHidden/>
    <w:unhideWhenUsed/>
    <w:rsid w:val="006162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7888">
      <w:bodyDiv w:val="1"/>
      <w:marLeft w:val="0"/>
      <w:marRight w:val="0"/>
      <w:marTop w:val="0"/>
      <w:marBottom w:val="0"/>
      <w:divBdr>
        <w:top w:val="none" w:sz="0" w:space="0" w:color="auto"/>
        <w:left w:val="none" w:sz="0" w:space="0" w:color="auto"/>
        <w:bottom w:val="none" w:sz="0" w:space="0" w:color="auto"/>
        <w:right w:val="none" w:sz="0" w:space="0" w:color="auto"/>
      </w:divBdr>
    </w:div>
    <w:div w:id="30477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seb\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3AF5D0AB38484B9986F7AE27C3F666" ma:contentTypeVersion="15" ma:contentTypeDescription="Create a new document." ma:contentTypeScope="" ma:versionID="88251cb567c33009e1b3b1d5b8a28e35">
  <xsd:schema xmlns:xsd="http://www.w3.org/2001/XMLSchema" xmlns:xs="http://www.w3.org/2001/XMLSchema" xmlns:p="http://schemas.microsoft.com/office/2006/metadata/properties" xmlns:ns3="5d5c9731-a4ca-4a32-b6fc-60c5b40d377c" xmlns:ns4="756fedaf-0d6b-4edb-aa8b-2949b5e1df26" targetNamespace="http://schemas.microsoft.com/office/2006/metadata/properties" ma:root="true" ma:fieldsID="147abcc693279ea9f9fbcb5b66b00b5d" ns3:_="" ns4:_="">
    <xsd:import namespace="5d5c9731-a4ca-4a32-b6fc-60c5b40d377c"/>
    <xsd:import namespace="756fedaf-0d6b-4edb-aa8b-2949b5e1df26"/>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c9731-a4ca-4a32-b6fc-60c5b40d377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56fedaf-0d6b-4edb-aa8b-2949b5e1df2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56fedaf-0d6b-4edb-aa8b-2949b5e1df26" xsi:nil="true"/>
  </documentManagement>
</p:properties>
</file>

<file path=customXml/itemProps1.xml><?xml version="1.0" encoding="utf-8"?>
<ds:datastoreItem xmlns:ds="http://schemas.openxmlformats.org/officeDocument/2006/customXml" ds:itemID="{46EBE094-4B00-473B-B0C5-33EF39C6A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5c9731-a4ca-4a32-b6fc-60c5b40d377c"/>
    <ds:schemaRef ds:uri="756fedaf-0d6b-4edb-aa8b-2949b5e1d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56fedaf-0d6b-4edb-aa8b-2949b5e1df26"/>
  </ds:schemaRefs>
</ds:datastoreItem>
</file>

<file path=docProps/app.xml><?xml version="1.0" encoding="utf-8"?>
<Properties xmlns="http://schemas.openxmlformats.org/officeDocument/2006/extended-properties" xmlns:vt="http://schemas.openxmlformats.org/officeDocument/2006/docPropsVTypes">
  <Template>C:\Users\s-tseb\AppData\Roaming\Microsoft\Templates\Jazzy student report.dotx</Template>
  <TotalTime>0</TotalTime>
  <Pages>19</Pages>
  <Words>8878</Words>
  <Characters>50608</Characters>
  <Application>Microsoft Office Word</Application>
  <DocSecurity>0</DocSecurity>
  <Lines>421</Lines>
  <Paragraphs>118</Paragraphs>
  <ScaleCrop>false</ScaleCrop>
  <Company/>
  <LinksUpToDate>false</LinksUpToDate>
  <CharactersWithSpaces>59368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2022-10-25T12:45:00Z</dcterms:created>
  <dcterms:modified xsi:type="dcterms:W3CDTF">2022-10-25T12:45:00Z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0x0101003A3AF5D0AB38484B9986F7AE27C3F666</vt:lpwstr>
  </property>
</Properties>
</file>