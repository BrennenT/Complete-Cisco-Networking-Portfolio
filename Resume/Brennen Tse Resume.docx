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1528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946"/>
        <w:gridCol w:w="284"/>
        <w:gridCol w:w="3560"/>
      </w:tblGrid>
      <w:tr w:rsidR="00AD0DDD" w14:paraId="4B175F33" w14:textId="77777777" w:rsidTr="15ED4898">
        <w:trPr>
          <w:trHeight w:val="720"/>
        </w:trPr>
        <w:tc>
          <w:tcPr>
            <w:tcW w:w="10790" w:type="dxa"/>
            <w:gridSpan w:val="3"/>
            <w:tcBorders>
              <w:bottom w:val="single" w:sz="24" w:space="0" w:color="2C3B57" w:themeColor="text2"/>
            </w:tcBorders>
          </w:tcPr>
          <w:p w14:paraId="039F90AD" w14:textId="2FA4FF98" w:rsidR="00AD0DDD" w:rsidRDefault="001F25E1" w:rsidP="00DF1CB4">
            <w:pPr>
              <w:pStyle w:val="Heading1"/>
            </w:pPr>
            <w:r>
              <w:t xml:space="preserve">brennen tse </w:t>
            </w:r>
            <w:r w:rsidR="00E076CA">
              <w:rPr>
                <w:b w:val="0"/>
                <w:caps w:val="0"/>
                <w:noProof/>
              </w:rPr>
              <w:drawing>
                <wp:inline distT="0" distB="0" distL="0" distR="0" wp14:anchorId="44FE2ED0" wp14:editId="7287DEC6">
                  <wp:extent cx="685800" cy="472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76CA">
              <w:rPr>
                <w:b w:val="0"/>
                <w:caps w:val="0"/>
              </w:rPr>
              <w:t xml:space="preserve"> </w:t>
            </w:r>
            <w:r w:rsidR="00E076CA">
              <w:rPr>
                <w:b w:val="0"/>
                <w:caps w:val="0"/>
                <w:noProof/>
              </w:rPr>
              <w:drawing>
                <wp:inline distT="0" distB="0" distL="0" distR="0" wp14:anchorId="77F9FF47" wp14:editId="2B86CE6E">
                  <wp:extent cx="533400" cy="53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DFB1E" w14:textId="613EA953" w:rsidR="00AD0DDD" w:rsidRPr="00AD0DDD" w:rsidRDefault="001F25E1" w:rsidP="00C960EF">
            <w:pPr>
              <w:pStyle w:val="Heading2"/>
            </w:pPr>
            <w:r>
              <w:t xml:space="preserve">Cisco </w:t>
            </w:r>
            <w:r w:rsidR="008D594F">
              <w:t>CERTIFIED CCNA</w:t>
            </w:r>
          </w:p>
        </w:tc>
      </w:tr>
      <w:tr w:rsidR="00560EA0" w14:paraId="1069619D" w14:textId="77777777" w:rsidTr="15ED4898">
        <w:trPr>
          <w:trHeight w:val="174"/>
        </w:trPr>
        <w:tc>
          <w:tcPr>
            <w:tcW w:w="6946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FBEBD4E" w14:textId="611953F1" w:rsidR="00560EA0" w:rsidRPr="005F5561" w:rsidRDefault="00533FF5" w:rsidP="00DF1CB4">
            <w:pPr>
              <w:pStyle w:val="Heading3"/>
            </w:pPr>
            <w:r>
              <w:t>professional summary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73712CBA" w14:textId="77777777" w:rsidR="00560EA0" w:rsidRDefault="00560EA0" w:rsidP="00DF1CB4"/>
        </w:tc>
        <w:tc>
          <w:tcPr>
            <w:tcW w:w="3560" w:type="dxa"/>
            <w:tcBorders>
              <w:top w:val="single" w:sz="24" w:space="0" w:color="CADEE5" w:themeColor="background2"/>
            </w:tcBorders>
            <w:vAlign w:val="bottom"/>
          </w:tcPr>
          <w:p w14:paraId="57CDE224" w14:textId="2EE78334" w:rsidR="00C960EF" w:rsidRDefault="00C960EF" w:rsidP="00DF1CB4"/>
        </w:tc>
      </w:tr>
      <w:tr w:rsidR="00560EA0" w14:paraId="04DE0A5C" w14:textId="77777777" w:rsidTr="15ED4898">
        <w:trPr>
          <w:trHeight w:val="426"/>
        </w:trPr>
        <w:tc>
          <w:tcPr>
            <w:tcW w:w="6946" w:type="dxa"/>
            <w:vMerge/>
            <w:vAlign w:val="bottom"/>
          </w:tcPr>
          <w:p w14:paraId="35D2720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56DD7B3" w14:textId="77777777" w:rsidR="00560EA0" w:rsidRDefault="00560EA0" w:rsidP="00DF1CB4"/>
        </w:tc>
        <w:tc>
          <w:tcPr>
            <w:tcW w:w="3560" w:type="dxa"/>
            <w:shd w:val="clear" w:color="auto" w:fill="CADEE5" w:themeFill="background2"/>
            <w:vAlign w:val="bottom"/>
          </w:tcPr>
          <w:p w14:paraId="41F8E7B6" w14:textId="1C788ABB" w:rsidR="00560EA0" w:rsidRDefault="00A60D93" w:rsidP="00C960EF">
            <w:pPr>
              <w:pStyle w:val="Heading3"/>
              <w:ind w:left="0"/>
            </w:pPr>
            <w:r>
              <w:t>ProtocOls</w:t>
            </w:r>
          </w:p>
        </w:tc>
      </w:tr>
      <w:tr w:rsidR="00AD6FA4" w14:paraId="4C23E46B" w14:textId="77777777" w:rsidTr="15ED4898">
        <w:trPr>
          <w:trHeight w:val="1033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55402BB6" w14:textId="25E0226B" w:rsidR="00AD6FA4" w:rsidRDefault="00FD7DEE" w:rsidP="00AF0DAA">
            <w:pPr>
              <w:pStyle w:val="Text"/>
            </w:pPr>
            <w:r>
              <w:t xml:space="preserve">I am a </w:t>
            </w:r>
            <w:proofErr w:type="gramStart"/>
            <w:r>
              <w:t>highly-motivated</w:t>
            </w:r>
            <w:proofErr w:type="gramEnd"/>
            <w:r>
              <w:t xml:space="preserve"> student who has experience in STEM, </w:t>
            </w:r>
            <w:r w:rsidR="00333A0B">
              <w:t xml:space="preserve">networking, robotics, </w:t>
            </w:r>
            <w:r>
              <w:t>cybersecurity</w:t>
            </w:r>
            <w:r w:rsidR="00D22439">
              <w:t xml:space="preserve"> and engineering</w:t>
            </w:r>
            <w:r>
              <w:t xml:space="preserve">. </w:t>
            </w:r>
            <w:r w:rsidR="00357B44">
              <w:t>G</w:t>
            </w:r>
            <w:r>
              <w:t xml:space="preserve">raduated from Newport High School and </w:t>
            </w:r>
            <w:r w:rsidR="00357B44">
              <w:t>is currently</w:t>
            </w:r>
            <w:r>
              <w:t xml:space="preserve"> </w:t>
            </w:r>
            <w:r w:rsidR="00357B44">
              <w:t>enrolled in</w:t>
            </w:r>
            <w:r>
              <w:t xml:space="preserve"> Georgia State</w:t>
            </w:r>
            <w:r w:rsidR="00357B44">
              <w:t xml:space="preserve"> University’s computer engineering</w:t>
            </w:r>
            <w:r>
              <w:t xml:space="preserve"> </w:t>
            </w:r>
            <w:r w:rsidR="00357B44">
              <w:t xml:space="preserve">transfer </w:t>
            </w:r>
            <w:r>
              <w:t>progra</w:t>
            </w:r>
            <w:r w:rsidR="00357B44">
              <w:t>m (REP)</w:t>
            </w:r>
            <w:r>
              <w:t xml:space="preserve">. </w:t>
            </w:r>
            <w:r w:rsidR="00333A0B">
              <w:t xml:space="preserve">I </w:t>
            </w:r>
            <w:r w:rsidR="00357B44">
              <w:t xml:space="preserve">was </w:t>
            </w:r>
            <w:r w:rsidR="00C960EF">
              <w:t xml:space="preserve">the </w:t>
            </w:r>
            <w:r w:rsidR="00554866">
              <w:t>President of Newport’s Cisco Project club</w:t>
            </w:r>
            <w:r w:rsidR="00C960EF">
              <w:t xml:space="preserve"> from 2020-2022</w:t>
            </w:r>
            <w:r w:rsidR="00554866">
              <w:t xml:space="preserve">. </w:t>
            </w:r>
          </w:p>
        </w:tc>
        <w:tc>
          <w:tcPr>
            <w:tcW w:w="284" w:type="dxa"/>
            <w:vMerge w:val="restart"/>
            <w:vAlign w:val="center"/>
          </w:tcPr>
          <w:p w14:paraId="19D9B91D" w14:textId="77777777" w:rsidR="00AD6FA4" w:rsidRDefault="00AD6FA4" w:rsidP="00DF1CB4"/>
        </w:tc>
        <w:tc>
          <w:tcPr>
            <w:tcW w:w="3560" w:type="dxa"/>
            <w:vMerge w:val="restart"/>
            <w:shd w:val="clear" w:color="auto" w:fill="CADEE5" w:themeFill="background2"/>
          </w:tcPr>
          <w:p w14:paraId="0AF99047" w14:textId="49B5B885" w:rsidR="00AD6FA4" w:rsidRDefault="00ED7E1D" w:rsidP="00D032B9">
            <w:pPr>
              <w:pStyle w:val="Text"/>
              <w:numPr>
                <w:ilvl w:val="0"/>
                <w:numId w:val="12"/>
              </w:numPr>
            </w:pPr>
            <w:r>
              <w:t>OSPF</w:t>
            </w:r>
          </w:p>
          <w:p w14:paraId="5B749A76" w14:textId="200086C7" w:rsidR="00ED7E1D" w:rsidRDefault="00ED7E1D" w:rsidP="00D032B9">
            <w:pPr>
              <w:pStyle w:val="Text"/>
              <w:numPr>
                <w:ilvl w:val="0"/>
                <w:numId w:val="12"/>
              </w:numPr>
            </w:pPr>
            <w:r>
              <w:t>LWAPP</w:t>
            </w:r>
          </w:p>
          <w:p w14:paraId="4F3F4D05" w14:textId="2AB9318A" w:rsidR="00ED7E1D" w:rsidRDefault="00ED7E1D" w:rsidP="00D032B9">
            <w:pPr>
              <w:pStyle w:val="Text"/>
              <w:numPr>
                <w:ilvl w:val="0"/>
                <w:numId w:val="12"/>
              </w:numPr>
            </w:pPr>
            <w:r>
              <w:t>EIGRP</w:t>
            </w:r>
          </w:p>
          <w:p w14:paraId="1DAE52F4" w14:textId="4F96E727" w:rsidR="00ED7E1D" w:rsidRDefault="00ED7E1D" w:rsidP="00D032B9">
            <w:pPr>
              <w:pStyle w:val="Text"/>
              <w:numPr>
                <w:ilvl w:val="0"/>
                <w:numId w:val="12"/>
              </w:numPr>
            </w:pPr>
            <w:r>
              <w:t>CAPWAP</w:t>
            </w:r>
          </w:p>
          <w:p w14:paraId="571D4882" w14:textId="0FF87CB9" w:rsidR="00A60D93" w:rsidRDefault="00ED7E1D" w:rsidP="00D74BC7">
            <w:pPr>
              <w:pStyle w:val="Text"/>
              <w:numPr>
                <w:ilvl w:val="0"/>
                <w:numId w:val="12"/>
              </w:numPr>
            </w:pPr>
            <w:r>
              <w:t>eBGP</w:t>
            </w:r>
            <w:r w:rsidR="00A60D93">
              <w:t>/iBGP</w:t>
            </w:r>
          </w:p>
          <w:p w14:paraId="49B45513" w14:textId="68DFB12B" w:rsidR="00A60D93" w:rsidRDefault="00A60D93" w:rsidP="00A60D93">
            <w:pPr>
              <w:pStyle w:val="Text"/>
              <w:numPr>
                <w:ilvl w:val="0"/>
                <w:numId w:val="12"/>
              </w:numPr>
            </w:pPr>
            <w:r>
              <w:t>VRF</w:t>
            </w:r>
          </w:p>
          <w:p w14:paraId="281290AA" w14:textId="6F5BA700" w:rsidR="00A60D93" w:rsidRDefault="00A60D93" w:rsidP="00A274AC">
            <w:pPr>
              <w:pStyle w:val="Text"/>
              <w:numPr>
                <w:ilvl w:val="0"/>
                <w:numId w:val="12"/>
              </w:numPr>
            </w:pPr>
            <w:r>
              <w:t>SSH</w:t>
            </w:r>
          </w:p>
          <w:p w14:paraId="2A229DDE" w14:textId="0A52677B" w:rsidR="00592C23" w:rsidRDefault="00592C23" w:rsidP="00A274AC">
            <w:pPr>
              <w:pStyle w:val="Text"/>
              <w:numPr>
                <w:ilvl w:val="0"/>
                <w:numId w:val="12"/>
              </w:numPr>
            </w:pPr>
            <w:r>
              <w:t>Telnet</w:t>
            </w:r>
          </w:p>
          <w:p w14:paraId="5DE3052C" w14:textId="11E8AE0B" w:rsidR="00DF12EF" w:rsidRDefault="00DF12EF" w:rsidP="00A274AC">
            <w:pPr>
              <w:pStyle w:val="Text"/>
              <w:numPr>
                <w:ilvl w:val="0"/>
                <w:numId w:val="12"/>
              </w:numPr>
            </w:pPr>
            <w:r>
              <w:t>INTER-VLAN ROUTING</w:t>
            </w:r>
          </w:p>
          <w:p w14:paraId="2669989D" w14:textId="306C869C" w:rsidR="00D74BC7" w:rsidRDefault="00D74BC7" w:rsidP="00A274AC">
            <w:pPr>
              <w:pStyle w:val="Text"/>
              <w:numPr>
                <w:ilvl w:val="0"/>
                <w:numId w:val="12"/>
              </w:numPr>
            </w:pPr>
            <w:r>
              <w:t>HSRP</w:t>
            </w:r>
          </w:p>
          <w:p w14:paraId="4E74EDE8" w14:textId="2E724916" w:rsidR="00D74BC7" w:rsidRDefault="00D74BC7" w:rsidP="00A274AC">
            <w:pPr>
              <w:pStyle w:val="Text"/>
              <w:numPr>
                <w:ilvl w:val="0"/>
                <w:numId w:val="12"/>
              </w:numPr>
            </w:pPr>
            <w:r>
              <w:t>STP</w:t>
            </w:r>
          </w:p>
          <w:p w14:paraId="2AEE3325" w14:textId="2D1CFFE8" w:rsidR="00D74BC7" w:rsidRDefault="00D74BC7" w:rsidP="003E7B47">
            <w:pPr>
              <w:pStyle w:val="Text"/>
              <w:numPr>
                <w:ilvl w:val="0"/>
                <w:numId w:val="12"/>
              </w:numPr>
            </w:pPr>
            <w:r>
              <w:t>Ether</w:t>
            </w:r>
            <w:r w:rsidR="00E81D52">
              <w:t>C</w:t>
            </w:r>
            <w:r>
              <w:t>hannel</w:t>
            </w:r>
          </w:p>
          <w:p w14:paraId="2FF69240" w14:textId="23F37057" w:rsidR="00083A5B" w:rsidRDefault="00083A5B" w:rsidP="00A274AC">
            <w:pPr>
              <w:pStyle w:val="Text"/>
              <w:numPr>
                <w:ilvl w:val="0"/>
                <w:numId w:val="12"/>
              </w:numPr>
            </w:pPr>
            <w:r>
              <w:t>RADIUS/TACAS+</w:t>
            </w:r>
          </w:p>
          <w:p w14:paraId="2320BD3A" w14:textId="5226E1AA" w:rsidR="00AD6FA4" w:rsidRDefault="009E5C4E" w:rsidP="00DF1CB4">
            <w:pPr>
              <w:pStyle w:val="Heading3"/>
            </w:pPr>
            <w:r>
              <w:rPr>
                <w:noProof/>
                <w:lang w:val="en-AU" w:eastAsia="en-AU"/>
              </w:rPr>
              <w:t>DEVICES</w:t>
            </w:r>
          </w:p>
          <w:p w14:paraId="705E0F78" w14:textId="3A0BADD8" w:rsidR="00AD6FA4" w:rsidRDefault="00A274AC" w:rsidP="00A274AC">
            <w:pPr>
              <w:pStyle w:val="ListParagraph"/>
              <w:numPr>
                <w:ilvl w:val="0"/>
                <w:numId w:val="13"/>
              </w:numPr>
            </w:pPr>
            <w:r>
              <w:t>CISCO 4321</w:t>
            </w:r>
            <w:r w:rsidR="00C44704">
              <w:t>/2901</w:t>
            </w:r>
            <w:r>
              <w:t xml:space="preserve"> Router</w:t>
            </w:r>
          </w:p>
          <w:p w14:paraId="62A71502" w14:textId="4D30C7EF" w:rsidR="00A274AC" w:rsidRDefault="00952DDA" w:rsidP="00A274AC">
            <w:pPr>
              <w:pStyle w:val="ListParagraph"/>
              <w:numPr>
                <w:ilvl w:val="0"/>
                <w:numId w:val="13"/>
              </w:numPr>
            </w:pPr>
            <w:r>
              <w:t>CATALYST 3750</w:t>
            </w:r>
            <w:r w:rsidR="001D7D3B">
              <w:t>/3560</w:t>
            </w:r>
            <w:r>
              <w:t xml:space="preserve"> Switch</w:t>
            </w:r>
          </w:p>
          <w:p w14:paraId="0A2C3D74" w14:textId="1BE45165" w:rsidR="00952DDA" w:rsidRDefault="00952DDA" w:rsidP="00A274AC">
            <w:pPr>
              <w:pStyle w:val="ListParagraph"/>
              <w:numPr>
                <w:ilvl w:val="0"/>
                <w:numId w:val="13"/>
              </w:numPr>
            </w:pPr>
            <w:r>
              <w:t>pa-220</w:t>
            </w:r>
          </w:p>
          <w:p w14:paraId="18B83B15" w14:textId="62B4C358" w:rsidR="006A7B0F" w:rsidRDefault="006A7B0F" w:rsidP="006A7B0F">
            <w:pPr>
              <w:pStyle w:val="ListParagraph"/>
              <w:numPr>
                <w:ilvl w:val="0"/>
                <w:numId w:val="13"/>
              </w:numPr>
            </w:pPr>
            <w:r>
              <w:t>Yoga 260</w:t>
            </w:r>
          </w:p>
          <w:p w14:paraId="4BB6FE41" w14:textId="17A40123" w:rsidR="006A7B0F" w:rsidRDefault="009E5C4E" w:rsidP="006A7B0F">
            <w:pPr>
              <w:pStyle w:val="ListParagraph"/>
              <w:numPr>
                <w:ilvl w:val="0"/>
                <w:numId w:val="13"/>
              </w:numPr>
            </w:pPr>
            <w:r>
              <w:t>CISCO AIRNET 1700</w:t>
            </w:r>
          </w:p>
          <w:p w14:paraId="09CC697E" w14:textId="477183AF" w:rsidR="00B442DB" w:rsidRDefault="00F354F0" w:rsidP="006A7B0F">
            <w:pPr>
              <w:pStyle w:val="ListParagraph"/>
              <w:numPr>
                <w:ilvl w:val="0"/>
                <w:numId w:val="13"/>
              </w:numPr>
            </w:pPr>
            <w:r w:rsidRPr="00F354F0">
              <w:t>Cisco AIR-CT5508</w:t>
            </w:r>
            <w:r w:rsidR="00F57C75">
              <w:t xml:space="preserve"> WLC</w:t>
            </w:r>
          </w:p>
          <w:p w14:paraId="63845B3D" w14:textId="06A963F9" w:rsidR="00AD6FA4" w:rsidRDefault="009E5C4E" w:rsidP="00DF1CB4">
            <w:pPr>
              <w:pStyle w:val="Heading3"/>
            </w:pPr>
            <w:r>
              <w:t>Software</w:t>
            </w:r>
          </w:p>
          <w:p w14:paraId="70612B36" w14:textId="77777777" w:rsidR="00AD6FA4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>VSCODE</w:t>
            </w:r>
          </w:p>
          <w:p w14:paraId="44C954E9" w14:textId="77777777" w:rsidR="0082775C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>Putty</w:t>
            </w:r>
          </w:p>
          <w:p w14:paraId="74F4465D" w14:textId="4AD56BCB" w:rsidR="0082775C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>WireShark</w:t>
            </w:r>
          </w:p>
          <w:p w14:paraId="36D07284" w14:textId="77777777" w:rsidR="0082775C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>ASDM</w:t>
            </w:r>
          </w:p>
          <w:p w14:paraId="53078542" w14:textId="77777777" w:rsidR="0082775C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>Global Protect</w:t>
            </w:r>
          </w:p>
          <w:p w14:paraId="1BB6CD5D" w14:textId="77777777" w:rsidR="0082775C" w:rsidRDefault="0082775C" w:rsidP="008666CF">
            <w:pPr>
              <w:pStyle w:val="ListParagraph"/>
              <w:numPr>
                <w:ilvl w:val="0"/>
                <w:numId w:val="15"/>
              </w:numPr>
            </w:pPr>
            <w:r>
              <w:t xml:space="preserve">PAN-os </w:t>
            </w:r>
          </w:p>
          <w:p w14:paraId="639C90A5" w14:textId="77777777" w:rsidR="00AD6FA4" w:rsidRDefault="001A1FF2" w:rsidP="008666CF">
            <w:pPr>
              <w:pStyle w:val="ListParagraph"/>
              <w:numPr>
                <w:ilvl w:val="0"/>
                <w:numId w:val="15"/>
              </w:numPr>
            </w:pPr>
            <w:r>
              <w:t>AWS-CLI</w:t>
            </w:r>
          </w:p>
          <w:p w14:paraId="5E0BDD79" w14:textId="77777777" w:rsidR="00EE304B" w:rsidRDefault="00EE304B" w:rsidP="008666CF">
            <w:pPr>
              <w:pStyle w:val="ListParagraph"/>
              <w:numPr>
                <w:ilvl w:val="0"/>
                <w:numId w:val="15"/>
              </w:numPr>
            </w:pPr>
            <w:r>
              <w:t>Virtualbox</w:t>
            </w:r>
          </w:p>
          <w:p w14:paraId="48E1C4FC" w14:textId="77777777" w:rsidR="000E3097" w:rsidRDefault="000E3097" w:rsidP="008666CF">
            <w:pPr>
              <w:pStyle w:val="ListParagraph"/>
              <w:numPr>
                <w:ilvl w:val="0"/>
                <w:numId w:val="15"/>
              </w:numPr>
            </w:pPr>
            <w:r>
              <w:t>PFSENSE</w:t>
            </w:r>
          </w:p>
          <w:p w14:paraId="2035D472" w14:textId="1A411BFD" w:rsidR="00C960EF" w:rsidRPr="00AD0DDD" w:rsidRDefault="00C960EF" w:rsidP="00C960EF"/>
        </w:tc>
      </w:tr>
      <w:tr w:rsidR="00AD6FA4" w14:paraId="40C67AB4" w14:textId="77777777" w:rsidTr="15ED4898">
        <w:trPr>
          <w:trHeight w:val="333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17FEAFE5" w14:textId="2176A77D" w:rsidR="00AD6FA4" w:rsidRDefault="00FF032C" w:rsidP="00DF1CB4">
            <w:pPr>
              <w:pStyle w:val="Heading3"/>
            </w:pPr>
            <w:r>
              <w:t>certifications</w:t>
            </w:r>
          </w:p>
        </w:tc>
        <w:tc>
          <w:tcPr>
            <w:tcW w:w="284" w:type="dxa"/>
            <w:vMerge/>
            <w:vAlign w:val="center"/>
          </w:tcPr>
          <w:p w14:paraId="20AEA18F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6678BBB8" w14:textId="77777777" w:rsidR="00AD6FA4" w:rsidRDefault="00AD6FA4" w:rsidP="00DF1CB4"/>
        </w:tc>
      </w:tr>
      <w:tr w:rsidR="00AD6FA4" w14:paraId="168FCBA4" w14:textId="77777777" w:rsidTr="15ED4898">
        <w:trPr>
          <w:trHeight w:val="567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6496FEAF" w14:textId="6DA5D9AA" w:rsidR="00C845AF" w:rsidRPr="00C845AF" w:rsidRDefault="00C845AF" w:rsidP="00C845AF">
            <w:pPr>
              <w:pStyle w:val="Text"/>
              <w:numPr>
                <w:ilvl w:val="0"/>
                <w:numId w:val="16"/>
              </w:numPr>
              <w:rPr>
                <w:b/>
                <w:bCs/>
              </w:rPr>
            </w:pPr>
            <w:r w:rsidRPr="00C845AF">
              <w:rPr>
                <w:b/>
                <w:bCs/>
              </w:rPr>
              <w:t>AWS Certified Cloud Practitioner (AWS CLF-C01)</w:t>
            </w:r>
          </w:p>
          <w:p w14:paraId="573FC827" w14:textId="629FD1AA" w:rsidR="00300A13" w:rsidRPr="00C845AF" w:rsidRDefault="00300A13" w:rsidP="00300A13">
            <w:pPr>
              <w:pStyle w:val="Text"/>
              <w:numPr>
                <w:ilvl w:val="0"/>
                <w:numId w:val="16"/>
              </w:numPr>
              <w:rPr>
                <w:b/>
                <w:bCs/>
              </w:rPr>
            </w:pPr>
            <w:r w:rsidRPr="00C845AF">
              <w:rPr>
                <w:b/>
                <w:bCs/>
              </w:rPr>
              <w:t>Cisco Certified Network Associate</w:t>
            </w:r>
            <w:r w:rsidR="00E076CA">
              <w:rPr>
                <w:b/>
                <w:bCs/>
              </w:rPr>
              <w:t xml:space="preserve"> </w:t>
            </w:r>
            <w:r w:rsidRPr="00C845AF">
              <w:rPr>
                <w:b/>
                <w:bCs/>
              </w:rPr>
              <w:t>(CCNA 200-301)</w:t>
            </w:r>
            <w:r w:rsidR="00E076CA">
              <w:rPr>
                <w:b/>
                <w:bCs/>
              </w:rPr>
              <w:t xml:space="preserve"> </w:t>
            </w:r>
          </w:p>
          <w:p w14:paraId="1A34DE15" w14:textId="79389CA0" w:rsidR="00C845AF" w:rsidRPr="00C845AF" w:rsidRDefault="00C845AF" w:rsidP="00300A13">
            <w:pPr>
              <w:pStyle w:val="Text"/>
              <w:numPr>
                <w:ilvl w:val="0"/>
                <w:numId w:val="16"/>
              </w:numPr>
              <w:rPr>
                <w:b/>
                <w:bCs/>
              </w:rPr>
            </w:pPr>
            <w:r w:rsidRPr="00C845AF">
              <w:rPr>
                <w:b/>
                <w:bCs/>
              </w:rPr>
              <w:t>MTA: Security Fundamentals (2022)</w:t>
            </w:r>
          </w:p>
          <w:p w14:paraId="24F7F329" w14:textId="1528B024" w:rsidR="00F269C8" w:rsidRPr="00C845AF" w:rsidRDefault="00300A13" w:rsidP="00C845AF">
            <w:pPr>
              <w:pStyle w:val="Text"/>
              <w:numPr>
                <w:ilvl w:val="0"/>
                <w:numId w:val="16"/>
              </w:numPr>
              <w:rPr>
                <w:b/>
                <w:bCs/>
              </w:rPr>
            </w:pPr>
            <w:r w:rsidRPr="00C845AF">
              <w:rPr>
                <w:b/>
                <w:bCs/>
              </w:rPr>
              <w:t>MTA: Networking Fundamentals (20</w:t>
            </w:r>
            <w:r w:rsidR="00DD27EE" w:rsidRPr="00C845AF">
              <w:rPr>
                <w:b/>
                <w:bCs/>
              </w:rPr>
              <w:t>21</w:t>
            </w:r>
            <w:r w:rsidRPr="00C845AF">
              <w:rPr>
                <w:b/>
                <w:bCs/>
              </w:rPr>
              <w:t>)</w:t>
            </w:r>
          </w:p>
        </w:tc>
        <w:tc>
          <w:tcPr>
            <w:tcW w:w="284" w:type="dxa"/>
            <w:vMerge/>
            <w:vAlign w:val="center"/>
          </w:tcPr>
          <w:p w14:paraId="573821FE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1F7CECA9" w14:textId="77777777" w:rsidR="00AD6FA4" w:rsidRDefault="00AD6FA4" w:rsidP="00DF1CB4"/>
        </w:tc>
      </w:tr>
      <w:tr w:rsidR="00AD6FA4" w14:paraId="1DFC8DEE" w14:textId="77777777" w:rsidTr="15ED4898">
        <w:trPr>
          <w:trHeight w:val="38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2584078E" w14:textId="507B9F4C" w:rsidR="00AD6FA4" w:rsidRDefault="00FF032C" w:rsidP="00DF1CB4">
            <w:pPr>
              <w:pStyle w:val="Heading3"/>
            </w:pPr>
            <w:r>
              <w:t>Experience</w:t>
            </w:r>
          </w:p>
        </w:tc>
        <w:tc>
          <w:tcPr>
            <w:tcW w:w="284" w:type="dxa"/>
            <w:vMerge/>
            <w:vAlign w:val="center"/>
          </w:tcPr>
          <w:p w14:paraId="5522962C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2AE7E9AE" w14:textId="77777777" w:rsidR="00AD6FA4" w:rsidRDefault="00AD6FA4" w:rsidP="00DF1CB4"/>
        </w:tc>
      </w:tr>
      <w:tr w:rsidR="00AD6FA4" w14:paraId="4DE240C2" w14:textId="77777777" w:rsidTr="00FD7DEE">
        <w:trPr>
          <w:trHeight w:val="5641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0AC20B24" w14:textId="77777777" w:rsidR="00300A13" w:rsidRPr="0010652E" w:rsidRDefault="00300A13" w:rsidP="00300A13">
            <w:pPr>
              <w:pStyle w:val="Text"/>
              <w:rPr>
                <w:b/>
                <w:bCs/>
              </w:rPr>
            </w:pPr>
            <w:r w:rsidRPr="0010652E">
              <w:rPr>
                <w:b/>
                <w:bCs/>
              </w:rPr>
              <w:t xml:space="preserve">CCNA </w:t>
            </w:r>
            <w:r>
              <w:rPr>
                <w:b/>
                <w:bCs/>
              </w:rPr>
              <w:t xml:space="preserve">and CCNP </w:t>
            </w:r>
          </w:p>
          <w:p w14:paraId="51320918" w14:textId="675284C5" w:rsidR="00300A13" w:rsidRDefault="00300A13" w:rsidP="00300A13">
            <w:pPr>
              <w:pStyle w:val="Text"/>
            </w:pPr>
            <w:r>
              <w:t>Newport Networking Academy, 20-2</w:t>
            </w:r>
            <w:r w:rsidR="00E076CA">
              <w:t>2</w:t>
            </w:r>
          </w:p>
          <w:p w14:paraId="47690C78" w14:textId="7B4BF53B" w:rsidR="00300A13" w:rsidRDefault="00300A13" w:rsidP="003F2B63">
            <w:pPr>
              <w:pStyle w:val="Text"/>
              <w:numPr>
                <w:ilvl w:val="0"/>
                <w:numId w:val="17"/>
              </w:numPr>
            </w:pPr>
            <w:r>
              <w:t xml:space="preserve">Completed Cisco CCNA, CCNP, and Cybersecurity courses under instruction of Jeffery Mason and Michael Hansen with </w:t>
            </w:r>
            <w:proofErr w:type="gramStart"/>
            <w:r>
              <w:t>A’s</w:t>
            </w:r>
            <w:proofErr w:type="gramEnd"/>
            <w:r>
              <w:t xml:space="preserve"> in all semesters</w:t>
            </w:r>
          </w:p>
          <w:p w14:paraId="1B314D6A" w14:textId="42911D52" w:rsidR="00300A13" w:rsidRPr="00FD7DEE" w:rsidRDefault="00300A13" w:rsidP="00FD7DEE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President of Cisco Project Club</w:t>
            </w:r>
            <w:r w:rsidR="00FD7DEE">
              <w:rPr>
                <w:b/>
                <w:bCs/>
              </w:rPr>
              <w:t xml:space="preserve"> </w:t>
            </w:r>
            <w:r w:rsidR="00FD7DEE" w:rsidRPr="00FD7DEE">
              <w:rPr>
                <w:b/>
                <w:bCs/>
              </w:rPr>
              <w:t xml:space="preserve">at </w:t>
            </w:r>
            <w:r w:rsidRPr="00FD7DEE">
              <w:rPr>
                <w:b/>
                <w:bCs/>
              </w:rPr>
              <w:t>Newport High School</w:t>
            </w:r>
            <w:r w:rsidR="00D22439">
              <w:rPr>
                <w:b/>
                <w:bCs/>
              </w:rPr>
              <w:t xml:space="preserve"> 20-22</w:t>
            </w:r>
          </w:p>
          <w:p w14:paraId="4D739A86" w14:textId="77777777" w:rsidR="00300A13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 xml:space="preserve">Elected and led/managed the Cisco Project Club, partnering with the Bellevue Rotary Club for community outreach projects. </w:t>
            </w:r>
          </w:p>
          <w:p w14:paraId="66FBD74D" w14:textId="7D23CDDA" w:rsidR="00300A13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>The</w:t>
            </w:r>
            <w:r w:rsidR="00FD7DEE">
              <w:t xml:space="preserve"> </w:t>
            </w:r>
            <w:r>
              <w:t xml:space="preserve">projects included configuring all-in-ones for use in food banks to create a catalog and database system. </w:t>
            </w:r>
          </w:p>
          <w:p w14:paraId="667F8FE5" w14:textId="77777777" w:rsidR="00300A13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 xml:space="preserve">Wiping and configuring previously owned BSD laptops to be used in Antigua for kids K-12. </w:t>
            </w:r>
          </w:p>
          <w:p w14:paraId="46C025BF" w14:textId="09AC9126" w:rsidR="00300A13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>Configuring</w:t>
            </w:r>
            <w:r w:rsidR="00FD7DEE">
              <w:t xml:space="preserve"> Cisco</w:t>
            </w:r>
            <w:r>
              <w:t xml:space="preserve"> LWAP’s for use as Autonomous WAPs connecting wireless systems from separate buildings in Antigua. </w:t>
            </w:r>
          </w:p>
          <w:p w14:paraId="5474FD42" w14:textId="77777777" w:rsidR="00300A13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>Set up CISCO racks with 4321 Routers, 3750 Catalysts, Palo Alto Firewalls</w:t>
            </w:r>
          </w:p>
          <w:p w14:paraId="7CDDB581" w14:textId="2724A3E5" w:rsidR="00300A13" w:rsidRPr="00560EA0" w:rsidRDefault="00300A13" w:rsidP="00300A13">
            <w:pPr>
              <w:pStyle w:val="Text"/>
              <w:numPr>
                <w:ilvl w:val="0"/>
                <w:numId w:val="17"/>
              </w:numPr>
            </w:pPr>
            <w:r>
              <w:t>Fixing broken UPS’ and Laptops</w:t>
            </w:r>
          </w:p>
        </w:tc>
        <w:tc>
          <w:tcPr>
            <w:tcW w:w="284" w:type="dxa"/>
            <w:vMerge/>
            <w:vAlign w:val="center"/>
          </w:tcPr>
          <w:p w14:paraId="60891218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058802DB" w14:textId="77777777" w:rsidR="00AD6FA4" w:rsidRDefault="00AD6FA4" w:rsidP="00DF1CB4"/>
        </w:tc>
      </w:tr>
      <w:tr w:rsidR="00AD6FA4" w14:paraId="1379BD89" w14:textId="77777777" w:rsidTr="15ED4898">
        <w:trPr>
          <w:trHeight w:val="624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7BDB2AF7" w14:textId="590FF442" w:rsidR="00AD6FA4" w:rsidRPr="00560EA0" w:rsidRDefault="00C960EF" w:rsidP="00DF1CB4">
            <w:pPr>
              <w:pStyle w:val="Heading3"/>
            </w:pPr>
            <w:r>
              <w:t>Skills</w:t>
            </w:r>
          </w:p>
        </w:tc>
        <w:tc>
          <w:tcPr>
            <w:tcW w:w="284" w:type="dxa"/>
            <w:vMerge/>
            <w:vAlign w:val="center"/>
          </w:tcPr>
          <w:p w14:paraId="220C336D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491DB370" w14:textId="77777777" w:rsidR="00AD6FA4" w:rsidRDefault="00AD6FA4" w:rsidP="00DF1CB4"/>
        </w:tc>
      </w:tr>
      <w:tr w:rsidR="00AD6FA4" w14:paraId="40E6D301" w14:textId="77777777" w:rsidTr="15ED4898">
        <w:trPr>
          <w:trHeight w:val="624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4CB1E0D0" w14:textId="6D810A58" w:rsidR="008B472E" w:rsidRDefault="00C960EF" w:rsidP="00C960EF">
            <w:pPr>
              <w:pStyle w:val="Text"/>
              <w:numPr>
                <w:ilvl w:val="0"/>
                <w:numId w:val="19"/>
              </w:numPr>
            </w:pPr>
            <w:r>
              <w:t>Effective communication and networking skills</w:t>
            </w:r>
          </w:p>
          <w:p w14:paraId="17296467" w14:textId="53BFDAB8" w:rsidR="00C960EF" w:rsidRDefault="00C960EF" w:rsidP="00C960EF">
            <w:pPr>
              <w:pStyle w:val="Text"/>
              <w:numPr>
                <w:ilvl w:val="0"/>
                <w:numId w:val="19"/>
              </w:numPr>
            </w:pPr>
            <w:r>
              <w:t>Efficient troubleshooting and problem management</w:t>
            </w:r>
          </w:p>
          <w:p w14:paraId="73317087" w14:textId="77777777" w:rsidR="00DD23E9" w:rsidRDefault="00C960EF" w:rsidP="00C960EF">
            <w:pPr>
              <w:pStyle w:val="Text"/>
              <w:numPr>
                <w:ilvl w:val="0"/>
                <w:numId w:val="19"/>
              </w:numPr>
            </w:pPr>
            <w:r>
              <w:t>Ability to work well under pressure and meet deadlines</w:t>
            </w:r>
          </w:p>
          <w:p w14:paraId="14ACC3AE" w14:textId="298A2C83" w:rsidR="00C960EF" w:rsidRPr="00560EA0" w:rsidRDefault="00FD7DEE" w:rsidP="00C960EF">
            <w:pPr>
              <w:pStyle w:val="Text"/>
              <w:numPr>
                <w:ilvl w:val="0"/>
                <w:numId w:val="19"/>
              </w:numPr>
            </w:pPr>
            <w:r>
              <w:t>Quickly able to achieve proficiency in new hardware and programs</w:t>
            </w:r>
          </w:p>
        </w:tc>
        <w:tc>
          <w:tcPr>
            <w:tcW w:w="284" w:type="dxa"/>
            <w:vMerge/>
            <w:vAlign w:val="center"/>
          </w:tcPr>
          <w:p w14:paraId="42DBA960" w14:textId="77777777" w:rsidR="00AD6FA4" w:rsidRDefault="00AD6FA4" w:rsidP="00DF1CB4"/>
        </w:tc>
        <w:tc>
          <w:tcPr>
            <w:tcW w:w="3560" w:type="dxa"/>
            <w:vMerge/>
            <w:vAlign w:val="center"/>
          </w:tcPr>
          <w:p w14:paraId="7FFDA66E" w14:textId="77777777" w:rsidR="00AD6FA4" w:rsidRDefault="00AD6FA4" w:rsidP="00DF1CB4"/>
        </w:tc>
      </w:tr>
      <w:tr w:rsidR="002C2D98" w14:paraId="1D1E2B13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1408533C" w14:textId="7B1549DE" w:rsidR="002C2D98" w:rsidRPr="00D3010B" w:rsidRDefault="00C960EF" w:rsidP="00DF1CB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M</w:t>
            </w:r>
            <w:r w:rsidR="00347823" w:rsidRPr="00D3010B">
              <w:rPr>
                <w:b/>
                <w:bCs/>
                <w:sz w:val="22"/>
                <w:szCs w:val="22"/>
              </w:rPr>
              <w:t>ULTI</w:t>
            </w:r>
            <w:r w:rsidR="00DE753F" w:rsidRPr="00D3010B">
              <w:rPr>
                <w:b/>
                <w:bCs/>
                <w:sz w:val="22"/>
                <w:szCs w:val="22"/>
              </w:rPr>
              <w:t>-</w:t>
            </w:r>
            <w:r w:rsidR="00347823" w:rsidRPr="00D3010B">
              <w:rPr>
                <w:b/>
                <w:bCs/>
                <w:sz w:val="22"/>
                <w:szCs w:val="22"/>
              </w:rPr>
              <w:t>AREA OSPF</w:t>
            </w:r>
          </w:p>
          <w:p w14:paraId="36B6C7DD" w14:textId="135CA7F8" w:rsidR="002C2D98" w:rsidRPr="000A6DFF" w:rsidRDefault="00A60D26" w:rsidP="00DF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-Increased network speeds and performance by creating and bridging </w:t>
            </w:r>
            <w:r w:rsidR="007A1EDD"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 xml:space="preserve">OSPF areas </w:t>
            </w:r>
            <w:r w:rsidR="00101837">
              <w:rPr>
                <w:sz w:val="22"/>
                <w:szCs w:val="22"/>
              </w:rPr>
              <w:t xml:space="preserve">and implementing a </w:t>
            </w:r>
            <w:r>
              <w:rPr>
                <w:sz w:val="22"/>
                <w:szCs w:val="22"/>
              </w:rPr>
              <w:t>multi-area topology.</w:t>
            </w:r>
            <w:r w:rsidR="00097197" w:rsidRPr="000A6DFF">
              <w:rPr>
                <w:sz w:val="22"/>
                <w:szCs w:val="22"/>
              </w:rPr>
              <w:t xml:space="preserve"> </w:t>
            </w:r>
          </w:p>
        </w:tc>
      </w:tr>
      <w:tr w:rsidR="002C2D98" w14:paraId="78BB1A18" w14:textId="77777777" w:rsidTr="001E12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0790" w:type="dxa"/>
            <w:gridSpan w:val="3"/>
          </w:tcPr>
          <w:p w14:paraId="0DD1242C" w14:textId="3ECC2874" w:rsidR="002C2D98" w:rsidRPr="00D3010B" w:rsidRDefault="00347823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EIGRP</w:t>
            </w:r>
          </w:p>
          <w:p w14:paraId="29673DD0" w14:textId="5BB6D9E1" w:rsidR="00C36115" w:rsidRPr="000A6DFF" w:rsidRDefault="00532914" w:rsidP="00DF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36115">
              <w:rPr>
                <w:sz w:val="22"/>
                <w:szCs w:val="22"/>
              </w:rPr>
              <w:t xml:space="preserve">Implemented continuous high-speed data transfer with </w:t>
            </w:r>
            <w:r w:rsidR="003E179D">
              <w:rPr>
                <w:sz w:val="22"/>
                <w:szCs w:val="22"/>
              </w:rPr>
              <w:t>a mix of modern and legacy equipment</w:t>
            </w:r>
            <w:r w:rsidR="00C36115">
              <w:rPr>
                <w:sz w:val="22"/>
                <w:szCs w:val="22"/>
              </w:rPr>
              <w:t xml:space="preserve"> by c</w:t>
            </w:r>
            <w:r>
              <w:rPr>
                <w:sz w:val="22"/>
                <w:szCs w:val="22"/>
              </w:rPr>
              <w:t>onfigur</w:t>
            </w:r>
            <w:r w:rsidR="00C36115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EIGRP to route network information </w:t>
            </w:r>
            <w:r w:rsidR="00B55D82">
              <w:rPr>
                <w:sz w:val="22"/>
                <w:szCs w:val="22"/>
              </w:rPr>
              <w:t>efficiently and</w:t>
            </w:r>
            <w:r>
              <w:rPr>
                <w:sz w:val="22"/>
                <w:szCs w:val="22"/>
              </w:rPr>
              <w:t xml:space="preserve"> implemented variance </w:t>
            </w:r>
            <w:r w:rsidR="006457C4">
              <w:rPr>
                <w:sz w:val="22"/>
                <w:szCs w:val="22"/>
              </w:rPr>
              <w:t xml:space="preserve">values of </w:t>
            </w:r>
            <w:r w:rsidR="007A1EDD">
              <w:rPr>
                <w:sz w:val="22"/>
                <w:szCs w:val="22"/>
              </w:rPr>
              <w:t>2</w:t>
            </w:r>
            <w:r w:rsidR="006457C4">
              <w:rPr>
                <w:sz w:val="22"/>
                <w:szCs w:val="22"/>
              </w:rPr>
              <w:t xml:space="preserve"> or more </w:t>
            </w:r>
            <w:r>
              <w:rPr>
                <w:sz w:val="22"/>
                <w:szCs w:val="22"/>
              </w:rPr>
              <w:t>to load</w:t>
            </w:r>
            <w:r w:rsidR="006457C4">
              <w:rPr>
                <w:sz w:val="22"/>
                <w:szCs w:val="22"/>
              </w:rPr>
              <w:t>-b</w:t>
            </w:r>
            <w:r>
              <w:rPr>
                <w:sz w:val="22"/>
                <w:szCs w:val="22"/>
              </w:rPr>
              <w:t>alance unequally across links of different speeds</w:t>
            </w:r>
            <w:r w:rsidR="007A1EDD">
              <w:rPr>
                <w:sz w:val="22"/>
                <w:szCs w:val="22"/>
              </w:rPr>
              <w:t xml:space="preserve"> (1544</w:t>
            </w:r>
            <w:r w:rsidR="00936748">
              <w:rPr>
                <w:sz w:val="22"/>
                <w:szCs w:val="22"/>
              </w:rPr>
              <w:t xml:space="preserve"> </w:t>
            </w:r>
            <w:r w:rsidR="007A1EDD">
              <w:rPr>
                <w:sz w:val="22"/>
                <w:szCs w:val="22"/>
              </w:rPr>
              <w:t>kbps vs 256 kbps).</w:t>
            </w:r>
          </w:p>
        </w:tc>
      </w:tr>
      <w:tr w:rsidR="002C2D98" w14:paraId="13330EAF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32C5A899" w14:textId="1956305E" w:rsidR="002C2D98" w:rsidRPr="00D3010B" w:rsidRDefault="001E12E4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e</w:t>
            </w:r>
            <w:r w:rsidR="00DF12EF" w:rsidRPr="00D3010B">
              <w:rPr>
                <w:b/>
                <w:bCs/>
                <w:sz w:val="22"/>
                <w:szCs w:val="22"/>
              </w:rPr>
              <w:t>BGP</w:t>
            </w:r>
            <w:r w:rsidR="003C5EBF" w:rsidRPr="00D3010B">
              <w:rPr>
                <w:b/>
                <w:bCs/>
                <w:sz w:val="22"/>
                <w:szCs w:val="22"/>
              </w:rPr>
              <w:t xml:space="preserve"> Redistribution</w:t>
            </w:r>
          </w:p>
          <w:p w14:paraId="4CBEF870" w14:textId="77684794" w:rsidR="002C2D98" w:rsidRDefault="001E12E4" w:rsidP="00EB5CE3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EB5CE3">
              <w:rPr>
                <w:sz w:val="22"/>
                <w:szCs w:val="22"/>
              </w:rPr>
              <w:t xml:space="preserve">Facilitated the </w:t>
            </w:r>
            <w:r w:rsidR="003D0D49">
              <w:rPr>
                <w:sz w:val="22"/>
                <w:szCs w:val="22"/>
              </w:rPr>
              <w:t xml:space="preserve">seamless and dynamic routing of traffic through </w:t>
            </w:r>
            <w:r w:rsidR="00EB5CE3">
              <w:rPr>
                <w:sz w:val="22"/>
                <w:szCs w:val="22"/>
              </w:rPr>
              <w:t xml:space="preserve">redistribution of different routing protocols (OSPF/EIGRP) configured on </w:t>
            </w:r>
            <w:r w:rsidR="007A1EDD">
              <w:rPr>
                <w:sz w:val="22"/>
                <w:szCs w:val="22"/>
              </w:rPr>
              <w:t xml:space="preserve">3 </w:t>
            </w:r>
            <w:r w:rsidR="00EB5CE3">
              <w:rPr>
                <w:sz w:val="22"/>
                <w:szCs w:val="22"/>
              </w:rPr>
              <w:t xml:space="preserve">different sites </w:t>
            </w:r>
            <w:r w:rsidR="003E179D">
              <w:rPr>
                <w:sz w:val="22"/>
                <w:szCs w:val="22"/>
              </w:rPr>
              <w:t xml:space="preserve">and </w:t>
            </w:r>
            <w:r w:rsidR="00EB5CE3">
              <w:rPr>
                <w:sz w:val="22"/>
                <w:szCs w:val="22"/>
              </w:rPr>
              <w:t>a EBGP connection</w:t>
            </w:r>
            <w:r w:rsidR="003D0D49">
              <w:rPr>
                <w:sz w:val="22"/>
                <w:szCs w:val="22"/>
              </w:rPr>
              <w:t>.</w:t>
            </w:r>
          </w:p>
          <w:p w14:paraId="03349489" w14:textId="73D9D8B3" w:rsidR="00EB5CE3" w:rsidRPr="000A6DFF" w:rsidRDefault="003E179D" w:rsidP="00EB5C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EB5CE3">
              <w:rPr>
                <w:sz w:val="22"/>
                <w:szCs w:val="22"/>
              </w:rPr>
              <w:t>Reduced costs</w:t>
            </w:r>
            <w:r>
              <w:rPr>
                <w:sz w:val="22"/>
                <w:szCs w:val="22"/>
              </w:rPr>
              <w:t xml:space="preserve"> </w:t>
            </w:r>
            <w:r w:rsidR="00EB5CE3">
              <w:rPr>
                <w:sz w:val="22"/>
                <w:szCs w:val="22"/>
              </w:rPr>
              <w:t xml:space="preserve">by </w:t>
            </w:r>
            <w:r>
              <w:rPr>
                <w:sz w:val="22"/>
                <w:szCs w:val="22"/>
              </w:rPr>
              <w:t xml:space="preserve">allowing easy integration of network topologies with different routing protocols into the overlying network. </w:t>
            </w:r>
          </w:p>
        </w:tc>
      </w:tr>
      <w:tr w:rsidR="004C06CB" w14:paraId="0FB3B824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1C47C976" w14:textId="631CF520" w:rsidR="004C06CB" w:rsidRPr="00D3010B" w:rsidRDefault="004C06CB" w:rsidP="004C06CB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IBGP</w:t>
            </w:r>
          </w:p>
          <w:p w14:paraId="0B1FAFA9" w14:textId="02F47113" w:rsidR="004C06CB" w:rsidRDefault="004C06CB" w:rsidP="00B55D82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B55D82">
              <w:rPr>
                <w:sz w:val="22"/>
                <w:szCs w:val="22"/>
              </w:rPr>
              <w:t>Configured IBGP to forward EBGP routes and traffic over underlying routing protocols like EIGRP/OSPF, allowing for coherent internal connections and later route redistribution</w:t>
            </w:r>
            <w:r w:rsidR="00D22439">
              <w:rPr>
                <w:sz w:val="22"/>
                <w:szCs w:val="22"/>
              </w:rPr>
              <w:t xml:space="preserve"> over 5 areas with 3 different protocols.</w:t>
            </w:r>
          </w:p>
          <w:p w14:paraId="79A6D12E" w14:textId="2C6402BC" w:rsidR="00C36115" w:rsidRPr="000A6DFF" w:rsidRDefault="00B55D82" w:rsidP="00B55D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-Using IBGP keeps </w:t>
            </w:r>
            <w:r w:rsidR="00F07E2A">
              <w:rPr>
                <w:sz w:val="22"/>
                <w:szCs w:val="22"/>
              </w:rPr>
              <w:t>routes from</w:t>
            </w:r>
            <w:r w:rsidR="003E179D">
              <w:rPr>
                <w:sz w:val="22"/>
                <w:szCs w:val="22"/>
              </w:rPr>
              <w:t xml:space="preserve"> being continually</w:t>
            </w:r>
            <w:r w:rsidR="00F07E2A">
              <w:rPr>
                <w:sz w:val="22"/>
                <w:szCs w:val="22"/>
              </w:rPr>
              <w:t xml:space="preserve"> redistributed into every new IGP it encounters, instead offering a standard and overarching framework for route redistribution.</w:t>
            </w:r>
          </w:p>
        </w:tc>
      </w:tr>
      <w:tr w:rsidR="002C2D98" w14:paraId="76FAC4D1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34D0DF10" w14:textId="48462735" w:rsidR="00A60D26" w:rsidRPr="00A60D26" w:rsidRDefault="00DF12EF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VRF</w:t>
            </w:r>
            <w:r w:rsidR="00A26A5C">
              <w:rPr>
                <w:b/>
                <w:bCs/>
                <w:sz w:val="22"/>
                <w:szCs w:val="22"/>
              </w:rPr>
              <w:t xml:space="preserve"> Lite</w:t>
            </w:r>
          </w:p>
          <w:p w14:paraId="28C70AEC" w14:textId="4BD063B4" w:rsidR="00B55D82" w:rsidRPr="000A6DFF" w:rsidRDefault="00A60D26" w:rsidP="00DF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-Configured </w:t>
            </w:r>
            <w:r w:rsidR="007A1ED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different networks to communicate securely using the same underlying hardware, interfaces and IP addresses using VRF Lite, OSPF and subinterfaces. </w:t>
            </w:r>
          </w:p>
        </w:tc>
      </w:tr>
      <w:tr w:rsidR="002C2D98" w14:paraId="54E754A7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1B353AED" w14:textId="1D6E5148" w:rsidR="002C2D98" w:rsidRPr="00D3010B" w:rsidRDefault="00DF12EF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AWS</w:t>
            </w:r>
            <w:r w:rsidR="00513EEA" w:rsidRPr="00D3010B">
              <w:rPr>
                <w:b/>
                <w:bCs/>
                <w:sz w:val="22"/>
                <w:szCs w:val="22"/>
              </w:rPr>
              <w:t xml:space="preserve"> EC2, RDS, Load Balancer</w:t>
            </w:r>
          </w:p>
          <w:p w14:paraId="1AADC7BA" w14:textId="4E916CD9" w:rsidR="0054176A" w:rsidRPr="000A6DFF" w:rsidRDefault="00C7527A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43016E" w:rsidRPr="000A6DFF">
              <w:rPr>
                <w:sz w:val="22"/>
                <w:szCs w:val="22"/>
              </w:rPr>
              <w:t xml:space="preserve">Developed, configured, backed up, and monitored </w:t>
            </w:r>
            <w:r w:rsidR="00D22439">
              <w:rPr>
                <w:sz w:val="22"/>
                <w:szCs w:val="22"/>
              </w:rPr>
              <w:t xml:space="preserve">several </w:t>
            </w:r>
            <w:r w:rsidR="0043016E" w:rsidRPr="000A6DFF">
              <w:rPr>
                <w:sz w:val="22"/>
                <w:szCs w:val="22"/>
              </w:rPr>
              <w:t>AWS VMs</w:t>
            </w:r>
            <w:r w:rsidR="0054176A" w:rsidRPr="000A6DFF">
              <w:rPr>
                <w:sz w:val="22"/>
                <w:szCs w:val="22"/>
              </w:rPr>
              <w:t>.</w:t>
            </w:r>
          </w:p>
          <w:p w14:paraId="60F0DC7B" w14:textId="77777777" w:rsidR="0054176A" w:rsidRPr="000A6DFF" w:rsidRDefault="0054176A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-D</w:t>
            </w:r>
            <w:r w:rsidR="0043016E" w:rsidRPr="000A6DFF">
              <w:rPr>
                <w:sz w:val="22"/>
                <w:szCs w:val="22"/>
              </w:rPr>
              <w:t>eployed and configured AWS relational database service with RDS interfaced by a web application to edit and view contents of that database.</w:t>
            </w:r>
          </w:p>
          <w:p w14:paraId="0D5D71E7" w14:textId="20CA51A1" w:rsidR="00CD615D" w:rsidRPr="000A6DFF" w:rsidRDefault="0054176A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43016E" w:rsidRPr="000A6DFF">
              <w:rPr>
                <w:sz w:val="22"/>
                <w:szCs w:val="22"/>
              </w:rPr>
              <w:t xml:space="preserve">Deployed and configured automatic load balancing and instance launchers for scalability </w:t>
            </w:r>
            <w:r w:rsidR="007A1EDD">
              <w:rPr>
                <w:sz w:val="22"/>
                <w:szCs w:val="22"/>
              </w:rPr>
              <w:t>u</w:t>
            </w:r>
            <w:r w:rsidR="0043016E" w:rsidRPr="000A6DFF">
              <w:rPr>
                <w:sz w:val="22"/>
                <w:szCs w:val="22"/>
              </w:rPr>
              <w:t xml:space="preserve">sed to initiate new instance deployments. </w:t>
            </w:r>
            <w:r w:rsidR="00F07FFD" w:rsidRPr="000A6DFF">
              <w:rPr>
                <w:sz w:val="22"/>
                <w:szCs w:val="22"/>
              </w:rPr>
              <w:t xml:space="preserve"> </w:t>
            </w:r>
          </w:p>
        </w:tc>
      </w:tr>
      <w:tr w:rsidR="0016732C" w14:paraId="2C3B1B5B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62A11746" w14:textId="38F9848B" w:rsidR="0016732C" w:rsidRPr="00D3010B" w:rsidRDefault="0016732C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STP</w:t>
            </w:r>
            <w:r w:rsidR="003D5C51" w:rsidRPr="00D3010B">
              <w:rPr>
                <w:b/>
                <w:bCs/>
                <w:sz w:val="22"/>
                <w:szCs w:val="22"/>
              </w:rPr>
              <w:t>/EtherChannel Routing</w:t>
            </w:r>
            <w:r w:rsidR="00445568" w:rsidRPr="00D3010B">
              <w:rPr>
                <w:b/>
                <w:bCs/>
                <w:sz w:val="22"/>
                <w:szCs w:val="22"/>
              </w:rPr>
              <w:t xml:space="preserve"> and HSRP Redundancy </w:t>
            </w:r>
          </w:p>
          <w:p w14:paraId="33FB69C3" w14:textId="454FDACE" w:rsidR="00AD56FF" w:rsidRPr="000A6DFF" w:rsidRDefault="00690005" w:rsidP="00AD56FF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7C5330">
              <w:rPr>
                <w:sz w:val="22"/>
                <w:szCs w:val="22"/>
              </w:rPr>
              <w:t xml:space="preserve">Implemented network redundancy through Hot Standby Router Protocol to reroute packet if the primary router goes down. </w:t>
            </w:r>
          </w:p>
          <w:p w14:paraId="4F15344E" w14:textId="1F5EB12A" w:rsidR="00AD56FF" w:rsidRDefault="00AD56FF" w:rsidP="00AD56FF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7C5330">
              <w:rPr>
                <w:sz w:val="22"/>
                <w:szCs w:val="22"/>
              </w:rPr>
              <w:t>Provided high-speed links and redundancy by b</w:t>
            </w:r>
            <w:r w:rsidRPr="000A6DFF">
              <w:rPr>
                <w:sz w:val="22"/>
                <w:szCs w:val="22"/>
              </w:rPr>
              <w:t>undling multiple ethernet links into one aggregate</w:t>
            </w:r>
            <w:r w:rsidR="003E179D">
              <w:rPr>
                <w:sz w:val="22"/>
                <w:szCs w:val="22"/>
              </w:rPr>
              <w:t xml:space="preserve"> link </w:t>
            </w:r>
            <w:r w:rsidR="007C5330">
              <w:rPr>
                <w:sz w:val="22"/>
                <w:szCs w:val="22"/>
              </w:rPr>
              <w:t xml:space="preserve">through </w:t>
            </w:r>
            <w:proofErr w:type="spellStart"/>
            <w:r w:rsidR="007C5330">
              <w:rPr>
                <w:sz w:val="22"/>
                <w:szCs w:val="22"/>
              </w:rPr>
              <w:t>Etherchannel</w:t>
            </w:r>
            <w:proofErr w:type="spellEnd"/>
            <w:r w:rsidR="007C5330">
              <w:rPr>
                <w:sz w:val="22"/>
                <w:szCs w:val="22"/>
              </w:rPr>
              <w:t>.</w:t>
            </w:r>
          </w:p>
          <w:p w14:paraId="3FAB5DD2" w14:textId="6DABA208" w:rsidR="0016732C" w:rsidRPr="000A6DFF" w:rsidRDefault="007C5330" w:rsidP="007C53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0A6DFF">
              <w:rPr>
                <w:sz w:val="22"/>
                <w:szCs w:val="22"/>
              </w:rPr>
              <w:t>Prevent</w:t>
            </w:r>
            <w:r>
              <w:rPr>
                <w:sz w:val="22"/>
                <w:szCs w:val="22"/>
              </w:rPr>
              <w:t>ed</w:t>
            </w:r>
            <w:r w:rsidRPr="000A6DFF">
              <w:rPr>
                <w:sz w:val="22"/>
                <w:szCs w:val="22"/>
              </w:rPr>
              <w:t xml:space="preserve"> routing loops from being created in LANs with multiple interconnected switches</w:t>
            </w:r>
            <w:r>
              <w:rPr>
                <w:sz w:val="22"/>
                <w:szCs w:val="22"/>
              </w:rPr>
              <w:t xml:space="preserve"> through STP. </w:t>
            </w:r>
          </w:p>
        </w:tc>
      </w:tr>
      <w:tr w:rsidR="002C2D98" w14:paraId="36C77564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429354E1" w14:textId="73D73FFA" w:rsidR="002C2D98" w:rsidRPr="00D3010B" w:rsidRDefault="00DF12EF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 xml:space="preserve">PALO </w:t>
            </w:r>
            <w:r w:rsidR="001B03F2" w:rsidRPr="00D3010B">
              <w:rPr>
                <w:b/>
                <w:bCs/>
                <w:sz w:val="22"/>
                <w:szCs w:val="22"/>
              </w:rPr>
              <w:t>A</w:t>
            </w:r>
            <w:r w:rsidRPr="00D3010B">
              <w:rPr>
                <w:b/>
                <w:bCs/>
                <w:sz w:val="22"/>
                <w:szCs w:val="22"/>
              </w:rPr>
              <w:t>LTO SOHO ENVIRONMENT</w:t>
            </w:r>
          </w:p>
          <w:p w14:paraId="4EE4AA2E" w14:textId="77777777" w:rsidR="002C2D98" w:rsidRDefault="001B03F2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CE5A00" w:rsidRPr="000A6DFF">
              <w:rPr>
                <w:sz w:val="22"/>
                <w:szCs w:val="22"/>
              </w:rPr>
              <w:t xml:space="preserve">Setup a SOHO configuration on the PA-220 firewall </w:t>
            </w:r>
            <w:r w:rsidR="00891943" w:rsidRPr="000A6DFF">
              <w:rPr>
                <w:sz w:val="22"/>
                <w:szCs w:val="22"/>
              </w:rPr>
              <w:t xml:space="preserve">using the </w:t>
            </w:r>
            <w:proofErr w:type="spellStart"/>
            <w:r w:rsidR="00891943" w:rsidRPr="000A6DFF">
              <w:rPr>
                <w:sz w:val="22"/>
                <w:szCs w:val="22"/>
              </w:rPr>
              <w:t>WebGU</w:t>
            </w:r>
            <w:r w:rsidR="005F7C7A" w:rsidRPr="000A6DFF">
              <w:rPr>
                <w:sz w:val="22"/>
                <w:szCs w:val="22"/>
              </w:rPr>
              <w:t>I</w:t>
            </w:r>
            <w:proofErr w:type="spellEnd"/>
            <w:r w:rsidR="005F7C7A" w:rsidRPr="000A6DFF">
              <w:rPr>
                <w:sz w:val="22"/>
                <w:szCs w:val="22"/>
              </w:rPr>
              <w:t>.</w:t>
            </w:r>
          </w:p>
          <w:p w14:paraId="49A76B2D" w14:textId="2C979966" w:rsidR="000D1C1C" w:rsidRPr="000A6DFF" w:rsidRDefault="000D1C1C" w:rsidP="00DF1CB4">
            <w:pPr>
              <w:rPr>
                <w:sz w:val="22"/>
                <w:szCs w:val="22"/>
              </w:rPr>
            </w:pPr>
          </w:p>
        </w:tc>
      </w:tr>
      <w:tr w:rsidR="00E95B18" w14:paraId="6550A8A7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04B26189" w14:textId="0D1B1F37" w:rsidR="00E95B18" w:rsidRPr="00D3010B" w:rsidRDefault="00E95B18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PALO ALTO SITE-TO-SITE VPN</w:t>
            </w:r>
          </w:p>
          <w:p w14:paraId="7BB24EAE" w14:textId="77777777" w:rsidR="00E95B18" w:rsidRDefault="001B03F2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5F7717">
              <w:rPr>
                <w:sz w:val="22"/>
                <w:szCs w:val="22"/>
              </w:rPr>
              <w:t>Provided secure internet access to users by c</w:t>
            </w:r>
            <w:r w:rsidRPr="000A6DFF">
              <w:rPr>
                <w:sz w:val="22"/>
                <w:szCs w:val="22"/>
              </w:rPr>
              <w:t>reat</w:t>
            </w:r>
            <w:r w:rsidR="005F7717">
              <w:rPr>
                <w:sz w:val="22"/>
                <w:szCs w:val="22"/>
              </w:rPr>
              <w:t>ing</w:t>
            </w:r>
            <w:r w:rsidRPr="000A6DFF">
              <w:rPr>
                <w:sz w:val="22"/>
                <w:szCs w:val="22"/>
              </w:rPr>
              <w:t xml:space="preserve"> a VPN through a Palo Alto PA-220 firewall</w:t>
            </w:r>
            <w:r w:rsidR="005F7717">
              <w:rPr>
                <w:sz w:val="22"/>
                <w:szCs w:val="22"/>
              </w:rPr>
              <w:t>.</w:t>
            </w:r>
            <w:r w:rsidR="00547C9C" w:rsidRPr="000A6DFF">
              <w:rPr>
                <w:sz w:val="22"/>
                <w:szCs w:val="22"/>
              </w:rPr>
              <w:t xml:space="preserve"> </w:t>
            </w:r>
          </w:p>
          <w:p w14:paraId="2F297A96" w14:textId="35619588" w:rsidR="000D1C1C" w:rsidRPr="000A6DFF" w:rsidRDefault="000D1C1C" w:rsidP="00DF1CB4">
            <w:pPr>
              <w:rPr>
                <w:sz w:val="22"/>
                <w:szCs w:val="22"/>
              </w:rPr>
            </w:pPr>
          </w:p>
        </w:tc>
      </w:tr>
      <w:tr w:rsidR="008623DA" w14:paraId="53AD671E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0C2E1487" w14:textId="77777777" w:rsidR="006F483C" w:rsidRPr="00D3010B" w:rsidRDefault="006273CE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AAA (RADIUS and TACACS+)</w:t>
            </w:r>
          </w:p>
          <w:p w14:paraId="3C8EF72E" w14:textId="1674FA68" w:rsidR="00B85A71" w:rsidRPr="000A6DFF" w:rsidRDefault="00431E93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101837">
              <w:rPr>
                <w:sz w:val="22"/>
                <w:szCs w:val="22"/>
              </w:rPr>
              <w:t>Provided authentication and authorization of logins and users for routers and firewalls by configuring AAA through RADIUS and TACACS+.</w:t>
            </w:r>
          </w:p>
        </w:tc>
      </w:tr>
      <w:tr w:rsidR="006273CE" w14:paraId="1E84B667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0481BA1E" w14:textId="77777777" w:rsidR="006273CE" w:rsidRPr="00D3010B" w:rsidRDefault="00A655C2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WLC/WAP Configuration</w:t>
            </w:r>
          </w:p>
          <w:p w14:paraId="4ED65A70" w14:textId="77777777" w:rsidR="00101837" w:rsidRDefault="00810CFE" w:rsidP="00101837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5F7717">
              <w:rPr>
                <w:sz w:val="22"/>
                <w:szCs w:val="22"/>
              </w:rPr>
              <w:t xml:space="preserve">Extended and secured a wireless network by configuring a Wireless Lan Controller with two Wireless Access Points. </w:t>
            </w:r>
          </w:p>
          <w:p w14:paraId="38653A92" w14:textId="20B721C7" w:rsidR="00101837" w:rsidRPr="000A6DFF" w:rsidRDefault="00101837" w:rsidP="001018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-Added further security using passwords, VLANs and ACLs.</w:t>
            </w:r>
          </w:p>
        </w:tc>
      </w:tr>
      <w:tr w:rsidR="00A655C2" w14:paraId="4E2CDD18" w14:textId="77777777" w:rsidTr="002C2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90" w:type="dxa"/>
            <w:gridSpan w:val="3"/>
          </w:tcPr>
          <w:p w14:paraId="7EC3199F" w14:textId="77777777" w:rsidR="00A655C2" w:rsidRPr="00D3010B" w:rsidRDefault="00AD56FF" w:rsidP="00DF1CB4">
            <w:pPr>
              <w:rPr>
                <w:b/>
                <w:bCs/>
                <w:sz w:val="22"/>
                <w:szCs w:val="22"/>
              </w:rPr>
            </w:pPr>
            <w:r w:rsidRPr="00D3010B">
              <w:rPr>
                <w:b/>
                <w:bCs/>
                <w:sz w:val="22"/>
                <w:szCs w:val="22"/>
              </w:rPr>
              <w:t>PFSENSE</w:t>
            </w:r>
          </w:p>
          <w:p w14:paraId="11D9A07A" w14:textId="2FD13C65" w:rsidR="00B85A71" w:rsidRDefault="00810CFE" w:rsidP="00DF1CB4">
            <w:pPr>
              <w:rPr>
                <w:sz w:val="22"/>
                <w:szCs w:val="22"/>
              </w:rPr>
            </w:pPr>
            <w:r w:rsidRPr="000A6DFF">
              <w:rPr>
                <w:sz w:val="22"/>
                <w:szCs w:val="22"/>
              </w:rPr>
              <w:t>-</w:t>
            </w:r>
            <w:r w:rsidR="00C36115">
              <w:rPr>
                <w:sz w:val="22"/>
                <w:szCs w:val="22"/>
              </w:rPr>
              <w:t xml:space="preserve">Provided security to </w:t>
            </w:r>
            <w:r w:rsidR="006457C4">
              <w:rPr>
                <w:sz w:val="22"/>
                <w:szCs w:val="22"/>
              </w:rPr>
              <w:t xml:space="preserve">Linux and Windows </w:t>
            </w:r>
            <w:r w:rsidR="00C36115">
              <w:rPr>
                <w:sz w:val="22"/>
                <w:szCs w:val="22"/>
              </w:rPr>
              <w:t xml:space="preserve">virtual machines and servers by configuring </w:t>
            </w:r>
            <w:r w:rsidRPr="000A6DFF">
              <w:rPr>
                <w:sz w:val="22"/>
                <w:szCs w:val="22"/>
              </w:rPr>
              <w:t xml:space="preserve">PFSENSE to serve as a </w:t>
            </w:r>
            <w:r w:rsidR="00C36115">
              <w:rPr>
                <w:sz w:val="22"/>
                <w:szCs w:val="22"/>
              </w:rPr>
              <w:t xml:space="preserve">both a </w:t>
            </w:r>
            <w:r w:rsidRPr="000A6DFF">
              <w:rPr>
                <w:sz w:val="22"/>
                <w:szCs w:val="22"/>
              </w:rPr>
              <w:t>route</w:t>
            </w:r>
            <w:r w:rsidR="00C36115">
              <w:rPr>
                <w:sz w:val="22"/>
                <w:szCs w:val="22"/>
              </w:rPr>
              <w:t xml:space="preserve">r and a </w:t>
            </w:r>
            <w:r w:rsidRPr="000A6DFF">
              <w:rPr>
                <w:sz w:val="22"/>
                <w:szCs w:val="22"/>
              </w:rPr>
              <w:t>firewall</w:t>
            </w:r>
            <w:r w:rsidR="00C36115">
              <w:rPr>
                <w:sz w:val="22"/>
                <w:szCs w:val="22"/>
              </w:rPr>
              <w:t>.</w:t>
            </w:r>
          </w:p>
          <w:p w14:paraId="49F81AE7" w14:textId="1815A7F8" w:rsidR="003E179D" w:rsidRPr="000A6DFF" w:rsidRDefault="003E179D" w:rsidP="00DF1CB4">
            <w:pPr>
              <w:rPr>
                <w:sz w:val="22"/>
                <w:szCs w:val="22"/>
              </w:rPr>
            </w:pPr>
          </w:p>
        </w:tc>
      </w:tr>
    </w:tbl>
    <w:p w14:paraId="670A592C" w14:textId="3AA6735E" w:rsidR="00D22439" w:rsidRDefault="00D22439" w:rsidP="00C960EF"/>
    <w:sectPr w:rsidR="00D22439" w:rsidSect="00C960EF">
      <w:head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D48A" w14:textId="77777777" w:rsidR="002C313E" w:rsidRDefault="002C313E" w:rsidP="00DF1CB4">
      <w:r>
        <w:separator/>
      </w:r>
    </w:p>
  </w:endnote>
  <w:endnote w:type="continuationSeparator" w:id="0">
    <w:p w14:paraId="1869B1E0" w14:textId="77777777" w:rsidR="002C313E" w:rsidRDefault="002C313E" w:rsidP="00DF1CB4">
      <w:r>
        <w:continuationSeparator/>
      </w:r>
    </w:p>
  </w:endnote>
  <w:endnote w:type="continuationNotice" w:id="1">
    <w:p w14:paraId="19E59392" w14:textId="77777777" w:rsidR="002C313E" w:rsidRDefault="002C3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0A53" w14:textId="77777777" w:rsidR="002C313E" w:rsidRDefault="002C313E" w:rsidP="00DF1CB4">
      <w:r>
        <w:separator/>
      </w:r>
    </w:p>
  </w:footnote>
  <w:footnote w:type="continuationSeparator" w:id="0">
    <w:p w14:paraId="5A549C1A" w14:textId="77777777" w:rsidR="002C313E" w:rsidRDefault="002C313E" w:rsidP="00DF1CB4">
      <w:r>
        <w:continuationSeparator/>
      </w:r>
    </w:p>
  </w:footnote>
  <w:footnote w:type="continuationNotice" w:id="1">
    <w:p w14:paraId="37467CFB" w14:textId="77777777" w:rsidR="002C313E" w:rsidRDefault="002C31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9AB5" w14:textId="4F02283E" w:rsidR="00C960EF" w:rsidRPr="00C960EF" w:rsidRDefault="00C960EF" w:rsidP="00C960EF">
    <w:pPr>
      <w:pStyle w:val="Header"/>
      <w:jc w:val="right"/>
      <w:rPr>
        <w:b/>
        <w:bCs/>
      </w:rPr>
    </w:pPr>
    <w:r w:rsidRPr="00C960EF">
      <w:rPr>
        <w:b/>
        <w:bCs/>
      </w:rPr>
      <w:t>Contact: 425</w:t>
    </w:r>
    <w:r>
      <w:rPr>
        <w:b/>
        <w:bCs/>
      </w:rPr>
      <w:t>-</w:t>
    </w:r>
    <w:r w:rsidRPr="00C960EF">
      <w:rPr>
        <w:b/>
        <w:bCs/>
      </w:rPr>
      <w:t>365</w:t>
    </w:r>
    <w:r>
      <w:rPr>
        <w:b/>
        <w:bCs/>
      </w:rPr>
      <w:t>-</w:t>
    </w:r>
    <w:r w:rsidRPr="00C960EF">
      <w:rPr>
        <w:b/>
        <w:bCs/>
      </w:rPr>
      <w:t>3196</w:t>
    </w:r>
    <w:r>
      <w:rPr>
        <w:b/>
        <w:bCs/>
      </w:rPr>
      <w:t xml:space="preserve"> |</w:t>
    </w:r>
    <w:r w:rsidRPr="00C960EF">
      <w:rPr>
        <w:b/>
        <w:bCs/>
      </w:rPr>
      <w:t xml:space="preserve"> </w:t>
    </w:r>
    <w:r>
      <w:rPr>
        <w:b/>
        <w:bCs/>
      </w:rPr>
      <w:t>b</w:t>
    </w:r>
    <w:r w:rsidRPr="00C960EF">
      <w:rPr>
        <w:b/>
        <w:bCs/>
      </w:rPr>
      <w:t>rennentse@gmail.com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ee the source image" style="width:53.8pt;height:37.2pt;visibility:visible;mso-wrap-style:square" o:bullet="t">
        <v:imagedata r:id="rId1" o:title="See the source image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006C1"/>
    <w:multiLevelType w:val="hybridMultilevel"/>
    <w:tmpl w:val="70F041EC"/>
    <w:lvl w:ilvl="0" w:tplc="98E4E93E">
      <w:start w:val="8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A1174"/>
    <w:multiLevelType w:val="hybridMultilevel"/>
    <w:tmpl w:val="A3E62F0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2CB3447"/>
    <w:multiLevelType w:val="hybridMultilevel"/>
    <w:tmpl w:val="64E659A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ACC32A7"/>
    <w:multiLevelType w:val="hybridMultilevel"/>
    <w:tmpl w:val="6C9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B18D2"/>
    <w:multiLevelType w:val="hybridMultilevel"/>
    <w:tmpl w:val="0A14140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7A1B2579"/>
    <w:multiLevelType w:val="hybridMultilevel"/>
    <w:tmpl w:val="89D2D286"/>
    <w:lvl w:ilvl="0" w:tplc="04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7" w15:restartNumberingAfterBreak="0">
    <w:nsid w:val="7B6C2333"/>
    <w:multiLevelType w:val="hybridMultilevel"/>
    <w:tmpl w:val="411C46C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7FCD3C68"/>
    <w:multiLevelType w:val="hybridMultilevel"/>
    <w:tmpl w:val="27C63E8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37765182">
    <w:abstractNumId w:val="0"/>
  </w:num>
  <w:num w:numId="2" w16cid:durableId="1404062615">
    <w:abstractNumId w:val="1"/>
  </w:num>
  <w:num w:numId="3" w16cid:durableId="1349139199">
    <w:abstractNumId w:val="2"/>
  </w:num>
  <w:num w:numId="4" w16cid:durableId="529953418">
    <w:abstractNumId w:val="3"/>
  </w:num>
  <w:num w:numId="5" w16cid:durableId="923613916">
    <w:abstractNumId w:val="8"/>
  </w:num>
  <w:num w:numId="6" w16cid:durableId="525367615">
    <w:abstractNumId w:val="4"/>
  </w:num>
  <w:num w:numId="7" w16cid:durableId="1784155711">
    <w:abstractNumId w:val="5"/>
  </w:num>
  <w:num w:numId="8" w16cid:durableId="855730596">
    <w:abstractNumId w:val="6"/>
  </w:num>
  <w:num w:numId="9" w16cid:durableId="166217773">
    <w:abstractNumId w:val="7"/>
  </w:num>
  <w:num w:numId="10" w16cid:durableId="548877649">
    <w:abstractNumId w:val="9"/>
  </w:num>
  <w:num w:numId="11" w16cid:durableId="480080697">
    <w:abstractNumId w:val="10"/>
  </w:num>
  <w:num w:numId="12" w16cid:durableId="479348429">
    <w:abstractNumId w:val="12"/>
  </w:num>
  <w:num w:numId="13" w16cid:durableId="1835292453">
    <w:abstractNumId w:val="18"/>
  </w:num>
  <w:num w:numId="14" w16cid:durableId="193035764">
    <w:abstractNumId w:val="16"/>
  </w:num>
  <w:num w:numId="15" w16cid:durableId="910113596">
    <w:abstractNumId w:val="14"/>
  </w:num>
  <w:num w:numId="16" w16cid:durableId="1101805266">
    <w:abstractNumId w:val="17"/>
  </w:num>
  <w:num w:numId="17" w16cid:durableId="208078659">
    <w:abstractNumId w:val="13"/>
  </w:num>
  <w:num w:numId="18" w16cid:durableId="1704818281">
    <w:abstractNumId w:val="11"/>
  </w:num>
  <w:num w:numId="19" w16cid:durableId="1355883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E1"/>
    <w:rsid w:val="00021F42"/>
    <w:rsid w:val="0005514E"/>
    <w:rsid w:val="00061728"/>
    <w:rsid w:val="0007042A"/>
    <w:rsid w:val="00083A5B"/>
    <w:rsid w:val="00097197"/>
    <w:rsid w:val="000A6DFF"/>
    <w:rsid w:val="000B7C82"/>
    <w:rsid w:val="000D1C1C"/>
    <w:rsid w:val="000D57A5"/>
    <w:rsid w:val="000E3097"/>
    <w:rsid w:val="000E7FB7"/>
    <w:rsid w:val="000F6F8F"/>
    <w:rsid w:val="00101837"/>
    <w:rsid w:val="0010652E"/>
    <w:rsid w:val="00120468"/>
    <w:rsid w:val="00126CDE"/>
    <w:rsid w:val="0016732C"/>
    <w:rsid w:val="001A1FF2"/>
    <w:rsid w:val="001A4AB4"/>
    <w:rsid w:val="001B03F2"/>
    <w:rsid w:val="001D7D3B"/>
    <w:rsid w:val="001E12E4"/>
    <w:rsid w:val="001F25E1"/>
    <w:rsid w:val="002933CA"/>
    <w:rsid w:val="002A4719"/>
    <w:rsid w:val="002B15F8"/>
    <w:rsid w:val="002B73E2"/>
    <w:rsid w:val="002C2D98"/>
    <w:rsid w:val="002C313E"/>
    <w:rsid w:val="002D3AB8"/>
    <w:rsid w:val="00300A13"/>
    <w:rsid w:val="00305F04"/>
    <w:rsid w:val="00333A0B"/>
    <w:rsid w:val="00335E0F"/>
    <w:rsid w:val="00347823"/>
    <w:rsid w:val="00357B44"/>
    <w:rsid w:val="0037108A"/>
    <w:rsid w:val="003C5EBF"/>
    <w:rsid w:val="003D0D49"/>
    <w:rsid w:val="003D5C51"/>
    <w:rsid w:val="003E179D"/>
    <w:rsid w:val="003E7B47"/>
    <w:rsid w:val="003F2A45"/>
    <w:rsid w:val="003F2B63"/>
    <w:rsid w:val="00413477"/>
    <w:rsid w:val="0043016E"/>
    <w:rsid w:val="00431E93"/>
    <w:rsid w:val="00445568"/>
    <w:rsid w:val="0047296B"/>
    <w:rsid w:val="00487F5E"/>
    <w:rsid w:val="00492D3D"/>
    <w:rsid w:val="004A23A2"/>
    <w:rsid w:val="004A586E"/>
    <w:rsid w:val="004C06CB"/>
    <w:rsid w:val="00513EEA"/>
    <w:rsid w:val="00532914"/>
    <w:rsid w:val="00533FF5"/>
    <w:rsid w:val="0054176A"/>
    <w:rsid w:val="00547C9C"/>
    <w:rsid w:val="00554866"/>
    <w:rsid w:val="00560EA0"/>
    <w:rsid w:val="00567303"/>
    <w:rsid w:val="00592C23"/>
    <w:rsid w:val="005B4B84"/>
    <w:rsid w:val="005B510C"/>
    <w:rsid w:val="005E09DE"/>
    <w:rsid w:val="005F5561"/>
    <w:rsid w:val="005F7717"/>
    <w:rsid w:val="005F7C7A"/>
    <w:rsid w:val="006273CE"/>
    <w:rsid w:val="00642EDC"/>
    <w:rsid w:val="006457C4"/>
    <w:rsid w:val="0065500B"/>
    <w:rsid w:val="006564BD"/>
    <w:rsid w:val="00680892"/>
    <w:rsid w:val="00690005"/>
    <w:rsid w:val="00695C2E"/>
    <w:rsid w:val="006A7B0F"/>
    <w:rsid w:val="006B15F1"/>
    <w:rsid w:val="006C1E04"/>
    <w:rsid w:val="006C60E6"/>
    <w:rsid w:val="006E3349"/>
    <w:rsid w:val="006F483C"/>
    <w:rsid w:val="00713AB2"/>
    <w:rsid w:val="00734808"/>
    <w:rsid w:val="00744B08"/>
    <w:rsid w:val="007458DC"/>
    <w:rsid w:val="007A1EDD"/>
    <w:rsid w:val="007A654F"/>
    <w:rsid w:val="007B37B2"/>
    <w:rsid w:val="007C5330"/>
    <w:rsid w:val="007E5AD9"/>
    <w:rsid w:val="007F4BEC"/>
    <w:rsid w:val="00810CFE"/>
    <w:rsid w:val="0082775C"/>
    <w:rsid w:val="00840EF8"/>
    <w:rsid w:val="008623DA"/>
    <w:rsid w:val="0086385E"/>
    <w:rsid w:val="008666CF"/>
    <w:rsid w:val="00870611"/>
    <w:rsid w:val="0088505D"/>
    <w:rsid w:val="00891943"/>
    <w:rsid w:val="008B472E"/>
    <w:rsid w:val="008D594F"/>
    <w:rsid w:val="008F79B4"/>
    <w:rsid w:val="00900880"/>
    <w:rsid w:val="009078E1"/>
    <w:rsid w:val="00926D25"/>
    <w:rsid w:val="009316EE"/>
    <w:rsid w:val="00933849"/>
    <w:rsid w:val="00936748"/>
    <w:rsid w:val="00952DDA"/>
    <w:rsid w:val="00965918"/>
    <w:rsid w:val="009835F5"/>
    <w:rsid w:val="00984CD7"/>
    <w:rsid w:val="00996AF5"/>
    <w:rsid w:val="009A0F7C"/>
    <w:rsid w:val="009A2BA4"/>
    <w:rsid w:val="009B1675"/>
    <w:rsid w:val="009C274A"/>
    <w:rsid w:val="009E5C4E"/>
    <w:rsid w:val="009E60F2"/>
    <w:rsid w:val="009E7577"/>
    <w:rsid w:val="00A076FD"/>
    <w:rsid w:val="00A15245"/>
    <w:rsid w:val="00A20610"/>
    <w:rsid w:val="00A25C1C"/>
    <w:rsid w:val="00A26A5C"/>
    <w:rsid w:val="00A274AC"/>
    <w:rsid w:val="00A4632D"/>
    <w:rsid w:val="00A520FA"/>
    <w:rsid w:val="00A60D26"/>
    <w:rsid w:val="00A60D93"/>
    <w:rsid w:val="00A655C2"/>
    <w:rsid w:val="00AA172C"/>
    <w:rsid w:val="00AB03FA"/>
    <w:rsid w:val="00AB5881"/>
    <w:rsid w:val="00AD0DDD"/>
    <w:rsid w:val="00AD56FF"/>
    <w:rsid w:val="00AD6FA4"/>
    <w:rsid w:val="00AF0DAA"/>
    <w:rsid w:val="00B442DB"/>
    <w:rsid w:val="00B55D82"/>
    <w:rsid w:val="00B7223B"/>
    <w:rsid w:val="00B825F8"/>
    <w:rsid w:val="00B85A71"/>
    <w:rsid w:val="00BB6DE3"/>
    <w:rsid w:val="00BD1755"/>
    <w:rsid w:val="00C02BBE"/>
    <w:rsid w:val="00C36115"/>
    <w:rsid w:val="00C44704"/>
    <w:rsid w:val="00C50172"/>
    <w:rsid w:val="00C67723"/>
    <w:rsid w:val="00C72950"/>
    <w:rsid w:val="00C7527A"/>
    <w:rsid w:val="00C845AF"/>
    <w:rsid w:val="00C960EF"/>
    <w:rsid w:val="00CA66E2"/>
    <w:rsid w:val="00CB7AB7"/>
    <w:rsid w:val="00CD615D"/>
    <w:rsid w:val="00CE5A00"/>
    <w:rsid w:val="00CF7817"/>
    <w:rsid w:val="00D032B9"/>
    <w:rsid w:val="00D06709"/>
    <w:rsid w:val="00D126E9"/>
    <w:rsid w:val="00D22439"/>
    <w:rsid w:val="00D229D8"/>
    <w:rsid w:val="00D3010B"/>
    <w:rsid w:val="00D74BC7"/>
    <w:rsid w:val="00D74C88"/>
    <w:rsid w:val="00D76F39"/>
    <w:rsid w:val="00D77051"/>
    <w:rsid w:val="00DD23E9"/>
    <w:rsid w:val="00DD27EE"/>
    <w:rsid w:val="00DE753F"/>
    <w:rsid w:val="00DF12EF"/>
    <w:rsid w:val="00DF1CB4"/>
    <w:rsid w:val="00E008D0"/>
    <w:rsid w:val="00E076CA"/>
    <w:rsid w:val="00E14266"/>
    <w:rsid w:val="00E20FE9"/>
    <w:rsid w:val="00E44458"/>
    <w:rsid w:val="00E53806"/>
    <w:rsid w:val="00E61E5F"/>
    <w:rsid w:val="00E7189D"/>
    <w:rsid w:val="00E81D52"/>
    <w:rsid w:val="00E95B18"/>
    <w:rsid w:val="00EB5CE3"/>
    <w:rsid w:val="00ED55B1"/>
    <w:rsid w:val="00ED7E1D"/>
    <w:rsid w:val="00EE304B"/>
    <w:rsid w:val="00F07E2A"/>
    <w:rsid w:val="00F07FFD"/>
    <w:rsid w:val="00F25558"/>
    <w:rsid w:val="00F269C8"/>
    <w:rsid w:val="00F333C3"/>
    <w:rsid w:val="00F354F0"/>
    <w:rsid w:val="00F41FC8"/>
    <w:rsid w:val="00F57C75"/>
    <w:rsid w:val="00F96E61"/>
    <w:rsid w:val="00FA4DB0"/>
    <w:rsid w:val="00FB5089"/>
    <w:rsid w:val="00FC509A"/>
    <w:rsid w:val="00FC7664"/>
    <w:rsid w:val="00FD30F2"/>
    <w:rsid w:val="00FD7DEE"/>
    <w:rsid w:val="00FF032C"/>
    <w:rsid w:val="15E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04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96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AF5D0AB38484B9986F7AE27C3F666" ma:contentTypeVersion="16" ma:contentTypeDescription="Create a new document." ma:contentTypeScope="" ma:versionID="33fa2c23b8331f6d7174240e0ed14832">
  <xsd:schema xmlns:xsd="http://www.w3.org/2001/XMLSchema" xmlns:xs="http://www.w3.org/2001/XMLSchema" xmlns:p="http://schemas.microsoft.com/office/2006/metadata/properties" xmlns:ns3="5d5c9731-a4ca-4a32-b6fc-60c5b40d377c" xmlns:ns4="756fedaf-0d6b-4edb-aa8b-2949b5e1df26" targetNamespace="http://schemas.microsoft.com/office/2006/metadata/properties" ma:root="true" ma:fieldsID="36a12cedd2e1300ea271990e7f93da9b" ns3:_="" ns4:_="">
    <xsd:import namespace="5d5c9731-a4ca-4a32-b6fc-60c5b40d377c"/>
    <xsd:import namespace="756fedaf-0d6b-4edb-aa8b-2949b5e1d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c9731-a4ca-4a32-b6fc-60c5b40d37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fedaf-0d6b-4edb-aa8b-2949b5e1d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56fedaf-0d6b-4edb-aa8b-2949b5e1df26" xsi:nil="true"/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A23C4B-4279-43A9-AC32-A2CC49750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c9731-a4ca-4a32-b6fc-60c5b40d377c"/>
    <ds:schemaRef ds:uri="756fedaf-0d6b-4edb-aa8b-2949b5e1d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56fedaf-0d6b-4edb-aa8b-2949b5e1df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C:\Users\user\AppData\Roaming\Microsoft\Templates\Organized modern resume.dotx</Template>
  <TotalTime>0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2022-09-29T18:08:00Z</dcterms:created>
  <dcterms:modified xsi:type="dcterms:W3CDTF">2022-09-29T18:08:00Z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0x0101003A3AF5D0AB38484B9986F7AE27C3F666</vt:lpwstr>
  </property>
</Properties>
</file>